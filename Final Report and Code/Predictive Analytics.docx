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themeColor="background1"/>
  <w:body>
    <w:p w14:paraId="7E1249BF" w14:textId="316A4245" w:rsidR="00B24527" w:rsidRPr="004E6B49" w:rsidRDefault="00C05729" w:rsidP="004E6B49">
      <w:pPr>
        <w:rPr>
          <w:i/>
          <w:iCs/>
          <w:color w:val="575F6D" w:themeColor="text2"/>
          <w:spacing w:val="5"/>
          <w:sz w:val="24"/>
          <w:szCs w:val="24"/>
        </w:rPr>
      </w:pPr>
      <w:r>
        <w:rPr>
          <w:i/>
          <w:iCs/>
          <w:smallCaps/>
          <w:noProof/>
          <w:color w:val="575F6D" w:themeColor="text2"/>
          <w:spacing w:val="5"/>
          <w:sz w:val="24"/>
          <w:szCs w:val="24"/>
          <w:lang w:val="en-AU" w:eastAsia="en-AU"/>
        </w:rPr>
        <mc:AlternateContent>
          <mc:Choice Requires="wpg">
            <w:drawing>
              <wp:anchor distT="0" distB="0" distL="114300" distR="114300" simplePos="0" relativeHeight="251674112" behindDoc="0" locked="0" layoutInCell="1" allowOverlap="1" wp14:anchorId="65B4B775" wp14:editId="60EEF445">
                <wp:simplePos x="0" y="0"/>
                <wp:positionH relativeFrom="page">
                  <wp:posOffset>8255000</wp:posOffset>
                </wp:positionH>
                <wp:positionV relativeFrom="page">
                  <wp:posOffset>-1399540</wp:posOffset>
                </wp:positionV>
                <wp:extent cx="1773936" cy="10698480"/>
                <wp:effectExtent l="19050" t="0" r="0" b="0"/>
                <wp:wrapNone/>
                <wp:docPr id="1" name="Group 1"/>
                <wp:cNvGraphicFramePr/>
                <a:graphic xmlns:a="http://schemas.openxmlformats.org/drawingml/2006/main">
                  <a:graphicData uri="http://schemas.microsoft.com/office/word/2010/wordprocessingGroup">
                    <wpg:wgp>
                      <wpg:cNvGrpSpPr/>
                      <wpg:grpSpPr>
                        <a:xfrm>
                          <a:off x="0" y="0"/>
                          <a:ext cx="1773936" cy="10698480"/>
                          <a:chOff x="0" y="0"/>
                          <a:chExt cx="1774293" cy="10698480"/>
                        </a:xfrm>
                      </wpg:grpSpPr>
                      <wpg:grpSp>
                        <wpg:cNvPr id="65" name="Group 77"/>
                        <wpg:cNvGrpSpPr>
                          <a:grpSpLocks/>
                        </wpg:cNvGrpSpPr>
                        <wpg:grpSpPr bwMode="auto">
                          <a:xfrm>
                            <a:off x="308919" y="0"/>
                            <a:ext cx="1465374" cy="10698480"/>
                            <a:chOff x="6022" y="8835"/>
                            <a:chExt cx="2310" cy="16114"/>
                          </a:xfrm>
                        </wpg:grpSpPr>
                        <wps:wsp>
                          <wps:cNvPr id="66" name="Rectangle 78"/>
                          <wps:cNvSpPr>
                            <a:spLocks noChangeArrowheads="1"/>
                          </wps:cNvSpPr>
                          <wps:spPr bwMode="auto">
                            <a:xfrm>
                              <a:off x="6676" y="8835"/>
                              <a:ext cx="1512" cy="16114"/>
                            </a:xfrm>
                            <a:prstGeom prst="rect">
                              <a:avLst/>
                            </a:prstGeom>
                            <a:gradFill rotWithShape="1">
                              <a:gsLst>
                                <a:gs pos="0">
                                  <a:srgbClr val="FEB686"/>
                                </a:gs>
                                <a:gs pos="100000">
                                  <a:schemeClr val="accent1">
                                    <a:lumMod val="100000"/>
                                    <a:lumOff val="0"/>
                                  </a:schemeClr>
                                </a:gs>
                              </a:gsLst>
                              <a:lin ang="0" scaled="1"/>
                            </a:gradFill>
                            <a:ln>
                              <a:noFill/>
                            </a:ln>
                            <a:extLst>
                              <a:ext uri="{91240B29-F687-4F45-9708-019B960494DF}">
                                <a14:hiddenLine xmlns:a14="http://schemas.microsoft.com/office/drawing/2010/main" w="9525">
                                  <a:solidFill>
                                    <a:srgbClr val="BFB675"/>
                                  </a:solidFill>
                                  <a:miter lim="800000"/>
                                  <a:headEnd/>
                                  <a:tailEnd/>
                                </a14:hiddenLine>
                              </a:ext>
                            </a:extLst>
                          </wps:spPr>
                          <wps:bodyPr rot="0" vert="horz" wrap="square" lIns="91440" tIns="45720" rIns="91440" bIns="45720" anchor="t" anchorCtr="0" upright="1">
                            <a:noAutofit/>
                          </wps:bodyPr>
                        </wps:wsp>
                        <wps:wsp>
                          <wps:cNvPr id="67" name="AutoShape 79"/>
                          <wps:cNvCnPr>
                            <a:cxnSpLocks noChangeShapeType="1"/>
                          </wps:cNvCnPr>
                          <wps:spPr bwMode="auto">
                            <a:xfrm>
                              <a:off x="6359" y="8835"/>
                              <a:ext cx="0" cy="16114"/>
                            </a:xfrm>
                            <a:prstGeom prst="straightConnector1">
                              <a:avLst/>
                            </a:prstGeom>
                            <a:noFill/>
                            <a:ln w="12700">
                              <a:solidFill>
                                <a:srgbClr val="FECEAE"/>
                              </a:solidFill>
                              <a:round/>
                              <a:headEnd/>
                              <a:tailEnd/>
                            </a:ln>
                            <a:extLst>
                              <a:ext uri="{909E8E84-426E-40DD-AFC4-6F175D3DCCD1}">
                                <a14:hiddenFill xmlns:a14="http://schemas.microsoft.com/office/drawing/2010/main">
                                  <a:noFill/>
                                </a14:hiddenFill>
                              </a:ext>
                            </a:extLst>
                          </wps:spPr>
                          <wps:bodyPr/>
                        </wps:wsp>
                        <wps:wsp>
                          <wps:cNvPr id="68" name="AutoShape 80"/>
                          <wps:cNvCnPr>
                            <a:cxnSpLocks noChangeShapeType="1"/>
                          </wps:cNvCnPr>
                          <wps:spPr bwMode="auto">
                            <a:xfrm>
                              <a:off x="8332" y="8835"/>
                              <a:ext cx="0" cy="16111"/>
                            </a:xfrm>
                            <a:prstGeom prst="straightConnector1">
                              <a:avLst/>
                            </a:prstGeom>
                            <a:noFill/>
                            <a:ln w="28575">
                              <a:solidFill>
                                <a:schemeClr val="accent1">
                                  <a:lumMod val="100000"/>
                                  <a:lumOff val="0"/>
                                </a:schemeClr>
                              </a:solidFill>
                              <a:round/>
                              <a:headEnd/>
                              <a:tailEnd/>
                            </a:ln>
                            <a:extLst>
                              <a:ext uri="{909E8E84-426E-40DD-AFC4-6F175D3DCCD1}">
                                <a14:hiddenFill xmlns:a14="http://schemas.microsoft.com/office/drawing/2010/main">
                                  <a:noFill/>
                                </a14:hiddenFill>
                              </a:ext>
                            </a:extLst>
                          </wps:spPr>
                          <wps:bodyPr/>
                        </wps:wsp>
                        <wps:wsp>
                          <wps:cNvPr id="69" name="AutoShape 81"/>
                          <wps:cNvCnPr>
                            <a:cxnSpLocks noChangeShapeType="1"/>
                          </wps:cNvCnPr>
                          <wps:spPr bwMode="auto">
                            <a:xfrm>
                              <a:off x="6587" y="8835"/>
                              <a:ext cx="0" cy="16114"/>
                            </a:xfrm>
                            <a:prstGeom prst="straightConnector1">
                              <a:avLst/>
                            </a:prstGeom>
                            <a:noFill/>
                            <a:ln w="57150">
                              <a:solidFill>
                                <a:srgbClr val="FECEAE"/>
                              </a:solidFill>
                              <a:round/>
                              <a:headEnd/>
                              <a:tailEnd/>
                            </a:ln>
                            <a:extLst>
                              <a:ext uri="{909E8E84-426E-40DD-AFC4-6F175D3DCCD1}">
                                <a14:hiddenFill xmlns:a14="http://schemas.microsoft.com/office/drawing/2010/main">
                                  <a:noFill/>
                                </a14:hiddenFill>
                              </a:ext>
                            </a:extLst>
                          </wps:spPr>
                          <wps:bodyPr/>
                        </wps:wsp>
                        <wps:wsp>
                          <wps:cNvPr id="70" name="AutoShape 82"/>
                          <wps:cNvCnPr>
                            <a:cxnSpLocks noChangeShapeType="1"/>
                          </wps:cNvCnPr>
                          <wps:spPr bwMode="auto">
                            <a:xfrm>
                              <a:off x="6022" y="8835"/>
                              <a:ext cx="0" cy="16109"/>
                            </a:xfrm>
                            <a:prstGeom prst="straightConnector1">
                              <a:avLst/>
                            </a:prstGeom>
                            <a:noFill/>
                            <a:ln w="28575">
                              <a:solidFill>
                                <a:srgbClr val="FEE6D6"/>
                              </a:solidFill>
                              <a:round/>
                              <a:headEnd/>
                              <a:tailEnd/>
                            </a:ln>
                            <a:extLst>
                              <a:ext uri="{909E8E84-426E-40DD-AFC4-6F175D3DCCD1}">
                                <a14:hiddenFill xmlns:a14="http://schemas.microsoft.com/office/drawing/2010/main">
                                  <a:noFill/>
                                </a14:hiddenFill>
                              </a:ext>
                            </a:extLst>
                          </wps:spPr>
                          <wps:bodyPr/>
                        </wps:wsp>
                      </wpg:grpSp>
                      <wps:wsp>
                        <wps:cNvPr id="71" name="Oval 83"/>
                        <wps:cNvSpPr>
                          <a:spLocks noChangeArrowheads="1"/>
                        </wps:cNvSpPr>
                        <wps:spPr bwMode="auto">
                          <a:xfrm>
                            <a:off x="0" y="7945394"/>
                            <a:ext cx="1101885" cy="1071218"/>
                          </a:xfrm>
                          <a:prstGeom prst="ellipse">
                            <a:avLst/>
                          </a:prstGeom>
                          <a:solidFill>
                            <a:schemeClr val="accent1">
                              <a:lumMod val="100000"/>
                              <a:lumOff val="0"/>
                            </a:schemeClr>
                          </a:solidFill>
                          <a:ln w="38100" cmpd="dbl">
                            <a:solidFill>
                              <a:schemeClr val="accent1">
                                <a:lumMod val="100000"/>
                                <a:lumOff val="0"/>
                              </a:schemeClr>
                            </a:solidFill>
                            <a:round/>
                            <a:headEnd/>
                            <a:tailEnd/>
                          </a:ln>
                        </wps:spPr>
                        <wps:bodyPr rot="0" vert="horz" wrap="square" lIns="91440" tIns="45720" rIns="91440" bIns="45720" anchor="t" anchorCtr="0" upright="1">
                          <a:noAutofit/>
                        </wps:bodyPr>
                      </wps:wsp>
                      <wps:wsp>
                        <wps:cNvPr id="72" name="Oval 85"/>
                        <wps:cNvSpPr>
                          <a:spLocks noChangeArrowheads="1"/>
                        </wps:cNvSpPr>
                        <wps:spPr bwMode="auto">
                          <a:xfrm flipH="1">
                            <a:off x="259492" y="9378778"/>
                            <a:ext cx="188405" cy="192400"/>
                          </a:xfrm>
                          <a:prstGeom prst="ellipse">
                            <a:avLst/>
                          </a:prstGeom>
                          <a:solidFill>
                            <a:schemeClr val="accent1">
                              <a:lumMod val="100000"/>
                              <a:lumOff val="0"/>
                            </a:schemeClr>
                          </a:solidFill>
                          <a:ln w="38100" cmpd="dbl">
                            <a:solidFill>
                              <a:schemeClr val="accent1">
                                <a:lumMod val="100000"/>
                                <a:lumOff val="0"/>
                              </a:schemeClr>
                            </a:solidFill>
                            <a:round/>
                            <a:headEnd/>
                            <a:tailEnd/>
                          </a:ln>
                          <a:effectLst/>
                          <a:extLst>
                            <a:ext uri="{AF507438-7753-43E0-B8FC-AC1667EBCBE1}">
                              <a14:hiddenEffects xmlns:a14="http://schemas.microsoft.com/office/drawing/2010/main">
                                <a:effectLst>
                                  <a:outerShdw dist="45791" dir="3378596" algn="ctr" rotWithShape="0">
                                    <a:srgbClr val="1F2F3F">
                                      <a:alpha val="50000"/>
                                    </a:srgbClr>
                                  </a:outerShdw>
                                </a:effectLst>
                              </a14:hiddenEffects>
                            </a:ext>
                          </a:extLst>
                        </wps:spPr>
                        <wps:bodyPr rot="0" vert="horz" wrap="square" lIns="91440" tIns="45720" rIns="91440" bIns="45720" anchor="t" anchorCtr="0" upright="1">
                          <a:noAutofit/>
                        </wps:bodyPr>
                      </wps:wsp>
                    </wpg:wgp>
                  </a:graphicData>
                </a:graphic>
                <wp14:sizeRelH relativeFrom="margin">
                  <wp14:pctWidth>0</wp14:pctWidth>
                </wp14:sizeRelH>
              </wp:anchor>
            </w:drawing>
          </mc:Choice>
          <mc:Fallback>
            <w:pict>
              <v:group w14:anchorId="5F5BF2F0" id="Group 1" o:spid="_x0000_s1026" style="position:absolute;margin-left:650pt;margin-top:-110.2pt;width:139.7pt;height:842.4pt;z-index:251674112;mso-position-horizontal-relative:page;mso-position-vertical-relative:page;mso-width-relative:margin" coordsize="17742,1069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fxfXBQYAANwaAAAOAAAAZHJzL2Uyb0RvYy54bWzsWV1vpDYUfa/U/2Dxzg7fH6NMVpkZ2Fba&#10;dlfdrfrsAAOogKnNZJKt+t97fQ0MZDJqtJtEqyp5mGDA9r3H5x5fXy7e3tYVucm4KFmz0sw3hkay&#10;JmFp2eQr7ffPsR5oRHS0SWnFmmyl3WVCe3v54w8Xh3aZWaxgVZpxAoM0YnloV1rRde1ysRBJkdVU&#10;vGFt1sDDHeM17aDJ80XK6QFGr6uFZRje4sB42nKWZELA3a16qF3i+LtdlnQfdjuRdaRaaWBbh78c&#10;f6/l7+Lygi5zTtuiTHoz6FdYUdOygUnHoba0o2TPy5Oh6jLhTLBd9yZh9YLtdmWSoQ/gjWnc8+Yd&#10;Z/sWfcmXh7wdYQJo7+H01cMmv9585KRMYe000tAalghnJaaE5tDmS3jjHW8/tR95fyNXLent7Y7X&#10;8j/4QW4R1LsR1Oy2IwncNH3fDm1PIwk8Mw0vDJygxz0pYHFOOiZFdOzqWKF92nUxTL2QFo4GjY3R&#10;8t43z5075/un3qnVA0ffs+RPAb7i2Efv1Zj9XOT68AtLASy67xgu/D0obCMIzVAjD+DheK7tO6dO&#10;0eWIh2dYFvYNAttVHD2iYtkmMBnR9EzTkY/P4gFBJY68Ed/Gm08FbTOko5CsGLCFpVXE+Q2ijTZ5&#10;lRE/UPjie5I6ElyhkCUN2xTwWnbFOTsUGU3BLGQbAD7pIBsCuv4n1J7ngwkA9BGskXuuCTg+DBVd&#10;tlx07zJWE3mx0jiYj0tJb96LTqE6vKLIQdO4rCrCWfdH2RUIhzQdHwrooy5Iy8AjA28Lnl9vKk5u&#10;KOhPHK29wOvXKxfTt01D/qkuUvqysRNNkqzp1CTVvgbWqcH6HmAmXcJ9GUg4CYYW8AEVVA6D7JCz&#10;wc18sLIqGwJrgCErElplKADKZ1BD9BNHbuRvw6Tf6mmFdwDg3l8JNQrd36FpOcbaCvXYC3zdiR1X&#10;D30j0A0zXIee4YTONv5Humg6y6JM06x5XzbZILqm8zhy9vKv5BJllxxWWuharkKPVeVo/Qz9dbz2&#10;fAwmic70tbrsYA+qyhoopNYBUZXUjJoUrztaVup6MTcfYQUMhv+IChJZcldqhlhes/QOeAy0Qbxh&#10;t4SLgvEvGjnAzrPSxF97yjONVD83wJzQdBy5VWHDcX0LGnz65Hr6hDYJDLXSOg0WVF5uOrW97Vte&#10;5gXMpLjTsCuQql2JxD5aBXbLBqiEsvX55cIf5ELagzFE/HAiF5tGyUVy2/RaPCoGvv35rgXdnQmG&#10;6vJ4wbBdpcyngnFWWE/UQnScSnw3rGlAOBhXMJ/RjjGCIFgbSVjT8od4n1Jxxtg42kRXUa8XM8ZC&#10;XtAT8xxJYRoZuQ/GqRFGQRQ4umN5ke4Y261+FW8c3YtN393a281ma87jFFVP5WjA/q+N03tKMqqA&#10;HH0In+H/+TCSKvTCjIUUVm1wR8aqDEbaARvh8zM2sO37+YDUXZleTRirYmJIjZ6asVbggnzKRZxR&#10;cdxn1PbzNNvVbIZXsr+kPIMynpC9Pwu8ENk9N4A94sF8bkL2ed771GR3fdPt07FXef6+5dkHUpww&#10;1nrZhOL0uHYqzwYmOeNJ7akZe06e5weQyNsOB5BXjVV5+SyhgNSirye8UDrsj2WXD3B8I4E9Ie5z&#10;H5whcEBl/dBx7RDlFPNFVbQxDTMIoGqiija+aZl4pD9P36yqylbI8gBdnkmCZ4x7/rxBJdp2ACdl&#10;8KNu05WWXlffcQbzemyUJVw85MEq9cl1X2XyIf9VKq/iBA/y/SvPEidkB3z+aTg99wVOyw2dUGXi&#10;oe0HvqpzTcImCBxjiJoQyiFDNWaoDg71pL7k9Bo0Q7ELD34zgXh82o9lfjgxYqXmoRPvVewavmMH&#10;uu+7tu7YkaGvg3ijX21MKB5G6806unfijXBM8e3FKTyEDwbKBttDselTkR5IWsqqIxR4QtgD0hKq&#10;NjZwyg2hmEmrHL6mJB2Hys+s2PhAVdGMrdiOle5WbUHVOczFeqLc2+C8pnIAvB6nx1Z2tGxS1+qd&#10;V2/8P0pbuK/DJxT0qf/cI7/RTNtwPf0odfkvAAAA//8DAFBLAwQUAAYACAAAACEAGUy22eQAAAAP&#10;AQAADwAAAGRycy9kb3ducmV2LnhtbEyPwW7CMBBE75X6D9ZW6g3shEBpGgch1PaEkAqVUG8mXpKI&#10;2I5ik4S/73JqbzPa0eybbDWahvXY+dpZCdFUAENbOF3bUsL34WOyBOaDslo1zqKEG3pY5Y8PmUq1&#10;G+wX9vtQMiqxPlUSqhDalHNfVGiUn7oWLd3OrjMqkO1Krjs1ULlpeCzEghtVW/pQqRY3FRaX/dVI&#10;+BzUsJ5F7/32ct7cfg7z3XEboZTPT+P6DVjAMfyF4Y5P6JAT08ldrfasIT8TgsYECZM4Fgmwe2b+&#10;8krqRCpZJAnwPOP/d+S/AAAA//8DAFBLAQItABQABgAIAAAAIQC2gziS/gAAAOEBAAATAAAAAAAA&#10;AAAAAAAAAAAAAABbQ29udGVudF9UeXBlc10ueG1sUEsBAi0AFAAGAAgAAAAhADj9If/WAAAAlAEA&#10;AAsAAAAAAAAAAAAAAAAALwEAAF9yZWxzLy5yZWxzUEsBAi0AFAAGAAgAAAAhAOV/F9cFBgAA3BoA&#10;AA4AAAAAAAAAAAAAAAAALgIAAGRycy9lMm9Eb2MueG1sUEsBAi0AFAAGAAgAAAAhABlMttnkAAAA&#10;DwEAAA8AAAAAAAAAAAAAAAAAXwgAAGRycy9kb3ducmV2LnhtbFBLBQYAAAAABAAEAPMAAABwCQAA&#10;AAA=&#10;">
                <v:group id="Group 77" o:spid="_x0000_s1027" style="position:absolute;left:3089;width:14653;height:106984" coordorigin="6022,8835" coordsize="2310,161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BL/xQAAANsAAAAPAAAAZHJzL2Rvd25yZXYueG1sRI9Ba8JA&#10;FITvhf6H5RV6azZRFImuIYiVHqRQI4i3R/aZBLNvQ3abxH/fLRR6HGbmG2aTTaYVA/WusawgiWIQ&#10;xKXVDVcKzsX72wqE88gaW8uk4EEOsu3z0wZTbUf+ouHkKxEg7FJUUHvfpVK6siaDLrIdcfButjfo&#10;g+wrqXscA9y0chbHS2mw4bBQY0e7msr76dsoOIw45vNkPxzvt93jWiw+L8eElHp9mfI1CE+T/w//&#10;tT+0guUCfr+EHyC3PwAAAP//AwBQSwECLQAUAAYACAAAACEA2+H2y+4AAACFAQAAEwAAAAAAAAAA&#10;AAAAAAAAAAAAW0NvbnRlbnRfVHlwZXNdLnhtbFBLAQItABQABgAIAAAAIQBa9CxbvwAAABUBAAAL&#10;AAAAAAAAAAAAAAAAAB8BAABfcmVscy8ucmVsc1BLAQItABQABgAIAAAAIQClTBL/xQAAANsAAAAP&#10;AAAAAAAAAAAAAAAAAAcCAABkcnMvZG93bnJldi54bWxQSwUGAAAAAAMAAwC3AAAA+QIAAAAA&#10;">
                  <v:rect id="Rectangle 78" o:spid="_x0000_s1028" style="position:absolute;left:6676;top:8835;width:1512;height:161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dWinxQAAANsAAAAPAAAAZHJzL2Rvd25yZXYueG1sRI9PawIx&#10;EMXvBb9DGMFbzSq4lNUoohU8tIf6B6/DZtysbiZLkrrbfvqmUOjx8eb93rzFqreNeJAPtWMFk3EG&#10;grh0uuZKwem4e34BESKyxsYxKfiiAKvl4GmBhXYdf9DjECuRIBwKVGBibAspQ2nIYhi7ljh5V+ct&#10;xiR9JbXHLsFtI6dZlkuLNacGgy1tDJX3w6dNb5iyfp19X4yX27fZtDO7ye39rNRo2K/nICL18f/4&#10;L73XCvIcfrckAMjlDwAAAP//AwBQSwECLQAUAAYACAAAACEA2+H2y+4AAACFAQAAEwAAAAAAAAAA&#10;AAAAAAAAAAAAW0NvbnRlbnRfVHlwZXNdLnhtbFBLAQItABQABgAIAAAAIQBa9CxbvwAAABUBAAAL&#10;AAAAAAAAAAAAAAAAAB8BAABfcmVscy8ucmVsc1BLAQItABQABgAIAAAAIQDrdWinxQAAANsAAAAP&#10;AAAAAAAAAAAAAAAAAAcCAABkcnMvZG93bnJldi54bWxQSwUGAAAAAAMAAwC3AAAA+QIAAAAA&#10;" fillcolor="#feb686" stroked="f" strokecolor="#bfb675">
                    <v:fill color2="#fe8637 [3204]" rotate="t" angle="90" focus="100%" type="gradient"/>
                  </v:rect>
                  <v:shapetype id="_x0000_t32" coordsize="21600,21600" o:spt="32" o:oned="t" path="m,l21600,21600e" filled="f">
                    <v:path arrowok="t" fillok="f" o:connecttype="none"/>
                    <o:lock v:ext="edit" shapetype="t"/>
                  </v:shapetype>
                  <v:shape id="AutoShape 79" o:spid="_x0000_s1029" type="#_x0000_t32" style="position:absolute;left:6359;top:8835;width:0;height:1611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y/jLxAAAANsAAAAPAAAAZHJzL2Rvd25yZXYueG1sRI9Ba8JA&#10;FITvQv/D8gq9mU2tGEldJRUEpSfTHjw+sq/ZYPZtyG5M6q/vFgo9DjPzDbPZTbYVN+p941jBc5KC&#10;IK6cbrhW8PlxmK9B+ICssXVMCr7Jw277MNtgrt3IZ7qVoRYRwj5HBSaELpfSV4Ys+sR1xNH7cr3F&#10;EGVfS93jGOG2lYs0XUmLDccFgx3tDVXXcrAKspfhWiy79nRP349mvPMZL/s3pZ4ep+IVRKAp/If/&#10;2ketYJXB75f4A+T2BwAA//8DAFBLAQItABQABgAIAAAAIQDb4fbL7gAAAIUBAAATAAAAAAAAAAAA&#10;AAAAAAAAAABbQ29udGVudF9UeXBlc10ueG1sUEsBAi0AFAAGAAgAAAAhAFr0LFu/AAAAFQEAAAsA&#10;AAAAAAAAAAAAAAAAHwEAAF9yZWxzLy5yZWxzUEsBAi0AFAAGAAgAAAAhAPfL+MvEAAAA2wAAAA8A&#10;AAAAAAAAAAAAAAAABwIAAGRycy9kb3ducmV2LnhtbFBLBQYAAAAAAwADALcAAAD4AgAAAAA=&#10;" strokecolor="#feceae" strokeweight="1pt"/>
                  <v:shape id="AutoShape 80" o:spid="_x0000_s1030" type="#_x0000_t32" style="position:absolute;left:8332;top:8835;width:0;height:1611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rlMYwAAAANsAAAAPAAAAZHJzL2Rvd25yZXYueG1sRE9NawIx&#10;EL0X/A9hhN5q1hakrEYRQepBCt2K4G3YjJvFzSQmcd3+++YgeHy878VqsJ3oKcTWsYLppABBXDvd&#10;cqPg8Lt9+wQRE7LGzjEp+KMIq+XoZYGldnf+ob5KjcghHEtUYFLypZSxNmQxTpwnztzZBYspw9BI&#10;HfCew20n34tiJi22nBsMetoYqi/VzSrYBxvNV8Uft6Pvv6+FP1Xn40mp1/GwnoNINKSn+OHeaQWz&#10;PDZ/yT9ALv8BAAD//wMAUEsBAi0AFAAGAAgAAAAhANvh9svuAAAAhQEAABMAAAAAAAAAAAAAAAAA&#10;AAAAAFtDb250ZW50X1R5cGVzXS54bWxQSwECLQAUAAYACAAAACEAWvQsW78AAAAVAQAACwAAAAAA&#10;AAAAAAAAAAAfAQAAX3JlbHMvLnJlbHNQSwECLQAUAAYACAAAACEAm65TGMAAAADbAAAADwAAAAAA&#10;AAAAAAAAAAAHAgAAZHJzL2Rvd25yZXYueG1sUEsFBgAAAAADAAMAtwAAAPQCAAAAAA==&#10;" strokecolor="#fe8637 [3204]" strokeweight="2.25pt"/>
                  <v:shape id="AutoShape 81" o:spid="_x0000_s1031" type="#_x0000_t32" style="position:absolute;left:6587;top:8835;width:0;height:1611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nX+wwAAANsAAAAPAAAAZHJzL2Rvd25yZXYueG1sRI/dagIx&#10;FITvC75DOIJ3NauC1NUo/lSQll5UfYBDcvYHNydrkur69qZQ6OUwM98wi1VnG3EjH2rHCkbDDASx&#10;dqbmUsH5tH99AxEissHGMSl4UIDVsveywNy4O3/T7RhLkSAcclRQxdjmUgZdkcUwdC1x8grnLcYk&#10;fSmNx3uC20aOs2wqLdacFipsaVuRvhx/rILJw1+13l0/duOvz3ZfbIp3f5FKDfrdeg4iUhf/w3/t&#10;g1EwncHvl/QD5PIJAAD//wMAUEsBAi0AFAAGAAgAAAAhANvh9svuAAAAhQEAABMAAAAAAAAAAAAA&#10;AAAAAAAAAFtDb250ZW50X1R5cGVzXS54bWxQSwECLQAUAAYACAAAACEAWvQsW78AAAAVAQAACwAA&#10;AAAAAAAAAAAAAAAfAQAAX3JlbHMvLnJlbHNQSwECLQAUAAYACAAAACEAaFp1/sMAAADbAAAADwAA&#10;AAAAAAAAAAAAAAAHAgAAZHJzL2Rvd25yZXYueG1sUEsFBgAAAAADAAMAtwAAAPcCAAAAAA==&#10;" strokecolor="#feceae" strokeweight="4.5pt"/>
                  <v:shape id="AutoShape 82" o:spid="_x0000_s1032" type="#_x0000_t32" style="position:absolute;left:6022;top:8835;width:0;height:1610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jsvtvAAAANsAAAAPAAAAZHJzL2Rvd25yZXYueG1sRE+9CsIw&#10;EN4F3yGc4KapCirVKCoIgotaQcejOdticylNtPXtzSA4fnz/y3VrSvGm2hWWFYyGEQji1OqCMwXX&#10;ZD+Yg3AeWWNpmRR8yMF61e0sMda24TO9Lz4TIYRdjApy76tYSpfmZNANbUUcuIetDfoA60zqGpsQ&#10;bko5jqKpNFhwaMixol1O6fPyMgq2s9NR35PjYXIbNZpKbiqrT0r1e+1mAcJT6//in/ugFczC+vAl&#10;/AC5+gIAAP//AwBQSwECLQAUAAYACAAAACEA2+H2y+4AAACFAQAAEwAAAAAAAAAAAAAAAAAAAAAA&#10;W0NvbnRlbnRfVHlwZXNdLnhtbFBLAQItABQABgAIAAAAIQBa9CxbvwAAABUBAAALAAAAAAAAAAAA&#10;AAAAAB8BAABfcmVscy8ucmVsc1BLAQItABQABgAIAAAAIQB5jsvtvAAAANsAAAAPAAAAAAAAAAAA&#10;AAAAAAcCAABkcnMvZG93bnJldi54bWxQSwUGAAAAAAMAAwC3AAAA8AIAAAAA&#10;" strokecolor="#fee6d6" strokeweight="2.25pt"/>
                </v:group>
                <v:oval id="Oval 83" o:spid="_x0000_s1033" style="position:absolute;top:79453;width:11018;height:10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F0zGxQAAANsAAAAPAAAAZHJzL2Rvd25yZXYueG1sRI9Pa8JA&#10;FMTvgt9heUJvurGlto2uUqT+u9W0qMdH9plEs29DdtX47V1B8DjMzG+Y0aQxpThT7QrLCvq9CARx&#10;anXBmYL/v1n3E4TzyBpLy6TgSg4m43ZrhLG2F17TOfGZCBB2MSrIva9iKV2ak0HXsxVx8Pa2NuiD&#10;rDOpa7wEuCnlaxQNpMGCw0KOFU1zSo/JySjYvq14Ot/Omq/fxebwMz+9l7tspdRLp/kegvDU+Gf4&#10;0V5qBR99uH8JP0CObwAAAP//AwBQSwECLQAUAAYACAAAACEA2+H2y+4AAACFAQAAEwAAAAAAAAAA&#10;AAAAAAAAAAAAW0NvbnRlbnRfVHlwZXNdLnhtbFBLAQItABQABgAIAAAAIQBa9CxbvwAAABUBAAAL&#10;AAAAAAAAAAAAAAAAAB8BAABfcmVscy8ucmVsc1BLAQItABQABgAIAAAAIQB3F0zGxQAAANsAAAAP&#10;AAAAAAAAAAAAAAAAAAcCAABkcnMvZG93bnJldi54bWxQSwUGAAAAAAMAAwC3AAAA+QIAAAAA&#10;" fillcolor="#fe8637 [3204]" strokecolor="#fe8637 [3204]" strokeweight="3pt">
                  <v:stroke linestyle="thinThin"/>
                </v:oval>
                <v:oval id="Oval 85" o:spid="_x0000_s1034" style="position:absolute;left:2594;top:93787;width:1884;height:1924;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KNGwwAAANsAAAAPAAAAZHJzL2Rvd25yZXYueG1sRI/disIw&#10;FITvhX2HcBa809SKrlSjLAv+ICLoCt4emrNt2eakNKmtb28EwcthZr5hFqvOlOJGtSssKxgNIxDE&#10;qdUFZwouv+vBDITzyBpLy6TgTg5Wy4/eAhNtWz7R7ewzESDsElSQe18lUro0J4NuaCvi4P3Z2qAP&#10;ss6krrENcFPKOIqm0mDBYSHHin5ySv/PjVFQbHjUZfvt5Cqnh+O+SsdNe2Sl+p/d9xyEp86/w6/2&#10;Tiv4iuH5JfwAuXwAAAD//wMAUEsBAi0AFAAGAAgAAAAhANvh9svuAAAAhQEAABMAAAAAAAAAAAAA&#10;AAAAAAAAAFtDb250ZW50X1R5cGVzXS54bWxQSwECLQAUAAYACAAAACEAWvQsW78AAAAVAQAACwAA&#10;AAAAAAAAAAAAAAAfAQAAX3JlbHMvLnJlbHNQSwECLQAUAAYACAAAACEAszSjRsMAAADbAAAADwAA&#10;AAAAAAAAAAAAAAAHAgAAZHJzL2Rvd25yZXYueG1sUEsFBgAAAAADAAMAtwAAAPcCAAAAAA==&#10;" fillcolor="#fe8637 [3204]" strokecolor="#fe8637 [3204]" strokeweight="3pt">
                  <v:stroke linestyle="thinThin"/>
                  <v:shadow color="#1f2f3f" opacity=".5" offset=",3pt"/>
                </v:oval>
                <w10:wrap anchorx="page" anchory="page"/>
              </v:group>
            </w:pict>
          </mc:Fallback>
        </mc:AlternateContent>
      </w:r>
      <w:sdt>
        <w:sdtPr>
          <w:rPr>
            <w:i/>
            <w:iCs/>
            <w:smallCaps/>
            <w:color w:val="575F6D" w:themeColor="text2"/>
            <w:spacing w:val="5"/>
            <w:sz w:val="24"/>
            <w:szCs w:val="24"/>
          </w:rPr>
          <w:id w:val="-689369987"/>
          <w:docPartObj>
            <w:docPartGallery w:val="Cover Pages"/>
            <w:docPartUnique/>
          </w:docPartObj>
        </w:sdtPr>
        <w:sdtEndPr/>
        <w:sdtContent>
          <w:r w:rsidR="00CC1AAF">
            <w:rPr>
              <w:i/>
              <w:iCs/>
              <w:smallCaps/>
              <w:noProof/>
              <w:color w:val="575F6D" w:themeColor="text2"/>
              <w:spacing w:val="5"/>
              <w:sz w:val="24"/>
              <w:szCs w:val="24"/>
              <w:lang w:val="en-AU" w:eastAsia="en-AU"/>
            </w:rPr>
            <mc:AlternateContent>
              <mc:Choice Requires="wps">
                <w:drawing>
                  <wp:anchor distT="0" distB="0" distL="114300" distR="114300" simplePos="0" relativeHeight="251671040" behindDoc="0" locked="0" layoutInCell="0" allowOverlap="1" wp14:anchorId="4A1DE311" wp14:editId="779CE182">
                    <wp:simplePos x="0" y="0"/>
                    <wp:positionH relativeFrom="margin">
                      <wp:align>left</wp:align>
                    </wp:positionH>
                    <wp:positionV relativeFrom="page">
                      <wp:align>center</wp:align>
                    </wp:positionV>
                    <wp:extent cx="4663440" cy="5027930"/>
                    <wp:effectExtent l="0" t="0" r="0" b="1270"/>
                    <wp:wrapNone/>
                    <wp:docPr id="73" name="Rectangle 8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663440" cy="50279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D84737" w14:textId="56836B71" w:rsidR="00BF4EE3" w:rsidRPr="008871F0" w:rsidRDefault="001F005D">
                                <w:pPr>
                                  <w:rPr>
                                    <w:rFonts w:asciiTheme="majorHAnsi" w:eastAsiaTheme="majorEastAsia" w:hAnsiTheme="majorHAnsi" w:cstheme="majorBidi"/>
                                    <w:smallCaps/>
                                    <w:color w:val="244583" w:themeColor="accent2" w:themeShade="80"/>
                                    <w:spacing w:val="20"/>
                                    <w:sz w:val="56"/>
                                    <w:szCs w:val="56"/>
                                  </w:rPr>
                                </w:pPr>
                                <w:sdt>
                                  <w:sdtPr>
                                    <w:rPr>
                                      <w:rFonts w:asciiTheme="majorHAnsi" w:eastAsiaTheme="majorEastAsia" w:hAnsiTheme="majorHAnsi" w:cstheme="majorBidi"/>
                                      <w:smallCaps/>
                                      <w:color w:val="244583" w:themeColor="accent2" w:themeShade="80"/>
                                      <w:spacing w:val="20"/>
                                      <w:sz w:val="56"/>
                                      <w:szCs w:val="56"/>
                                    </w:rPr>
                                    <w:alias w:val="Title"/>
                                    <w:id w:val="83737007"/>
                                    <w:placeholder>
                                      <w:docPart w:val="613BED4322E44E28A873940D3864D4AC"/>
                                    </w:placeholder>
                                    <w:dataBinding w:prefixMappings="xmlns:ns0='http://schemas.openxmlformats.org/package/2006/metadata/core-properties' xmlns:ns1='http://purl.org/dc/elements/1.1/'" w:xpath="/ns0:coreProperties[1]/ns1:title[1]" w:storeItemID="{6C3C8BC8-F283-45AE-878A-BAB7291924A1}"/>
                                    <w:text/>
                                  </w:sdtPr>
                                  <w:sdtEndPr/>
                                  <w:sdtContent>
                                    <w:r w:rsidR="00BF4EE3">
                                      <w:rPr>
                                        <w:rFonts w:asciiTheme="majorHAnsi" w:eastAsiaTheme="majorEastAsia" w:hAnsiTheme="majorHAnsi" w:cstheme="majorBidi"/>
                                        <w:smallCaps/>
                                        <w:color w:val="244583" w:themeColor="accent2" w:themeShade="80"/>
                                        <w:spacing w:val="20"/>
                                        <w:sz w:val="56"/>
                                        <w:szCs w:val="56"/>
                                      </w:rPr>
                                      <w:t>Predictive Analytics</w:t>
                                    </w:r>
                                  </w:sdtContent>
                                </w:sdt>
                              </w:p>
                              <w:p w14:paraId="0D30C23B" w14:textId="77777777" w:rsidR="00BF4EE3" w:rsidRDefault="00BF4EE3">
                                <w:pPr>
                                  <w:rPr>
                                    <w:i/>
                                    <w:iCs/>
                                    <w:color w:val="244583" w:themeColor="accent2" w:themeShade="80"/>
                                    <w:sz w:val="28"/>
                                    <w:szCs w:val="28"/>
                                  </w:rPr>
                                </w:pPr>
                              </w:p>
                            </w:txbxContent>
                          </wps:txbx>
                          <wps:bodyPr rot="0" vert="horz" wrap="square" lIns="91440" tIns="45720" rIns="91440" bIns="45720" anchor="ctr" anchorCtr="0" upright="1">
                            <a:noAutofit/>
                          </wps:bodyPr>
                        </wps:wsp>
                      </a:graphicData>
                    </a:graphic>
                    <wp14:sizeRelH relativeFrom="page">
                      <wp14:pctWidth>60000</wp14:pctWidth>
                    </wp14:sizeRelH>
                    <wp14:sizeRelV relativeFrom="page">
                      <wp14:pctHeight>50000</wp14:pctHeight>
                    </wp14:sizeRelV>
                  </wp:anchor>
                </w:drawing>
              </mc:Choice>
              <mc:Fallback>
                <w:pict>
                  <v:rect w14:anchorId="4A1DE311" id="Rectangle 89" o:spid="_x0000_s1026" style="position:absolute;margin-left:0;margin-top:0;width:367.2pt;height:395.9pt;z-index:251671040;visibility:visible;mso-wrap-style:square;mso-width-percent:600;mso-height-percent:500;mso-wrap-distance-left:9pt;mso-wrap-distance-top:0;mso-wrap-distance-right:9pt;mso-wrap-distance-bottom:0;mso-position-horizontal:left;mso-position-horizontal-relative:margin;mso-position-vertical:center;mso-position-vertical-relative:page;mso-width-percent:600;mso-height-percent:50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LgPs8QEAAMIDAAAOAAAAZHJzL2Uyb0RvYy54bWysU8tu2zAQvBfoPxC81/IrdixYDoIEKQqk&#10;bdC0H7CmKIuoxGWXtCX367ukHNdpb0UvhPbB4czsan3Tt404aPIGbSEno7EU2iosjd0V8tvXh3fX&#10;UvgAtoQGrS7kUXt5s3n7Zt25XE+xxqbUJBjE+rxzhaxDcHmWeVXrFvwInbZcrJBaCBzSLisJOkZv&#10;m2w6Hi+yDql0hEp7z9n7oSg3Cb+qtAqfq8rrIJpCMreQTkrnNp7ZZg35jsDVRp1owD+waMFYfvQM&#10;dQ8BxJ7MX1CtUYQeqzBS2GZYVUbppIHVTMZ/qHmuwemkhc3x7myT/3+w6tPhiYQpC7mcSWGh5Rl9&#10;YdfA7hotrlfRoM75nPue3RNFid49ovruhcW7mtv0LRF2tYaSaU1if/bqQgw8XxXb7iOWDA/7gMmr&#10;vqI2ArILok8jOZ5HovsgFCfni8VsPufJKa5djafL1SwNLYP85bojH95rbEX8KCQx+wQPh0cfIh3I&#10;X1riaxYfTNOkuTf2VYIbYybRj4wH5aHf9icTtlgeWQjhsEa89vxRI/2UouMVKqT/sQfSUjQfLJux&#10;miTmIQXzq+WUZdBlZXtZAasYqpAqkBRDcBeGTd07Mrua35okYRZv2cLKJHHR3oHXiTkvStJ8Wuq4&#10;iZdx6vr9621+AQAA//8DAFBLAwQUAAYACAAAACEAADqmkdoAAAAFAQAADwAAAGRycy9kb3ducmV2&#10;LnhtbEyPQU/DMAyF70j8h8hIXBBLB4OO0nQCJm4IscEP8BrTVDROabKu/HsMF7hYz3rWe5/L1eQ7&#10;NdIQ28AG5rMMFHEdbMuNgbfXx/MlqJiQLXaBycAXRVhVx0clFjYceEPjNjVKQjgWaMCl1Bdax9qR&#10;xzgLPbF472HwmGQdGm0HPEi47/RFll1rjy1Lg8OeHhzVH9u9N+Dzl6s8Hz/vn89o/bTJAia3RmNO&#10;T6a7W1CJpvR3DD/4gg6VMO3Cnm1UnQF5JP1O8fLLxQLUTsTNfAm6KvV/+uobAAD//wMAUEsBAi0A&#10;FAAGAAgAAAAhALaDOJL+AAAA4QEAABMAAAAAAAAAAAAAAAAAAAAAAFtDb250ZW50X1R5cGVzXS54&#10;bWxQSwECLQAUAAYACAAAACEAOP0h/9YAAACUAQAACwAAAAAAAAAAAAAAAAAvAQAAX3JlbHMvLnJl&#10;bHNQSwECLQAUAAYACAAAACEA+S4D7PEBAADCAwAADgAAAAAAAAAAAAAAAAAuAgAAZHJzL2Uyb0Rv&#10;Yy54bWxQSwECLQAUAAYACAAAACEAADqmkdoAAAAFAQAADwAAAAAAAAAAAAAAAABLBAAAZHJzL2Rv&#10;d25yZXYueG1sUEsFBgAAAAAEAAQA8wAAAFIFAAAAAA==&#10;" o:allowincell="f" filled="f" stroked="f">
                    <v:textbox>
                      <w:txbxContent>
                        <w:p w14:paraId="1DD84737" w14:textId="56836B71" w:rsidR="00BF4EE3" w:rsidRPr="008871F0" w:rsidRDefault="001F005D">
                          <w:pPr>
                            <w:rPr>
                              <w:rFonts w:asciiTheme="majorHAnsi" w:eastAsiaTheme="majorEastAsia" w:hAnsiTheme="majorHAnsi" w:cstheme="majorBidi"/>
                              <w:smallCaps/>
                              <w:color w:val="244583" w:themeColor="accent2" w:themeShade="80"/>
                              <w:spacing w:val="20"/>
                              <w:sz w:val="56"/>
                              <w:szCs w:val="56"/>
                            </w:rPr>
                          </w:pPr>
                          <w:sdt>
                            <w:sdtPr>
                              <w:rPr>
                                <w:rFonts w:asciiTheme="majorHAnsi" w:eastAsiaTheme="majorEastAsia" w:hAnsiTheme="majorHAnsi" w:cstheme="majorBidi"/>
                                <w:smallCaps/>
                                <w:color w:val="244583" w:themeColor="accent2" w:themeShade="80"/>
                                <w:spacing w:val="20"/>
                                <w:sz w:val="56"/>
                                <w:szCs w:val="56"/>
                              </w:rPr>
                              <w:alias w:val="Title"/>
                              <w:id w:val="83737007"/>
                              <w:placeholder>
                                <w:docPart w:val="613BED4322E44E28A873940D3864D4AC"/>
                              </w:placeholder>
                              <w:dataBinding w:prefixMappings="xmlns:ns0='http://schemas.openxmlformats.org/package/2006/metadata/core-properties' xmlns:ns1='http://purl.org/dc/elements/1.1/'" w:xpath="/ns0:coreProperties[1]/ns1:title[1]" w:storeItemID="{6C3C8BC8-F283-45AE-878A-BAB7291924A1}"/>
                              <w:text/>
                            </w:sdtPr>
                            <w:sdtEndPr/>
                            <w:sdtContent>
                              <w:r w:rsidR="00BF4EE3">
                                <w:rPr>
                                  <w:rFonts w:asciiTheme="majorHAnsi" w:eastAsiaTheme="majorEastAsia" w:hAnsiTheme="majorHAnsi" w:cstheme="majorBidi"/>
                                  <w:smallCaps/>
                                  <w:color w:val="244583" w:themeColor="accent2" w:themeShade="80"/>
                                  <w:spacing w:val="20"/>
                                  <w:sz w:val="56"/>
                                  <w:szCs w:val="56"/>
                                </w:rPr>
                                <w:t>Predictive Analytics</w:t>
                              </w:r>
                            </w:sdtContent>
                          </w:sdt>
                        </w:p>
                        <w:p w14:paraId="0D30C23B" w14:textId="77777777" w:rsidR="00BF4EE3" w:rsidRDefault="00BF4EE3">
                          <w:pPr>
                            <w:rPr>
                              <w:i/>
                              <w:iCs/>
                              <w:color w:val="244583" w:themeColor="accent2" w:themeShade="80"/>
                              <w:sz w:val="28"/>
                              <w:szCs w:val="28"/>
                            </w:rPr>
                          </w:pPr>
                        </w:p>
                      </w:txbxContent>
                    </v:textbox>
                    <w10:wrap anchorx="margin" anchory="page"/>
                  </v:rect>
                </w:pict>
              </mc:Fallback>
            </mc:AlternateContent>
          </w:r>
          <w:r w:rsidR="00CC1AAF">
            <w:rPr>
              <w:rFonts w:ascii="Century Schoolbook" w:hAnsi="Century Schoolbook"/>
              <w:i/>
              <w:iCs/>
              <w:smallCaps/>
              <w:noProof/>
              <w:color w:val="4F271C"/>
              <w:spacing w:val="5"/>
              <w:sz w:val="32"/>
              <w:szCs w:val="32"/>
              <w:lang w:val="en-AU" w:eastAsia="en-AU"/>
            </w:rPr>
            <mc:AlternateContent>
              <mc:Choice Requires="wps">
                <w:drawing>
                  <wp:anchor distT="0" distB="0" distL="114300" distR="114300" simplePos="0" relativeHeight="251667968" behindDoc="0" locked="0" layoutInCell="0" allowOverlap="1" wp14:anchorId="58842C5D" wp14:editId="61A6DA9A">
                    <wp:simplePos x="0" y="0"/>
                    <wp:positionH relativeFrom="margin">
                      <wp:align>left</wp:align>
                    </wp:positionH>
                    <wp:positionV relativeFrom="margin">
                      <wp:align>bottom</wp:align>
                    </wp:positionV>
                    <wp:extent cx="4660900" cy="815975"/>
                    <wp:effectExtent l="0" t="0" r="2540" b="3175"/>
                    <wp:wrapNone/>
                    <wp:docPr id="74" name="Rectangle 5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660900" cy="8159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9BF717F" w14:textId="791F2F1B" w:rsidR="00BF4EE3" w:rsidRDefault="001F005D">
                                <w:pPr>
                                  <w:spacing w:after="100"/>
                                  <w:rPr>
                                    <w:color w:val="E65B01" w:themeColor="accent1" w:themeShade="BF"/>
                                    <w:sz w:val="24"/>
                                    <w:szCs w:val="24"/>
                                  </w:rPr>
                                </w:pPr>
                                <w:sdt>
                                  <w:sdtPr>
                                    <w:rPr>
                                      <w:color w:val="E65B01" w:themeColor="accent1" w:themeShade="BF"/>
                                      <w:sz w:val="24"/>
                                      <w:szCs w:val="24"/>
                                    </w:rPr>
                                    <w:alias w:val="Author"/>
                                    <w:id w:val="280430085"/>
                                    <w:text/>
                                  </w:sdtPr>
                                  <w:sdtEndPr/>
                                  <w:sdtContent>
                                    <w:r w:rsidR="008871F0">
                                      <w:rPr>
                                        <w:color w:val="E65B01" w:themeColor="accent1" w:themeShade="BF"/>
                                        <w:sz w:val="24"/>
                                        <w:szCs w:val="24"/>
                                      </w:rPr>
                                      <w:t>Anosh S</w:t>
                                    </w:r>
                                  </w:sdtContent>
                                </w:sdt>
                              </w:p>
                              <w:p w14:paraId="407204A1" w14:textId="7DC573AA" w:rsidR="00BF4EE3" w:rsidRDefault="00BF4EE3">
                                <w:pPr>
                                  <w:spacing w:after="100"/>
                                  <w:rPr>
                                    <w:color w:val="E65B01" w:themeColor="accent1" w:themeShade="BF"/>
                                  </w:rPr>
                                </w:pPr>
                              </w:p>
                            </w:txbxContent>
                          </wps:txbx>
                          <wps:bodyPr rot="0" vert="horz" wrap="square" lIns="91440" tIns="45720" rIns="91440" bIns="45720" anchor="t" anchorCtr="0" upright="1">
                            <a:noAutofit/>
                          </wps:bodyPr>
                        </wps:wsp>
                      </a:graphicData>
                    </a:graphic>
                    <wp14:sizeRelH relativeFrom="page">
                      <wp14:pctWidth>60000</wp14:pctWidth>
                    </wp14:sizeRelH>
                    <wp14:sizeRelV relativeFrom="page">
                      <wp14:pctHeight>0</wp14:pctHeight>
                    </wp14:sizeRelV>
                  </wp:anchor>
                </w:drawing>
              </mc:Choice>
              <mc:Fallback>
                <w:pict>
                  <v:rect w14:anchorId="58842C5D" id="Rectangle 54" o:spid="_x0000_s1027" style="position:absolute;margin-left:0;margin-top:0;width:367pt;height:64.25pt;z-index:251667968;visibility:visible;mso-wrap-style:square;mso-width-percent:600;mso-height-percent:0;mso-wrap-distance-left:9pt;mso-wrap-distance-top:0;mso-wrap-distance-right:9pt;mso-wrap-distance-bottom:0;mso-position-horizontal:left;mso-position-horizontal-relative:margin;mso-position-vertical:bottom;mso-position-vertical-relative:margin;mso-width-percent:60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2yQgBgIAAO8DAAAOAAAAZHJzL2Uyb0RvYy54bWysU8GO2yAQvVfqPyDuje3ISTZWnNUqq1SV&#10;tu2q234AxthGtRk6kNjbr+9Astm0vVXlgBhmeLz3GDa309Czo0KnwZQ8m6WcKSOh1qYt+bev+3c3&#10;nDkvTC16MKrkz8rx2+3bN5vRFmoOHfS1QkYgxhWjLXnnvS2SxMlODcLNwCpDyQZwEJ5CbJMaxUjo&#10;Q5/M03SZjIC1RZDKOdq9PyX5NuI3jZL+c9M45VlfcuLm44xxrsKcbDeiaFHYTsszDfEPLAahDV16&#10;gboXXrAD6r+gBi0RHDR+JmFIoGm0VFEDqcnSP9Q8dcKqqIXMcfZik/t/sPLT8RGZrku+yjkzYqA3&#10;+kKuCdP2ii3yYNBoXUF1T/YRg0RnH0B+d8zArqMydYcIY6dETbSyUJ/8diAEjo6yavwINcGLg4fo&#10;1dTgEADJBTbFJ3m+PImaPJO0mS+X6Tqll5OUu8kW69UiXiGKl9MWnX+vYGBhUXIk8hFdHB+cD2xE&#10;8VIS2UOv673u+xhgW+16ZEdB7bGP44zurst6E4oNhGMnxLATZQZlJ4f8VE3RyOhBUF1B/Uy6EU5d&#10;R7+EFh3gT85G6riSux8HgYqz/oMh79ZZnocWjUG+WM0pwOtMdZ0RRhJUyT1np+XOn9r6YFG3Hd2U&#10;RRsM3JHfjY5WvLI606euig6df0Bo2+s4Vr3+0+0vAAAA//8DAFBLAwQUAAYACAAAACEAwP+CDNkA&#10;AAAFAQAADwAAAGRycy9kb3ducmV2LnhtbEyPwU7DMBBE70j8g7VI3KhDKVDSOBUgwRXR5AOceJtE&#10;2OvIdts0X8/CBS4rjWY0+6bYTs6KI4Y4eFJwu8hAILXeDNQpqKu3mzWImDQZbT2hgjNG2JaXF4XO&#10;jT/RJx53qRNcQjHXCvqUxlzK2PbodFz4EYm9vQ9OJ5ahkyboE5c7K5dZ9iCdHog/9HrE1x7br93B&#10;Kfh4yapQneenJkSycVXPoX6flbq+mp43IBJO6S8MP/iMDiUzNf5AJgqrgIek38ve492KZcOh5foe&#10;ZFnI//TlNwAAAP//AwBQSwECLQAUAAYACAAAACEAtoM4kv4AAADhAQAAEwAAAAAAAAAAAAAAAAAA&#10;AAAAW0NvbnRlbnRfVHlwZXNdLnhtbFBLAQItABQABgAIAAAAIQA4/SH/1gAAAJQBAAALAAAAAAAA&#10;AAAAAAAAAC8BAABfcmVscy8ucmVsc1BLAQItABQABgAIAAAAIQAa2yQgBgIAAO8DAAAOAAAAAAAA&#10;AAAAAAAAAC4CAABkcnMvZTJvRG9jLnhtbFBLAQItABQABgAIAAAAIQDA/4IM2QAAAAUBAAAPAAAA&#10;AAAAAAAAAAAAAGAEAABkcnMvZG93bnJldi54bWxQSwUGAAAAAAQABADzAAAAZgUAAAAA&#10;" o:allowincell="f" stroked="f">
                    <v:textbox>
                      <w:txbxContent>
                        <w:p w14:paraId="79BF717F" w14:textId="791F2F1B" w:rsidR="00BF4EE3" w:rsidRDefault="001F005D">
                          <w:pPr>
                            <w:spacing w:after="100"/>
                            <w:rPr>
                              <w:color w:val="E65B01" w:themeColor="accent1" w:themeShade="BF"/>
                              <w:sz w:val="24"/>
                              <w:szCs w:val="24"/>
                            </w:rPr>
                          </w:pPr>
                          <w:sdt>
                            <w:sdtPr>
                              <w:rPr>
                                <w:color w:val="E65B01" w:themeColor="accent1" w:themeShade="BF"/>
                                <w:sz w:val="24"/>
                                <w:szCs w:val="24"/>
                              </w:rPr>
                              <w:alias w:val="Author"/>
                              <w:id w:val="280430085"/>
                              <w:text/>
                            </w:sdtPr>
                            <w:sdtEndPr/>
                            <w:sdtContent>
                              <w:r w:rsidR="008871F0">
                                <w:rPr>
                                  <w:color w:val="E65B01" w:themeColor="accent1" w:themeShade="BF"/>
                                  <w:sz w:val="24"/>
                                  <w:szCs w:val="24"/>
                                </w:rPr>
                                <w:t>Anosh S</w:t>
                              </w:r>
                            </w:sdtContent>
                          </w:sdt>
                        </w:p>
                        <w:p w14:paraId="407204A1" w14:textId="7DC573AA" w:rsidR="00BF4EE3" w:rsidRDefault="00BF4EE3">
                          <w:pPr>
                            <w:spacing w:after="100"/>
                            <w:rPr>
                              <w:color w:val="E65B01" w:themeColor="accent1" w:themeShade="BF"/>
                            </w:rPr>
                          </w:pPr>
                        </w:p>
                      </w:txbxContent>
                    </v:textbox>
                    <w10:wrap anchorx="margin" anchory="margin"/>
                  </v:rect>
                </w:pict>
              </mc:Fallback>
            </mc:AlternateContent>
          </w:r>
          <w:r w:rsidR="00CC1AAF">
            <w:rPr>
              <w:i/>
              <w:iCs/>
              <w:smallCaps/>
              <w:color w:val="575F6D" w:themeColor="text2"/>
              <w:spacing w:val="5"/>
              <w:sz w:val="24"/>
              <w:szCs w:val="24"/>
            </w:rPr>
            <w:br w:type="page"/>
          </w:r>
        </w:sdtContent>
      </w:sdt>
      <w:r w:rsidR="00CC1AAF">
        <w:rPr>
          <w:noProof/>
          <w:szCs w:val="52"/>
          <w:lang w:val="en-AU" w:eastAsia="en-AU"/>
        </w:rPr>
        <mc:AlternateContent>
          <mc:Choice Requires="wpg">
            <w:drawing>
              <wp:anchor distT="0" distB="0" distL="114300" distR="114300" simplePos="0" relativeHeight="251641344" behindDoc="0" locked="0" layoutInCell="1" allowOverlap="1" wp14:anchorId="591D3896" wp14:editId="5110A8E2">
                <wp:simplePos x="0" y="0"/>
                <mc:AlternateContent>
                  <mc:Choice Requires="wp14">
                    <wp:positionH relativeFrom="margin">
                      <wp14:pctPosHOffset>77000</wp14:pctPosHOffset>
                    </wp:positionH>
                  </mc:Choice>
                  <mc:Fallback>
                    <wp:positionH relativeFrom="page">
                      <wp:posOffset>5367020</wp:posOffset>
                    </wp:positionH>
                  </mc:Fallback>
                </mc:AlternateContent>
                <wp:positionV relativeFrom="bottomMargin">
                  <wp:posOffset>9144000</wp:posOffset>
                </wp:positionV>
                <wp:extent cx="548640" cy="548640"/>
                <wp:effectExtent l="3810" t="0" r="0" b="3810"/>
                <wp:wrapNone/>
                <wp:docPr id="62" name="Group 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 cy="548640"/>
                          <a:chOff x="10653" y="14697"/>
                          <a:chExt cx="864" cy="864"/>
                        </a:xfrm>
                      </wpg:grpSpPr>
                      <wps:wsp>
                        <wps:cNvPr id="63" name="Oval 63"/>
                        <wps:cNvSpPr>
                          <a:spLocks noChangeArrowheads="1"/>
                        </wps:cNvSpPr>
                        <wps:spPr bwMode="auto">
                          <a:xfrm flipH="1">
                            <a:off x="10860" y="14898"/>
                            <a:ext cx="297" cy="303"/>
                          </a:xfrm>
                          <a:prstGeom prst="ellipse">
                            <a:avLst/>
                          </a:prstGeom>
                          <a:solidFill>
                            <a:srgbClr val="FE8637"/>
                          </a:solidFill>
                          <a:ln w="38100" cmpd="dbl">
                            <a:solidFill>
                              <a:srgbClr val="FE8637"/>
                            </a:solidFill>
                            <a:round/>
                            <a:headEnd/>
                            <a:tailEnd/>
                          </a:ln>
                          <a:effectLst/>
                          <a:extLst>
                            <a:ext uri="{AF507438-7753-43E0-B8FC-AC1667EBCBE1}">
                              <a14:hiddenEffects xmlns:a14="http://schemas.microsoft.com/office/drawing/2010/main">
                                <a:effectLst>
                                  <a:outerShdw dist="45791" dir="3378596" algn="ctr" rotWithShape="0">
                                    <a:srgbClr val="1F2F3F">
                                      <a:alpha val="50000"/>
                                    </a:srgbClr>
                                  </a:outerShdw>
                                </a:effectLst>
                              </a14:hiddenEffects>
                            </a:ext>
                          </a:extLst>
                        </wps:spPr>
                        <wps:bodyPr rot="0" vert="horz" wrap="square" lIns="91440" tIns="45720" rIns="91440" bIns="45720" anchor="t" anchorCtr="0" upright="1">
                          <a:noAutofit/>
                        </wps:bodyPr>
                      </wps:wsp>
                      <wps:wsp>
                        <wps:cNvPr id="64" name="Rectangle 64"/>
                        <wps:cNvSpPr>
                          <a:spLocks noChangeArrowheads="1"/>
                        </wps:cNvSpPr>
                        <wps:spPr bwMode="auto">
                          <a:xfrm>
                            <a:off x="10653" y="14697"/>
                            <a:ext cx="864" cy="8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2336ED11" id="Group 62" o:spid="_x0000_s1026" style="position:absolute;margin-left:0;margin-top:10in;width:43.2pt;height:43.2pt;z-index:251641344;mso-left-percent:770;mso-position-horizontal-relative:margin;mso-position-vertical-relative:bottom-margin-area;mso-left-percent:770;mso-width-relative:margin;mso-height-relative:margin" coordorigin="10653,14697" coordsize="864,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1FJHQQAACoLAAAOAAAAZHJzL2Uyb0RvYy54bWzUVttu4zYQfS/QfyD4rliyLpaEKAvflBZI&#10;u4umRZ9pibqglKiSdOS06L93SNqy42QXi91FgfpB5ojk8MyZmSPevjt0DD1RIVveZ9i7cTGifcHL&#10;tq8z/NuvuRNjJBXpS8J4TzP8TCV+d/f9d7fjkNI5bzgrqUDgpJfpOGS4UWpIZzNZNLQj8oYPtIfJ&#10;iouOKDBFPSsFGcF7x2Zz141mIxflIHhBpYS3GzuJ74z/qqKFel9VkirEMgzYlHkK89zp5+zulqS1&#10;IEPTFkcY5AtQdKTt4dDJ1YYogvaifeWqawvBJa/UTcG7Ga+qtqAmBojGc6+iuRd8P5hY6nSsh4km&#10;oPaKpy92W/z89EGgtsxwNMeoJx3kyByLwAZyxqFOYc29GB6HD8JGCMMHXvwhYXp2Pa/t2i5Gu/En&#10;XoI/slfckHOoRKddQNjoYHLwPOWAHhQq4GUYxFEAmSpg6jg2OSoaSKTe5blR6GME014QJQubwaLZ&#10;HvfDbrtZDzRCktpjDdQjNB0X1Js8Uyq/jtLHhgzUZEpquk6UAk5L6fsnwlDkW0bNkhOd0nKJer5u&#10;SF/TpRB8bCgpAZFnAtBQwafdoA0JmXibXFSxdvhBb7yg2XPjCAg1hMVJbAk70T0HBg3XvmvQTXSR&#10;dBBS3VPeIT3IMGXgW+ogSUqeHqSy5J5W6deSs7bMW8aMIerdmgkEkWc438aRb3IFB7xYxno0ZtiP&#10;PVcnvRugEssdM6e8WCc/zx10TF+agtEcbo9jRVpmx3A86zU8asTBhgHWQcHQvIc6Mo379zIP3UXg&#10;x85iEfpO4G9dZxXna2e59qJosV2tV1vvHw3UC9KmLUvab41PedIRL/i8ojoqmlWASUkmgBoV3ysq&#10;HptyRGWrkxGEi8TDYICU+f4iDpMII8Jq0OBCCYwEV7+3qjFlqVtM+3jBoJfPcz+3yWRDQ2yaQhd+&#10;x645LjcdNB1vrAtks1fB2xUH4BKoPtEKvWfL1jbejpfPUMIA0ogAfD5g0HDxF0YjSHGG5Z97IihG&#10;7Mce2iDxAq0IyhgQ+RwMcTmzu5whfQGuMqyAEDNcK6v3+0G0dQMn2e7o+RJ0qWpNHWt8FhXg1gZo&#10;w38lEqBXViR+ga8VSACjyEqXxjE1PuTvWyqFKapPCOpJHz4qp6/0QQB6W09vi0PPtTKY1rQdOL04&#10;9+QbXZi4yTbexoETzKOtE7ibjbPM14ET5d4i3Pib9Xpz1YX6mG/Tgp8QoFz/Tp1ylr2LfrA6aJtA&#10;s60ZtcKSePPAXc0TJ4/ihRPkQegkCzd2XC9ZJZEbJMEmfyksD21Pvz4kLbRJOA+tGpxBX0mD1oCz&#10;Clwu61pQIcTaLsPxtIikH1PaSRc1/JMenP6N3P5PdcFcJeBCZmI5Xh71je/ShvHlFffuXwAAAP//&#10;AwBQSwMEFAAGAAgAAAAhAJD8SdLcAAAACQEAAA8AAABkcnMvZG93bnJldi54bWxMT0FOwzAQvCPx&#10;B2uRuCDqUEJUpXEqQI04EyKh3px4cSLidRS7bfg9y4neZmdGszPFbnGjOOEcBk8KHlYJCKTOm4Gs&#10;guajut+ACFGT0aMnVPCDAXbl9VWhc+PP9I6nOlrBIRRyraCPccqlDF2PToeVn5BY+/Kz05HP2Uoz&#10;6zOHu1GukySTTg/EH3o94WuP3Xd9dApa12W1/az2eOfbF3t4bJrqba/U7c3yvAURcYn/Zvirz9Wh&#10;5E6tP5IJYlTAQyKzaZowYn2TpSBaZp7WjGRZyMsF5S8AAAD//wMAUEsBAi0AFAAGAAgAAAAhALaD&#10;OJL+AAAA4QEAABMAAAAAAAAAAAAAAAAAAAAAAFtDb250ZW50X1R5cGVzXS54bWxQSwECLQAUAAYA&#10;CAAAACEAOP0h/9YAAACUAQAACwAAAAAAAAAAAAAAAAAvAQAAX3JlbHMvLnJlbHNQSwECLQAUAAYA&#10;CAAAACEAlwNRSR0EAAAqCwAADgAAAAAAAAAAAAAAAAAuAgAAZHJzL2Uyb0RvYy54bWxQSwECLQAU&#10;AAYACAAAACEAkPxJ0twAAAAJAQAADwAAAAAAAAAAAAAAAAB3BgAAZHJzL2Rvd25yZXYueG1sUEsF&#10;BgAAAAAEAAQA8wAAAIAHAAAAAA==&#10;">
                <v:oval id="Oval 63" o:spid="_x0000_s1027" style="position:absolute;left:10860;top:14898;width:297;height:303;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O33xAAAANsAAAAPAAAAZHJzL2Rvd25yZXYueG1sRI/dagIx&#10;FITvC75DOELvatZKpaxGEYtSChXrH14eNsfN6uZkSVLdvn0jFHo5zMw3zHja2lpcyYfKsYJ+LwNB&#10;XDhdcalgt108vYIIEVlj7ZgU/FCA6aTzMMZcuxt/0XUTS5EgHHJUYGJscilDYchi6LmGOHkn5y3G&#10;JH0ptcdbgttaPmfZUFqsOC0YbGhuqLhsvq0C/bbk9ccx+JU+4cun2S3O+0Ot1GO3nY1ARGrjf/iv&#10;/a4VDAdw/5J+gJz8AgAA//8DAFBLAQItABQABgAIAAAAIQDb4fbL7gAAAIUBAAATAAAAAAAAAAAA&#10;AAAAAAAAAABbQ29udGVudF9UeXBlc10ueG1sUEsBAi0AFAAGAAgAAAAhAFr0LFu/AAAAFQEAAAsA&#10;AAAAAAAAAAAAAAAAHwEAAF9yZWxzLy5yZWxzUEsBAi0AFAAGAAgAAAAhAKZ07ffEAAAA2wAAAA8A&#10;AAAAAAAAAAAAAAAABwIAAGRycy9kb3ducmV2LnhtbFBLBQYAAAAAAwADALcAAAD4AgAAAAA=&#10;" fillcolor="#fe8637" strokecolor="#fe8637" strokeweight="3pt">
                  <v:stroke linestyle="thinThin"/>
                  <v:shadow color="#1f2f3f" opacity=".5" offset=",3pt"/>
                </v:oval>
                <v:rect id="Rectangle 64" o:spid="_x0000_s1028" style="position:absolute;left:10653;top:14697;width:864;height: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MYJhxQAAANsAAAAPAAAAZHJzL2Rvd25yZXYueG1sRI9Ba8JA&#10;FITvBf/D8oReSt1YRCTNRkSQhiJIE+v5kX1Ngtm3MbtN0n/fLRQ8DjPzDZNsJ9OKgXrXWFawXEQg&#10;iEurG64UnIvD8waE88gaW8uk4IccbNPZQ4KxtiN/0JD7SgQIuxgV1N53sZSurMmgW9iOOHhftjfo&#10;g+wrqXscA9y08iWK1tJgw2Ghxo72NZXX/NsoGMvTcCmOb/L0dMks37LbPv98V+pxPu1eQXia/D38&#10;3860gvUK/r6EHyDTXwAAAP//AwBQSwECLQAUAAYACAAAACEA2+H2y+4AAACFAQAAEwAAAAAAAAAA&#10;AAAAAAAAAAAAW0NvbnRlbnRfVHlwZXNdLnhtbFBLAQItABQABgAIAAAAIQBa9CxbvwAAABUBAAAL&#10;AAAAAAAAAAAAAAAAAB8BAABfcmVscy8ucmVsc1BLAQItABQABgAIAAAAIQAoMYJhxQAAANsAAAAP&#10;AAAAAAAAAAAAAAAAAAcCAABkcnMvZG93bnJldi54bWxQSwUGAAAAAAMAAwC3AAAA+QIAAAAA&#10;" filled="f" stroked="f"/>
                <w10:wrap anchorx="margin" anchory="margin"/>
              </v:group>
            </w:pict>
          </mc:Fallback>
        </mc:AlternateContent>
      </w:r>
      <w:r w:rsidR="00CC1AAF">
        <w:rPr>
          <w:noProof/>
          <w:szCs w:val="52"/>
          <w:lang w:val="en-AU" w:eastAsia="en-AU"/>
        </w:rPr>
        <mc:AlternateContent>
          <mc:Choice Requires="wpg">
            <w:drawing>
              <wp:anchor distT="0" distB="0" distL="114300" distR="114300" simplePos="0" relativeHeight="251642368" behindDoc="0" locked="0" layoutInCell="1" allowOverlap="1" wp14:anchorId="072BD081" wp14:editId="36EA95A4">
                <wp:simplePos x="0" y="0"/>
                <mc:AlternateContent>
                  <mc:Choice Requires="wp14">
                    <wp:positionH relativeFrom="margin">
                      <wp14:pctPosHOffset>77000</wp14:pctPosHOffset>
                    </wp:positionH>
                  </mc:Choice>
                  <mc:Fallback>
                    <wp:positionH relativeFrom="page">
                      <wp:posOffset>5367020</wp:posOffset>
                    </wp:positionH>
                  </mc:Fallback>
                </mc:AlternateContent>
                <wp:positionV relativeFrom="bottomMargin">
                  <wp:posOffset>9144000</wp:posOffset>
                </wp:positionV>
                <wp:extent cx="548640" cy="548640"/>
                <wp:effectExtent l="3810" t="0" r="0" b="3810"/>
                <wp:wrapNone/>
                <wp:docPr id="59" name="Group 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 cy="548640"/>
                          <a:chOff x="10653" y="14697"/>
                          <a:chExt cx="864" cy="864"/>
                        </a:xfrm>
                      </wpg:grpSpPr>
                      <wps:wsp>
                        <wps:cNvPr id="60" name="Oval 60"/>
                        <wps:cNvSpPr>
                          <a:spLocks noChangeArrowheads="1"/>
                        </wps:cNvSpPr>
                        <wps:spPr bwMode="auto">
                          <a:xfrm flipH="1">
                            <a:off x="10860" y="14898"/>
                            <a:ext cx="297" cy="303"/>
                          </a:xfrm>
                          <a:prstGeom prst="ellipse">
                            <a:avLst/>
                          </a:prstGeom>
                          <a:solidFill>
                            <a:srgbClr val="FE8637"/>
                          </a:solidFill>
                          <a:ln w="38100" cmpd="dbl">
                            <a:solidFill>
                              <a:srgbClr val="FE8637"/>
                            </a:solidFill>
                            <a:round/>
                            <a:headEnd/>
                            <a:tailEnd/>
                          </a:ln>
                          <a:effectLst/>
                          <a:extLst>
                            <a:ext uri="{AF507438-7753-43E0-B8FC-AC1667EBCBE1}">
                              <a14:hiddenEffects xmlns:a14="http://schemas.microsoft.com/office/drawing/2010/main">
                                <a:effectLst>
                                  <a:outerShdw dist="45791" dir="3378596" algn="ctr" rotWithShape="0">
                                    <a:srgbClr val="1F2F3F">
                                      <a:alpha val="50000"/>
                                    </a:srgbClr>
                                  </a:outerShdw>
                                </a:effectLst>
                              </a14:hiddenEffects>
                            </a:ext>
                          </a:extLst>
                        </wps:spPr>
                        <wps:bodyPr rot="0" vert="horz" wrap="square" lIns="91440" tIns="45720" rIns="91440" bIns="45720" anchor="t" anchorCtr="0" upright="1">
                          <a:noAutofit/>
                        </wps:bodyPr>
                      </wps:wsp>
                      <wps:wsp>
                        <wps:cNvPr id="61" name="Rectangle 61"/>
                        <wps:cNvSpPr>
                          <a:spLocks noChangeArrowheads="1"/>
                        </wps:cNvSpPr>
                        <wps:spPr bwMode="auto">
                          <a:xfrm>
                            <a:off x="10653" y="14697"/>
                            <a:ext cx="864" cy="8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2086961D" id="Group 59" o:spid="_x0000_s1026" style="position:absolute;margin-left:0;margin-top:10in;width:43.2pt;height:43.2pt;z-index:251642368;mso-left-percent:770;mso-position-horizontal-relative:margin;mso-position-vertical-relative:bottom-margin-area;mso-left-percent:770;mso-width-relative:margin;mso-height-relative:margin" coordorigin="10653,14697" coordsize="864,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D+xQHQQAACoLAAAOAAAAZHJzL2Uyb0RvYy54bWzUVttu4zYQfS/QfyD4rliyLpaEKAvHttIC&#10;aXfRtOgzLVEXlBJVko6cFv33DklbviS7WOwuCtQPMkckh2fOzBzx9t2+Y+iZCtnyPsPejYsR7Qte&#10;tn2d4d9+zZ0YI6lIXxLGe5rhFyrxu7vvv7sdh5TOecNZSQUCJ71MxyHDjVJDOpvJoqEdkTd8oD1M&#10;Vlx0RIEp6lkpyAjeOzabu240G7koB8ELKiW8XdtJfGf8VxUt1PuqklQhlmHApsxTmOdWP2d3tySt&#10;BRmatjjAIF+AoiNtD4dOrtZEEbQT7StXXVsILnmlbgrezXhVtQU1MUA0nnsVzYPgu8HEUqdjPUw0&#10;AbVXPH2x2+Ln5w8CtWWGwwSjnnSQI3MsAhvIGYc6hTUPYngaPggbIQwfefGHhOnZ9by2a7sYbcef&#10;eAn+yE5xQ86+Ep12AWGjvcnBy5QDuleogJdhEEcBZKqAqcPY5KhoIJF6l+dGoY8RTHtBlCxsBotm&#10;c9gPu+1mPdAISWqPNVAP0HRcUG/yRKn8OkqfGjJQkymp6TpQGkEcltL3z4QhMA2jZsmRTmm5RD1f&#10;NaSv6VIIPjaUlIDIMwFoqODTbtCGhEy8TS6qWDv8oDee0ey5sQZiCIuT2BJ2pHsODBqufde/oIuk&#10;g5DqgfIO6UGGKQPfUgdJUvL8KJUl97hKv5actWXeMmYMUW9XTCCIPMP5Jo58kyvIx8Uy1qMxw37s&#10;uTrp3QCVWG6ZOeVinfw8d9AxfWkKRnO4OYwVaZkdw/Gs1/CoEQcbBlh7BUPzHurINO7fyzx0F4Ef&#10;O4tF6DuBv3Gd+zhfOcuVF0WLzf3qfuP9o4F6Qdq0ZUn7jfEpjzriBZ9XVAdFswowKckEUKPiO0XF&#10;U1OOqGx1MoJwkXgYDJAy31/EYRJhRFgNGlwogZHg6vdWNaYsdYtpHxcMevk893ObTDY0xKYpdOF3&#10;KIPDctNB0/HGOkM2exW8XbEHLoHqI63Qe7ZsbeNtefkCJQwgjQjA5wMGDRd/YTSCFGdY/rkjgmLE&#10;fuyhDRIv0IqgjAGRz8EQ5zPb8xnSF+AqwwoIMcOVsnq/G0RbN3CS7Y6eL0GXqtbUscZnUQFubYA2&#10;/FciAXm0IvELfK1AAhhFkel8jWNqfMjft1QKU1SfENSjPnxUTl/pgwD0tp7eFoeea2UwrWk7cHpx&#10;6sk3ujBxk028iQMnmEcbJ3DXa2eZrwInyr1FuPbXq9X6qgv1Md+mBT8hQLn+HTvlJHtn/WB10DaB&#10;ZlszaoUl8eaBez9PnDyKF06QB6GTLNzYcb3kPoncIAnW+aWwPLY9/fqQtNAm4Ty0anACfSUNWgNO&#10;KnC+rGtBhRBruwzH0yKSfkxpJ13U8I96cPw3cvs/1QVzlYALmYnlcHnUN75zG8bnV9y7fwEAAP//&#10;AwBQSwMEFAAGAAgAAAAhAJD8SdLcAAAACQEAAA8AAABkcnMvZG93bnJldi54bWxMT0FOwzAQvCPx&#10;B2uRuCDqUEJUpXEqQI04EyKh3px4cSLidRS7bfg9y4neZmdGszPFbnGjOOEcBk8KHlYJCKTOm4Gs&#10;guajut+ACFGT0aMnVPCDAXbl9VWhc+PP9I6nOlrBIRRyraCPccqlDF2PToeVn5BY+/Kz05HP2Uoz&#10;6zOHu1GukySTTg/EH3o94WuP3Xd9dApa12W1/az2eOfbF3t4bJrqba/U7c3yvAURcYn/Zvirz9Wh&#10;5E6tP5IJYlTAQyKzaZowYn2TpSBaZp7WjGRZyMsF5S8AAAD//wMAUEsBAi0AFAAGAAgAAAAhALaD&#10;OJL+AAAA4QEAABMAAAAAAAAAAAAAAAAAAAAAAFtDb250ZW50X1R5cGVzXS54bWxQSwECLQAUAAYA&#10;CAAAACEAOP0h/9YAAACUAQAACwAAAAAAAAAAAAAAAAAvAQAAX3JlbHMvLnJlbHNQSwECLQAUAAYA&#10;CAAAACEANg/sUB0EAAAqCwAADgAAAAAAAAAAAAAAAAAuAgAAZHJzL2Uyb0RvYy54bWxQSwECLQAU&#10;AAYACAAAACEAkPxJ0twAAAAJAQAADwAAAAAAAAAAAAAAAAB3BgAAZHJzL2Rvd25yZXYueG1sUEsF&#10;BgAAAAAEAAQA8wAAAIAHAAAAAA==&#10;">
                <v:oval id="Oval 60" o:spid="_x0000_s1027" style="position:absolute;left:10860;top:14898;width:297;height:303;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nOAwAAAANsAAAAPAAAAZHJzL2Rvd25yZXYueG1sRE/LagIx&#10;FN0L/YdwC+40Y0GRqVGKYpFCi6+Ky8vkOpk6uRmSqNO/NwvB5eG8J7PW1uJKPlSOFQz6GQjiwumK&#10;SwX73bI3BhEissbaMSn4pwCz6Utngrl2N97QdRtLkUI45KjAxNjkUobCkMXQdw1x4k7OW4wJ+lJq&#10;j7cUbmv5lmUjabHi1GCwobmh4ry9WAV68cnrr2PwP/qEw2+zX/79Hmqluq/txzuISG18ih/ulVYw&#10;SuvTl/QD5PQOAAD//wMAUEsBAi0AFAAGAAgAAAAhANvh9svuAAAAhQEAABMAAAAAAAAAAAAAAAAA&#10;AAAAAFtDb250ZW50X1R5cGVzXS54bWxQSwECLQAUAAYACAAAACEAWvQsW78AAAAVAQAACwAAAAAA&#10;AAAAAAAAAAAfAQAAX3JlbHMvLnJlbHNQSwECLQAUAAYACAAAACEAVqZzgMAAAADbAAAADwAAAAAA&#10;AAAAAAAAAAAHAgAAZHJzL2Rvd25yZXYueG1sUEsFBgAAAAADAAMAtwAAAPQCAAAAAA==&#10;" fillcolor="#fe8637" strokecolor="#fe8637" strokeweight="3pt">
                  <v:stroke linestyle="thinThin"/>
                  <v:shadow color="#1f2f3f" opacity=".5" offset=",3pt"/>
                </v:oval>
                <v:rect id="Rectangle 61" o:spid="_x0000_s1028" style="position:absolute;left:10653;top:14697;width:864;height: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RiH5xAAAANsAAAAPAAAAZHJzL2Rvd25yZXYueG1sRI9Ba4NA&#10;FITvhfyH5QVyKc2aHEIx2YQihEgphGri+eG+qtR9q+5W7b/vFgo9DjPzDXM4zaYVIw2usaxgs45A&#10;EJdWN1wpuOXnp2cQziNrbC2Tgm9ycDouHg4YazvxO42Zr0SAsItRQe19F0vpypoMurXtiIP3YQeD&#10;PsihknrAKcBNK7dRtJMGGw4LNXaU1FR+Zl9GwVRexyJ/u8jrY5Fa7tM+ye6vSq2W88sehKfZ/4f/&#10;2qlWsNvA75fwA+TxBwAA//8DAFBLAQItABQABgAIAAAAIQDb4fbL7gAAAIUBAAATAAAAAAAAAAAA&#10;AAAAAAAAAABbQ29udGVudF9UeXBlc10ueG1sUEsBAi0AFAAGAAgAAAAhAFr0LFu/AAAAFQEAAAsA&#10;AAAAAAAAAAAAAAAAHwEAAF9yZWxzLy5yZWxzUEsBAi0AFAAGAAgAAAAhADhGIfnEAAAA2wAAAA8A&#10;AAAAAAAAAAAAAAAABwIAAGRycy9kb3ducmV2LnhtbFBLBQYAAAAAAwADALcAAAD4AgAAAAA=&#10;" filled="f" stroked="f"/>
                <w10:wrap anchorx="margin" anchory="margin"/>
              </v:group>
            </w:pict>
          </mc:Fallback>
        </mc:AlternateContent>
      </w:r>
      <w:r w:rsidR="00CC1AAF">
        <w:rPr>
          <w:noProof/>
          <w:szCs w:val="52"/>
          <w:lang w:val="en-AU" w:eastAsia="en-AU"/>
        </w:rPr>
        <mc:AlternateContent>
          <mc:Choice Requires="wpg">
            <w:drawing>
              <wp:anchor distT="0" distB="0" distL="114300" distR="114300" simplePos="0" relativeHeight="251643392" behindDoc="0" locked="0" layoutInCell="1" allowOverlap="1" wp14:anchorId="607B97EE" wp14:editId="0080801F">
                <wp:simplePos x="0" y="0"/>
                <mc:AlternateContent>
                  <mc:Choice Requires="wp14">
                    <wp:positionH relativeFrom="margin">
                      <wp14:pctPosHOffset>77000</wp14:pctPosHOffset>
                    </wp:positionH>
                  </mc:Choice>
                  <mc:Fallback>
                    <wp:positionH relativeFrom="page">
                      <wp:posOffset>5367020</wp:posOffset>
                    </wp:positionH>
                  </mc:Fallback>
                </mc:AlternateContent>
                <wp:positionV relativeFrom="bottomMargin">
                  <wp:posOffset>9144000</wp:posOffset>
                </wp:positionV>
                <wp:extent cx="548640" cy="548640"/>
                <wp:effectExtent l="3810" t="0" r="0" b="3810"/>
                <wp:wrapNone/>
                <wp:docPr id="56" name="Group 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 cy="548640"/>
                          <a:chOff x="10653" y="14697"/>
                          <a:chExt cx="864" cy="864"/>
                        </a:xfrm>
                      </wpg:grpSpPr>
                      <wps:wsp>
                        <wps:cNvPr id="57" name="Oval 57"/>
                        <wps:cNvSpPr>
                          <a:spLocks noChangeArrowheads="1"/>
                        </wps:cNvSpPr>
                        <wps:spPr bwMode="auto">
                          <a:xfrm flipH="1">
                            <a:off x="10860" y="14898"/>
                            <a:ext cx="297" cy="303"/>
                          </a:xfrm>
                          <a:prstGeom prst="ellipse">
                            <a:avLst/>
                          </a:prstGeom>
                          <a:solidFill>
                            <a:srgbClr val="FE8637"/>
                          </a:solidFill>
                          <a:ln w="38100" cmpd="dbl">
                            <a:solidFill>
                              <a:srgbClr val="FE8637"/>
                            </a:solidFill>
                            <a:round/>
                            <a:headEnd/>
                            <a:tailEnd/>
                          </a:ln>
                          <a:effectLst/>
                          <a:extLst>
                            <a:ext uri="{AF507438-7753-43E0-B8FC-AC1667EBCBE1}">
                              <a14:hiddenEffects xmlns:a14="http://schemas.microsoft.com/office/drawing/2010/main">
                                <a:effectLst>
                                  <a:outerShdw dist="45791" dir="3378596" algn="ctr" rotWithShape="0">
                                    <a:srgbClr val="1F2F3F">
                                      <a:alpha val="50000"/>
                                    </a:srgbClr>
                                  </a:outerShdw>
                                </a:effectLst>
                              </a14:hiddenEffects>
                            </a:ext>
                          </a:extLst>
                        </wps:spPr>
                        <wps:bodyPr rot="0" vert="horz" wrap="square" lIns="91440" tIns="45720" rIns="91440" bIns="45720" anchor="t" anchorCtr="0" upright="1">
                          <a:noAutofit/>
                        </wps:bodyPr>
                      </wps:wsp>
                      <wps:wsp>
                        <wps:cNvPr id="58" name="Rectangle 58"/>
                        <wps:cNvSpPr>
                          <a:spLocks noChangeArrowheads="1"/>
                        </wps:cNvSpPr>
                        <wps:spPr bwMode="auto">
                          <a:xfrm>
                            <a:off x="10653" y="14697"/>
                            <a:ext cx="864" cy="8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479D9B77" id="Group 56" o:spid="_x0000_s1026" style="position:absolute;margin-left:0;margin-top:10in;width:43.2pt;height:43.2pt;z-index:251643392;mso-left-percent:770;mso-position-horizontal-relative:margin;mso-position-vertical-relative:bottom-margin-area;mso-left-percent:770;mso-width-relative:margin;mso-height-relative:margin" coordorigin="10653,14697" coordsize="864,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zI9IFgQAACoLAAAOAAAAZHJzL2Uyb0RvYy54bWzUVttu4zYQfS/QfyD4rliy7kKURWJbaYG0&#10;u2ha9JmWqAtKiSpJR06L/nuHpOXYTnax2G0L1A8yRySHZ87MHPH63b5n6IkK2fEhx96VixEdSl51&#10;Q5PjX34unAQjqchQEcYHmuNnKvG7m2+/uZ7GjC55y1lFBQIng8ymMcetUmO2WMiypT2RV3ykA0zW&#10;XPREgSmaRSXIBN57tli6brSYuKhGwUsqJbxd20l8Y/zXNS3V+7qWVCGWY8CmzFOY51Y/FzfXJGsE&#10;GduuPMAgX4CiJ90Ahx5drYkiaCe6V676rhRc8lpdlbxf8LruSmpigGg89yKae8F3o4mlyaZmPNIE&#10;1F7w9MVuyx+fPgjUVTkOI4wG0kOOzLEIbCBnGpsM1tyL8XH8IGyEMHzg5W8SpheX89pu7GK0nX7g&#10;FfgjO8UNOfta9NoFhI32JgfPxxzQvUIlvAyDJAogUyVMHcYmR2ULidS7PDcKfYxg2guiNLYZLNvN&#10;YT/stpv1QCMkmT3WQD1A03FBvckXSuXXUfrYkpGaTElN10xpPFP6/okwFBqw+mRYMtMpLZdo4KuW&#10;DA29FYJPLSUVIPJMAGcbtCEhE2+Ti2rWjd/pjSc0e24SAaGGsCRNLGEz3Utg0HDtu/4ZXSQbhVT3&#10;lPdID3JMGfiWOkiSkacHqSy58yr9WnLWVUXHmDFEs10xgSDyHBebJPJN+JCPs2VsQFOO/cRzddL7&#10;ESqx2jJzytk6+XnuoGOGyhSM5nBzGCvSMTuG49mg4VEjDjYMsPYKhuY91JFp3D9vi9CNAz9x4jj0&#10;ncDfuM5dUqyc25UXRfHmbnW38f7SQL0ga7uqosPG+JSzjnjB5xXVQdGsAhyV5AhQo+I7RcVjW02o&#10;6nQygjBOPQwGSJnvx0mYQvcS1oAGl0pgJLj6tVOtKUvdYtrHGYNesSz8wiaTjS2xaQpd+B3K4LDc&#10;dNDxeGOdIFu8Ct6u2AOXQPVMK/SeLVvbeFtePUMJA0gjAvD5gEHLxR8YTSDFOZa/74igGLHvB2iD&#10;1Au0IihjQORLMMTpzPZ0hgwluMqxAkLMcKWs3u9G0TUtnGS7Y+C3oEt1Z+pY47OoALc2QBv+K5GA&#10;L6TV3Z/gawUSwCgKTZdqHP+WUpii+oSgzvrwUTl9pQ8C0Nt6elscBq6VwbSm7cDji5eefKMLUzfd&#10;JJskcIJltHECd712botV4ESFF4drf71arS+6UB/zz7TgJwSo0L+5U15k76QfrA7aJtBsa0atsKTe&#10;MnDvlqlTREnsBEUQOmnsJo7rpXdp5AZpsC7OheWhG+jXh6SFNg2XoVWDF9AX0qA14EUFTpf1HagQ&#10;Yl2f4+S4iGQfU9qjLmr4sx7M/0Zu/6e6YK4ScCEzsRwuj/rGd2rD+PSKe/M3AAAA//8DAFBLAwQU&#10;AAYACAAAACEAkPxJ0twAAAAJAQAADwAAAGRycy9kb3ducmV2LnhtbExPQU7DMBC8I/EHa5G4IOpQ&#10;QlSlcSpAjTgTIqHenHhxIuJ1FLtt+D3Lid5mZ0azM8VucaM44RwGTwoeVgkIpM6bgayC5qO634AI&#10;UZPRoydU8IMBduX1VaFz48/0jqc6WsEhFHKtoI9xyqUMXY9Oh5WfkFj78rPTkc/ZSjPrM4e7Ua6T&#10;JJNOD8Qfej3ha4/dd310ClrXZbX9rPZ459sXe3hsmuptr9TtzfK8BRFxif9m+KvP1aHkTq0/kgli&#10;VMBDIrNpmjBifZOlIFpmntaMZFnIywXlLwAAAP//AwBQSwECLQAUAAYACAAAACEAtoM4kv4AAADh&#10;AQAAEwAAAAAAAAAAAAAAAAAAAAAAW0NvbnRlbnRfVHlwZXNdLnhtbFBLAQItABQABgAIAAAAIQA4&#10;/SH/1gAAAJQBAAALAAAAAAAAAAAAAAAAAC8BAABfcmVscy8ucmVsc1BLAQItABQABgAIAAAAIQC7&#10;zI9IFgQAACoLAAAOAAAAAAAAAAAAAAAAAC4CAABkcnMvZTJvRG9jLnhtbFBLAQItABQABgAIAAAA&#10;IQCQ/EnS3AAAAAkBAAAPAAAAAAAAAAAAAAAAAHAGAABkcnMvZG93bnJldi54bWxQSwUGAAAAAAQA&#10;BADzAAAAeQcAAAAA&#10;">
                <v:oval id="Oval 57" o:spid="_x0000_s1027" style="position:absolute;left:10860;top:14898;width:297;height:303;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yFJxAAAANsAAAAPAAAAZHJzL2Rvd25yZXYueG1sRI/dagIx&#10;FITvC75DOELvNGvBH7ZGEYulCC1qbfHysDluVjcnS5Lq9u0bQejlMDPfMNN5a2txIR8qxwoG/QwE&#10;ceF0xaWC/eeqNwERIrLG2jEp+KUA81nnYYq5dlfe0mUXS5EgHHJUYGJscilDYchi6LuGOHlH5y3G&#10;JH0ptcdrgttaPmXZSFqsOC0YbGhpqDjvfqwC/fLKm/Uh+A99xOG72a9OX9+1Uo/ddvEMIlIb/8P3&#10;9ptWMBzD7Uv6AXL2BwAA//8DAFBLAQItABQABgAIAAAAIQDb4fbL7gAAAIUBAAATAAAAAAAAAAAA&#10;AAAAAAAAAABbQ29udGVudF9UeXBlc10ueG1sUEsBAi0AFAAGAAgAAAAhAFr0LFu/AAAAFQEAAAsA&#10;AAAAAAAAAAAAAAAAHwEAAF9yZWxzLy5yZWxzUEsBAi0AFAAGAAgAAAAhABcjIUnEAAAA2wAAAA8A&#10;AAAAAAAAAAAAAAAABwIAAGRycy9kb3ducmV2LnhtbFBLBQYAAAAAAwADALcAAAD4AgAAAAA=&#10;" fillcolor="#fe8637" strokecolor="#fe8637" strokeweight="3pt">
                  <v:stroke linestyle="thinThin"/>
                  <v:shadow color="#1f2f3f" opacity=".5" offset=",3pt"/>
                </v:oval>
                <v:rect id="Rectangle 58" o:spid="_x0000_s1028" style="position:absolute;left:10653;top:14697;width:864;height: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ELZwgAAANsAAAAPAAAAZHJzL2Rvd25yZXYueG1sRE9Na4NA&#10;EL0H+h+WKeQS4ppCSzCuUgIlEgqhps15cKcqdWeNu1X777uHQI6P953ms+nESINrLSvYRDEI4srq&#10;lmsFn+e39RaE88gaO8uk4I8c5NnDIsVE24k/aCx9LUIIuwQVNN73iZSuasigi2xPHLhvOxj0AQ61&#10;1ANOIdx08imOX6TBlkNDgz3tG6p+yl+jYKpO4+X8fpCn1aWwfC2u+/LrqNTycX7dgfA0+7v45i60&#10;gucwNnwJP0Bm/wAAAP//AwBQSwECLQAUAAYACAAAACEA2+H2y+4AAACFAQAAEwAAAAAAAAAAAAAA&#10;AAAAAAAAW0NvbnRlbnRfVHlwZXNdLnhtbFBLAQItABQABgAIAAAAIQBa9CxbvwAAABUBAAALAAAA&#10;AAAAAAAAAAAAAB8BAABfcmVscy8ucmVsc1BLAQItABQABgAIAAAAIQBnEELZwgAAANsAAAAPAAAA&#10;AAAAAAAAAAAAAAcCAABkcnMvZG93bnJldi54bWxQSwUGAAAAAAMAAwC3AAAA9gIAAAAA&#10;" filled="f" stroked="f"/>
                <w10:wrap anchorx="margin" anchory="margin"/>
              </v:group>
            </w:pict>
          </mc:Fallback>
        </mc:AlternateContent>
      </w:r>
      <w:r w:rsidR="00CC1AAF">
        <w:rPr>
          <w:noProof/>
          <w:szCs w:val="52"/>
          <w:lang w:val="en-AU" w:eastAsia="en-AU"/>
        </w:rPr>
        <mc:AlternateContent>
          <mc:Choice Requires="wpg">
            <w:drawing>
              <wp:anchor distT="0" distB="0" distL="114300" distR="114300" simplePos="0" relativeHeight="251644416" behindDoc="0" locked="0" layoutInCell="1" allowOverlap="1" wp14:anchorId="5CBFE600" wp14:editId="48E76571">
                <wp:simplePos x="0" y="0"/>
                <mc:AlternateContent>
                  <mc:Choice Requires="wp14">
                    <wp:positionH relativeFrom="margin">
                      <wp14:pctPosHOffset>77000</wp14:pctPosHOffset>
                    </wp:positionH>
                  </mc:Choice>
                  <mc:Fallback>
                    <wp:positionH relativeFrom="page">
                      <wp:posOffset>5367020</wp:posOffset>
                    </wp:positionH>
                  </mc:Fallback>
                </mc:AlternateContent>
                <wp:positionV relativeFrom="bottomMargin">
                  <wp:posOffset>9144000</wp:posOffset>
                </wp:positionV>
                <wp:extent cx="548640" cy="548640"/>
                <wp:effectExtent l="3810" t="0" r="0" b="3810"/>
                <wp:wrapNone/>
                <wp:docPr id="53" name="Group 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 cy="548640"/>
                          <a:chOff x="10653" y="14697"/>
                          <a:chExt cx="864" cy="864"/>
                        </a:xfrm>
                      </wpg:grpSpPr>
                      <wps:wsp>
                        <wps:cNvPr id="54" name="Oval 54"/>
                        <wps:cNvSpPr>
                          <a:spLocks noChangeArrowheads="1"/>
                        </wps:cNvSpPr>
                        <wps:spPr bwMode="auto">
                          <a:xfrm flipH="1">
                            <a:off x="10860" y="14898"/>
                            <a:ext cx="297" cy="303"/>
                          </a:xfrm>
                          <a:prstGeom prst="ellipse">
                            <a:avLst/>
                          </a:prstGeom>
                          <a:solidFill>
                            <a:srgbClr val="FE8637"/>
                          </a:solidFill>
                          <a:ln w="38100" cmpd="dbl">
                            <a:solidFill>
                              <a:srgbClr val="FE8637"/>
                            </a:solidFill>
                            <a:round/>
                            <a:headEnd/>
                            <a:tailEnd/>
                          </a:ln>
                          <a:effectLst/>
                          <a:extLst>
                            <a:ext uri="{AF507438-7753-43E0-B8FC-AC1667EBCBE1}">
                              <a14:hiddenEffects xmlns:a14="http://schemas.microsoft.com/office/drawing/2010/main">
                                <a:effectLst>
                                  <a:outerShdw dist="45791" dir="3378596" algn="ctr" rotWithShape="0">
                                    <a:srgbClr val="1F2F3F">
                                      <a:alpha val="50000"/>
                                    </a:srgbClr>
                                  </a:outerShdw>
                                </a:effectLst>
                              </a14:hiddenEffects>
                            </a:ext>
                          </a:extLst>
                        </wps:spPr>
                        <wps:bodyPr rot="0" vert="horz" wrap="square" lIns="91440" tIns="45720" rIns="91440" bIns="45720" anchor="t" anchorCtr="0" upright="1">
                          <a:noAutofit/>
                        </wps:bodyPr>
                      </wps:wsp>
                      <wps:wsp>
                        <wps:cNvPr id="55" name="Rectangle 55"/>
                        <wps:cNvSpPr>
                          <a:spLocks noChangeArrowheads="1"/>
                        </wps:cNvSpPr>
                        <wps:spPr bwMode="auto">
                          <a:xfrm>
                            <a:off x="10653" y="14697"/>
                            <a:ext cx="864" cy="8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3DC17152" id="Group 53" o:spid="_x0000_s1026" style="position:absolute;margin-left:0;margin-top:10in;width:43.2pt;height:43.2pt;z-index:251644416;mso-left-percent:770;mso-position-horizontal-relative:margin;mso-position-vertical-relative:bottom-margin-area;mso-left-percent:770;mso-width-relative:margin;mso-height-relative:margin" coordorigin="10653,14697" coordsize="864,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2fyFFgQAACoLAAAOAAAAZHJzL2Uyb0RvYy54bWzUVttu4zYQfS/QfyD4rliyLpaEKAvflBZI&#10;u4umRZ9pibqglKiSdOS06L93SFqO7WQXi922QP0gc0RyeObMzBFv3x06hp6okC3vM+zduBjRvuBl&#10;29cZ/uXn3Ikxkor0JWG8pxl+phK/u/v2m9txSOmcN5yVVCBw0st0HDLcKDWks5ksGtoRecMH2sNk&#10;xUVHFJiinpWCjOC9Y7O560azkYtyELygUsLbjZ3Ed8Z/VdFCva8qSRViGQZsyjyFee70c3Z3S9Ja&#10;kKFpiyMM8gUoOtL2cOjJ1YYogvaifeWqawvBJa/UTcG7Ga+qtqAmBojGc6+iuRd8P5hY6nSshxNN&#10;QO0VT1/stvjx6YNAbZnh0MeoJx3kyByLwAZyxqFOYc29GB6HD8JGCMMHXvwmYXp2Pa/t2i5Gu/EH&#10;XoI/slfckHOoRKddQNjoYHLwfMoBPShUwMswiKMAMlXA1HFsclQ0kEi9y3MjDRWmvSBKFjaDRbM9&#10;7ofddrMeaIQktccaqEdoOi6oN/lCqfw6Sh8bMlCTKanpmigFKJbS90+EodAA0ifDkolOablEPV83&#10;pK/pUgg+NpSUgMgzAVxs0IaETLxNLqpYO3ynN57R7LlxBIQawuIktoRNdM+BQcO175p8n+gi6SCk&#10;uqe8Q3qQYcrAt9RBkpQ8PUhlyZ1W6deSs7bMW8aMIerdmgkEkWc438aRb3IFB1wsYz0aM+zHnquT&#10;3g1QieWOmVMu1snPcwcd05emYDSH2+NYkZbZMRzPeg2PGnGwYYB1UDA076GOTOP+ucxDdxH4sbNY&#10;hL4T+FvXWcX52lmuvShabFfr1db7SwP1grRpy5L2W+NTTjriBZ9XVEdFswpwUpITQI2K7xUVj005&#10;orLVyQjCReJhMEDKfH8Rh0mEEWE1aHChBEaCq19b1Ziy1C2mfVww6OXz3M9tMtnQEJum0IXfsWuO&#10;y00HnY431hmy2avg7YoDcAlUT7RC79mytY234+UzlDCANCIAnw8YNFz8gdEIUpxh+fueCIoR+76H&#10;Nki8QCuCMgZEPgdDnM/szmdIX4CrDCsgxAzXyur9fhBt3cBJtjt6vgRdqlpTxxqfRQW4tQHa8F+J&#10;RDiJxE/wtQIJYBSFoU6CxvFvKYUpqk8I6qQPH5XTV/ogAL2tp7fFoedaGUxr2g48vXjpyTe6MHGT&#10;bbyNAyeYR1sncDcbZ5mvAyfKvUW48Tfr9eaqC/Ux/0wLfkKAcv2bOuVF9s76weqgbQLNtmbUCkvi&#10;zQN3NU+cPIoXTpAHoZMs3NhxvWSVRG6QBJv8Ulge2p5+fUhaaJNwHlo1eAF9JQ1aA15U4HxZ14IK&#10;IdZ2GY5Pi0j6MaU96aKGP+nB9G/k9n+qC+YqARcyE8vx8qhvfOc2jM+vuHd/AwAA//8DAFBLAwQU&#10;AAYACAAAACEAkPxJ0twAAAAJAQAADwAAAGRycy9kb3ducmV2LnhtbExPQU7DMBC8I/EHa5G4IOpQ&#10;QlSlcSpAjTgTIqHenHhxIuJ1FLtt+D3Lid5mZ0azM8VucaM44RwGTwoeVgkIpM6bgayC5qO634AI&#10;UZPRoydU8IMBduX1VaFz48/0jqc6WsEhFHKtoI9xyqUMXY9Oh5WfkFj78rPTkc/ZSjPrM4e7Ua6T&#10;JJNOD8Qfej3ha4/dd310ClrXZbX9rPZ459sXe3hsmuptr9TtzfK8BRFxif9m+KvP1aHkTq0/kgli&#10;VMBDIrNpmjBifZOlIFpmntaMZFnIywXlLwAAAP//AwBQSwECLQAUAAYACAAAACEAtoM4kv4AAADh&#10;AQAAEwAAAAAAAAAAAAAAAAAAAAAAW0NvbnRlbnRfVHlwZXNdLnhtbFBLAQItABQABgAIAAAAIQA4&#10;/SH/1gAAAJQBAAALAAAAAAAAAAAAAAAAAC8BAABfcmVscy8ucmVsc1BLAQItABQABgAIAAAAIQDU&#10;2fyFFgQAACoLAAAOAAAAAAAAAAAAAAAAAC4CAABkcnMvZTJvRG9jLnhtbFBLAQItABQABgAIAAAA&#10;IQCQ/EnS3AAAAAkBAAAPAAAAAAAAAAAAAAAAAHAGAABkcnMvZG93bnJldi54bWxQSwUGAAAAAAQA&#10;BADzAAAAeQcAAAAA&#10;">
                <v:oval id="Oval 54" o:spid="_x0000_s1027" style="position:absolute;left:10860;top:14898;width:297;height:303;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8b8+xAAAANsAAAAPAAAAZHJzL2Rvd25yZXYueG1sRI/dagIx&#10;FITvhb5DOAXvNFuppaxGKRWLCBbrH708bI6bbTcnSxJ1ffumIHg5zMw3zHja2lqcyYfKsYKnfgaC&#10;uHC64lLBbjvvvYIIEVlj7ZgUXCnAdPLQGWOu3YW/6LyJpUgQDjkqMDE2uZShMGQx9F1DnLyj8xZj&#10;kr6U2uMlwW0tB1n2Ii1WnBYMNvRuqPjdnKwCPfvg9fI7+E99xOHK7OY/+0OtVPexfRuBiNTGe/jW&#10;XmgFw2f4/5J+gJz8AQAA//8DAFBLAQItABQABgAIAAAAIQDb4fbL7gAAAIUBAAATAAAAAAAAAAAA&#10;AAAAAAAAAABbQ29udGVudF9UeXBlc10ueG1sUEsBAi0AFAAGAAgAAAAhAFr0LFu/AAAAFQEAAAsA&#10;AAAAAAAAAAAAAAAAHwEAAF9yZWxzLy5yZWxzUEsBAi0AFAAGAAgAAAAhAOfxvz7EAAAA2wAAAA8A&#10;AAAAAAAAAAAAAAAABwIAAGRycy9kb3ducmV2LnhtbFBLBQYAAAAAAwADALcAAAD4AgAAAAA=&#10;" fillcolor="#fe8637" strokecolor="#fe8637" strokeweight="3pt">
                  <v:stroke linestyle="thinThin"/>
                  <v:shadow color="#1f2f3f" opacity=".5" offset=",3pt"/>
                </v:oval>
                <v:rect id="Rectangle 55" o:spid="_x0000_s1028" style="position:absolute;left:10653;top:14697;width:864;height: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Ee1HxQAAANsAAAAPAAAAZHJzL2Rvd25yZXYueG1sRI9Ba8JA&#10;FITvBf/D8oReSt1YsEiajYggDUWQJtbzI/uaBLNvY3abpP/eLRQ8DjPzDZNsJtOKgXrXWFawXEQg&#10;iEurG64UnIr98xqE88gaW8uk4JccbNLZQ4KxtiN/0pD7SgQIuxgV1N53sZSurMmgW9iOOHjftjfo&#10;g+wrqXscA9y08iWKXqXBhsNCjR3taiov+Y9RMJbH4Vwc3uXx6ZxZvmbXXf71odTjfNq+gfA0+Xv4&#10;v51pBasV/H0JP0CmNwAAAP//AwBQSwECLQAUAAYACAAAACEA2+H2y+4AAACFAQAAEwAAAAAAAAAA&#10;AAAAAAAAAAAAW0NvbnRlbnRfVHlwZXNdLnhtbFBLAQItABQABgAIAAAAIQBa9CxbvwAAABUBAAAL&#10;AAAAAAAAAAAAAAAAAB8BAABfcmVscy8ucmVsc1BLAQItABQABgAIAAAAIQCJEe1HxQAAANsAAAAP&#10;AAAAAAAAAAAAAAAAAAcCAABkcnMvZG93bnJldi54bWxQSwUGAAAAAAMAAwC3AAAA+QIAAAAA&#10;" filled="f" stroked="f"/>
                <w10:wrap anchorx="margin" anchory="margin"/>
              </v:group>
            </w:pict>
          </mc:Fallback>
        </mc:AlternateContent>
      </w:r>
      <w:r w:rsidR="00CC1AAF">
        <w:rPr>
          <w:noProof/>
          <w:szCs w:val="52"/>
          <w:lang w:val="en-AU" w:eastAsia="en-AU"/>
        </w:rPr>
        <mc:AlternateContent>
          <mc:Choice Requires="wpg">
            <w:drawing>
              <wp:anchor distT="0" distB="0" distL="114300" distR="114300" simplePos="0" relativeHeight="251645440" behindDoc="0" locked="0" layoutInCell="1" allowOverlap="1" wp14:anchorId="702B8461" wp14:editId="50825F65">
                <wp:simplePos x="0" y="0"/>
                <mc:AlternateContent>
                  <mc:Choice Requires="wp14">
                    <wp:positionH relativeFrom="margin">
                      <wp14:pctPosHOffset>77000</wp14:pctPosHOffset>
                    </wp:positionH>
                  </mc:Choice>
                  <mc:Fallback>
                    <wp:positionH relativeFrom="page">
                      <wp:posOffset>5367020</wp:posOffset>
                    </wp:positionH>
                  </mc:Fallback>
                </mc:AlternateContent>
                <wp:positionV relativeFrom="bottomMargin">
                  <wp:posOffset>9144000</wp:posOffset>
                </wp:positionV>
                <wp:extent cx="548640" cy="548640"/>
                <wp:effectExtent l="3810" t="0" r="0" b="3810"/>
                <wp:wrapNone/>
                <wp:docPr id="50" name="Group 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 cy="548640"/>
                          <a:chOff x="10653" y="14697"/>
                          <a:chExt cx="864" cy="864"/>
                        </a:xfrm>
                      </wpg:grpSpPr>
                      <wps:wsp>
                        <wps:cNvPr id="51" name="Oval 51"/>
                        <wps:cNvSpPr>
                          <a:spLocks noChangeArrowheads="1"/>
                        </wps:cNvSpPr>
                        <wps:spPr bwMode="auto">
                          <a:xfrm flipH="1">
                            <a:off x="10860" y="14898"/>
                            <a:ext cx="297" cy="303"/>
                          </a:xfrm>
                          <a:prstGeom prst="ellipse">
                            <a:avLst/>
                          </a:prstGeom>
                          <a:solidFill>
                            <a:srgbClr val="FE8637"/>
                          </a:solidFill>
                          <a:ln w="38100" cmpd="dbl">
                            <a:solidFill>
                              <a:srgbClr val="FE8637"/>
                            </a:solidFill>
                            <a:round/>
                            <a:headEnd/>
                            <a:tailEnd/>
                          </a:ln>
                          <a:effectLst/>
                          <a:extLst>
                            <a:ext uri="{AF507438-7753-43E0-B8FC-AC1667EBCBE1}">
                              <a14:hiddenEffects xmlns:a14="http://schemas.microsoft.com/office/drawing/2010/main">
                                <a:effectLst>
                                  <a:outerShdw dist="45791" dir="3378596" algn="ctr" rotWithShape="0">
                                    <a:srgbClr val="1F2F3F">
                                      <a:alpha val="50000"/>
                                    </a:srgbClr>
                                  </a:outerShdw>
                                </a:effectLst>
                              </a14:hiddenEffects>
                            </a:ext>
                          </a:extLst>
                        </wps:spPr>
                        <wps:bodyPr rot="0" vert="horz" wrap="square" lIns="91440" tIns="45720" rIns="91440" bIns="45720" anchor="t" anchorCtr="0" upright="1">
                          <a:noAutofit/>
                        </wps:bodyPr>
                      </wps:wsp>
                      <wps:wsp>
                        <wps:cNvPr id="52" name="Rectangle 52"/>
                        <wps:cNvSpPr>
                          <a:spLocks noChangeArrowheads="1"/>
                        </wps:cNvSpPr>
                        <wps:spPr bwMode="auto">
                          <a:xfrm>
                            <a:off x="10653" y="14697"/>
                            <a:ext cx="864" cy="8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CAF0054" id="Group 50" o:spid="_x0000_s1026" style="position:absolute;margin-left:0;margin-top:10in;width:43.2pt;height:43.2pt;z-index:251645440;mso-left-percent:770;mso-position-horizontal-relative:margin;mso-position-vertical-relative:bottom-margin-area;mso-left-percent:770;mso-width-relative:margin;mso-height-relative:margin" coordorigin="10653,14697" coordsize="864,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8cLdDwQAACoLAAAOAAAAZHJzL2Uyb0RvYy54bWzUVttu4zYQfS/QfyD4rlh3S0KUhW9KC6Td&#10;RdOiz7REXVBKVEk6clr03zskLce57GKx2xaoH2RehsMzZ2aOdP3u2DP0QIXs+JBj78rFiA4lr7qh&#10;yfEvPxdOgpFUZKgI4wPN8SOV+N3Nt99cT2NGfd5yVlGBwMkgs2nMcavUmC0WsmxpT+QVH+kAmzUX&#10;PVEwFc2iEmQC7z1b+K4bLyYuqlHwkkoJq1u7iW+M/7qmpXpf15IqxHIM2JR5CvPc6+fi5ppkjSBj&#10;25UnGOQLUPSkG+DSs6stUQQdRPfKVd+Vgkteq6uS9wte111JTQwQjee+iOZW8MNoYmmyqRnPNAG1&#10;L3j6Yrfljw8fBOqqHEdAz0B6yJG5FsEcyJnGJgObWzHejx+EjRCGd7z8TcL24uW+njfWGO2nH3gF&#10;/shBcUPOsRa9dgFho6PJweM5B/SoUAmLUZjEIUApYes0NjkqW0ikPuW5cRRgBNteGKdLm8Gy3Z3O&#10;w2l7WA80QpLZaw3UEzQdF9SbfKJUfh2l9y0ZqcmU1HTNlHozpe8fCEORZxk1JjOd0nKJBr5pydDQ&#10;lRB8aimpAJGxB9wXB/REQibeJhfVrBu/0wcvaPbcJAZCDWFJmljCZrp9YNBwHbjBM7pINgqpbinv&#10;kR7kmDLwLXWQJCMPd1JZcmcrvSw566qiY8xMRLPfMIEg8hwXuyQOTK4gH8/M2ICmHAeJ5+qk9yNU&#10;YrVn5pZndvLz3EHHDJUpGM3h7jRWpGN2DNezQcOjRhxsGDA7Khiadagj07h/rorIXYZB4iyXUeCE&#10;wc511kmxcVYbL46Xu/VmvfP+0kC9MGu7qqLDzviUs4544ecV1UnRrAKcleQMUKPiB0XFfVtNqOp0&#10;MsJomUJxVR1IWRAskyiNMSKsAQ0ulcBIcPVrp1pTlrrFtI9nDHqFXwSFTSYbW2LTFLnwO5XBydx0&#10;0Pl6M7tAtngVvLU4ApdA9UyrqWFdtrbx9rx6hBIGkEYE4PUBg5aLPzCaQIpzLH8/EEExYt8P0Aap&#10;F2pFUGYCkfswEZc7+8sdMpTgKscKCDHDjbJ6fxhF17Rwk+2Oga9Al+rO1LFuK4sKcJ+04b8SCX8W&#10;iZ/gbQUSwCiK/H9bKUxRfUJQZ334qJy+0gcB6G09vS0OA9fKYFrTduB54akn3+jC1E13yS4JndCP&#10;d07obrfOqtiETlx4y2gbbDeb7Ysu1Nf8My34CQEq9G/ulCfZu+gHq4O2CTTbmlErLKnnh+7aT50i&#10;TpZOWISRky7dxHG9dJ3GbpiG2+K5sNx1A/36kLTQppEfWTV4Av1CGrQGPKnApVnfgQoh1vU5Ts5G&#10;JPuY0p51UcOf9WD+N3L7P9UFgG0+yEwsp49H/cV3OYfx5Sfuzd8AAAD//wMAUEsDBBQABgAIAAAA&#10;IQCQ/EnS3AAAAAkBAAAPAAAAZHJzL2Rvd25yZXYueG1sTE9BTsMwELwj8Qdrkbgg6lBCVKVxKkCN&#10;OBMiod6ceHEi4nUUu234PcuJ3mZnRrMzxW5xozjhHAZPCh5WCQikzpuBrILmo7rfgAhRk9GjJ1Tw&#10;gwF25fVVoXPjz/SOpzpawSEUcq2gj3HKpQxdj06HlZ+QWPvys9ORz9lKM+szh7tRrpMkk04PxB96&#10;PeFrj913fXQKWtdltf2s9njn2xd7eGya6m2v1O3N8rwFEXGJ/2b4q8/VoeROrT+SCWJUwEMis2ma&#10;MGJ9k6UgWmae1oxkWcjLBeUvAAAA//8DAFBLAQItABQABgAIAAAAIQC2gziS/gAAAOEBAAATAAAA&#10;AAAAAAAAAAAAAAAAAABbQ29udGVudF9UeXBlc10ueG1sUEsBAi0AFAAGAAgAAAAhADj9If/WAAAA&#10;lAEAAAsAAAAAAAAAAAAAAAAALwEAAF9yZWxzLy5yZWxzUEsBAi0AFAAGAAgAAAAhAA/xwt0PBAAA&#10;KgsAAA4AAAAAAAAAAAAAAAAALgIAAGRycy9lMm9Eb2MueG1sUEsBAi0AFAAGAAgAAAAhAJD8SdLc&#10;AAAACQEAAA8AAAAAAAAAAAAAAAAAaQYAAGRycy9kb3ducmV2LnhtbFBLBQYAAAAABAAEAPMAAABy&#10;BwAAAAA=&#10;">
                <v:oval id="Oval 51" o:spid="_x0000_s1027" style="position:absolute;left:10860;top:14898;width:297;height:303;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hhymxAAAANsAAAAPAAAAZHJzL2Rvd25yZXYueG1sRI9BawIx&#10;FITvBf9DeEJvNatgka1RRLGUQouutvT42Dw3q5uXJUl1++8bQfA4zMw3zHTe2UacyYfasYLhIANB&#10;XDpdc6Vgv1s/TUCEiKyxcUwK/ijAfNZ7mGKu3YW3dC5iJRKEQ44KTIxtLmUoDVkMA9cSJ+/gvMWY&#10;pK+k9nhJcNvIUZY9S4s1pwWDLS0Nlafi1yrQq1fevP8E/6kPOP4w+/Xx67tR6rHfLV5AROriPXxr&#10;v2kF4yFcv6QfIGf/AAAA//8DAFBLAQItABQABgAIAAAAIQDb4fbL7gAAAIUBAAATAAAAAAAAAAAA&#10;AAAAAAAAAABbQ29udGVudF9UeXBlc10ueG1sUEsBAi0AFAAGAAgAAAAhAFr0LFu/AAAAFQEAAAsA&#10;AAAAAAAAAAAAAAAAHwEAAF9yZWxzLy5yZWxzUEsBAi0AFAAGAAgAAAAhAPeGHKbEAAAA2wAAAA8A&#10;AAAAAAAAAAAAAAAABwIAAGRycy9kb3ducmV2LnhtbFBLBQYAAAAAAwADALcAAAD4AgAAAAA=&#10;" fillcolor="#fe8637" strokecolor="#fe8637" strokeweight="3pt">
                  <v:stroke linestyle="thinThin"/>
                  <v:shadow color="#1f2f3f" opacity=".5" offset=",3pt"/>
                </v:oval>
                <v:rect id="Rectangle 52" o:spid="_x0000_s1028" style="position:absolute;left:10653;top:14697;width:864;height: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HUzxAAAANsAAAAPAAAAZHJzL2Rvd25yZXYueG1sRI9Ba8JA&#10;FITvhf6H5RW8FN1UaCkxGylCMYggjdXzI/tMQrNvY3ZN4r/vCoLHYWa+YZLlaBrRU+dqywreZhEI&#10;4sLqmksFv/vv6ScI55E1NpZJwZUcLNPnpwRjbQf+oT73pQgQdjEqqLxvYyldUZFBN7MtcfBOtjPo&#10;g+xKqTscAtw0ch5FH9JgzWGhwpZWFRV/+cUoGIpdf9xv13L3eswsn7PzKj9slJq8jF8LEJ5G/wjf&#10;25lW8D6H25fwA2T6DwAA//8DAFBLAQItABQABgAIAAAAIQDb4fbL7gAAAIUBAAATAAAAAAAAAAAA&#10;AAAAAAAAAABbQ29udGVudF9UeXBlc10ueG1sUEsBAi0AFAAGAAgAAAAhAFr0LFu/AAAAFQEAAAsA&#10;AAAAAAAAAAAAAAAAHwEAAF9yZWxzLy5yZWxzUEsBAi0AFAAGAAgAAAAhAAb4dTPEAAAA2wAAAA8A&#10;AAAAAAAAAAAAAAAABwIAAGRycy9kb3ducmV2LnhtbFBLBQYAAAAAAwADALcAAAD4AgAAAAA=&#10;" filled="f" stroked="f"/>
                <w10:wrap anchorx="margin" anchory="margin"/>
              </v:group>
            </w:pict>
          </mc:Fallback>
        </mc:AlternateContent>
      </w:r>
      <w:r w:rsidR="00CC1AAF">
        <w:rPr>
          <w:noProof/>
          <w:szCs w:val="52"/>
          <w:lang w:val="en-AU" w:eastAsia="en-AU"/>
        </w:rPr>
        <mc:AlternateContent>
          <mc:Choice Requires="wpg">
            <w:drawing>
              <wp:anchor distT="0" distB="0" distL="114300" distR="114300" simplePos="0" relativeHeight="251646464" behindDoc="0" locked="0" layoutInCell="1" allowOverlap="1" wp14:anchorId="34927DBC" wp14:editId="72EE592E">
                <wp:simplePos x="0" y="0"/>
                <mc:AlternateContent>
                  <mc:Choice Requires="wp14">
                    <wp:positionH relativeFrom="margin">
                      <wp14:pctPosHOffset>77000</wp14:pctPosHOffset>
                    </wp:positionH>
                  </mc:Choice>
                  <mc:Fallback>
                    <wp:positionH relativeFrom="page">
                      <wp:posOffset>5367020</wp:posOffset>
                    </wp:positionH>
                  </mc:Fallback>
                </mc:AlternateContent>
                <wp:positionV relativeFrom="bottomMargin">
                  <wp:posOffset>9144000</wp:posOffset>
                </wp:positionV>
                <wp:extent cx="548640" cy="548640"/>
                <wp:effectExtent l="3810" t="0" r="0" b="3810"/>
                <wp:wrapNone/>
                <wp:docPr id="47" name="Group 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 cy="548640"/>
                          <a:chOff x="10653" y="14697"/>
                          <a:chExt cx="864" cy="864"/>
                        </a:xfrm>
                      </wpg:grpSpPr>
                      <wps:wsp>
                        <wps:cNvPr id="48" name="Oval 48"/>
                        <wps:cNvSpPr>
                          <a:spLocks noChangeArrowheads="1"/>
                        </wps:cNvSpPr>
                        <wps:spPr bwMode="auto">
                          <a:xfrm flipH="1">
                            <a:off x="10860" y="14898"/>
                            <a:ext cx="297" cy="303"/>
                          </a:xfrm>
                          <a:prstGeom prst="ellipse">
                            <a:avLst/>
                          </a:prstGeom>
                          <a:solidFill>
                            <a:srgbClr val="FE8637"/>
                          </a:solidFill>
                          <a:ln w="38100" cmpd="dbl">
                            <a:solidFill>
                              <a:srgbClr val="FE8637"/>
                            </a:solidFill>
                            <a:round/>
                            <a:headEnd/>
                            <a:tailEnd/>
                          </a:ln>
                          <a:effectLst/>
                          <a:extLst>
                            <a:ext uri="{AF507438-7753-43E0-B8FC-AC1667EBCBE1}">
                              <a14:hiddenEffects xmlns:a14="http://schemas.microsoft.com/office/drawing/2010/main">
                                <a:effectLst>
                                  <a:outerShdw dist="45791" dir="3378596" algn="ctr" rotWithShape="0">
                                    <a:srgbClr val="1F2F3F">
                                      <a:alpha val="50000"/>
                                    </a:srgbClr>
                                  </a:outerShdw>
                                </a:effectLst>
                              </a14:hiddenEffects>
                            </a:ext>
                          </a:extLst>
                        </wps:spPr>
                        <wps:bodyPr rot="0" vert="horz" wrap="square" lIns="91440" tIns="45720" rIns="91440" bIns="45720" anchor="t" anchorCtr="0" upright="1">
                          <a:noAutofit/>
                        </wps:bodyPr>
                      </wps:wsp>
                      <wps:wsp>
                        <wps:cNvPr id="49" name="Rectangle 49"/>
                        <wps:cNvSpPr>
                          <a:spLocks noChangeArrowheads="1"/>
                        </wps:cNvSpPr>
                        <wps:spPr bwMode="auto">
                          <a:xfrm>
                            <a:off x="10653" y="14697"/>
                            <a:ext cx="864" cy="8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B1540CC" id="Group 47" o:spid="_x0000_s1026" style="position:absolute;margin-left:0;margin-top:10in;width:43.2pt;height:43.2pt;z-index:251646464;mso-left-percent:770;mso-position-horizontal-relative:margin;mso-position-vertical-relative:bottom-margin-area;mso-left-percent:770;mso-width-relative:margin;mso-height-relative:margin" coordorigin="10653,14697" coordsize="864,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PALdGAQAACoLAAAOAAAAZHJzL2Uyb0RvYy54bWzUVt9v2zYQfh+w/4Hgu2LJomRJiFIktpUN&#10;yNai6bBnWqJ+YJSokXTkbNj/viMpO07SFkW7DZgfZJ5IHr/77u4TL98ceo4emFSdGHIcXPgYsaEU&#10;VTc0Of7lQ+ElGClNh4pyMbAcPzKF31x9/93lNGZsKVrBKyYROBlUNo05brUes8VClS3rqboQIxtg&#10;shaypxpM2SwqSSfw3vPF0vfjxSRkNUpRMqXg7cZN4ivrv65Zqd/WtWIa8RwDNm2f0j535rm4uqRZ&#10;I+nYduUMg34Fip52Axx6crWhmqK97F656rtSCiVqfVGKfiHquiuZjQGiCfwX0dxKsR9tLE02NeOJ&#10;JqD2BU9f7bb8+eGdRF2VY7LCaKA95Mgei8AGcqaxyWDNrRzvx3fSRQjDO1H+pmB68XLe2I1bjHbT&#10;T6ICf3SvhSXnUMveuICw0cHm4PGUA3bQqISXEUliApkqYWoe2xyVLSTS7Ar8OAoxgumAxKkFSbOy&#10;3c77YbfbbAYGIc3csRbqDM3EBfWmnihV30bpfUtHZjOlDF1HSqH4HaVvHyhHJHGM2iVHOpXjEg1i&#10;3dKhYddSiqlltAJEgQ3AQAWfboMxFGTi4+SimnfjD2bjGc2Bn8RAqCUsSS0Gmh3pXgKDluvQD5/R&#10;RbNRKn3LRI/MIMeMg29lgqQZfbhT2pF7XGVeK8G7qug4t4ZsdmsuEUSe42KbxKHNFeTj2TI+oCnH&#10;YRL4Jun9CJVY7bg95dk69WXuoGOGyhaM4XA7jzXtuBvD8Xww8JgVBxeGpQOG9j3UkW3cP6+LyF+R&#10;MPFWqyj0SLj1vZukWHvX6yCOV9ub9c02+MsADUjWdlXFhq31qY46EpAvK6pZ0ZwCnJTkBNCgEnvN&#10;5H1bTajqTDJItEoDDAZIWRiukiiNMaK8AQ0utcRICv1rp1tblqbFjI9nDAbFsggLl0w+ttSlKfLh&#10;N5fBvNx20Ol4a50hW7wK3q04AJdANVSZpRV6z5Wta7ydqB6hhAGkFQH4fMCgFfIPjCaQ4hyr3/dU&#10;Moz4jwO0QRoQowjaGhD5Egx5PrM7n6FDCa5yrIEQO1xrp/f7UXZNCye57hjENehS3dk6NvgcKsBt&#10;DNCG/0ok0qNIvIevFUgAZ4ik/7ZS2KL6jKAe9eGTcvpKHySgd/X0cXEYhFEG25quA08vnnpyLhcn&#10;T64LUz/dJtuEeGQZbz3ibzbedbEmXlwEq2gTbtbrzYsuNMf8My34GQEqzO/YKU+yd9YPTgddExi2&#10;DaNzSMGS+DfL1CviZOWRgkReuvITzw/SmzT2SUo2xXNhuesG9u0hGaFNo2Xk1OAJ9AtpMBrwpALn&#10;y/oOVAjxrs9xclpEs08p7UkXDfyjHhz//8+6YK8ScCGzscyXR3PjO7dhfH7FvfobAAD//wMAUEsD&#10;BBQABgAIAAAAIQCQ/EnS3AAAAAkBAAAPAAAAZHJzL2Rvd25yZXYueG1sTE9BTsMwELwj8Qdrkbgg&#10;6lBCVKVxKkCNOBMiod6ceHEi4nUUu234PcuJ3mZnRrMzxW5xozjhHAZPCh5WCQikzpuBrILmo7rf&#10;gAhRk9GjJ1TwgwF25fVVoXPjz/SOpzpawSEUcq2gj3HKpQxdj06HlZ+QWPvys9ORz9lKM+szh7tR&#10;rpMkk04PxB96PeFrj913fXQKWtdltf2s9njn2xd7eGya6m2v1O3N8rwFEXGJ/2b4q8/VoeROrT+S&#10;CWJUwEMis2maMGJ9k6UgWmae1oxkWcjLBeUvAAAA//8DAFBLAQItABQABgAIAAAAIQC2gziS/gAA&#10;AOEBAAATAAAAAAAAAAAAAAAAAAAAAABbQ29udGVudF9UeXBlc10ueG1sUEsBAi0AFAAGAAgAAAAh&#10;ADj9If/WAAAAlAEAAAsAAAAAAAAAAAAAAAAALwEAAF9yZWxzLy5yZWxzUEsBAi0AFAAGAAgAAAAh&#10;AIA8At0YBAAAKgsAAA4AAAAAAAAAAAAAAAAALgIAAGRycy9lMm9Eb2MueG1sUEsBAi0AFAAGAAgA&#10;AAAhAJD8SdLcAAAACQEAAA8AAAAAAAAAAAAAAAAAcgYAAGRycy9kb3ducmV2LnhtbFBLBQYAAAAA&#10;BAAEAPMAAAB7BwAAAAA=&#10;">
                <v:oval id="Oval 48" o:spid="_x0000_s1027" style="position:absolute;left:10860;top:14898;width:297;height:303;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SPmwgAAANsAAAAPAAAAZHJzL2Rvd25yZXYueG1sRE/LagIx&#10;FN0X+g/hCu40Y2mljEYpFosUKnZ80OVlcp1MndwMSarj35uF0OXhvKfzzjbiTD7UjhWMhhkI4tLp&#10;misFu+1y8AoiRGSNjWNScKUA89njwxRz7S78TeciViKFcMhRgYmxzaUMpSGLYeha4sQdnbcYE/SV&#10;1B4vKdw28inLxtJizanBYEsLQ+Wp+LMK9PsHbz5/gl/rI758md3yd39olOr3urcJiEhd/Bff3Sut&#10;4DmNTV/SD5CzGwAAAP//AwBQSwECLQAUAAYACAAAACEA2+H2y+4AAACFAQAAEwAAAAAAAAAAAAAA&#10;AAAAAAAAW0NvbnRlbnRfVHlwZXNdLnhtbFBLAQItABQABgAIAAAAIQBa9CxbvwAAABUBAAALAAAA&#10;AAAAAAAAAAAAAB8BAABfcmVscy8ucmVsc1BLAQItABQABgAIAAAAIQDjZSPmwgAAANsAAAAPAAAA&#10;AAAAAAAAAAAAAAcCAABkcnMvZG93bnJldi54bWxQSwUGAAAAAAMAAwC3AAAA9gIAAAAA&#10;" fillcolor="#fe8637" strokecolor="#fe8637" strokeweight="3pt">
                  <v:stroke linestyle="thinThin"/>
                  <v:shadow color="#1f2f3f" opacity=".5" offset=",3pt"/>
                </v:oval>
                <v:rect id="Rectangle 49" o:spid="_x0000_s1028" style="position:absolute;left:10653;top:14697;width:864;height: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hXGfxAAAANsAAAAPAAAAZHJzL2Rvd25yZXYueG1sRI9Ba8JA&#10;FITvBf/D8gQvohulFE1dRQQxSEGM1vMj+5qEZt/G7Jqk/75bEHocZuYbZrXpTSVaalxpWcFsGoEg&#10;zqwuOVdwvewnCxDOI2usLJOCH3KwWQ9eVhhr2/GZ2tTnIkDYxaig8L6OpXRZQQbd1NbEwfuyjUEf&#10;ZJNL3WAX4KaS8yh6kwZLDgsF1rQrKPtOH0ZBl53a2+XjIE/jW2L5ntx36edRqdGw376D8NT7//Cz&#10;nWgFr0v4+xJ+gFz/AgAA//8DAFBLAQItABQABgAIAAAAIQDb4fbL7gAAAIUBAAATAAAAAAAAAAAA&#10;AAAAAAAAAABbQ29udGVudF9UeXBlc10ueG1sUEsBAi0AFAAGAAgAAAAhAFr0LFu/AAAAFQEAAAsA&#10;AAAAAAAAAAAAAAAAHwEAAF9yZWxzLy5yZWxzUEsBAi0AFAAGAAgAAAAhAI2FcZ/EAAAA2wAAAA8A&#10;AAAAAAAAAAAAAAAABwIAAGRycy9kb3ducmV2LnhtbFBLBQYAAAAAAwADALcAAAD4AgAAAAA=&#10;" filled="f" stroked="f"/>
                <w10:wrap anchorx="margin" anchory="margin"/>
              </v:group>
            </w:pict>
          </mc:Fallback>
        </mc:AlternateContent>
      </w:r>
      <w:r w:rsidR="00CC1AAF">
        <w:rPr>
          <w:noProof/>
          <w:szCs w:val="52"/>
          <w:lang w:val="en-AU" w:eastAsia="en-AU"/>
        </w:rPr>
        <mc:AlternateContent>
          <mc:Choice Requires="wpg">
            <w:drawing>
              <wp:anchor distT="0" distB="0" distL="114300" distR="114300" simplePos="0" relativeHeight="251647488" behindDoc="0" locked="0" layoutInCell="1" allowOverlap="1" wp14:anchorId="3CE02948" wp14:editId="7E9C7476">
                <wp:simplePos x="0" y="0"/>
                <mc:AlternateContent>
                  <mc:Choice Requires="wp14">
                    <wp:positionH relativeFrom="margin">
                      <wp14:pctPosHOffset>77000</wp14:pctPosHOffset>
                    </wp:positionH>
                  </mc:Choice>
                  <mc:Fallback>
                    <wp:positionH relativeFrom="page">
                      <wp:posOffset>5367020</wp:posOffset>
                    </wp:positionH>
                  </mc:Fallback>
                </mc:AlternateContent>
                <wp:positionV relativeFrom="bottomMargin">
                  <wp:posOffset>9144000</wp:posOffset>
                </wp:positionV>
                <wp:extent cx="548640" cy="548640"/>
                <wp:effectExtent l="3810" t="0" r="0" b="3810"/>
                <wp:wrapNone/>
                <wp:docPr id="44" name="Group 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 cy="548640"/>
                          <a:chOff x="10653" y="14697"/>
                          <a:chExt cx="864" cy="864"/>
                        </a:xfrm>
                      </wpg:grpSpPr>
                      <wps:wsp>
                        <wps:cNvPr id="45" name="Oval 45"/>
                        <wps:cNvSpPr>
                          <a:spLocks noChangeArrowheads="1"/>
                        </wps:cNvSpPr>
                        <wps:spPr bwMode="auto">
                          <a:xfrm flipH="1">
                            <a:off x="10860" y="14898"/>
                            <a:ext cx="297" cy="303"/>
                          </a:xfrm>
                          <a:prstGeom prst="ellipse">
                            <a:avLst/>
                          </a:prstGeom>
                          <a:solidFill>
                            <a:srgbClr val="FE8637"/>
                          </a:solidFill>
                          <a:ln w="38100" cmpd="dbl">
                            <a:solidFill>
                              <a:srgbClr val="FE8637"/>
                            </a:solidFill>
                            <a:round/>
                            <a:headEnd/>
                            <a:tailEnd/>
                          </a:ln>
                          <a:effectLst/>
                          <a:extLst>
                            <a:ext uri="{AF507438-7753-43E0-B8FC-AC1667EBCBE1}">
                              <a14:hiddenEffects xmlns:a14="http://schemas.microsoft.com/office/drawing/2010/main">
                                <a:effectLst>
                                  <a:outerShdw dist="45791" dir="3378596" algn="ctr" rotWithShape="0">
                                    <a:srgbClr val="1F2F3F">
                                      <a:alpha val="50000"/>
                                    </a:srgbClr>
                                  </a:outerShdw>
                                </a:effectLst>
                              </a14:hiddenEffects>
                            </a:ext>
                          </a:extLst>
                        </wps:spPr>
                        <wps:bodyPr rot="0" vert="horz" wrap="square" lIns="91440" tIns="45720" rIns="91440" bIns="45720" anchor="t" anchorCtr="0" upright="1">
                          <a:noAutofit/>
                        </wps:bodyPr>
                      </wps:wsp>
                      <wps:wsp>
                        <wps:cNvPr id="46" name="Rectangle 46"/>
                        <wps:cNvSpPr>
                          <a:spLocks noChangeArrowheads="1"/>
                        </wps:cNvSpPr>
                        <wps:spPr bwMode="auto">
                          <a:xfrm>
                            <a:off x="10653" y="14697"/>
                            <a:ext cx="864" cy="8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6425D719" id="Group 44" o:spid="_x0000_s1026" style="position:absolute;margin-left:0;margin-top:10in;width:43.2pt;height:43.2pt;z-index:251647488;mso-left-percent:770;mso-position-horizontal-relative:margin;mso-position-vertical-relative:bottom-margin-area;mso-left-percent:770;mso-width-relative:margin;mso-height-relative:margin" coordorigin="10653,14697" coordsize="864,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QkG+HQQAACoLAAAOAAAAZHJzL2Uyb0RvYy54bWzUVttu4zYQfS/QfyD4rliyKFkSoiwS20oL&#10;pN1F06LPtERdUEpUSTpyWvTfOyQtx7nsYrG7KFA/yByRHJ45M3PEy3eHnqMHJlUnhhwHFz5GbChF&#10;1Q1Njn/7tfASjJSmQ0W5GFiOH5nC766+/+5yGjO2FK3gFZMInAwqm8Yct1qP2WKhypb1VF2IkQ0w&#10;WQvZUw2mbBaVpBN47/li6fvxYhKyGqUomVLwduMm8ZX1X9es1O/rWjGNeI4Bm7ZPaZ8781xcXdKs&#10;kXRsu/IIg34Bip52Axx6crWhmqK97F656rtSCiVqfVGKfiHquiuZjQGiCfwX0dxKsR9tLE02NeOJ&#10;JqD2BU9f7Lb8+eGDRF2VY0IwGmgPObLHIrCBnGlsMlhzK8f78YN0EcLwTpR/KJhevJw3duMWo930&#10;k6jAH91rYck51LI3LiBsdLA5eDzlgB00KuFlRJKYQKZKmDqObY7KFhJpdgV+HIUYwXRA4nTlMli2&#10;2+N+2O02m4FBSDN3rIV6hGbignpTT5Sqr6P0vqUjs5lShq6Z0mim9P0D5YhEjlG7ZKZTOS7RINYt&#10;HRp2LaWYWkYrQBTYAAxU8Ok2GENBJt4mF9W8G38wG89oDvwkBkItYUmaOMJmupfAoOU69MNndNFs&#10;lErfMtEjM8gx4+BbmSBpRh/ulHbkzqvMayV4VxUd59aQzW7NJYLIc1xskzi0uYJ8PFvGBzTlOEwC&#10;3yS9H6ESqx23pzxbpz7PHXTMUNmCMRxuj2NNO+7GcDwfDDxmxcGFAdZBw9C+hzqyjfv3dRH5KxIm&#10;3moVhR4Jt753kxRr73odxPFqe7O+2Qb/GKABydquqtiwtT7VrCMB+byiOiqaU4CTkpwAGlRir5m8&#10;b6sJVZ1JBolWaYDBACkLw1USpTFGlDegwaWWGEmhf+90a8vStJjx8YzBoFgWYeGSyceWujRFPvyO&#10;ZXBcbjvodLy1zpAtXgXvVhyAS6B6phV6z5Wta7ydqB6hhAGkFQH4fMCgFfIvjCaQ4hyrP/dUMoz4&#10;jwO0QRoQowjaGhD5Egx5PrM7n6FDCa5yrIEQO1xrp/f7UXZNCye57hjENehS3dk6NvgcKsBtDNCG&#10;/0okIHNOd3+BrxVIAGeIxCYJBsep8SF/31IpbFF9QlBnffionL7SBwnoXT29LQ6DMMpgW9N14OnF&#10;U0++0YWpn26TbUI8soy3HvE3G++6WBMvLoJVtAk36/XmRReaY75NC35CgArzmzvlSfbO+sHpoGsC&#10;w7Zh1AlLGiyJf7NMvSJOVh4pSOSlKz/x/CC9SWOfpGRTPBeWu25gXx+SEdo0WkZODZ5Av5AGowFP&#10;KnC+rO9AhRDv+hwnp0U0+5jSnnTRwJ/1YP63cvs/1QV7lYALmY3leHk0N75zG8bnV9yrfwEAAP//&#10;AwBQSwMEFAAGAAgAAAAhAJD8SdLcAAAACQEAAA8AAABkcnMvZG93bnJldi54bWxMT0FOwzAQvCPx&#10;B2uRuCDqUEJUpXEqQI04EyKh3px4cSLidRS7bfg9y4neZmdGszPFbnGjOOEcBk8KHlYJCKTOm4Gs&#10;guajut+ACFGT0aMnVPCDAXbl9VWhc+PP9I6nOlrBIRRyraCPccqlDF2PToeVn5BY+/Kz05HP2Uoz&#10;6zOHu1GukySTTg/EH3o94WuP3Xd9dApa12W1/az2eOfbF3t4bJrqba/U7c3yvAURcYn/Zvirz9Wh&#10;5E6tP5IJYlTAQyKzaZowYn2TpSBaZp7WjGRZyMsF5S8AAAD//wMAUEsBAi0AFAAGAAgAAAAhALaD&#10;OJL+AAAA4QEAABMAAAAAAAAAAAAAAAAAAAAAAFtDb250ZW50X1R5cGVzXS54bWxQSwECLQAUAAYA&#10;CAAAACEAOP0h/9YAAACUAQAACwAAAAAAAAAAAAAAAAAvAQAAX3JlbHMvLnJlbHNQSwECLQAUAAYA&#10;CAAAACEAS0JBvh0EAAAqCwAADgAAAAAAAAAAAAAAAAAuAgAAZHJzL2Uyb0RvYy54bWxQSwECLQAU&#10;AAYACAAAACEAkPxJ0twAAAAJAQAADwAAAAAAAAAAAAAAAAB3BgAAZHJzL2Rvd25yZXYueG1sUEsF&#10;BgAAAAAEAAQA8wAAAIAHAAAAAA==&#10;">
                <v:oval id="Oval 45" o:spid="_x0000_s1027" style="position:absolute;left:10860;top:14898;width:297;height:303;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Ix4xAAAANsAAAAPAAAAZHJzL2Rvd25yZXYueG1sRI/dagIx&#10;FITvhb5DOAXvNFuppaxGKRWLCBbrH708bI6bbTcnSxJ1ffumIHg5zMw3zHja2lqcyYfKsYKnfgaC&#10;uHC64lLBbjvvvYIIEVlj7ZgUXCnAdPLQGWOu3YW/6LyJpUgQDjkqMDE2uZShMGQx9F1DnLyj8xZj&#10;kr6U2uMlwW0tB1n2Ii1WnBYMNvRuqPjdnKwCPfvg9fI7+E99xOHK7OY/+0OtVPexfRuBiNTGe/jW&#10;XmgFz0P4/5J+gJz8AQAA//8DAFBLAQItABQABgAIAAAAIQDb4fbL7gAAAIUBAAATAAAAAAAAAAAA&#10;AAAAAAAAAABbQ29udGVudF9UeXBlc10ueG1sUEsBAi0AFAAGAAgAAAAhAFr0LFu/AAAAFQEAAAsA&#10;AAAAAAAAAAAAAAAAHwEAAF9yZWxzLy5yZWxzUEsBAi0AFAAGAAgAAAAhAA1kjHjEAAAA2wAAAA8A&#10;AAAAAAAAAAAAAAAABwIAAGRycy9kb3ducmV2LnhtbFBLBQYAAAAAAwADALcAAAD4AgAAAAA=&#10;" fillcolor="#fe8637" strokecolor="#fe8637" strokeweight="3pt">
                  <v:stroke linestyle="thinThin"/>
                  <v:shadow color="#1f2f3f" opacity=".5" offset=",3pt"/>
                </v:oval>
                <v:rect id="Rectangle 46" o:spid="_x0000_s1028" style="position:absolute;left:10653;top:14697;width:864;height: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GuXtxQAAANsAAAAPAAAAZHJzL2Rvd25yZXYueG1sRI9Ba8JA&#10;FITvBf/D8oReSt1YRCTNRkSQhiJIE+v5kX1Ngtm3MbtN0n/fLRQ8DjPzDZNsJ9OKgXrXWFawXEQg&#10;iEurG64UnIvD8waE88gaW8uk4IccbNPZQ4KxtiN/0JD7SgQIuxgV1N53sZSurMmgW9iOOHhftjfo&#10;g+wrqXscA9y08iWK1tJgw2Ghxo72NZXX/NsoGMvTcCmOb/L0dMks37LbPv98V+pxPu1eQXia/D38&#10;3860gtUa/r6EHyDTXwAAAP//AwBQSwECLQAUAAYACAAAACEA2+H2y+4AAACFAQAAEwAAAAAAAAAA&#10;AAAAAAAAAAAAW0NvbnRlbnRfVHlwZXNdLnhtbFBLAQItABQABgAIAAAAIQBa9CxbvwAAABUBAAAL&#10;AAAAAAAAAAAAAAAAAB8BAABfcmVscy8ucmVsc1BLAQItABQABgAIAAAAIQD8GuXtxQAAANsAAAAP&#10;AAAAAAAAAAAAAAAAAAcCAABkcnMvZG93bnJldi54bWxQSwUGAAAAAAMAAwC3AAAA+QIAAAAA&#10;" filled="f" stroked="f"/>
                <w10:wrap anchorx="margin" anchory="margin"/>
              </v:group>
            </w:pict>
          </mc:Fallback>
        </mc:AlternateContent>
      </w:r>
      <w:r w:rsidR="00CC1AAF">
        <w:rPr>
          <w:noProof/>
          <w:szCs w:val="52"/>
          <w:lang w:val="en-AU" w:eastAsia="en-AU"/>
        </w:rPr>
        <mc:AlternateContent>
          <mc:Choice Requires="wpg">
            <w:drawing>
              <wp:anchor distT="0" distB="0" distL="114300" distR="114300" simplePos="0" relativeHeight="251648512" behindDoc="0" locked="0" layoutInCell="1" allowOverlap="1" wp14:anchorId="532CD3BE" wp14:editId="79C40A0B">
                <wp:simplePos x="0" y="0"/>
                <mc:AlternateContent>
                  <mc:Choice Requires="wp14">
                    <wp:positionH relativeFrom="margin">
                      <wp14:pctPosHOffset>77000</wp14:pctPosHOffset>
                    </wp:positionH>
                  </mc:Choice>
                  <mc:Fallback>
                    <wp:positionH relativeFrom="page">
                      <wp:posOffset>5367020</wp:posOffset>
                    </wp:positionH>
                  </mc:Fallback>
                </mc:AlternateContent>
                <wp:positionV relativeFrom="bottomMargin">
                  <wp:posOffset>9144000</wp:posOffset>
                </wp:positionV>
                <wp:extent cx="548640" cy="548640"/>
                <wp:effectExtent l="3810" t="0" r="0" b="3810"/>
                <wp:wrapNone/>
                <wp:docPr id="41" name="Group 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 cy="548640"/>
                          <a:chOff x="10653" y="14697"/>
                          <a:chExt cx="864" cy="864"/>
                        </a:xfrm>
                      </wpg:grpSpPr>
                      <wps:wsp>
                        <wps:cNvPr id="42" name="Oval 42"/>
                        <wps:cNvSpPr>
                          <a:spLocks noChangeArrowheads="1"/>
                        </wps:cNvSpPr>
                        <wps:spPr bwMode="auto">
                          <a:xfrm flipH="1">
                            <a:off x="10860" y="14898"/>
                            <a:ext cx="297" cy="303"/>
                          </a:xfrm>
                          <a:prstGeom prst="ellipse">
                            <a:avLst/>
                          </a:prstGeom>
                          <a:solidFill>
                            <a:srgbClr val="FE8637"/>
                          </a:solidFill>
                          <a:ln w="38100" cmpd="dbl">
                            <a:solidFill>
                              <a:srgbClr val="FE8637"/>
                            </a:solidFill>
                            <a:round/>
                            <a:headEnd/>
                            <a:tailEnd/>
                          </a:ln>
                          <a:effectLst/>
                          <a:extLst>
                            <a:ext uri="{AF507438-7753-43E0-B8FC-AC1667EBCBE1}">
                              <a14:hiddenEffects xmlns:a14="http://schemas.microsoft.com/office/drawing/2010/main">
                                <a:effectLst>
                                  <a:outerShdw dist="45791" dir="3378596" algn="ctr" rotWithShape="0">
                                    <a:srgbClr val="1F2F3F">
                                      <a:alpha val="50000"/>
                                    </a:srgbClr>
                                  </a:outerShdw>
                                </a:effectLst>
                              </a14:hiddenEffects>
                            </a:ext>
                          </a:extLst>
                        </wps:spPr>
                        <wps:bodyPr rot="0" vert="horz" wrap="square" lIns="91440" tIns="45720" rIns="91440" bIns="45720" anchor="t" anchorCtr="0" upright="1">
                          <a:noAutofit/>
                        </wps:bodyPr>
                      </wps:wsp>
                      <wps:wsp>
                        <wps:cNvPr id="43" name="Rectangle 43"/>
                        <wps:cNvSpPr>
                          <a:spLocks noChangeArrowheads="1"/>
                        </wps:cNvSpPr>
                        <wps:spPr bwMode="auto">
                          <a:xfrm>
                            <a:off x="10653" y="14697"/>
                            <a:ext cx="864" cy="8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396134A" id="Group 41" o:spid="_x0000_s1026" style="position:absolute;margin-left:0;margin-top:10in;width:43.2pt;height:43.2pt;z-index:251648512;mso-left-percent:770;mso-position-horizontal-relative:margin;mso-position-vertical-relative:bottom-margin-area;mso-left-percent:770;mso-width-relative:margin;mso-height-relative:margin" coordorigin="10653,14697" coordsize="864,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JYdsGAQAACoLAAAOAAAAZHJzL2Uyb0RvYy54bWzUVttu4zYQfS/QfyD4rlh3S0KURWJbaYG0&#10;u2ha9JmWKImoJKokHTkt+u8dkpYvSXax2F0UqB/kGXI4nDkzc6Trd/u+Q09USMaHHHtXLkZ0KHnF&#10;hibHv/1aOAlGUpGhIh0faI6fqcTvbr7/7noaM+rzlncVFQicDDKbxhy3So3ZYiHLlvZEXvGRDrBZ&#10;c9ETBapoFpUgE3jvu4XvuvFi4qIaBS+plLC6tpv4xviva1qq93UtqUJdjiE2ZZ7CPLf6ubi5Jlkj&#10;yNiy8hAG+YIoesIGuPToak0UQTvBXrnqWSm45LW6Knm/4HXNSmpygGw890U294LvRpNLk03NeIQJ&#10;oH2B0xe7LX9++iAQq3IcehgNpIcamWsR6ADONDYZ2NyL8XH8IGyGID7w8g8J24uX+1pvrDHaTj/x&#10;CvyRneIGnH0teu0C0kZ7U4PnYw3oXqESFqMwiUOoVAlbB9nUqGyhkPqU58ZRgBFse2GcLm0Fy3Zz&#10;OA+n7WEt6AhJZq81oR5C03lBv8kTpPLrIH1syUhNpaSGa4bUnyF9/0Q6FPoWUWMywyktlmjgq5YM&#10;Db0Vgk8tJRVEZCoAcZ8d0IqESrwNLqo7Nv6gD57B7LlJDIAawJI0sYDNcPuAoME6cIMLuEg2Cqnu&#10;Ke+RFnJMO/AtdZIkI08PUllwZyu9LHnHqoJ1nVFEs111AkHmOS42SRyYWkE9Lsy6AU05DhLP1UXv&#10;R+jEatuZWy7s5Oe5g4kZKtMwGsPNQVaEdVaG67tBh0cNOdg0QNsrEM069JEZ3L9vi8hdhkHiLJdR&#10;4ITBxnXukmLl3K68OF5u7lZ3G+8fHagXZi2rKjpsjE8584gXfl5THRjNMsCRSY4B6qj4TlHx2FYT&#10;qpguRhgtU5jXigGVBcEyidIYI9I1wMGlEhgJrn5nqjVtqUdM+7hA0Cv8IihsMbuxJbZMkQu/Qxsc&#10;zM0EHa832llki1fJW4s9YAlQz7CaHtZtawdvy6tnaGEI0pAAvD5AaLn4C6MJqDjH8s8dERSj7scB&#10;xiD1Qs0IyiiQuQ+KON/Znu+QoQRXOVYAiBFXyvL9bhSsaeEmOx0DvwVeqpnpYz1WNiqI+8AN/xVJ&#10;AJlZ3v0F3lZAAR1FoZnFi8GH+n1LpjBN9QlCnfnho3T6ih8ERG/76W1yGLhmBjOadgKPC6eZfGMK&#10;UzfdJJskdEI/3jihu147t8UqdOLCW0brYL1arV9Mob7m24zgJwio0L95Uk60dzYPlgftEGi0NaKW&#10;WFLPD907P3WKOFk6YRFGTrp0E8f10rs0dsM0XBeXxPLABvr1KWmiTSM/smxwCvoFNWgOOLHAuVnP&#10;gIVQx/ocJ0cjkn2MaY+8qMOf+WD+N3T7P+UFCNt8kJlcDh+P+ovvXAf5/BP35l8AAAD//wMAUEsD&#10;BBQABgAIAAAAIQCQ/EnS3AAAAAkBAAAPAAAAZHJzL2Rvd25yZXYueG1sTE9BTsMwELwj8Qdrkbgg&#10;6lBCVKVxKkCNOBMiod6ceHEi4nUUu234PcuJ3mZnRrMzxW5xozjhHAZPCh5WCQikzpuBrILmo7rf&#10;gAhRk9GjJ1TwgwF25fVVoXPjz/SOpzpawSEUcq2gj3HKpQxdj06HlZ+QWPvys9ORz9lKM+szh7tR&#10;rpMkk04PxB96PeFrj913fXQKWtdltf2s9njn2xd7eGya6m2v1O3N8rwFEXGJ/2b4q8/VoeROrT+S&#10;CWJUwEMis2maMGJ9k6UgWmae1oxkWcjLBeUvAAAA//8DAFBLAQItABQABgAIAAAAIQC2gziS/gAA&#10;AOEBAAATAAAAAAAAAAAAAAAAAAAAAABbQ29udGVudF9UeXBlc10ueG1sUEsBAi0AFAAGAAgAAAAh&#10;ADj9If/WAAAAlAEAAAsAAAAAAAAAAAAAAAAALwEAAF9yZWxzLy5yZWxzUEsBAi0AFAAGAAgAAAAh&#10;ALslh2wYBAAAKgsAAA4AAAAAAAAAAAAAAAAALgIAAGRycy9lMm9Eb2MueG1sUEsBAi0AFAAGAAgA&#10;AAAhAJD8SdLcAAAACQEAAA8AAAAAAAAAAAAAAAAAcgYAAGRycy9kb3ducmV2LnhtbFBLBQYAAAAA&#10;BAAEAPMAAAB7BwAAAAA=&#10;">
                <v:oval id="Oval 42" o:spid="_x0000_s1027" style="position:absolute;left:10860;top:14898;width:297;height:303;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RQMxAAAANsAAAAPAAAAZHJzL2Rvd25yZXYueG1sRI9BawIx&#10;FITvBf9DeEJvmlWqyNYoYrEUoUWtLR4fm+dmdfOyJKlu/30jCD0OM/MNM523thYX8qFyrGDQz0AQ&#10;F05XXCrYf656ExAhImusHZOCXwown3Uepphrd+UtXXaxFAnCIUcFJsYmlzIUhiyGvmuIk3d03mJM&#10;0pdSe7wmuK3lMMvG0mLFacFgQ0tDxXn3YxXol1ferA/Bf+gjjt7NfnX6+q6Veuy2i2cQkdr4H763&#10;37SCpyHcvqQfIGd/AAAA//8DAFBLAQItABQABgAIAAAAIQDb4fbL7gAAAIUBAAATAAAAAAAAAAAA&#10;AAAAAAAAAABbQ29udGVudF9UeXBlc10ueG1sUEsBAi0AFAAGAAgAAAAhAFr0LFu/AAAAFQEAAAsA&#10;AAAAAAAAAAAAAAAAHwEAAF9yZWxzLy5yZWxzUEsBAi0AFAAGAAgAAAAhAIKNFAzEAAAA2wAAAA8A&#10;AAAAAAAAAAAAAAAABwIAAGRycy9kb3ducmV2LnhtbFBLBQYAAAAAAwADALcAAAD4AgAAAAA=&#10;" fillcolor="#fe8637" strokecolor="#fe8637" strokeweight="3pt">
                  <v:stroke linestyle="thinThin"/>
                  <v:shadow color="#1f2f3f" opacity=".5" offset=",3pt"/>
                </v:oval>
                <v:rect id="Rectangle 43" o:spid="_x0000_s1028" style="position:absolute;left:10653;top:14697;width:864;height: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UZ1xAAAANsAAAAPAAAAZHJzL2Rvd25yZXYueG1sRI9Ba8JA&#10;FITvBf/D8gQvohttEUldRQQxSEGM1vMj+5qEZt/G7Jqk/75bEHocZuYbZrXpTSVaalxpWcFsGoEg&#10;zqwuOVdwvewnSxDOI2usLJOCH3KwWQ9eVhhr2/GZ2tTnIkDYxaig8L6OpXRZQQbd1NbEwfuyjUEf&#10;ZJNL3WAX4KaS8yhaSIMlh4UCa9oVlH2nD6Ogy07t7fJxkKfxLbF8T+679POo1GjYb99BeOr9f/jZ&#10;TrSCt1f4+xJ+gFz/AgAA//8DAFBLAQItABQABgAIAAAAIQDb4fbL7gAAAIUBAAATAAAAAAAAAAAA&#10;AAAAAAAAAABbQ29udGVudF9UeXBlc10ueG1sUEsBAi0AFAAGAAgAAAAhAFr0LFu/AAAAFQEAAAsA&#10;AAAAAAAAAAAAAAAAHwEAAF9yZWxzLy5yZWxzUEsBAi0AFAAGAAgAAAAhAOxtRnXEAAAA2wAAAA8A&#10;AAAAAAAAAAAAAAAABwIAAGRycy9kb3ducmV2LnhtbFBLBQYAAAAAAwADALcAAAD4AgAAAAA=&#10;" filled="f" stroked="f"/>
                <w10:wrap anchorx="margin" anchory="margin"/>
              </v:group>
            </w:pict>
          </mc:Fallback>
        </mc:AlternateContent>
      </w:r>
      <w:r w:rsidR="00CC1AAF">
        <w:rPr>
          <w:noProof/>
          <w:szCs w:val="52"/>
          <w:lang w:val="en-AU" w:eastAsia="en-AU"/>
        </w:rPr>
        <mc:AlternateContent>
          <mc:Choice Requires="wpg">
            <w:drawing>
              <wp:anchor distT="0" distB="0" distL="114300" distR="114300" simplePos="0" relativeHeight="251649536" behindDoc="0" locked="0" layoutInCell="1" allowOverlap="1" wp14:anchorId="70C24905" wp14:editId="68783CED">
                <wp:simplePos x="0" y="0"/>
                <mc:AlternateContent>
                  <mc:Choice Requires="wp14">
                    <wp:positionH relativeFrom="margin">
                      <wp14:pctPosHOffset>77000</wp14:pctPosHOffset>
                    </wp:positionH>
                  </mc:Choice>
                  <mc:Fallback>
                    <wp:positionH relativeFrom="page">
                      <wp:posOffset>5367020</wp:posOffset>
                    </wp:positionH>
                  </mc:Fallback>
                </mc:AlternateContent>
                <wp:positionV relativeFrom="bottomMargin">
                  <wp:posOffset>9144000</wp:posOffset>
                </wp:positionV>
                <wp:extent cx="548640" cy="548640"/>
                <wp:effectExtent l="3810" t="0" r="0" b="3810"/>
                <wp:wrapNone/>
                <wp:docPr id="38" name="Group 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 cy="548640"/>
                          <a:chOff x="10653" y="14697"/>
                          <a:chExt cx="864" cy="864"/>
                        </a:xfrm>
                      </wpg:grpSpPr>
                      <wps:wsp>
                        <wps:cNvPr id="39" name="Oval 39"/>
                        <wps:cNvSpPr>
                          <a:spLocks noChangeArrowheads="1"/>
                        </wps:cNvSpPr>
                        <wps:spPr bwMode="auto">
                          <a:xfrm flipH="1">
                            <a:off x="10860" y="14898"/>
                            <a:ext cx="297" cy="303"/>
                          </a:xfrm>
                          <a:prstGeom prst="ellipse">
                            <a:avLst/>
                          </a:prstGeom>
                          <a:solidFill>
                            <a:srgbClr val="FE8637"/>
                          </a:solidFill>
                          <a:ln w="38100" cmpd="dbl">
                            <a:solidFill>
                              <a:srgbClr val="FE8637"/>
                            </a:solidFill>
                            <a:round/>
                            <a:headEnd/>
                            <a:tailEnd/>
                          </a:ln>
                          <a:effectLst/>
                          <a:extLst>
                            <a:ext uri="{AF507438-7753-43E0-B8FC-AC1667EBCBE1}">
                              <a14:hiddenEffects xmlns:a14="http://schemas.microsoft.com/office/drawing/2010/main">
                                <a:effectLst>
                                  <a:outerShdw dist="45791" dir="3378596" algn="ctr" rotWithShape="0">
                                    <a:srgbClr val="1F2F3F">
                                      <a:alpha val="50000"/>
                                    </a:srgbClr>
                                  </a:outerShdw>
                                </a:effectLst>
                              </a14:hiddenEffects>
                            </a:ext>
                          </a:extLst>
                        </wps:spPr>
                        <wps:bodyPr rot="0" vert="horz" wrap="square" lIns="91440" tIns="45720" rIns="91440" bIns="45720" anchor="t" anchorCtr="0" upright="1">
                          <a:noAutofit/>
                        </wps:bodyPr>
                      </wps:wsp>
                      <wps:wsp>
                        <wps:cNvPr id="40" name="Rectangle 40"/>
                        <wps:cNvSpPr>
                          <a:spLocks noChangeArrowheads="1"/>
                        </wps:cNvSpPr>
                        <wps:spPr bwMode="auto">
                          <a:xfrm>
                            <a:off x="10653" y="14697"/>
                            <a:ext cx="864" cy="8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26B39BB1" id="Group 38" o:spid="_x0000_s1026" style="position:absolute;margin-left:0;margin-top:10in;width:43.2pt;height:43.2pt;z-index:251649536;mso-left-percent:770;mso-position-horizontal-relative:margin;mso-position-vertical-relative:bottom-margin-area;mso-left-percent:770;mso-width-relative:margin;mso-height-relative:margin" coordorigin="10653,14697" coordsize="864,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PQZSHgQAACoLAAAOAAAAZHJzL2Uyb0RvYy54bWzUVtuO2zYQfS/QfyD4rrVkXSwJqw28trUt&#10;sG2CbIo+0xJ1QSlRJemVt0X/vUNSvm4SBElQoH6QObwMz5yZOdLtm33H0DMVsuV9hr0bFyPaF7xs&#10;+zrDv33InRgjqUhfEsZ7muEXKvGbux9/uB2HlM55w1lJBQInvUzHIcONUkM6m8mioR2RN3ygPSxW&#10;XHREgSnqWSnICN47Npu7bjQbuSgHwQsqJcyu7SK+M/6rihbqbVVJqhDLMGBT5inMc6ufs7tbktaC&#10;DE1bTDDIV6DoSNvDpUdXa6II2on2lauuLQSXvFI3Be9mvKragpoYIBrPvYrmQfDdYGKp07EejjQB&#10;tVc8fbXb4tfndwK1ZYZ9yFRPOsiRuRaBDeSMQ53CngcxPA3vhI0Qho+8+EPC8ux6Xdu13Yy24y+8&#10;BH9kp7ghZ1+JTruAsNHe5ODlmAO6V6iAyTCIowAyVcDSNDY5KhpIpD7luVHoYwTLXhAlC5vBotlM&#10;5+G0PawHGiFJ7bUG6gRNxwX1Jk+Uym+j9KkhAzWZkpquA6XJgdK3z4QhP7GMmi0HOqXlEvV81ZC+&#10;pksh+NhQUgIizwSgoYJPe0AbEjLxcXJRxdrhJ33wjGbPjSMg1BAWJyarJD3QPQcGDde+61/QRdJB&#10;SPVAeYf0IMOUgW+pgyQpeX6UypJ72KWnJWdtmbeMGUPU2xUTCCLPcL6JI9/kCvJxsY31aNTF57k6&#10;6d0AlVhumbnlYp/8MnfQMX1pCkZzuJnGirTMjuF61mt41IiDDcPQAUMzD3VkGvfvZR66i8CPncUi&#10;9J3A37jOfZyvnOXKi6LF5n51v/H+0UC9IG3asqT9xviUBx3xgi8rqknRrAIcleQIUKPiO0XFU1OO&#10;qGx1MoJwkXgYDJAy31/EYRJhRFgNGlwogZHg6vdWNaYsdYtpHxcMevk893ObTDY0xKYpdOE3lcG0&#10;3XTQ8XpjnSGbvQre7tgDl0A1VJmhFXrPlq1tvC0vX6CEAaQRAXh9wKDh4i+MRpDiDMs/d0RQjNjP&#10;PbRB4gVaEZQxIPI5GOJ8ZXu+QvoCXGVYASFmuFJW73eDaOsGbrLd0fMl6FLVmjrW+CwqwK0N0Ib/&#10;SCR0aFZ338PbCiSAUQRzUMMax7HxIX/fUylMUX1GUA/68Ek5faUPAtDbevq4OPRcK4NpTduBx4lT&#10;T07lYuXJdmHiJpt4EwdOMI82TuCu184yXwVOlHuLcO2vV6v1VRfqa75PC35GgHL9O3TKSfbO+sHq&#10;oG0CzbZmdArJmwfu/Txx8iheOEEehE6ycGPH9ZL7JHKDJFjnl8Ly2Pb020PSQpuE89CqwQn0lTRo&#10;DTipwPm2rgUVQqztMhwfN5H0U0p71EUN/6AHh///sy6YTwn4IDOxTB+P+ovv3Ibx+Sfu3b8AAAD/&#10;/wMAUEsDBBQABgAIAAAAIQCQ/EnS3AAAAAkBAAAPAAAAZHJzL2Rvd25yZXYueG1sTE9BTsMwELwj&#10;8Qdrkbgg6lBCVKVxKkCNOBMiod6ceHEi4nUUu234PcuJ3mZnRrMzxW5xozjhHAZPCh5WCQikzpuB&#10;rILmo7rfgAhRk9GjJ1TwgwF25fVVoXPjz/SOpzpawSEUcq2gj3HKpQxdj06HlZ+QWPvys9ORz9lK&#10;M+szh7tRrpMkk04PxB96PeFrj913fXQKWtdltf2s9njn2xd7eGya6m2v1O3N8rwFEXGJ/2b4q8/V&#10;oeROrT+SCWJUwEMis2maMGJ9k6UgWmae1oxkWcjLBeUvAAAA//8DAFBLAQItABQABgAIAAAAIQC2&#10;gziS/gAAAOEBAAATAAAAAAAAAAAAAAAAAAAAAABbQ29udGVudF9UeXBlc10ueG1sUEsBAi0AFAAG&#10;AAgAAAAhADj9If/WAAAAlAEAAAsAAAAAAAAAAAAAAAAALwEAAF9yZWxzLy5yZWxzUEsBAi0AFAAG&#10;AAgAAAAhAKU9BlIeBAAAKgsAAA4AAAAAAAAAAAAAAAAALgIAAGRycy9lMm9Eb2MueG1sUEsBAi0A&#10;FAAGAAgAAAAhAJD8SdLcAAAACQEAAA8AAAAAAAAAAAAAAAAAeAYAAGRycy9kb3ducmV2LnhtbFBL&#10;BQYAAAAABAAEAPMAAACBBwAAAAA=&#10;">
                <v:oval id="Oval 39" o:spid="_x0000_s1027" style="position:absolute;left:10860;top:14898;width:297;height:303;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UAxAAAANsAAAAPAAAAZHJzL2Rvd25yZXYueG1sRI9RS8Mw&#10;FIXfBf9DuIJvLlWZaF1WhlIRwaFzio+X5q6pS25KEtv67xdB8PFwzvkOZ1FNzoqBQuw8KzifFSCI&#10;G687bhVs3+qzaxAxIWu0nknBD0WolsdHCyy1H/mVhk1qRYZwLFGBSakvpYyNIYdx5nvi7O18cJiy&#10;DK3UAccMd1ZeFMWVdNhxXjDY052hZr/5dgr0/QO/PH3GsNY7nD+bbf31/mGVOj2ZVrcgEk3pP/zX&#10;ftQKLm/g90v+AXJ5AAAA//8DAFBLAQItABQABgAIAAAAIQDb4fbL7gAAAIUBAAATAAAAAAAAAAAA&#10;AAAAAAAAAABbQ29udGVudF9UeXBlc10ueG1sUEsBAi0AFAAGAAgAAAAhAFr0LFu/AAAAFQEAAAsA&#10;AAAAAAAAAAAAAAAAHwEAAF9yZWxzLy5yZWxzUEsBAi0AFAAGAAgAAAAhANQv9QDEAAAA2wAAAA8A&#10;AAAAAAAAAAAAAAAABwIAAGRycy9kb3ducmV2LnhtbFBLBQYAAAAAAwADALcAAAD4AgAAAAA=&#10;" fillcolor="#fe8637" strokecolor="#fe8637" strokeweight="3pt">
                  <v:stroke linestyle="thinThin"/>
                  <v:shadow color="#1f2f3f" opacity=".5" offset=",3pt"/>
                </v:oval>
                <v:rect id="Rectangle 40" o:spid="_x0000_s1028" style="position:absolute;left:10653;top:14697;width:864;height: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9gCwgAAANsAAAAPAAAAZHJzL2Rvd25yZXYueG1sRE9Na4NA&#10;EL0H+h+WKeQS4ppSSjCuUgIlEgqhps15cKcqdWeNu1X777uHQI6P953ms+nESINrLSvYRDEI4srq&#10;lmsFn+e39RaE88gaO8uk4I8c5NnDIsVE24k/aCx9LUIIuwQVNN73iZSuasigi2xPHLhvOxj0AQ61&#10;1ANOIdx08imOX6TBlkNDgz3tG6p+yl+jYKpO4+X8fpCn1aWwfC2u+/LrqNTycX7dgfA0+7v45i60&#10;guewPnwJP0Bm/wAAAP//AwBQSwECLQAUAAYACAAAACEA2+H2y+4AAACFAQAAEwAAAAAAAAAAAAAA&#10;AAAAAAAAW0NvbnRlbnRfVHlwZXNdLnhtbFBLAQItABQABgAIAAAAIQBa9CxbvwAAABUBAAALAAAA&#10;AAAAAAAAAAAAAB8BAABfcmVscy8ucmVsc1BLAQItABQABgAIAAAAIQAcv9gCwgAAANsAAAAPAAAA&#10;AAAAAAAAAAAAAAcCAABkcnMvZG93bnJldi54bWxQSwUGAAAAAAMAAwC3AAAA9gIAAAAA&#10;" filled="f" stroked="f"/>
                <w10:wrap anchorx="margin" anchory="margin"/>
              </v:group>
            </w:pict>
          </mc:Fallback>
        </mc:AlternateContent>
      </w:r>
      <w:r w:rsidR="00CC1AAF">
        <w:rPr>
          <w:noProof/>
          <w:szCs w:val="52"/>
          <w:lang w:val="en-AU" w:eastAsia="en-AU"/>
        </w:rPr>
        <mc:AlternateContent>
          <mc:Choice Requires="wpg">
            <w:drawing>
              <wp:anchor distT="0" distB="0" distL="114300" distR="114300" simplePos="0" relativeHeight="251650560" behindDoc="0" locked="0" layoutInCell="1" allowOverlap="1" wp14:anchorId="67C63087" wp14:editId="3940A27B">
                <wp:simplePos x="0" y="0"/>
                <mc:AlternateContent>
                  <mc:Choice Requires="wp14">
                    <wp:positionH relativeFrom="margin">
                      <wp14:pctPosHOffset>77000</wp14:pctPosHOffset>
                    </wp:positionH>
                  </mc:Choice>
                  <mc:Fallback>
                    <wp:positionH relativeFrom="page">
                      <wp:posOffset>5367020</wp:posOffset>
                    </wp:positionH>
                  </mc:Fallback>
                </mc:AlternateContent>
                <wp:positionV relativeFrom="bottomMargin">
                  <wp:posOffset>9144000</wp:posOffset>
                </wp:positionV>
                <wp:extent cx="548640" cy="548640"/>
                <wp:effectExtent l="3810" t="0" r="0" b="3810"/>
                <wp:wrapNone/>
                <wp:docPr id="35" name="Group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 cy="548640"/>
                          <a:chOff x="10653" y="14697"/>
                          <a:chExt cx="864" cy="864"/>
                        </a:xfrm>
                      </wpg:grpSpPr>
                      <wps:wsp>
                        <wps:cNvPr id="36" name="Oval 36"/>
                        <wps:cNvSpPr>
                          <a:spLocks noChangeArrowheads="1"/>
                        </wps:cNvSpPr>
                        <wps:spPr bwMode="auto">
                          <a:xfrm flipH="1">
                            <a:off x="10860" y="14898"/>
                            <a:ext cx="297" cy="303"/>
                          </a:xfrm>
                          <a:prstGeom prst="ellipse">
                            <a:avLst/>
                          </a:prstGeom>
                          <a:solidFill>
                            <a:srgbClr val="FE8637"/>
                          </a:solidFill>
                          <a:ln w="38100" cmpd="dbl">
                            <a:solidFill>
                              <a:srgbClr val="FE8637"/>
                            </a:solidFill>
                            <a:round/>
                            <a:headEnd/>
                            <a:tailEnd/>
                          </a:ln>
                          <a:effectLst/>
                          <a:extLst>
                            <a:ext uri="{AF507438-7753-43E0-B8FC-AC1667EBCBE1}">
                              <a14:hiddenEffects xmlns:a14="http://schemas.microsoft.com/office/drawing/2010/main">
                                <a:effectLst>
                                  <a:outerShdw dist="45791" dir="3378596" algn="ctr" rotWithShape="0">
                                    <a:srgbClr val="1F2F3F">
                                      <a:alpha val="50000"/>
                                    </a:srgbClr>
                                  </a:outerShdw>
                                </a:effectLst>
                              </a14:hiddenEffects>
                            </a:ext>
                          </a:extLst>
                        </wps:spPr>
                        <wps:bodyPr rot="0" vert="horz" wrap="square" lIns="91440" tIns="45720" rIns="91440" bIns="45720" anchor="t" anchorCtr="0" upright="1">
                          <a:noAutofit/>
                        </wps:bodyPr>
                      </wps:wsp>
                      <wps:wsp>
                        <wps:cNvPr id="37" name="Rectangle 37"/>
                        <wps:cNvSpPr>
                          <a:spLocks noChangeArrowheads="1"/>
                        </wps:cNvSpPr>
                        <wps:spPr bwMode="auto">
                          <a:xfrm>
                            <a:off x="10653" y="14697"/>
                            <a:ext cx="864" cy="8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393FBFC4" id="Group 35" o:spid="_x0000_s1026" style="position:absolute;margin-left:0;margin-top:10in;width:43.2pt;height:43.2pt;z-index:251650560;mso-left-percent:770;mso-position-horizontal-relative:margin;mso-position-vertical-relative:bottom-margin-area;mso-left-percent:770;mso-width-relative:margin;mso-height-relative:margin" coordorigin="10653,14697" coordsize="864,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fStGwQAACoLAAAOAAAAZHJzL2Uyb0RvYy54bWzUVttu4zYQfS/QfyD4rliyLpaEKAvHttIC&#10;aXfRtOgzLVEXlBJVko6cFv33DknLt2QXi91FgfpB5ojk8MyZmSPevtt3DD1TIVveZ9i7cTGifcHL&#10;tq8z/NuvuRNjJBXpS8J4TzP8QiV+d/f9d7fjkNI5bzgrqUDgpJfpOGS4UWpIZzNZNLQj8oYPtIfJ&#10;iouOKDBFPSsFGcF7x2Zz141mIxflIHhBpYS3azuJ74z/qqKFel9VkirEMgzYlHkK89zq5+zulqS1&#10;IEPTFgcY5AtQdKTt4dCjqzVRBO1E+8pV1xaCS16pm4J3M15VbUFNDBCN515F8yD4bjCx1OlYD0ea&#10;gNornr7YbfHz8weB2jLDfohRTzrIkTkWgQ3kjEOdwpoHMTwNH4SNEIaPvPhDwvTsel7btV2MtuNP&#10;vAR/ZKe4IWdfiU67gLDR3uTg5ZgDuleogJdhEEcBZKqAqcPY5KhoIJF6l+dGoY8RTHtBlCxsBotm&#10;c9gPu+1mPdAISWqPNVAP0HRcUG/yRKn8OkqfGjJQkymp6ZoojSZK3z8ThvzIMmqWTHRKyyXq+aoh&#10;fU2XQvCxoaQERJ4JQEMFn3aDNiRk4m1yUcXa4Qe98Yxmz40jINQQFiexJWyiew4MGq5917+gi6SD&#10;kOqB8g7pQYYpA99SB0lS8vwolSV3WqVfS87aMm8ZM4aotysmEESe4XwTR77JFeTjYhnr0QjFF3uu&#10;Tno3QCWWW2ZOuVgnP88ddExfmoLRHG4OY0VaZsdwPOs1PGrEwYYB1l7B0LyHOjKN+/cyD91F4MfO&#10;YhH6TuBvXOc+zlfOcuVF0WJzv7rfeP9ooF6QNm1Z0n5jfMpJR7zg84rqoGhWAY5KcgSoUfGdouKp&#10;KUdUtjoZQbhIPAwGSJnvL+IwgVIjrAYNLpTASHD1e6saU5a6xbSPCwa9fJ77uU0mGxpi0xS68DuU&#10;wWG56aDj8cY6QzZ7FbxdsQcugeqJVug9W7a28ba8fIESBpBGBODzAYOGi78wGkGKMyz/3BFBMWI/&#10;9tAGiRdoRVDGgMjnYIjzme35DOkLcJVhBYSY4UpZvd8Noq0bOMl2R8+XoEtVa+pY47OoALc2QBv+&#10;K5GABrS6+wt8rUACGEW2VTSOY+ND/r6lUpii+oSgTvrwUTl9pQ8C0Nt6elsceq6VwbSm7cDji1NP&#10;vtGFiZts4k0cOME82jiBu147y3wVOFHuLcK1v16t1lddqI/5Ni34CQHK9W/qlJPsnfWD1UHbBJpt&#10;zagVlsSbB+79PHHyKF44QR6ETrJwY8f1kvskcoMkWOeXwvLY9vTrQ9JCm4Tz0KrBCfSVNGgNOKnA&#10;+bKuBRVCrO0yHB8XkfRjSnvURQ1/0oPp38jt/1QXzFUCLmQmlsPlUd/4zm0Yn19x7/4FAAD//wMA&#10;UEsDBBQABgAIAAAAIQCQ/EnS3AAAAAkBAAAPAAAAZHJzL2Rvd25yZXYueG1sTE9BTsMwELwj8Qdr&#10;kbgg6lBCVKVxKkCNOBMiod6ceHEi4nUUu234PcuJ3mZnRrMzxW5xozjhHAZPCh5WCQikzpuBrILm&#10;o7rfgAhRk9GjJ1TwgwF25fVVoXPjz/SOpzpawSEUcq2gj3HKpQxdj06HlZ+QWPvys9ORz9lKM+sz&#10;h7tRrpMkk04PxB96PeFrj913fXQKWtdltf2s9njn2xd7eGya6m2v1O3N8rwFEXGJ/2b4q8/VoeRO&#10;rT+SCWJUwEMis2maMGJ9k6UgWmae1oxkWcjLBeUvAAAA//8DAFBLAQItABQABgAIAAAAIQC2gziS&#10;/gAAAOEBAAATAAAAAAAAAAAAAAAAAAAAAABbQ29udGVudF9UeXBlc10ueG1sUEsBAi0AFAAGAAgA&#10;AAAhADj9If/WAAAAlAEAAAsAAAAAAAAAAAAAAAAALwEAAF9yZWxzLy5yZWxzUEsBAi0AFAAGAAgA&#10;AAAhAGmh9K0bBAAAKgsAAA4AAAAAAAAAAAAAAAAALgIAAGRycy9lMm9Eb2MueG1sUEsBAi0AFAAG&#10;AAgAAAAhAJD8SdLcAAAACQEAAA8AAAAAAAAAAAAAAAAAdQYAAGRycy9kb3ducmV2LnhtbFBLBQYA&#10;AAAABAAEAPMAAAB+BwAAAAA=&#10;">
                <v:oval id="Oval 36" o:spid="_x0000_s1027" style="position:absolute;left:10860;top:14898;width:297;height:303;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GFyxAAAANsAAAAPAAAAZHJzL2Rvd25yZXYueG1sRI/dagIx&#10;FITvC75DOELvatZKpaxGEYtSChXrH14eNsfN6uZkSVLdvn0jFHo5zMw3zHja2lpcyYfKsYJ+LwNB&#10;XDhdcalgt108vYIIEVlj7ZgU/FCA6aTzMMZcuxt/0XUTS5EgHHJUYGJscilDYchi6LmGOHkn5y3G&#10;JH0ptcdbgttaPmfZUFqsOC0YbGhuqLhsvq0C/bbk9ccx+JU+4cun2S3O+0Ot1GO3nY1ARGrjf/iv&#10;/a4VDIZw/5J+gJz8AgAA//8DAFBLAQItABQABgAIAAAAIQDb4fbL7gAAAIUBAAATAAAAAAAAAAAA&#10;AAAAAAAAAABbQ29udGVudF9UeXBlc10ueG1sUEsBAi0AFAAGAAgAAAAhAFr0LFu/AAAAFQEAAAsA&#10;AAAAAAAAAAAAAAAAHwEAAF9yZWxzLy5yZWxzUEsBAi0AFAAGAAgAAAAhAKWwYXLEAAAA2wAAAA8A&#10;AAAAAAAAAAAAAAAABwIAAGRycy9kb3ducmV2LnhtbFBLBQYAAAAAAwADALcAAAD4AgAAAAA=&#10;" fillcolor="#fe8637" strokecolor="#fe8637" strokeweight="3pt">
                  <v:stroke linestyle="thinThin"/>
                  <v:shadow color="#1f2f3f" opacity=".5" offset=",3pt"/>
                </v:oval>
                <v:rect id="Rectangle 37" o:spid="_x0000_s1028" style="position:absolute;left:10653;top:14697;width:864;height: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DMLxAAAANsAAAAPAAAAZHJzL2Rvd25yZXYueG1sRI9Ba8JA&#10;FITvBf/D8gQvohstVEldRQQxSEGM1vMj+5qEZt/G7Jqk/75bEHocZuYbZrXpTSVaalxpWcFsGoEg&#10;zqwuOVdwvewnSxDOI2usLJOCH3KwWQ9eVhhr2/GZ2tTnIkDYxaig8L6OpXRZQQbd1NbEwfuyjUEf&#10;ZJNL3WAX4KaS8yh6kwZLDgsF1rQrKPtOH0ZBl53a2+XjIE/jW2L5ntx36edRqdGw376D8NT7//Cz&#10;nWgFrwv4+xJ+gFz/AgAA//8DAFBLAQItABQABgAIAAAAIQDb4fbL7gAAAIUBAAATAAAAAAAAAAAA&#10;AAAAAAAAAABbQ29udGVudF9UeXBlc10ueG1sUEsBAi0AFAAGAAgAAAAhAFr0LFu/AAAAFQEAAAsA&#10;AAAAAAAAAAAAAAAAHwEAAF9yZWxzLy5yZWxzUEsBAi0AFAAGAAgAAAAhAMtQMwvEAAAA2wAAAA8A&#10;AAAAAAAAAAAAAAAABwIAAGRycy9kb3ducmV2LnhtbFBLBQYAAAAAAwADALcAAAD4AgAAAAA=&#10;" filled="f" stroked="f"/>
                <w10:wrap anchorx="margin" anchory="margin"/>
              </v:group>
            </w:pict>
          </mc:Fallback>
        </mc:AlternateContent>
      </w:r>
      <w:r w:rsidR="00CC1AAF">
        <w:rPr>
          <w:noProof/>
          <w:szCs w:val="52"/>
          <w:lang w:val="en-AU" w:eastAsia="en-AU"/>
        </w:rPr>
        <mc:AlternateContent>
          <mc:Choice Requires="wpg">
            <w:drawing>
              <wp:anchor distT="0" distB="0" distL="114300" distR="114300" simplePos="0" relativeHeight="251651584" behindDoc="0" locked="0" layoutInCell="1" allowOverlap="1" wp14:anchorId="7FA610B0" wp14:editId="20DB1F22">
                <wp:simplePos x="0" y="0"/>
                <mc:AlternateContent>
                  <mc:Choice Requires="wp14">
                    <wp:positionH relativeFrom="margin">
                      <wp14:pctPosHOffset>77000</wp14:pctPosHOffset>
                    </wp:positionH>
                  </mc:Choice>
                  <mc:Fallback>
                    <wp:positionH relativeFrom="page">
                      <wp:posOffset>5367020</wp:posOffset>
                    </wp:positionH>
                  </mc:Fallback>
                </mc:AlternateContent>
                <wp:positionV relativeFrom="bottomMargin">
                  <wp:posOffset>9144000</wp:posOffset>
                </wp:positionV>
                <wp:extent cx="548640" cy="548640"/>
                <wp:effectExtent l="3810" t="0" r="0" b="3810"/>
                <wp:wrapNone/>
                <wp:docPr id="32" name="Group 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 cy="548640"/>
                          <a:chOff x="10653" y="14697"/>
                          <a:chExt cx="864" cy="864"/>
                        </a:xfrm>
                      </wpg:grpSpPr>
                      <wps:wsp>
                        <wps:cNvPr id="33" name="Oval 33"/>
                        <wps:cNvSpPr>
                          <a:spLocks noChangeArrowheads="1"/>
                        </wps:cNvSpPr>
                        <wps:spPr bwMode="auto">
                          <a:xfrm flipH="1">
                            <a:off x="10860" y="14898"/>
                            <a:ext cx="297" cy="303"/>
                          </a:xfrm>
                          <a:prstGeom prst="ellipse">
                            <a:avLst/>
                          </a:prstGeom>
                          <a:solidFill>
                            <a:srgbClr val="FE8637"/>
                          </a:solidFill>
                          <a:ln w="38100" cmpd="dbl">
                            <a:solidFill>
                              <a:srgbClr val="FE8637"/>
                            </a:solidFill>
                            <a:round/>
                            <a:headEnd/>
                            <a:tailEnd/>
                          </a:ln>
                          <a:effectLst/>
                          <a:extLst>
                            <a:ext uri="{AF507438-7753-43E0-B8FC-AC1667EBCBE1}">
                              <a14:hiddenEffects xmlns:a14="http://schemas.microsoft.com/office/drawing/2010/main">
                                <a:effectLst>
                                  <a:outerShdw dist="45791" dir="3378596" algn="ctr" rotWithShape="0">
                                    <a:srgbClr val="1F2F3F">
                                      <a:alpha val="50000"/>
                                    </a:srgbClr>
                                  </a:outerShdw>
                                </a:effectLst>
                              </a14:hiddenEffects>
                            </a:ext>
                          </a:extLst>
                        </wps:spPr>
                        <wps:bodyPr rot="0" vert="horz" wrap="square" lIns="91440" tIns="45720" rIns="91440" bIns="45720" anchor="t" anchorCtr="0" upright="1">
                          <a:noAutofit/>
                        </wps:bodyPr>
                      </wps:wsp>
                      <wps:wsp>
                        <wps:cNvPr id="34" name="Rectangle 34"/>
                        <wps:cNvSpPr>
                          <a:spLocks noChangeArrowheads="1"/>
                        </wps:cNvSpPr>
                        <wps:spPr bwMode="auto">
                          <a:xfrm>
                            <a:off x="10653" y="14697"/>
                            <a:ext cx="864" cy="8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628063A8" id="Group 32" o:spid="_x0000_s1026" style="position:absolute;margin-left:0;margin-top:10in;width:43.2pt;height:43.2pt;z-index:251651584;mso-left-percent:770;mso-position-horizontal-relative:margin;mso-position-vertical-relative:bottom-margin-area;mso-left-percent:770;mso-width-relative:margin;mso-height-relative:margin" coordorigin="10653,14697" coordsize="864,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L9m6HQQAACoLAAAOAAAAZHJzL2Uyb0RvYy54bWzUVttu4zYQfS/QfyD4rliyLpaEKAvflBZI&#10;u4umRZ9pibqglKiSdOS06L93SNqy42QXi91FgfpB5ojk8MyZmSPevjt0DD1RIVveZ9i7cTGifcHL&#10;tq8z/NuvuRNjJBXpS8J4TzP8TCV+d/f9d7fjkNI5bzgrqUDgpJfpOGS4UWpIZzNZNLQj8oYPtIfJ&#10;iouOKDBFPSsFGcF7x2Zz141mIxflIHhBpYS3GzuJ74z/qqKFel9VkirEMgzYlHkK89zp5+zulqS1&#10;IEPTFkcY5AtQdKTt4dDJ1YYogvaifeWqawvBJa/UTcG7Ga+qtqAmBojGc6+iuRd8P5hY6nSsh4km&#10;oPaKpy92W/z89EGgtsywP8eoJx3kyByLwAZyxqFOYc29GB6HD8JGCMMHXvwhYXp2Pa/t2i5Gu/En&#10;XoI/slfckHOoRKddQNjoYHLwPOWAHhQq4GUYxFEAmSpg6jg2OSoaSKTe5blR6GME014QJQubwaLZ&#10;HvfDbrtZDzRCktpjDdQjNB0X1Js8Uyq/jtLHhgzUZEpquk6UAk5L6fsnwpDvW0bNkhOd0nKJer5u&#10;SF/TpRB8bCgpAZFnAtBQwafdoA0JmXibXFSxdvhBb7yg2XPjCAg1hMVJbAk70T0HBg3XvmvQTXSR&#10;dBBS3VPeIT3IMGXgW+ogSUqeHqSy5J5W6deSs7bMW8aMIerdmgkEkWc438aRb3IFB7xYxno0QvHF&#10;nquT3g1QieWOmVNerJOf5w46pi9NwWgOt8exIi2zYzie9RoeNeJgwwDroGBo3kMdmcb9e5mH7iLw&#10;Y2exCH0n8Leus4rztbNce1G02K7Wq633jwbqBWnTliXtt8anPOmIF3xeUR0VzSrApCQTQI2K7xUV&#10;j005orLVyQjCReJhMEDKfH8Rh0mEEWE1aHChBEaCq99b1Ziy1C2mfbxg0MvnuZ/bZLKhITZNoQu/&#10;Y9ccl5sOmo431gWy2avg7YoDcAlUn2iF3rNlaxtvx8tnKGEAaUQAPh8waLj4C6MRpDjD8s89ERQj&#10;9mMPbZB4gVYEZQyIfA6GuJzZXc6QvgBXGVZAiBmuldX7/SDauoGTbHf0fAm6VLWmjjU+iwpwawO0&#10;4b8SCdArKxK/wNcKJIBR5Bvp0jimxof8fUulMEX1CUE96cNH5fSVPghAb+vpbXHouVYG05q2A6cX&#10;5558owsTN9nG2zhwgnm0dQJ3s3GW+TpwotxbhBt/s15vrrpQH/NtWvATApTr36lTzrJ30Q9WB20T&#10;aLY1o1ZYEm8euKt54uRRvHCCPAidZOHGjuslqyRygyTY5C+F5aHt6deHpIU2CeehVYMz6Ctp0Bpw&#10;VoHLZV0LKoRY22U4nhaR9GNKO+mihn/Sg9O/kdv/qS6YqwRcyEwsx8ujvvFd2jC+vOLe/QsAAP//&#10;AwBQSwMEFAAGAAgAAAAhAJD8SdLcAAAACQEAAA8AAABkcnMvZG93bnJldi54bWxMT0FOwzAQvCPx&#10;B2uRuCDqUEJUpXEqQI04EyKh3px4cSLidRS7bfg9y4neZmdGszPFbnGjOOEcBk8KHlYJCKTOm4Gs&#10;guajut+ACFGT0aMnVPCDAXbl9VWhc+PP9I6nOlrBIRRyraCPccqlDF2PToeVn5BY+/Kz05HP2Uoz&#10;6zOHu1GukySTTg/EH3o94WuP3Xd9dApa12W1/az2eOfbF3t4bJrqba/U7c3yvAURcYn/Zvirz9Wh&#10;5E6tP5IJYlTAQyKzaZowYn2TpSBaZp7WjGRZyMsF5S8AAAD//wMAUEsBAi0AFAAGAAgAAAAhALaD&#10;OJL+AAAA4QEAABMAAAAAAAAAAAAAAAAAAAAAAFtDb250ZW50X1R5cGVzXS54bWxQSwECLQAUAAYA&#10;CAAAACEAOP0h/9YAAACUAQAACwAAAAAAAAAAAAAAAAAvAQAAX3JlbHMvLnJlbHNQSwECLQAUAAYA&#10;CAAAACEAyi/Zuh0EAAAqCwAADgAAAAAAAAAAAAAAAAAuAgAAZHJzL2Uyb0RvYy54bWxQSwECLQAU&#10;AAYACAAAACEAkPxJ0twAAAAJAQAADwAAAAAAAAAAAAAAAAB3BgAAZHJzL2Rvd25yZXYueG1sUEsF&#10;BgAAAAAEAAQA8wAAAIAHAAAAAA==&#10;">
                <v:oval id="Oval 33" o:spid="_x0000_s1027" style="position:absolute;left:10860;top:14898;width:297;height:303;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x8LqxAAAANsAAAAPAAAAZHJzL2Rvd25yZXYueG1sRI9BawIx&#10;FITvBf9DeEJvmrWiyNYoYrEUoUWtLR4fm+dmdfOyJKlu/30jCD0OM/MNM523thYX8qFyrGDQz0AQ&#10;F05XXCrYf656ExAhImusHZOCXwown3Uepphrd+UtXXaxFAnCIUcFJsYmlzIUhiyGvmuIk3d03mJM&#10;0pdSe7wmuK3lU5aNpcWK04LBhpaGivPuxyrQL6+8WR+C/9BHHL2b/er09V0r9dhtF88gIrXxP3xv&#10;v2kFwyHcvqQfIGd/AAAA//8DAFBLAQItABQABgAIAAAAIQDb4fbL7gAAAIUBAAATAAAAAAAAAAAA&#10;AAAAAAAAAABbQ29udGVudF9UeXBlc10ueG1sUEsBAi0AFAAGAAgAAAAhAFr0LFu/AAAAFQEAAAsA&#10;AAAAAAAAAAAAAAAAHwEAAF9yZWxzLy5yZWxzUEsBAi0AFAAGAAgAAAAhALXHwurEAAAA2wAAAA8A&#10;AAAAAAAAAAAAAAAABwIAAGRycy9kb3ducmV2LnhtbFBLBQYAAAAAAwADALcAAAD4AgAAAAA=&#10;" fillcolor="#fe8637" strokecolor="#fe8637" strokeweight="3pt">
                  <v:stroke linestyle="thinThin"/>
                  <v:shadow color="#1f2f3f" opacity=".5" offset=",3pt"/>
                </v:oval>
                <v:rect id="Rectangle 34" o:spid="_x0000_s1028" style="position:absolute;left:10653;top:14697;width:864;height: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gq18xAAAANsAAAAPAAAAZHJzL2Rvd25yZXYueG1sRI9Ba8JA&#10;FITvBf/D8gQvohttEUldRQQxSEGM1vMj+5qEZt/G7Jqk/75bEHocZuYbZrXpTSVaalxpWcFsGoEg&#10;zqwuOVdwvewnSxDOI2usLJOCH3KwWQ9eVhhr2/GZ2tTnIkDYxaig8L6OpXRZQQbd1NbEwfuyjUEf&#10;ZJNL3WAX4KaS8yhaSIMlh4UCa9oVlH2nD6Ogy07t7fJxkKfxLbF8T+679POo1GjYb99BeOr9f/jZ&#10;TrSC1zf4+xJ+gFz/AgAA//8DAFBLAQItABQABgAIAAAAIQDb4fbL7gAAAIUBAAATAAAAAAAAAAAA&#10;AAAAAAAAAABbQ29udGVudF9UeXBlc10ueG1sUEsBAi0AFAAGAAgAAAAhAFr0LFu/AAAAFQEAAAsA&#10;AAAAAAAAAAAAAAAAHwEAAF9yZWxzLy5yZWxzUEsBAi0AFAAGAAgAAAAhADuCrXzEAAAA2wAAAA8A&#10;AAAAAAAAAAAAAAAABwIAAGRycy9kb3ducmV2LnhtbFBLBQYAAAAAAwADALcAAAD4AgAAAAA=&#10;" filled="f" stroked="f"/>
                <w10:wrap anchorx="margin" anchory="margin"/>
              </v:group>
            </w:pict>
          </mc:Fallback>
        </mc:AlternateContent>
      </w:r>
      <w:r w:rsidR="00CC1AAF">
        <w:rPr>
          <w:noProof/>
          <w:szCs w:val="52"/>
          <w:lang w:val="en-AU" w:eastAsia="en-AU"/>
        </w:rPr>
        <mc:AlternateContent>
          <mc:Choice Requires="wpg">
            <w:drawing>
              <wp:anchor distT="0" distB="0" distL="114300" distR="114300" simplePos="0" relativeHeight="251652608" behindDoc="0" locked="0" layoutInCell="1" allowOverlap="1" wp14:anchorId="1146241C" wp14:editId="4AE407F5">
                <wp:simplePos x="0" y="0"/>
                <mc:AlternateContent>
                  <mc:Choice Requires="wp14">
                    <wp:positionH relativeFrom="margin">
                      <wp14:pctPosHOffset>77000</wp14:pctPosHOffset>
                    </wp:positionH>
                  </mc:Choice>
                  <mc:Fallback>
                    <wp:positionH relativeFrom="page">
                      <wp:posOffset>5367020</wp:posOffset>
                    </wp:positionH>
                  </mc:Fallback>
                </mc:AlternateContent>
                <wp:positionV relativeFrom="bottomMargin">
                  <wp:posOffset>9144000</wp:posOffset>
                </wp:positionV>
                <wp:extent cx="548640" cy="548640"/>
                <wp:effectExtent l="3810" t="0" r="0" b="3810"/>
                <wp:wrapNone/>
                <wp:docPr id="29" name="Group 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 cy="548640"/>
                          <a:chOff x="10653" y="14697"/>
                          <a:chExt cx="864" cy="864"/>
                        </a:xfrm>
                      </wpg:grpSpPr>
                      <wps:wsp>
                        <wps:cNvPr id="30" name="Oval 30"/>
                        <wps:cNvSpPr>
                          <a:spLocks noChangeArrowheads="1"/>
                        </wps:cNvSpPr>
                        <wps:spPr bwMode="auto">
                          <a:xfrm flipH="1">
                            <a:off x="10860" y="14898"/>
                            <a:ext cx="297" cy="303"/>
                          </a:xfrm>
                          <a:prstGeom prst="ellipse">
                            <a:avLst/>
                          </a:prstGeom>
                          <a:solidFill>
                            <a:srgbClr val="FE8637"/>
                          </a:solidFill>
                          <a:ln w="38100" cmpd="dbl">
                            <a:solidFill>
                              <a:srgbClr val="FE8637"/>
                            </a:solidFill>
                            <a:round/>
                            <a:headEnd/>
                            <a:tailEnd/>
                          </a:ln>
                          <a:effectLst/>
                          <a:extLst>
                            <a:ext uri="{AF507438-7753-43E0-B8FC-AC1667EBCBE1}">
                              <a14:hiddenEffects xmlns:a14="http://schemas.microsoft.com/office/drawing/2010/main">
                                <a:effectLst>
                                  <a:outerShdw dist="45791" dir="3378596" algn="ctr" rotWithShape="0">
                                    <a:srgbClr val="1F2F3F">
                                      <a:alpha val="50000"/>
                                    </a:srgbClr>
                                  </a:outerShdw>
                                </a:effectLst>
                              </a14:hiddenEffects>
                            </a:ext>
                          </a:extLst>
                        </wps:spPr>
                        <wps:bodyPr rot="0" vert="horz" wrap="square" lIns="91440" tIns="45720" rIns="91440" bIns="45720" anchor="t" anchorCtr="0" upright="1">
                          <a:noAutofit/>
                        </wps:bodyPr>
                      </wps:wsp>
                      <wps:wsp>
                        <wps:cNvPr id="31" name="Rectangle 31"/>
                        <wps:cNvSpPr>
                          <a:spLocks noChangeArrowheads="1"/>
                        </wps:cNvSpPr>
                        <wps:spPr bwMode="auto">
                          <a:xfrm>
                            <a:off x="10653" y="14697"/>
                            <a:ext cx="864" cy="8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645ED99" id="Group 29" o:spid="_x0000_s1026" style="position:absolute;margin-left:0;margin-top:10in;width:43.2pt;height:43.2pt;z-index:251652608;mso-left-percent:770;mso-position-horizontal-relative:margin;mso-position-vertical-relative:bottom-margin-area;mso-left-percent:770;mso-width-relative:margin;mso-height-relative:margin" coordorigin="10653,14697" coordsize="864,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VhAoHgQAACoLAAAOAAAAZHJzL2Uyb0RvYy54bWzUVttu4zYQfS/QfyD4rliyLpaEKAvHttIC&#10;aXfRtOgzLVEXlBJVko6cFv33DklbviS7WOwuCtQPMkckh2fOzBzx9t2+Y+iZCtnyPsPejYsR7Qte&#10;tn2d4d9+zZ0YI6lIXxLGe5rhFyrxu7vvv7sdh5TOecNZSQUCJ71MxyHDjVJDOpvJoqEdkTd8oD1M&#10;Vlx0RIEp6lkpyAjeOzabu240G7koB8ELKiW8XdtJfGf8VxUt1PuqklQhlmHApsxTmOdWP2d3tySt&#10;BRmatjjAIF+AoiNtD4dOrtZEEbQT7StXXVsILnmlbgrezXhVtQU1MUA0nnsVzYPgu8HEUqdjPUw0&#10;AbVXPH2x2+Ln5w8CtWWG5wlGPekgR+ZYBDaQMw51CmsexPA0fBA2Qhg+8uIPCdOz63lt13Yx2o4/&#10;8RL8kZ3ihpx9JTrtAsJGe5ODlykHdK9QAS/DII4CyFQBU4exyVHRQCL1Ls+NQh8jmPaCKFnYDBbN&#10;5rAfdtvNeqARktQea6AeoOm4oN7kiVL5dZQ+NWSgJlNS03Wg1Ic4LKXvnwlDYBpGzZIjndJyiXq+&#10;akhf06UQfGwoKQGRZwLQUMGn3aANCZl4m1xUsXb4QW88o9lz4wiAGMLiJLaEHemeA4OGa9/1L+gi&#10;6SCkeqC8Q3qQYcrAt9RBkpQ8P0plyT2u0q8lZ22Zt4wZQ9TbFRMIIs9wvokj3+QK8nGxjPVozLAf&#10;e65OejdAJZZbZk65WCc/zx10TF+agtEcbg5jRVpmx3A86zU8asTBhgHWXsHQvIc6Mo379zIP3UXg&#10;x85iEfpO4G9c5z7OV85y5UXRYnO/ut94/2igXpA2bVnSfmN8yqOOeMHnFdVB0awCTEoyAdSo+E5R&#10;8dSUIypbnYwgXCQeBgOkzPcXcZhEGBFWgwYXSmAkuPq9VY0pS91i2scFg14+z/3cJpMNDbFpCl34&#10;HcrgsNx00HS8sc6QzV4Fb1fsgUug+kgr9J4tW9t4W16+QAkDSCMC8PmAQcPFXxiNIMUZln/uiKAY&#10;sR97aIPEC7QiKGNA5HMwxPnM9nyG9AW4yrACQsxwpaze7wbR1g2cZLuj50vQpao1dazxWVSAWxug&#10;Df+VSEAerUj8Al8rkABGkW86X+OYGh/y9y2VwhTVJwT1qA8fldNX+iAAva2nt8Wh51oZTGvaDpxe&#10;nHryjS5M3GQTb+LACebRxgnc9dpZ5qvAiXJvEa799Wq1vupCfcy3acFPCFCuf8dOOcneWT9YHbRN&#10;oNnWjFphSbx54N7PEyeP4oUT5EHoJAs3dlwvuU8iN0iCdX4pLI9tT78+JC20STgPrRqcQF9Jg9aA&#10;kwqcL+taUCHE2i7D8bSIpB9T2kkXNfyjHhz/jdz+T3XBXCXgQmZiOVwe9Y3v3Ibx+RX37l8AAAD/&#10;/wMAUEsDBBQABgAIAAAAIQCQ/EnS3AAAAAkBAAAPAAAAZHJzL2Rvd25yZXYueG1sTE9BTsMwELwj&#10;8Qdrkbgg6lBCVKVxKkCNOBMiod6ceHEi4nUUu234PcuJ3mZnRrMzxW5xozjhHAZPCh5WCQikzpuB&#10;rILmo7rfgAhRk9GjJ1TwgwF25fVVoXPjz/SOpzpawSEUcq2gj3HKpQxdj06HlZ+QWPvys9ORz9lK&#10;M+szh7tRrpMkk04PxB96PeFrj913fXQKWtdltf2s9njn2xd7eGya6m2v1O3N8rwFEXGJ/2b4q8/V&#10;oeROrT+SCWJUwEMis2maMGJ9k6UgWmae1oxkWcjLBeUvAAAA//8DAFBLAQItABQABgAIAAAAIQC2&#10;gziS/gAAAOEBAAATAAAAAAAAAAAAAAAAAAAAAABbQ29udGVudF9UeXBlc10ueG1sUEsBAi0AFAAG&#10;AAgAAAAhADj9If/WAAAAlAEAAAsAAAAAAAAAAAAAAAAALwEAAF9yZWxzLy5yZWxzUEsBAi0AFAAG&#10;AAgAAAAhAHVWECgeBAAAKgsAAA4AAAAAAAAAAAAAAAAALgIAAGRycy9lMm9Eb2MueG1sUEsBAi0A&#10;FAAGAAgAAAAhAJD8SdLcAAAACQEAAA8AAAAAAAAAAAAAAAAAeAYAAGRycy9kb3ducmV2LnhtbFBL&#10;BQYAAAAABAAEAPMAAACBBwAAAAA=&#10;">
                <v:oval id="Oval 30" o:spid="_x0000_s1027" style="position:absolute;left:10860;top:14898;width:297;height:303;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VydwgAAANsAAAAPAAAAZHJzL2Rvd25yZXYueG1sRE/LagIx&#10;FN0X+g/hCu40Y0uljEYpFosUKnZ80OVlcp1MndwMSarj35uF0OXhvKfzzjbiTD7UjhWMhhkI4tLp&#10;misFu+1y8AoiRGSNjWNScKUA89njwxRz7S78TeciViKFcMhRgYmxzaUMpSGLYeha4sQdnbcYE/SV&#10;1B4vKdw28inLxtJizanBYEsLQ+Wp+LMK9PsHbz5/gl/rI758md3yd39olOr3urcJiEhd/Bff3Sut&#10;4DmtT1/SD5CzGwAAAP//AwBQSwECLQAUAAYACAAAACEA2+H2y+4AAACFAQAAEwAAAAAAAAAAAAAA&#10;AAAAAAAAW0NvbnRlbnRfVHlwZXNdLnhtbFBLAQItABQABgAIAAAAIQBa9CxbvwAAABUBAAALAAAA&#10;AAAAAAAAAAAAAB8BAABfcmVscy8ucmVsc1BLAQItABQABgAIAAAAIQBFFVydwgAAANsAAAAPAAAA&#10;AAAAAAAAAAAAAAcCAABkcnMvZG93bnJldi54bWxQSwUGAAAAAAMAAwC3AAAA9gIAAAAA&#10;" fillcolor="#fe8637" strokecolor="#fe8637" strokeweight="3pt">
                  <v:stroke linestyle="thinThin"/>
                  <v:shadow color="#1f2f3f" opacity=".5" offset=",3pt"/>
                </v:oval>
                <v:rect id="Rectangle 31" o:spid="_x0000_s1028" style="position:absolute;left:10653;top:14697;width:864;height: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Q7kxAAAANsAAAAPAAAAZHJzL2Rvd25yZXYueG1sRI9Ba8JA&#10;FITvhf6H5RV6KbpRQUrMRopQGoogxur5kX0modm3Mbsm8d+7hYLHYWa+YZL1aBrRU+dqywpm0wgE&#10;cWF1zaWCn8Pn5B2E88gaG8uk4EYO1unzU4KxtgPvqc99KQKEXYwKKu/bWEpXVGTQTW1LHLyz7Qz6&#10;ILtS6g6HADeNnEfRUhqsOSxU2NKmouI3vxoFQ7HrT4ftl9y9nTLLl+yyyY/fSr2+jB8rEJ5G/wj/&#10;tzOtYDGDvy/hB8j0DgAA//8DAFBLAQItABQABgAIAAAAIQDb4fbL7gAAAIUBAAATAAAAAAAAAAAA&#10;AAAAAAAAAABbQ29udGVudF9UeXBlc10ueG1sUEsBAi0AFAAGAAgAAAAhAFr0LFu/AAAAFQEAAAsA&#10;AAAAAAAAAAAAAAAAHwEAAF9yZWxzLy5yZWxzUEsBAi0AFAAGAAgAAAAhACv1DuTEAAAA2wAAAA8A&#10;AAAAAAAAAAAAAAAABwIAAGRycy9kb3ducmV2LnhtbFBLBQYAAAAAAwADALcAAAD4AgAAAAA=&#10;" filled="f" stroked="f"/>
                <w10:wrap anchorx="margin" anchory="margin"/>
              </v:group>
            </w:pict>
          </mc:Fallback>
        </mc:AlternateContent>
      </w:r>
      <w:r w:rsidR="00CC1AAF">
        <w:rPr>
          <w:noProof/>
          <w:szCs w:val="52"/>
          <w:lang w:val="en-AU" w:eastAsia="en-AU"/>
        </w:rPr>
        <mc:AlternateContent>
          <mc:Choice Requires="wpg">
            <w:drawing>
              <wp:anchor distT="0" distB="0" distL="114300" distR="114300" simplePos="0" relativeHeight="251653632" behindDoc="0" locked="0" layoutInCell="1" allowOverlap="1" wp14:anchorId="29122E47" wp14:editId="39861F54">
                <wp:simplePos x="0" y="0"/>
                <mc:AlternateContent>
                  <mc:Choice Requires="wp14">
                    <wp:positionH relativeFrom="margin">
                      <wp14:pctPosHOffset>77000</wp14:pctPosHOffset>
                    </wp:positionH>
                  </mc:Choice>
                  <mc:Fallback>
                    <wp:positionH relativeFrom="page">
                      <wp:posOffset>5367020</wp:posOffset>
                    </wp:positionH>
                  </mc:Fallback>
                </mc:AlternateContent>
                <wp:positionV relativeFrom="bottomMargin">
                  <wp:posOffset>9144000</wp:posOffset>
                </wp:positionV>
                <wp:extent cx="548640" cy="548640"/>
                <wp:effectExtent l="3810" t="0" r="0" b="3810"/>
                <wp:wrapNone/>
                <wp:docPr id="26" name="Group 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 cy="548640"/>
                          <a:chOff x="10653" y="14697"/>
                          <a:chExt cx="864" cy="864"/>
                        </a:xfrm>
                      </wpg:grpSpPr>
                      <wps:wsp>
                        <wps:cNvPr id="27" name="Oval 27"/>
                        <wps:cNvSpPr>
                          <a:spLocks noChangeArrowheads="1"/>
                        </wps:cNvSpPr>
                        <wps:spPr bwMode="auto">
                          <a:xfrm flipH="1">
                            <a:off x="10860" y="14898"/>
                            <a:ext cx="297" cy="303"/>
                          </a:xfrm>
                          <a:prstGeom prst="ellipse">
                            <a:avLst/>
                          </a:prstGeom>
                          <a:solidFill>
                            <a:srgbClr val="FE8637"/>
                          </a:solidFill>
                          <a:ln w="38100" cmpd="dbl">
                            <a:solidFill>
                              <a:srgbClr val="FE8637"/>
                            </a:solidFill>
                            <a:round/>
                            <a:headEnd/>
                            <a:tailEnd/>
                          </a:ln>
                          <a:effectLst/>
                          <a:extLst>
                            <a:ext uri="{AF507438-7753-43E0-B8FC-AC1667EBCBE1}">
                              <a14:hiddenEffects xmlns:a14="http://schemas.microsoft.com/office/drawing/2010/main">
                                <a:effectLst>
                                  <a:outerShdw dist="45791" dir="3378596" algn="ctr" rotWithShape="0">
                                    <a:srgbClr val="1F2F3F">
                                      <a:alpha val="50000"/>
                                    </a:srgbClr>
                                  </a:outerShdw>
                                </a:effectLst>
                              </a14:hiddenEffects>
                            </a:ext>
                          </a:extLst>
                        </wps:spPr>
                        <wps:bodyPr rot="0" vert="horz" wrap="square" lIns="91440" tIns="45720" rIns="91440" bIns="45720" anchor="t" anchorCtr="0" upright="1">
                          <a:noAutofit/>
                        </wps:bodyPr>
                      </wps:wsp>
                      <wps:wsp>
                        <wps:cNvPr id="28" name="Rectangle 28"/>
                        <wps:cNvSpPr>
                          <a:spLocks noChangeArrowheads="1"/>
                        </wps:cNvSpPr>
                        <wps:spPr bwMode="auto">
                          <a:xfrm>
                            <a:off x="10653" y="14697"/>
                            <a:ext cx="864" cy="8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284BB24E" id="Group 26" o:spid="_x0000_s1026" style="position:absolute;margin-left:0;margin-top:10in;width:43.2pt;height:43.2pt;z-index:251653632;mso-left-percent:770;mso-position-horizontal-relative:margin;mso-position-vertical-relative:bottom-margin-area;mso-left-percent:770;mso-width-relative:margin;mso-height-relative:margin" coordorigin="10653,14697" coordsize="864,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DajaFQQAACoLAAAOAAAAZHJzL2Uyb0RvYy54bWzUVttu4zYQfS/QfyD4rlj3G6IsfFNaIO0u&#10;mhZ9piXqgkqiStKR06L/3iFpObaTXSx22wL1g8wRyeGZMzNHvH136Dv0RLlo2ZBh58bGiA4FK9uh&#10;zvAvP+dWjJGQZChJxwaa4Wcq8Lu7b7+5ncaUuqxhXUk5AieDSKcxw42UY7pYiKKhPRE3bKQDTFaM&#10;90SCyetFyckE3vtu4dp2uJgYL0fOCioEvN2YSXyn/VcVLeT7qhJUoi7DgE3qJ9fPnXou7m5JWnMy&#10;Nm1xhEG+AEVP2gEOPbnaEEnQnrevXPVtwZlglbwpWL9gVdUWVMcA0Tj2VTT3nO1HHUudTvV4ogmo&#10;veLpi90WPz594KgtM+yGGA2khxzpYxHYQM401imsuefj4/iBmwhh+MCK3wRML67nlV2bxWg3/cBK&#10;8Ef2kmlyDhXvlQsIGx10Dp5POaAHiQp4Gfhx6EOmCpg6jnWOigYSqXY5dhh4GMG044dJZDJYNNvj&#10;fthtNquBQkhSc6yGeoSm4oJ6Ey+Uiq+j9LEhI9WZEoqumdJopvT9E+mQq8Gqk2HJTKcwXKKBrRsy&#10;1HTJOZsaSkpA5OgALjYoQ0Am3iYXVV07fqc2ntHs2HEIhGrC4iQ2hM10u8Cg5tqzvQu6SDpyIe8p&#10;65EaZJh24FuoIElKnh6ENOTOq9Rrwbq2zNuu0wavd+uOI4g8w/k2Dj0dPuTjYlk3oCnDXuzYKun9&#10;CJVY7jp9ysU68XnuoGOGUheM4nB7HEvSdmYMx3eDgke1OJgwwDpIGOr3UEe6cf9c5oEd+V5sRVHg&#10;Wb63ta1VnK+t5doJw2i7Wq+2zl8KqOOnTVuWdNhqn2LWEcf/vKI6KppRgJOSnAAqVGwvKX9sygmV&#10;rUqGH0SJg8EAKfO8KA4S6F7S1aDBheQYcSZ/bWWjy1K1mPJxwaCTu7mXm2R2Y0NMmgIbfscyOC7X&#10;HXQ6XltnyBavgjcrDsAlUD3TCr1nytY03o6Vz1DCAFKLAHw+YNAw/gdGE0hxhsXve8IpRt33A7RB&#10;4vhKEaQ2IHIXDH4+szufIUMBrjIsgRA9XEuj9/uRt3UDJ5nuGNgSdKlqdR0rfAYV4FYGaMN/JRLw&#10;hTS6+xN8rUACOopc3aUKx7+lFLqoPiGosz58VE5f6QMH9Kae3haHgSll0K1pOvD04qUn3+jCxE62&#10;8Tb2Ld8Nt5ZvbzbWMl/7Vpg7UbDxNuv15qoL1TH/TAt+QoBy9Zs75UX2zvrB6KBpAsW2YtQIS+K4&#10;vr1yEysP48jycz+wksiOLdtJVklo+4m/yS+F5aEd6NeHpIQ2CdzAqMEL6CtpUBrwogLny/oWVAh1&#10;bZ/h+LSIpB9T2pMuKvizHsz/Wm7/p7qgrxJwIdOxHC+P6sZ3bsP4/Ip79zcAAAD//wMAUEsDBBQA&#10;BgAIAAAAIQCQ/EnS3AAAAAkBAAAPAAAAZHJzL2Rvd25yZXYueG1sTE9BTsMwELwj8Qdrkbgg6lBC&#10;VKVxKkCNOBMiod6ceHEi4nUUu234PcuJ3mZnRrMzxW5xozjhHAZPCh5WCQikzpuBrILmo7rfgAhR&#10;k9GjJ1TwgwF25fVVoXPjz/SOpzpawSEUcq2gj3HKpQxdj06HlZ+QWPvys9ORz9lKM+szh7tRrpMk&#10;k04PxB96PeFrj913fXQKWtdltf2s9njn2xd7eGya6m2v1O3N8rwFEXGJ/2b4q8/VoeROrT+SCWJU&#10;wEMis2maMGJ9k6UgWmae1oxkWcjLBeUvAAAA//8DAFBLAQItABQABgAIAAAAIQC2gziS/gAAAOEB&#10;AAATAAAAAAAAAAAAAAAAAAAAAABbQ29udGVudF9UeXBlc10ueG1sUEsBAi0AFAAGAAgAAAAhADj9&#10;If/WAAAAlAEAAAsAAAAAAAAAAAAAAAAALwEAAF9yZWxzLy5yZWxzUEsBAi0AFAAGAAgAAAAhAJQN&#10;qNoVBAAAKgsAAA4AAAAAAAAAAAAAAAAALgIAAGRycy9lMm9Eb2MueG1sUEsBAi0AFAAGAAgAAAAh&#10;AJD8SdLcAAAACQEAAA8AAAAAAAAAAAAAAAAAbwYAAGRycy9kb3ducmV2LnhtbFBLBQYAAAAABAAE&#10;APMAAAB4BwAAAAA=&#10;">
                <v:oval id="Oval 27" o:spid="_x0000_s1027" style="position:absolute;left:10860;top:14898;width:297;height:303;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VI0xAAAANsAAAAPAAAAZHJzL2Rvd25yZXYueG1sRI9BawIx&#10;FITvBf9DeEJvmlWoytYoYrEUoUWtLR4fm+dmdfOyJKlu/30jCD0OM/MNM523thYX8qFyrGDQz0AQ&#10;F05XXCrYf656ExAhImusHZOCXwown3Uepphrd+UtXXaxFAnCIUcFJsYmlzIUhiyGvmuIk3d03mJM&#10;0pdSe7wmuK3lMMtG0mLFacFgQ0tDxXn3YxXol1ferA/Bf+gjPr2b/er09V0r9dhtF88gIrXxP3xv&#10;v2kFwzHcvqQfIGd/AAAA//8DAFBLAQItABQABgAIAAAAIQDb4fbL7gAAAIUBAAATAAAAAAAAAAAA&#10;AAAAAAAAAABbQ29udGVudF9UeXBlc10ueG1sUEsBAi0AFAAGAAgAAAAhAFr0LFu/AAAAFQEAAAsA&#10;AAAAAAAAAAAAAAAAHwEAAF9yZWxzLy5yZWxzUEsBAi0AFAAGAAgAAAAhAE8lUjTEAAAA2wAAAA8A&#10;AAAAAAAAAAAAAAAABwIAAGRycy9kb3ducmV2LnhtbFBLBQYAAAAAAwADALcAAAD4AgAAAAA=&#10;" fillcolor="#fe8637" strokecolor="#fe8637" strokeweight="3pt">
                  <v:stroke linestyle="thinThin"/>
                  <v:shadow color="#1f2f3f" opacity=".5" offset=",3pt"/>
                </v:oval>
                <v:rect id="Rectangle 28" o:spid="_x0000_s1028" style="position:absolute;left:10653;top:14697;width:864;height: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GkwAAAANsAAAAPAAAAZHJzL2Rvd25yZXYueG1sRE/LisIw&#10;FN0P+A/hCm4GTceFSDWKCGIRQaY+1pfm2habm9pk2vr3ZjHg8nDey3VvKtFS40rLCn4mEQjizOqS&#10;cwWX8248B+E8ssbKMil4kYP1avC1xFjbjn+pTX0uQgi7GBUU3texlC4ryKCb2Jo4cHfbGPQBNrnU&#10;DXYh3FRyGkUzabDk0FBgTduCskf6ZxR02am9nY97efq+JZafyXObXg9KjYb9ZgHCU+8/4n93ohVM&#10;w9jwJfwAuXoDAAD//wMAUEsBAi0AFAAGAAgAAAAhANvh9svuAAAAhQEAABMAAAAAAAAAAAAAAAAA&#10;AAAAAFtDb250ZW50X1R5cGVzXS54bWxQSwECLQAUAAYACAAAACEAWvQsW78AAAAVAQAACwAAAAAA&#10;AAAAAAAAAAAfAQAAX3JlbHMvLnJlbHNQSwECLQAUAAYACAAAACEAPxYxpMAAAADbAAAADwAAAAAA&#10;AAAAAAAAAAAHAgAAZHJzL2Rvd25yZXYueG1sUEsFBgAAAAADAAMAtwAAAPQCAAAAAA==&#10;" filled="f" stroked="f"/>
                <w10:wrap anchorx="margin" anchory="margin"/>
              </v:group>
            </w:pict>
          </mc:Fallback>
        </mc:AlternateContent>
      </w:r>
      <w:r w:rsidR="00CC1AAF">
        <w:rPr>
          <w:noProof/>
          <w:szCs w:val="52"/>
          <w:lang w:val="en-AU" w:eastAsia="en-AU"/>
        </w:rPr>
        <mc:AlternateContent>
          <mc:Choice Requires="wpg">
            <w:drawing>
              <wp:anchor distT="0" distB="0" distL="114300" distR="114300" simplePos="0" relativeHeight="251655680" behindDoc="0" locked="0" layoutInCell="1" allowOverlap="1" wp14:anchorId="696CA292" wp14:editId="07A598B4">
                <wp:simplePos x="0" y="0"/>
                <mc:AlternateContent>
                  <mc:Choice Requires="wp14">
                    <wp:positionH relativeFrom="margin">
                      <wp14:pctPosHOffset>77000</wp14:pctPosHOffset>
                    </wp:positionH>
                  </mc:Choice>
                  <mc:Fallback>
                    <wp:positionH relativeFrom="page">
                      <wp:posOffset>5367020</wp:posOffset>
                    </wp:positionH>
                  </mc:Fallback>
                </mc:AlternateContent>
                <wp:positionV relativeFrom="bottomMargin">
                  <wp:posOffset>9144000</wp:posOffset>
                </wp:positionV>
                <wp:extent cx="548640" cy="548640"/>
                <wp:effectExtent l="3810" t="0" r="0" b="3810"/>
                <wp:wrapNone/>
                <wp:docPr id="23" name="Group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 cy="548640"/>
                          <a:chOff x="10653" y="14697"/>
                          <a:chExt cx="864" cy="864"/>
                        </a:xfrm>
                      </wpg:grpSpPr>
                      <wps:wsp>
                        <wps:cNvPr id="24" name="Oval 24"/>
                        <wps:cNvSpPr>
                          <a:spLocks noChangeArrowheads="1"/>
                        </wps:cNvSpPr>
                        <wps:spPr bwMode="auto">
                          <a:xfrm flipH="1">
                            <a:off x="10860" y="14898"/>
                            <a:ext cx="297" cy="303"/>
                          </a:xfrm>
                          <a:prstGeom prst="ellipse">
                            <a:avLst/>
                          </a:prstGeom>
                          <a:solidFill>
                            <a:srgbClr val="FE8637"/>
                          </a:solidFill>
                          <a:ln w="38100" cmpd="dbl">
                            <a:solidFill>
                              <a:srgbClr val="FE8637"/>
                            </a:solidFill>
                            <a:round/>
                            <a:headEnd/>
                            <a:tailEnd/>
                          </a:ln>
                          <a:effectLst/>
                          <a:extLst>
                            <a:ext uri="{AF507438-7753-43E0-B8FC-AC1667EBCBE1}">
                              <a14:hiddenEffects xmlns:a14="http://schemas.microsoft.com/office/drawing/2010/main">
                                <a:effectLst>
                                  <a:outerShdw dist="45791" dir="3378596" algn="ctr" rotWithShape="0">
                                    <a:srgbClr val="1F2F3F">
                                      <a:alpha val="50000"/>
                                    </a:srgbClr>
                                  </a:outerShdw>
                                </a:effectLst>
                              </a14:hiddenEffects>
                            </a:ext>
                          </a:extLst>
                        </wps:spPr>
                        <wps:bodyPr rot="0" vert="horz" wrap="square" lIns="91440" tIns="45720" rIns="91440" bIns="45720" anchor="t" anchorCtr="0" upright="1">
                          <a:noAutofit/>
                        </wps:bodyPr>
                      </wps:wsp>
                      <wps:wsp>
                        <wps:cNvPr id="25" name="Rectangle 25"/>
                        <wps:cNvSpPr>
                          <a:spLocks noChangeArrowheads="1"/>
                        </wps:cNvSpPr>
                        <wps:spPr bwMode="auto">
                          <a:xfrm>
                            <a:off x="10653" y="14697"/>
                            <a:ext cx="864" cy="8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36821784" id="Group 23" o:spid="_x0000_s1026" style="position:absolute;margin-left:0;margin-top:10in;width:43.2pt;height:43.2pt;z-index:251655680;mso-left-percent:770;mso-position-horizontal-relative:margin;mso-position-vertical-relative:bottom-margin-area;mso-left-percent:770;mso-width-relative:margin;mso-height-relative:margin" coordorigin="10653,14697" coordsize="864,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GNsXFgQAACoLAAAOAAAAZHJzL2Uyb0RvYy54bWzUVttu4zYQfS/QfyD4rlh3S0KUhW9KC6Td&#10;RdOiz7REXVBKVEk6clr03zskLce57GKx2xaoH2SOSA7PnJk54vW7Y8/QAxWy40OOvSsXIzqUvOqG&#10;Jse//Fw4CUZSkaEijA80x49U4nc3335zPY0Z9XnLWUUFAieDzKYxx61SY7ZYyLKlPZFXfKQDTNZc&#10;9ESBKZpFJcgE3nu28F03XkxcVKPgJZUS3m7tJL4x/uualup9XUuqEMsxYFPmKcxzr5+Lm2uSNYKM&#10;bVeeYJAvQNGTboBDz662RBF0EN0rV31XCi55ra5K3i94XXclNTFANJ77IppbwQ+jiaXJpmY80wTU&#10;vuDpi92WPz58EKircuwHGA2khxyZYxHYQM40NhmsuRXj/fhB2AhheMfL3yRML17Oa7uxi9F++oFX&#10;4I8cFDfkHGvRaxcQNjqaHDyec0CPCpXwMgqTOIRMlTB1GpsclS0kUu/y3DgCqDDthXG6tBks291p&#10;P+y2m/VAIySZPdZAPUHTcUG9ySdK5ddRet+SkZpMSU3XTClAsZS+fyAM+QaQPhmWzHRKyyUa+KYl&#10;Q0NXQvCppaQCRJ4J4NkGbUjIxNvkopp143d64wXNnpvEQKghLEkTS9hMtw8MGq4D1+T7TBfJRiHV&#10;LeU90oMcUwa+pQ6SZOThTipL7rxKv5acdVXRMWYM0ew3TCCIPMfFLokDkys44NkyNqApx0HiuTrp&#10;/QiVWO2ZOeXZOvl57qBjhsoUjOZwdxor0jE7huPZoOFRIw42DLCOCobmPdSRadw/V0XkLsMgcZbL&#10;KHDCYOc666TYOKuNF8fL3Xqz3nl/aaBemLVdVdFhZ3zKWUe88POK6qRoVgHOSnIGqFHxg6Livq0m&#10;VHU6GWG0TD0MBkhZECyTKI0xIqwBDS6VwEhw9WunWlOWusW0j2cMeoVfBIVNJhtbYtMUufA7dc1p&#10;uemg8/HGukC2eBW8XXEELoHqmVboPVu2tvH2vHqEEgaQRgTg8wGDlos/MJpAinMsfz8QQTFi3w/Q&#10;BqkXakVQxoDIfTDE5cz+coYMJbjKsQJCzHCjrN4fRtE1LZxku2PgK9ClujN1rPFZVIBbG6AN/5VI&#10;RLNI/ARfK5AARpEf6SRoHP+WUpii+oSgzvrwUTl9pQ8C0Nt6elscBq6VwbSm7cDzi6eefKMLUzfd&#10;JbskdEI/3jmhu906q2ITOnHhLaNtsN1sti+6UB/zz7TgJwSo0L+5U55k76IfrA7aJtBsa0atsKSe&#10;H7prP3WKOFk6YRFGTrp0E8f10nUau2EabovnwnLXDfTrQ9JCm0ZQW0YNnkC/kAatAU8qcLms70CF&#10;EOv6HCfnRST7mNKedVHDn/Vg/jdy+z/VBXOVgAuZieV0edQ3vksbxpdX3Ju/AQAA//8DAFBLAwQU&#10;AAYACAAAACEAkPxJ0twAAAAJAQAADwAAAGRycy9kb3ducmV2LnhtbExPQU7DMBC8I/EHa5G4IOpQ&#10;QlSlcSpAjTgTIqHenHhxIuJ1FLtt+D3Lid5mZ0azM8VucaM44RwGTwoeVgkIpM6bgayC5qO634AI&#10;UZPRoydU8IMBduX1VaFz48/0jqc6WsEhFHKtoI9xyqUMXY9Oh5WfkFj78rPTkc/ZSjPrM4e7Ua6T&#10;JJNOD8Qfej3ha4/dd310ClrXZbX9rPZ459sXe3hsmuptr9TtzfK8BRFxif9m+KvP1aHkTq0/kgli&#10;VMBDIrNpmjBifZOlIFpmntaMZFnIywXlLwAAAP//AwBQSwECLQAUAAYACAAAACEAtoM4kv4AAADh&#10;AQAAEwAAAAAAAAAAAAAAAAAAAAAAW0NvbnRlbnRfVHlwZXNdLnhtbFBLAQItABQABgAIAAAAIQA4&#10;/SH/1gAAAJQBAAALAAAAAAAAAAAAAAAAAC8BAABfcmVscy8ucmVsc1BLAQItABQABgAIAAAAIQD7&#10;GNsXFgQAACoLAAAOAAAAAAAAAAAAAAAAAC4CAABkcnMvZTJvRG9jLnhtbFBLAQItABQABgAIAAAA&#10;IQCQ/EnS3AAAAAkBAAAPAAAAAAAAAAAAAAAAAHAGAABkcnMvZG93bnJldi54bWxQSwUGAAAAAAQA&#10;BADzAAAAeQcAAAAA&#10;">
                <v:oval id="Oval 24" o:spid="_x0000_s1027" style="position:absolute;left:10860;top:14898;width:297;height:303;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8xDxAAAANsAAAAPAAAAZHJzL2Rvd25yZXYueG1sRI9BawIx&#10;FITvBf9DeEJvmlWqyNYoYrEUoUWtLR4fm+dmdfOyJKlu/30jCD0OM/MNM523thYX8qFyrGDQz0AQ&#10;F05XXCrYf656ExAhImusHZOCXwown3Uepphrd+UtXXaxFAnCIUcFJsYmlzIUhiyGvmuIk3d03mJM&#10;0pdSe7wmuK3lMMvG0mLFacFgQ0tDxXn3YxXol1ferA/Bf+gjjt7NfnX6+q6Veuy2i2cQkdr4H763&#10;37SC4RPcvqQfIGd/AAAA//8DAFBLAQItABQABgAIAAAAIQDb4fbL7gAAAIUBAAATAAAAAAAAAAAA&#10;AAAAAAAAAABbQ29udGVudF9UeXBlc10ueG1sUEsBAi0AFAAGAAgAAAAhAFr0LFu/AAAAFQEAAAsA&#10;AAAAAAAAAAAAAAAAHwEAAF9yZWxzLy5yZWxzUEsBAi0AFAAGAAgAAAAhAL/3zEPEAAAA2wAAAA8A&#10;AAAAAAAAAAAAAAAABwIAAGRycy9kb3ducmV2LnhtbFBLBQYAAAAAAwADALcAAAD4AgAAAAA=&#10;" fillcolor="#fe8637" strokecolor="#fe8637" strokeweight="3pt">
                  <v:stroke linestyle="thinThin"/>
                  <v:shadow color="#1f2f3f" opacity=".5" offset=",3pt"/>
                </v:oval>
                <v:rect id="Rectangle 25" o:spid="_x0000_s1028" style="position:absolute;left:10653;top:14697;width:864;height: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546xAAAANsAAAAPAAAAZHJzL2Rvd25yZXYueG1sRI9Ba8JA&#10;FITvhf6H5RW8FN1UaCkxGylCMYggjdXzI/tMQrNvY3ZN4r/vCoLHYWa+YZLlaBrRU+dqywreZhEI&#10;4sLqmksFv/vv6ScI55E1NpZJwZUcLNPnpwRjbQf+oT73pQgQdjEqqLxvYyldUZFBN7MtcfBOtjPo&#10;g+xKqTscAtw0ch5FH9JgzWGhwpZWFRV/+cUoGIpdf9xv13L3eswsn7PzKj9slJq8jF8LEJ5G/wjf&#10;25lWMH+H25fwA2T6DwAA//8DAFBLAQItABQABgAIAAAAIQDb4fbL7gAAAIUBAAATAAAAAAAAAAAA&#10;AAAAAAAAAABbQ29udGVudF9UeXBlc10ueG1sUEsBAi0AFAAGAAgAAAAhAFr0LFu/AAAAFQEAAAsA&#10;AAAAAAAAAAAAAAAAHwEAAF9yZWxzLy5yZWxzUEsBAi0AFAAGAAgAAAAhANEXnjrEAAAA2wAAAA8A&#10;AAAAAAAAAAAAAAAABwIAAGRycy9kb3ducmV2LnhtbFBLBQYAAAAAAwADALcAAAD4AgAAAAA=&#10;" filled="f" stroked="f"/>
                <w10:wrap anchorx="margin" anchory="margin"/>
              </v:group>
            </w:pict>
          </mc:Fallback>
        </mc:AlternateContent>
      </w:r>
      <w:r w:rsidR="00CC1AAF">
        <w:rPr>
          <w:noProof/>
          <w:szCs w:val="52"/>
          <w:lang w:val="en-AU" w:eastAsia="en-AU"/>
        </w:rPr>
        <mc:AlternateContent>
          <mc:Choice Requires="wpg">
            <w:drawing>
              <wp:anchor distT="0" distB="0" distL="114300" distR="114300" simplePos="0" relativeHeight="251656704" behindDoc="0" locked="0" layoutInCell="1" allowOverlap="1" wp14:anchorId="76DFE6D0" wp14:editId="06A6A6F6">
                <wp:simplePos x="0" y="0"/>
                <mc:AlternateContent>
                  <mc:Choice Requires="wp14">
                    <wp:positionH relativeFrom="margin">
                      <wp14:pctPosHOffset>77000</wp14:pctPosHOffset>
                    </wp:positionH>
                  </mc:Choice>
                  <mc:Fallback>
                    <wp:positionH relativeFrom="page">
                      <wp:posOffset>5367020</wp:posOffset>
                    </wp:positionH>
                  </mc:Fallback>
                </mc:AlternateContent>
                <wp:positionV relativeFrom="bottomMargin">
                  <wp:posOffset>9144000</wp:posOffset>
                </wp:positionV>
                <wp:extent cx="548640" cy="548640"/>
                <wp:effectExtent l="3810" t="0" r="0" b="3810"/>
                <wp:wrapNone/>
                <wp:docPr id="20" name="Group 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 cy="548640"/>
                          <a:chOff x="10653" y="14697"/>
                          <a:chExt cx="864" cy="864"/>
                        </a:xfrm>
                      </wpg:grpSpPr>
                      <wps:wsp>
                        <wps:cNvPr id="21" name="Oval 21"/>
                        <wps:cNvSpPr>
                          <a:spLocks noChangeArrowheads="1"/>
                        </wps:cNvSpPr>
                        <wps:spPr bwMode="auto">
                          <a:xfrm flipH="1">
                            <a:off x="10860" y="14898"/>
                            <a:ext cx="297" cy="303"/>
                          </a:xfrm>
                          <a:prstGeom prst="ellipse">
                            <a:avLst/>
                          </a:prstGeom>
                          <a:solidFill>
                            <a:srgbClr val="FE8637"/>
                          </a:solidFill>
                          <a:ln w="38100" cmpd="dbl">
                            <a:solidFill>
                              <a:srgbClr val="FE8637"/>
                            </a:solidFill>
                            <a:round/>
                            <a:headEnd/>
                            <a:tailEnd/>
                          </a:ln>
                          <a:effectLst/>
                          <a:extLst>
                            <a:ext uri="{AF507438-7753-43E0-B8FC-AC1667EBCBE1}">
                              <a14:hiddenEffects xmlns:a14="http://schemas.microsoft.com/office/drawing/2010/main">
                                <a:effectLst>
                                  <a:outerShdw dist="45791" dir="3378596" algn="ctr" rotWithShape="0">
                                    <a:srgbClr val="1F2F3F">
                                      <a:alpha val="50000"/>
                                    </a:srgbClr>
                                  </a:outerShdw>
                                </a:effectLst>
                              </a14:hiddenEffects>
                            </a:ext>
                          </a:extLst>
                        </wps:spPr>
                        <wps:bodyPr rot="0" vert="horz" wrap="square" lIns="91440" tIns="45720" rIns="91440" bIns="45720" anchor="t" anchorCtr="0" upright="1">
                          <a:noAutofit/>
                        </wps:bodyPr>
                      </wps:wsp>
                      <wps:wsp>
                        <wps:cNvPr id="22" name="Rectangle 22"/>
                        <wps:cNvSpPr>
                          <a:spLocks noChangeArrowheads="1"/>
                        </wps:cNvSpPr>
                        <wps:spPr bwMode="auto">
                          <a:xfrm>
                            <a:off x="10653" y="14697"/>
                            <a:ext cx="864" cy="8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59B440B" id="Group 20" o:spid="_x0000_s1026" style="position:absolute;margin-left:0;margin-top:10in;width:43.2pt;height:43.2pt;z-index:251656704;mso-left-percent:770;mso-position-horizontal-relative:margin;mso-position-vertical-relative:bottom-margin-area;mso-left-percent:770;mso-width-relative:margin;mso-height-relative:margin" coordorigin="10653,14697" coordsize="864,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OVPDwQAACoLAAAOAAAAZHJzL2Uyb0RvYy54bWzUVttu4zYQfS/QfyD4rlh3S0KUhW9KC6Td&#10;RdOiz7REXVBKVEk6clr03zskLce57GKx2xaoH2RehsMzZ2aOdP3u2DP0QIXs+JBj78rFiA4lr7qh&#10;yfEvPxdOgpFUZKgI4wPN8SOV+N3Nt99cT2NGfd5yVlGBwMkgs2nMcavUmC0WsmxpT+QVH+kAmzUX&#10;PVEwFc2iEmQC7z1b+K4bLyYuqlHwkkoJq1u7iW+M/7qmpXpf15IqxHIM2JR5CvPc6+fi5ppkjSBj&#10;25UnGOQLUPSkG+DSs6stUQQdRPfKVd+Vgkteq6uS9wte111JTQwQjee+iOZW8MNoYmmyqRnPNAG1&#10;L3j6Yrfljw8fBOqqHPtAz0B6yJG5FsEcyJnGJgObWzHejx+EjRCGd7z8TcL24uW+njfWGO2nH3gF&#10;/shBcUPOsRa9dgFho6PJweM5B/SoUAmLUZjEIUApYes0NjkqW0ikPuW5cRRgBNteGKdLm8Gy3Z3O&#10;w2l7WA80QpLZaw3UEzQdF9SbfKJUfh2l9y0ZqcmU1HTNlHozpe8fCEO+Zxk1JjOd0nKJBr5pydDQ&#10;lRB8aimpAJGxB9wXB/REQibeJhfVrBu/0wcvaPbcJAZCDWFJmljCZrp9YNBwHbjBM7pINgqpbinv&#10;kR7kmDLwLXWQJCMPd1JZcmcrvSw566qiY8xMRLPfMIEg8hwXuyQOTK4gH8/M2ICmHAeJ5+qk9yNU&#10;YrVn5pZndvLz3EHHDJUpGM3h7jRWpGN2DNezQcOjRhxsGDA7Khiadagj07h/rorIXYZB4iyXUeCE&#10;wc511kmxcVYbL46Xu/VmvfP+0kC9MGu7qqLDzviUs4544ecV1UnRrAKcleQMUKPiB0XFfVtNqOp0&#10;MsJomUJxVR1IWRAskyiNMSKsAQ0ulcBIcPVrp1pTlrrFtI9nDHqFXwSFTSYbW2LTFLnwO5XBydx0&#10;0Pl6M7tAtngVvLU4ApdA9UyrqWFdtrbx9rx6hBIGkEYE4PUBg5aLPzCaQIpzLH8/EEExYt8P0Aap&#10;F2pFUGYCkWulEpc7+8sdMpTgKscKCDHDjbJ6fxhF17Rwk+2Oga9Al+rO1LFuK4sKcJ+04b8SCX8W&#10;iZ/gbQUSwCjy/X9bKUxRfUJQZ334qJy+0gcB6G09vS0OA9fKYFrTduB54akn3+jC1E13yS4JndCP&#10;d07obrfOqtiETlx4y2gbbDeb7Ysu1Nf8My34CQEq9G/ulCfZu+gHq4O2CTTbmlErLKnnh+7aT50i&#10;TpZOWISRky7dxHG9dJ3GbpiG2+K5sNx1A/36kLTQppEfWTV4Av1CGrQGPKnApVnfgQoh1vU5Ts5G&#10;JPuY0p51UcOf9WD+N3L7P9UFgG0+yEwsp49H/cV3OYfx5Sfuzd8AAAD//wMAUEsDBBQABgAIAAAA&#10;IQCQ/EnS3AAAAAkBAAAPAAAAZHJzL2Rvd25yZXYueG1sTE9BTsMwELwj8Qdrkbgg6lBCVKVxKkCN&#10;OBMiod6ceHEi4nUUu234PcuJ3mZnRrMzxW5xozjhHAZPCh5WCQikzpuBrILmo7rfgAhRk9GjJ1Tw&#10;gwF25fVVoXPjz/SOpzpawSEUcq2gj3HKpQxdj06HlZ+QWPvys9ORz9lKM+szh7tRrpMkk04PxB96&#10;PeFrj913fXQKWtdltf2s9njn2xd7eGya6m2v1O3N8rwFEXGJ/2b4q8/VoeROrT+SCWJUwEMis2ma&#10;MGJ9k6UgWmae1oxkWcjLBeUvAAAA//8DAFBLAQItABQABgAIAAAAIQC2gziS/gAAAOEBAAATAAAA&#10;AAAAAAAAAAAAAAAAAABbQ29udGVudF9UeXBlc10ueG1sUEsBAi0AFAAGAAgAAAAhADj9If/WAAAA&#10;lAEAAAsAAAAAAAAAAAAAAAAALwEAAF9yZWxzLy5yZWxzUEsBAi0AFAAGAAgAAAAhACAw5U8PBAAA&#10;KgsAAA4AAAAAAAAAAAAAAAAALgIAAGRycy9lMm9Eb2MueG1sUEsBAi0AFAAGAAgAAAAhAJD8SdLc&#10;AAAACQEAAA8AAAAAAAAAAAAAAAAAaQYAAGRycy9kb3ducmV2LnhtbFBLBQYAAAAABAAEAPMAAABy&#10;BwAAAAA=&#10;">
                <v:oval id="Oval 21" o:spid="_x0000_s1027" style="position:absolute;left:10860;top:14898;width:297;height:303;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G/bxAAAANsAAAAPAAAAZHJzL2Rvd25yZXYueG1sRI9BawIx&#10;FITvBf9DeEJvNavQIlujiKKUQouutvT42Dw3q5uXJUl1++8bQfA4zMw3zGTW2UacyYfasYLhIANB&#10;XDpdc6Vgv1s9jUGEiKyxcUwK/ijAbNp7mGCu3YW3dC5iJRKEQ44KTIxtLmUoDVkMA9cSJ+/gvMWY&#10;pK+k9nhJcNvIUZa9SIs1pwWDLS0Mlafi1yrQyzVv3n+C/9QHfP4w+9Xx67tR6rHfzV9BROriPXxr&#10;v2kFoyFcv6QfIKf/AAAA//8DAFBLAQItABQABgAIAAAAIQDb4fbL7gAAAIUBAAATAAAAAAAAAAAA&#10;AAAAAAAAAABbQ29udGVudF9UeXBlc10ueG1sUEsBAi0AFAAGAAgAAAAhAFr0LFu/AAAAFQEAAAsA&#10;AAAAAAAAAAAAAAAAHwEAAF9yZWxzLy5yZWxzUEsBAi0AFAAGAAgAAAAhAK+Ab9vEAAAA2wAAAA8A&#10;AAAAAAAAAAAAAAAABwIAAGRycy9kb3ducmV2LnhtbFBLBQYAAAAAAwADALcAAAD4AgAAAAA=&#10;" fillcolor="#fe8637" strokecolor="#fe8637" strokeweight="3pt">
                  <v:stroke linestyle="thinThin"/>
                  <v:shadow color="#1f2f3f" opacity=".5" offset=",3pt"/>
                </v:oval>
                <v:rect id="Rectangle 22" o:spid="_x0000_s1028" style="position:absolute;left:10653;top:14697;width:864;height: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ZOxQAAANsAAAAPAAAAZHJzL2Rvd25yZXYueG1sRI/NasMw&#10;EITvgb6D2EIvoZbrQwhu5FACpaYUQpyf82JtbVNr5Viq7bx9FAjkOMzMN8xqPZlWDNS7xrKCtygG&#10;QVxa3XCl4LD/fF2CcB5ZY2uZFFzIwTp7mq0w1XbkHQ2Fr0SAsEtRQe19l0rpypoMush2xMH7tb1B&#10;H2RfSd3jGOCmlUkcL6TBhsNCjR1tair/in+jYCy3w2n/8yW381Nu+ZyfN8XxW6mX5+njHYSnyT/C&#10;93auFSQJ3L6EHyCzKwAAAP//AwBQSwECLQAUAAYACAAAACEA2+H2y+4AAACFAQAAEwAAAAAAAAAA&#10;AAAAAAAAAAAAW0NvbnRlbnRfVHlwZXNdLnhtbFBLAQItABQABgAIAAAAIQBa9CxbvwAAABUBAAAL&#10;AAAAAAAAAAAAAAAAAB8BAABfcmVscy8ucmVsc1BLAQItABQABgAIAAAAIQBe/gZOxQAAANsAAAAP&#10;AAAAAAAAAAAAAAAAAAcCAABkcnMvZG93bnJldi54bWxQSwUGAAAAAAMAAwC3AAAA+QIAAAAA&#10;" filled="f" stroked="f"/>
                <w10:wrap anchorx="margin" anchory="margin"/>
              </v:group>
            </w:pict>
          </mc:Fallback>
        </mc:AlternateContent>
      </w:r>
      <w:r w:rsidR="00CC1AAF">
        <w:rPr>
          <w:noProof/>
          <w:szCs w:val="52"/>
          <w:lang w:val="en-AU" w:eastAsia="en-AU"/>
        </w:rPr>
        <mc:AlternateContent>
          <mc:Choice Requires="wpg">
            <w:drawing>
              <wp:anchor distT="0" distB="0" distL="114300" distR="114300" simplePos="0" relativeHeight="251657728" behindDoc="0" locked="0" layoutInCell="1" allowOverlap="1" wp14:anchorId="425FE656" wp14:editId="74144935">
                <wp:simplePos x="0" y="0"/>
                <mc:AlternateContent>
                  <mc:Choice Requires="wp14">
                    <wp:positionH relativeFrom="margin">
                      <wp14:pctPosHOffset>77000</wp14:pctPosHOffset>
                    </wp:positionH>
                  </mc:Choice>
                  <mc:Fallback>
                    <wp:positionH relativeFrom="page">
                      <wp:posOffset>5367020</wp:posOffset>
                    </wp:positionH>
                  </mc:Fallback>
                </mc:AlternateContent>
                <wp:positionV relativeFrom="bottomMargin">
                  <wp:posOffset>9144000</wp:posOffset>
                </wp:positionV>
                <wp:extent cx="548640" cy="548640"/>
                <wp:effectExtent l="3810" t="0" r="0" b="3810"/>
                <wp:wrapNone/>
                <wp:docPr id="17"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 cy="548640"/>
                          <a:chOff x="10653" y="14697"/>
                          <a:chExt cx="864" cy="864"/>
                        </a:xfrm>
                      </wpg:grpSpPr>
                      <wps:wsp>
                        <wps:cNvPr id="18" name="Oval 18"/>
                        <wps:cNvSpPr>
                          <a:spLocks noChangeArrowheads="1"/>
                        </wps:cNvSpPr>
                        <wps:spPr bwMode="auto">
                          <a:xfrm flipH="1">
                            <a:off x="10860" y="14898"/>
                            <a:ext cx="297" cy="303"/>
                          </a:xfrm>
                          <a:prstGeom prst="ellipse">
                            <a:avLst/>
                          </a:prstGeom>
                          <a:solidFill>
                            <a:srgbClr val="FE8637"/>
                          </a:solidFill>
                          <a:ln w="38100" cmpd="dbl">
                            <a:solidFill>
                              <a:srgbClr val="FE8637"/>
                            </a:solidFill>
                            <a:round/>
                            <a:headEnd/>
                            <a:tailEnd/>
                          </a:ln>
                          <a:effectLst/>
                          <a:extLst>
                            <a:ext uri="{AF507438-7753-43E0-B8FC-AC1667EBCBE1}">
                              <a14:hiddenEffects xmlns:a14="http://schemas.microsoft.com/office/drawing/2010/main">
                                <a:effectLst>
                                  <a:outerShdw dist="45791" dir="3378596" algn="ctr" rotWithShape="0">
                                    <a:srgbClr val="1F2F3F">
                                      <a:alpha val="50000"/>
                                    </a:srgbClr>
                                  </a:outerShdw>
                                </a:effectLst>
                              </a14:hiddenEffects>
                            </a:ext>
                          </a:extLst>
                        </wps:spPr>
                        <wps:bodyPr rot="0" vert="horz" wrap="square" lIns="91440" tIns="45720" rIns="91440" bIns="45720" anchor="t" anchorCtr="0" upright="1">
                          <a:noAutofit/>
                        </wps:bodyPr>
                      </wps:wsp>
                      <wps:wsp>
                        <wps:cNvPr id="19" name="Rectangle 19"/>
                        <wps:cNvSpPr>
                          <a:spLocks noChangeArrowheads="1"/>
                        </wps:cNvSpPr>
                        <wps:spPr bwMode="auto">
                          <a:xfrm>
                            <a:off x="10653" y="14697"/>
                            <a:ext cx="864" cy="8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6C4EBBF6" id="Group 17" o:spid="_x0000_s1026" style="position:absolute;margin-left:0;margin-top:10in;width:43.2pt;height:43.2pt;z-index:251657728;mso-left-percent:770;mso-position-horizontal-relative:margin;mso-position-vertical-relative:bottom-margin-area;mso-left-percent:770;mso-width-relative:margin;mso-height-relative:margin" coordorigin="10653,14697" coordsize="864,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IouFwQAACoLAAAOAAAAZHJzL2Uyb0RvYy54bWzUVtuO2zYQfS/QfyD4rrVkXSwJqw28trUt&#10;sG2CbIo+0xJ1QSlRJemVt0X/vUNSvm4SBElboH6QOSI5PHNm5oi3b/YdQ89UyJb3GfZuXIxoX/Cy&#10;7esM//Ihd2KMpCJ9SRjvaYZfqMRv7r7/7nYcUjrnDWclFQic9DIdhww3Sg3pbCaLhnZE3vCB9jBZ&#10;cdERBaaoZ6UgI3jv2GzuutFs5KIcBC+olPB2bSfxnfFfVbRQb6tKUoVYhgGbMk9hnlv9nN3dkrQW&#10;ZGjaYoJBvgJFR9oeDj26WhNF0E60r1x1bSG45JW6KXg341XVFtTEANF47lU0D4LvBhNLnY71cKQJ&#10;qL3i6avdFj8/vxOoLSF3C4x60kGOzLEIbCBnHOoU1jyI4Wl4J2yEMHzkxW8SpmfX89qu7WK0HX/i&#10;JfgjO8UNOftKdNoFhI32JgcvxxzQvUIFvAyDOAogUwVMTWOTo6KBROpdnhuFPkYw7QVRYkCStGg2&#10;037YbTfrgUZIUnusgTpB03FBvckTpfLbKH1qyEBNpqSm60ApFL+l9O0zYciLLaNmyYFOablEPV81&#10;pK/pUgg+NpSUgMgzAWio4NNu0IaETHycXFSxdvhBbzyj2XPjCAg1hMWJwUDSA91zYNBw7bv+BV0k&#10;HYRUD5R3SA8yTBn4ljpIkpLnR6ksuYdV+rXkrC3zljFjiHq7YgJB5BnON3Hkm1xBPi6WsR6NGfZj&#10;z9VJ7waoxHLLzCkX6+SXuYOO6UtTMJrDzTRWpGV2DMezXsOjRhxsGIYOGJr3UEemcf9c5qG7CPzY&#10;WSxC3wn8jevcx/nKWa68KFps7lf3G+8vDdQL0qYtS9pvjE950BEv+LKimhTNKsBRSY4ANSq+U1Q8&#10;NeWIylYnIwgXiYfBACnz/UUcJhFGhNWgwYUSGAmufm1VY8pSt5j2ccGgl89zP7fJZENDbJpCF35T&#10;GUzLTQcdjzfWGbLZq+Dtij1wCVRDlRlaofds2drG2/LyBUoYQBoRgM8HDBou/sBoBCnOsPx9RwTF&#10;iP3YQxskXqAVQRkDIp+DIc5ntuczpC/AVYYVEGKGK2X1fjeItm7gJNsdPV+CLlWtqWONz6IC3NoA&#10;bfivRCI5iMR7+FqBBDCKvOTfVgpTVJ8R1IM+fFJOX+mDAPS2nj4uDj3XymBa03bg8cWpJ6dysfJk&#10;uzBxk028iQMnmEcbJ3DXa2eZrwInyr1FuPbXq9X6qgv1Mf9MC35GgHL9O3TKSfbO+sHqoG0CzbZm&#10;dArJmwfu/Txx8iheOEEehE6ycGPH9ZL7JHKDJFjnl8Ly2Pb020PSQpuE89CqwQn0lTRoDTipwPmy&#10;rgUVQqztMhwfF5H0U0p71EUN/6AHh///sy6YqwRcyEws0+VR3/jObRifX3Hv/gYAAP//AwBQSwME&#10;FAAGAAgAAAAhAJD8SdLcAAAACQEAAA8AAABkcnMvZG93bnJldi54bWxMT0FOwzAQvCPxB2uRuCDq&#10;UEJUpXEqQI04EyKh3px4cSLidRS7bfg9y4neZmdGszPFbnGjOOEcBk8KHlYJCKTOm4Gsguajut+A&#10;CFGT0aMnVPCDAXbl9VWhc+PP9I6nOlrBIRRyraCPccqlDF2PToeVn5BY+/Kz05HP2Uoz6zOHu1Gu&#10;kySTTg/EH3o94WuP3Xd9dApa12W1/az2eOfbF3t4bJrqba/U7c3yvAURcYn/Zvirz9Wh5E6tP5IJ&#10;YlTAQyKzaZowYn2TpSBaZp7WjGRZyMsF5S8AAAD//wMAUEsBAi0AFAAGAAgAAAAhALaDOJL+AAAA&#10;4QEAABMAAAAAAAAAAAAAAAAAAAAAAFtDb250ZW50X1R5cGVzXS54bWxQSwECLQAUAAYACAAAACEA&#10;OP0h/9YAAACUAQAACwAAAAAAAAAAAAAAAAAvAQAAX3JlbHMvLnJlbHNQSwECLQAUAAYACAAAACEA&#10;3RCKLhcEAAAqCwAADgAAAAAAAAAAAAAAAAAuAgAAZHJzL2Uyb0RvYy54bWxQSwECLQAUAAYACAAA&#10;ACEAkPxJ0twAAAAJAQAADwAAAAAAAAAAAAAAAABxBgAAZHJzL2Rvd25yZXYueG1sUEsFBgAAAAAE&#10;AAQA8wAAAHoHAAAAAA==&#10;">
                <v:oval id="Oval 18" o:spid="_x0000_s1027" style="position:absolute;left:10860;top:14898;width:297;height:303;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1gz7xQAAANsAAAAPAAAAZHJzL2Rvd25yZXYueG1sRI9BawIx&#10;EIXvBf9DGKG3mrVQKVujlBZLERRrbelx2IybrZvJkkRd/71zKPQ2w3vz3jfTee9bdaKYmsAGxqMC&#10;FHEVbMO1gd3n4u4RVMrIFtvAZOBCCeazwc0USxvO/EGnba6VhHAq0YDLuSu1TpUjj2kUOmLR9iF6&#10;zLLGWtuIZwn3rb4vion22LA0OOzoxVF12B69Afv6xpvlT4pru8eHldstfr++W2Nuh/3zE6hMff43&#10;/12/W8EXWPlFBtCzKwAAAP//AwBQSwECLQAUAAYACAAAACEA2+H2y+4AAACFAQAAEwAAAAAAAAAA&#10;AAAAAAAAAAAAW0NvbnRlbnRfVHlwZXNdLnhtbFBLAQItABQABgAIAAAAIQBa9CxbvwAAABUBAAAL&#10;AAAAAAAAAAAAAAAAAB8BAABfcmVscy8ucmVsc1BLAQItABQABgAIAAAAIQDw1gz7xQAAANsAAAAP&#10;AAAAAAAAAAAAAAAAAAcCAABkcnMvZG93bnJldi54bWxQSwUGAAAAAAMAAwC3AAAA+QIAAAAA&#10;" fillcolor="#fe8637" strokecolor="#fe8637" strokeweight="3pt">
                  <v:stroke linestyle="thinThin"/>
                  <v:shadow color="#1f2f3f" opacity=".5" offset=",3pt"/>
                </v:oval>
                <v:rect id="Rectangle 19" o:spid="_x0000_s1028" style="position:absolute;left:10653;top:14697;width:864;height: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Nl6CwgAAANsAAAAPAAAAZHJzL2Rvd25yZXYueG1sRE9Na8JA&#10;EL0L/odlhF5EN+1BbMxGRJCGUhBj63nITpPQ7GzMbpP037uC0Ns83uck29E0oqfO1ZYVPC8jEMSF&#10;1TWXCj7Ph8UahPPIGhvLpOCPHGzT6STBWNuBT9TnvhQhhF2MCirv21hKV1Rk0C1tSxy4b9sZ9AF2&#10;pdQdDiHcNPIlilbSYM2hocKW9hUVP/mvUTAUx/5y/niTx/kls3zNrvv8612pp9m424DwNPp/8cOd&#10;6TD/Fe6/hANkegMAAP//AwBQSwECLQAUAAYACAAAACEA2+H2y+4AAACFAQAAEwAAAAAAAAAAAAAA&#10;AAAAAAAAW0NvbnRlbnRfVHlwZXNdLnhtbFBLAQItABQABgAIAAAAIQBa9CxbvwAAABUBAAALAAAA&#10;AAAAAAAAAAAAAB8BAABfcmVscy8ucmVsc1BLAQItABQABgAIAAAAIQCeNl6CwgAAANsAAAAPAAAA&#10;AAAAAAAAAAAAAAcCAABkcnMvZG93bnJldi54bWxQSwUGAAAAAAMAAwC3AAAA9gIAAAAA&#10;" filled="f" stroked="f"/>
                <w10:wrap anchorx="margin" anchory="margin"/>
              </v:group>
            </w:pict>
          </mc:Fallback>
        </mc:AlternateContent>
      </w:r>
      <w:r w:rsidR="00CC1AAF">
        <w:rPr>
          <w:noProof/>
          <w:szCs w:val="52"/>
          <w:lang w:val="en-AU" w:eastAsia="en-AU"/>
        </w:rPr>
        <mc:AlternateContent>
          <mc:Choice Requires="wpg">
            <w:drawing>
              <wp:anchor distT="0" distB="0" distL="114300" distR="114300" simplePos="0" relativeHeight="251658752" behindDoc="0" locked="0" layoutInCell="1" allowOverlap="1" wp14:anchorId="49495989" wp14:editId="1DFCAA2C">
                <wp:simplePos x="0" y="0"/>
                <mc:AlternateContent>
                  <mc:Choice Requires="wp14">
                    <wp:positionH relativeFrom="margin">
                      <wp14:pctPosHOffset>77000</wp14:pctPosHOffset>
                    </wp:positionH>
                  </mc:Choice>
                  <mc:Fallback>
                    <wp:positionH relativeFrom="page">
                      <wp:posOffset>5367020</wp:posOffset>
                    </wp:positionH>
                  </mc:Fallback>
                </mc:AlternateContent>
                <wp:positionV relativeFrom="bottomMargin">
                  <wp:posOffset>9144000</wp:posOffset>
                </wp:positionV>
                <wp:extent cx="548640" cy="548640"/>
                <wp:effectExtent l="3810" t="0" r="0" b="3810"/>
                <wp:wrapNone/>
                <wp:docPr id="14" name="Group 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 cy="548640"/>
                          <a:chOff x="10653" y="14697"/>
                          <a:chExt cx="864" cy="864"/>
                        </a:xfrm>
                      </wpg:grpSpPr>
                      <wps:wsp>
                        <wps:cNvPr id="15" name="Oval 15"/>
                        <wps:cNvSpPr>
                          <a:spLocks noChangeArrowheads="1"/>
                        </wps:cNvSpPr>
                        <wps:spPr bwMode="auto">
                          <a:xfrm flipH="1">
                            <a:off x="10860" y="14898"/>
                            <a:ext cx="297" cy="303"/>
                          </a:xfrm>
                          <a:prstGeom prst="ellipse">
                            <a:avLst/>
                          </a:prstGeom>
                          <a:solidFill>
                            <a:srgbClr val="FE8637"/>
                          </a:solidFill>
                          <a:ln w="38100" cmpd="dbl">
                            <a:solidFill>
                              <a:srgbClr val="FE8637"/>
                            </a:solidFill>
                            <a:round/>
                            <a:headEnd/>
                            <a:tailEnd/>
                          </a:ln>
                          <a:effectLst/>
                          <a:extLst>
                            <a:ext uri="{AF507438-7753-43E0-B8FC-AC1667EBCBE1}">
                              <a14:hiddenEffects xmlns:a14="http://schemas.microsoft.com/office/drawing/2010/main">
                                <a:effectLst>
                                  <a:outerShdw dist="45791" dir="3378596" algn="ctr" rotWithShape="0">
                                    <a:srgbClr val="1F2F3F">
                                      <a:alpha val="50000"/>
                                    </a:srgbClr>
                                  </a:outerShdw>
                                </a:effectLst>
                              </a14:hiddenEffects>
                            </a:ext>
                          </a:extLst>
                        </wps:spPr>
                        <wps:bodyPr rot="0" vert="horz" wrap="square" lIns="91440" tIns="45720" rIns="91440" bIns="45720" anchor="t" anchorCtr="0" upright="1">
                          <a:noAutofit/>
                        </wps:bodyPr>
                      </wps:wsp>
                      <wps:wsp>
                        <wps:cNvPr id="16" name="Rectangle 16"/>
                        <wps:cNvSpPr>
                          <a:spLocks noChangeArrowheads="1"/>
                        </wps:cNvSpPr>
                        <wps:spPr bwMode="auto">
                          <a:xfrm>
                            <a:off x="10653" y="14697"/>
                            <a:ext cx="864" cy="8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6F0E485" id="Group 14" o:spid="_x0000_s1026" style="position:absolute;margin-left:0;margin-top:10in;width:43.2pt;height:43.2pt;z-index:251658752;mso-left-percent:770;mso-position-horizontal-relative:margin;mso-position-vertical-relative:bottom-margin-area;mso-left-percent:770;mso-width-relative:margin;mso-height-relative:margin" coordorigin="10653,14697" coordsize="864,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slNHAQAACoLAAAOAAAAZHJzL2Uyb0RvYy54bWzUVttu4zYQfS/QfyD4rliyLpaEKAvHttIC&#10;aXfRtOgzLVEXlBJVko6cFv33DknLt2QXi91FgfpB5ojk8MyZmSPevtt3DD1TIVveZ9i7cTGifcHL&#10;tq8z/NuvuRNjJBXpS8J4TzP8QiV+d/f9d7fjkNI5bzgrqUDgpJfpOGS4UWpIZzNZNLQj8oYPtIfJ&#10;iouOKDBFPSsFGcF7x2Zz141mIxflIHhBpYS3azuJ74z/qqKFel9VkirEMgzYlHkK89zq5+zulqS1&#10;IEPTFgcY5AtQdKTt4dCjqzVRBO1E+8pV1xaCS16pm4J3M15VbUFNDBCN515F8yD4bjCx1OlYD0ea&#10;gNornr7YbfHz8weB2hJyF2DUkw5yZI5FYAM541CnsOZBDE/DB2EjhOEjL/6QMD27ntd2bRej7fgT&#10;L8Ef2SluyNlXotMuIGy0Nzl4OeaA7hUq4GUYxFEAmSpg6jA2OSoaSKTe5blR6GME014QJQubwaLZ&#10;HPbDbrtZDzRCktpjDdQDNB0X1Js8USq/jtKnhgzUZEpquiZKw4nS98+EIS+0jJolE53Scol6vmpI&#10;X9OlEHxsKCkBkWcC0FDBp92gDQmZeJtcVLF2+EFvPKPZc+MICDWExUlsCZvongODhmvf9S/oIukg&#10;pHqgvEN6kGHKwLfUQZKUPD9KZcmdVunXkrO2zFvGjCHq7YoJBJFnON/EkW9yBfm4WMZ6NGbYjz1X&#10;J70boBLLLTOnXKyTn+cOOqYvTcFoDjeHsSIts2M4nvUaHjXiYMMAa69gaN5DHZnG/XuZh+4i8GNn&#10;sQh9J/A3rnMf5ytnufKiaLG5X91vvH80UC9Im7Ysab8xPuWkI17weUV1UDSrAEclOQLUqPhOUfHU&#10;lCMqW52MIFwkHgYDpMz3F3GYRBgRVoMGF0pgJLj6vVWNKUvdYtrHBYNePs/93CaTDQ2xaQpd+B3K&#10;4LDcdNDxeGOdIZu9Ct6u2AOXQPVEK/SeLVvbeFtevkAJA0gjAvD5gEHDxV8YjSDFGZZ/7oigGLEf&#10;e2iDxAu0IihjQORzMMT5zPZ8hvQFuMqwAkLMcKWs3u8G0dYNnGS7o+dL0KWqNXWs8VlUgFsboA3/&#10;lUhA5qzu/gJfK5AARpEX6SRoHMfGh/x9S6UwRfUJQZ304aNy+kofBKC39fS2OPRcK4NpTduBxxen&#10;nnyjCxM32cSbOHCCebRxAne9dpb5KnCi3FuEa3+9Wq2vulAf821a8BMClOvf1Ckn2TvrB6uDtgk0&#10;25pRKyyJNw/c+3ni5FG8cII8CJ1k4caO6yX3SeQGSbDOL4Xlse3p14ekhTYJ56FVgxPoK2nQGnBS&#10;gfNlXQsqhFjbZTg+LiLpx5T2qIsa/qQH07+R2/+pLpirBFzITCyHy6O+8Z3bMD6/4t79CwAA//8D&#10;AFBLAwQUAAYACAAAACEAkPxJ0twAAAAJAQAADwAAAGRycy9kb3ducmV2LnhtbExPQU7DMBC8I/EH&#10;a5G4IOpQQlSlcSpAjTgTIqHenHhxIuJ1FLtt+D3Lid5mZ0azM8VucaM44RwGTwoeVgkIpM6bgayC&#10;5qO634AIUZPRoydU8IMBduX1VaFz48/0jqc6WsEhFHKtoI9xyqUMXY9Oh5WfkFj78rPTkc/ZSjPr&#10;M4e7Ua6TJJNOD8Qfej3ha4/dd310ClrXZbX9rPZ459sXe3hsmuptr9TtzfK8BRFxif9m+KvP1aHk&#10;Tq0/kgliVMBDIrNpmjBifZOlIFpmntaMZFnIywXlLwAAAP//AwBQSwECLQAUAAYACAAAACEAtoM4&#10;kv4AAADhAQAAEwAAAAAAAAAAAAAAAAAAAAAAW0NvbnRlbnRfVHlwZXNdLnhtbFBLAQItABQABgAI&#10;AAAAIQA4/SH/1gAAAJQBAAALAAAAAAAAAAAAAAAAAC8BAABfcmVscy8ucmVsc1BLAQItABQABgAI&#10;AAAAIQAWbslNHAQAACoLAAAOAAAAAAAAAAAAAAAAAC4CAABkcnMvZTJvRG9jLnhtbFBLAQItABQA&#10;BgAIAAAAIQCQ/EnS3AAAAAkBAAAPAAAAAAAAAAAAAAAAAHYGAABkcnMvZG93bnJldi54bWxQSwUG&#10;AAAAAAQABADzAAAAfwcAAAAA&#10;">
                <v:oval id="Oval 15" o:spid="_x0000_s1027" style="position:absolute;left:10860;top:14898;width:297;height:303;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16NlwgAAANsAAAAPAAAAZHJzL2Rvd25yZXYueG1sRE9NawIx&#10;EL0L/Q9hCr1ptoJFtkYpFUUEi25Vehw242bbzWRJUt3++0YQvM3jfc5k1tlGnMmH2rGC50EGgrh0&#10;uuZKwf5z0R+DCBFZY+OYFPxRgNn0oTfBXLsL7+hcxEqkEA45KjAxtrmUoTRkMQxcS5y4k/MWY4K+&#10;ktrjJYXbRg6z7EVarDk1GGzp3VD5U/xaBXq+5O36K/gPfcLRxuwX34djo9TTY/f2CiJSF+/im3ul&#10;0/wRXH9JB8jpPwAAAP//AwBQSwECLQAUAAYACAAAACEA2+H2y+4AAACFAQAAEwAAAAAAAAAAAAAA&#10;AAAAAAAAW0NvbnRlbnRfVHlwZXNdLnhtbFBLAQItABQABgAIAAAAIQBa9CxbvwAAABUBAAALAAAA&#10;AAAAAAAAAAAAAB8BAABfcmVscy8ucmVsc1BLAQItABQABgAIAAAAIQAe16NlwgAAANsAAAAPAAAA&#10;AAAAAAAAAAAAAAcCAABkcnMvZG93bnJldi54bWxQSwUGAAAAAAMAAwC3AAAA9gIAAAAA&#10;" fillcolor="#fe8637" strokecolor="#fe8637" strokeweight="3pt">
                  <v:stroke linestyle="thinThin"/>
                  <v:shadow color="#1f2f3f" opacity=".5" offset=",3pt"/>
                </v:oval>
                <v:rect id="Rectangle 16" o:spid="_x0000_s1028" style="position:absolute;left:10653;top:14697;width:864;height: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crwwQAAANsAAAAPAAAAZHJzL2Rvd25yZXYueG1sRE9Li8Iw&#10;EL4v+B/CCF4WTdeDSDWKCLJlWRDr4zw0Y1tsJrXJtt1/bwTB23x8z1mue1OJlhpXWlbwNYlAEGdW&#10;l5wrOB134zkI55E1VpZJwT85WK8GH0uMte34QG3qcxFC2MWooPC+jqV0WUEG3cTWxIG72sagD7DJ&#10;pW6wC+GmktMomkmDJYeGAmvaFpTd0j+joMv27eX4+y33n5fE8j25b9Pzj1KjYb9ZgPDU+7f45U50&#10;mD+D5y/hALl6AAAA//8DAFBLAQItABQABgAIAAAAIQDb4fbL7gAAAIUBAAATAAAAAAAAAAAAAAAA&#10;AAAAAABbQ29udGVudF9UeXBlc10ueG1sUEsBAi0AFAAGAAgAAAAhAFr0LFu/AAAAFQEAAAsAAAAA&#10;AAAAAAAAAAAAHwEAAF9yZWxzLy5yZWxzUEsBAi0AFAAGAAgAAAAhAO+pyvDBAAAA2wAAAA8AAAAA&#10;AAAAAAAAAAAABwIAAGRycy9kb3ducmV2LnhtbFBLBQYAAAAAAwADALcAAAD1AgAAAAA=&#10;" filled="f" stroked="f"/>
                <w10:wrap anchorx="margin" anchory="margin"/>
              </v:group>
            </w:pict>
          </mc:Fallback>
        </mc:AlternateContent>
      </w:r>
      <w:r w:rsidR="00CC1AAF">
        <w:rPr>
          <w:noProof/>
          <w:szCs w:val="52"/>
          <w:lang w:val="en-AU" w:eastAsia="en-AU"/>
        </w:rPr>
        <mc:AlternateContent>
          <mc:Choice Requires="wpg">
            <w:drawing>
              <wp:anchor distT="0" distB="0" distL="114300" distR="114300" simplePos="0" relativeHeight="251659776" behindDoc="0" locked="0" layoutInCell="1" allowOverlap="1" wp14:anchorId="011925D1" wp14:editId="3CCC6F82">
                <wp:simplePos x="0" y="0"/>
                <mc:AlternateContent>
                  <mc:Choice Requires="wp14">
                    <wp:positionH relativeFrom="margin">
                      <wp14:pctPosHOffset>77000</wp14:pctPosHOffset>
                    </wp:positionH>
                  </mc:Choice>
                  <mc:Fallback>
                    <wp:positionH relativeFrom="page">
                      <wp:posOffset>5367020</wp:posOffset>
                    </wp:positionH>
                  </mc:Fallback>
                </mc:AlternateContent>
                <wp:positionV relativeFrom="bottomMargin">
                  <wp:posOffset>9144000</wp:posOffset>
                </wp:positionV>
                <wp:extent cx="548640" cy="548640"/>
                <wp:effectExtent l="3810" t="0" r="0" b="3810"/>
                <wp:wrapNone/>
                <wp:docPr id="11" name="Group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 cy="548640"/>
                          <a:chOff x="10653" y="14697"/>
                          <a:chExt cx="864" cy="864"/>
                        </a:xfrm>
                      </wpg:grpSpPr>
                      <wps:wsp>
                        <wps:cNvPr id="12" name="Oval 12"/>
                        <wps:cNvSpPr>
                          <a:spLocks noChangeArrowheads="1"/>
                        </wps:cNvSpPr>
                        <wps:spPr bwMode="auto">
                          <a:xfrm flipH="1">
                            <a:off x="10860" y="14898"/>
                            <a:ext cx="297" cy="303"/>
                          </a:xfrm>
                          <a:prstGeom prst="ellipse">
                            <a:avLst/>
                          </a:prstGeom>
                          <a:solidFill>
                            <a:srgbClr val="FE8637"/>
                          </a:solidFill>
                          <a:ln w="38100" cmpd="dbl">
                            <a:solidFill>
                              <a:srgbClr val="FE8637"/>
                            </a:solidFill>
                            <a:round/>
                            <a:headEnd/>
                            <a:tailEnd/>
                          </a:ln>
                          <a:effectLst/>
                          <a:extLst>
                            <a:ext uri="{AF507438-7753-43E0-B8FC-AC1667EBCBE1}">
                              <a14:hiddenEffects xmlns:a14="http://schemas.microsoft.com/office/drawing/2010/main">
                                <a:effectLst>
                                  <a:outerShdw dist="45791" dir="3378596" algn="ctr" rotWithShape="0">
                                    <a:srgbClr val="1F2F3F">
                                      <a:alpha val="50000"/>
                                    </a:srgbClr>
                                  </a:outerShdw>
                                </a:effectLst>
                              </a14:hiddenEffects>
                            </a:ext>
                          </a:extLst>
                        </wps:spPr>
                        <wps:bodyPr rot="0" vert="horz" wrap="square" lIns="91440" tIns="45720" rIns="91440" bIns="45720" anchor="t" anchorCtr="0" upright="1">
                          <a:noAutofit/>
                        </wps:bodyPr>
                      </wps:wsp>
                      <wps:wsp>
                        <wps:cNvPr id="13" name="Rectangle 13"/>
                        <wps:cNvSpPr>
                          <a:spLocks noChangeArrowheads="1"/>
                        </wps:cNvSpPr>
                        <wps:spPr bwMode="auto">
                          <a:xfrm>
                            <a:off x="10653" y="14697"/>
                            <a:ext cx="864" cy="8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677635C5" id="Group 11" o:spid="_x0000_s1026" style="position:absolute;margin-left:0;margin-top:10in;width:43.2pt;height:43.2pt;z-index:251659776;mso-left-percent:770;mso-position-horizontal-relative:margin;mso-position-vertical-relative:bottom-margin-area;mso-left-percent:770;mso-width-relative:margin;mso-height-relative:margin" coordorigin="10653,14697" coordsize="864,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Q+fFwQAACoLAAAOAAAAZHJzL2Uyb0RvYy54bWzUVttu4zYQfS/QfyD4rlh3S0KURWJbaYG0&#10;u2ha9JmWKImoJKokHTkt+u8dkpYvSXax2F0UqB/kGXI4nDkzc6Trd/u+Q09USMaHHHtXLkZ0KHnF&#10;hibHv/1aOAlGUpGhIh0faI6fqcTvbr7/7noaM+rzlncVFQicDDKbxhy3So3ZYiHLlvZEXvGRDrBZ&#10;c9ETBapoFpUgE3jvu4XvuvFi4qIaBS+plLC6tpv4xviva1qq93UtqUJdjiE2ZZ7CPLf6ubi5Jlkj&#10;yNiy8hAG+YIoesIGuPToak0UQTvBXrnqWSm45LW6Knm/4HXNSmpygGw890U294LvRpNLk03NeIQJ&#10;oH2B0xe7LX9++iAQq6B2HkYD6aFG5loEOoAzjU0GNvdifBw/CJshiA+8/EPC9uLlvtYba4y200+8&#10;An9kp7gBZ1+LXruAtNHe1OD5WAO6V6iExShM4hAqVcLWQTY1KlsopD7luXEUYATbXhinS1vBst0c&#10;zsNpe1gLOkKS2WtNqIfQdF7Qb/IEqfw6SB9bMlJTKanhmiH1Z0jfP5EOeb5F1JjMcEqLJRr4qiVD&#10;Q2+F4FNLSQURmQpA3GcHtCKhEm+Di+qOjT/og2cwe24SA6AGsCRNLGAz3D4gaLAO3OACLpKNQqp7&#10;ynukhRzTDnxLnSTJyNODVBbc2UovS96xqmBdZxTRbFedQJB5jotNEgemVlCPC7NuQFOOg8RzddH7&#10;ETqx2nbmlgs7+XnuYGKGyjSMxnBzkBVhnZXh+m7Q4VFDDjYN0PYKRLMOfWQG9+/bInKXYZA4y2UU&#10;OGGwcZ27pFg5tysvjpebu9XdxvtHB+qFWcuqig4b41POPOKFn9dUB0azDHBkkmOAOiq+U1Q8ttWE&#10;KqaLEUbLFOa1YkBlQbBMojTGiHQNcHCpBEaCq9+Zak1b6hHTPi4Q9Aq/CApbzG5siS1T5MLv0AYH&#10;czNBx+uNdhbZ4lXy1mIPWALUM6ymh3Xb2sHb8uoZWhiCNCQArw8QWi7+wmgCKs6x/HNHBMWo+3GA&#10;MUi9UDOCMgpk7oMizne25ztkKMFVjhUAYsSVsny/GwVrWrjJTsfAb4GXamb6WI+VjQriPnDDf0US&#10;QGaWd3+BtxVQQEeRZ2bxYvChft+SKUxTfYJQZ374KJ2+4gcB0dt+epscBq6ZwYymncDjwmkm35jC&#10;1E03ySYJndCPN07ortfObbEKnbjwltE6WK9W6xdTqK/5NiP4CQIq9G+elBPtnc2D5UE7BBptjagl&#10;ltTzQ/fOT50iTpZOWISRky7dxHG99C6N3TAN18UlsTywgX59Sppo08iPLBucgn5BDZoDTixwbtYz&#10;YCHUsT7HydGIZB9j2iMv6vBnPpj/Dd3+T3kBwjYfZCaXw8ej/uI710E+/8S9+RcAAP//AwBQSwME&#10;FAAGAAgAAAAhAJD8SdLcAAAACQEAAA8AAABkcnMvZG93bnJldi54bWxMT0FOwzAQvCPxB2uRuCDq&#10;UEJUpXEqQI04EyKh3px4cSLidRS7bfg9y4neZmdGszPFbnGjOOEcBk8KHlYJCKTOm4Gsguajut+A&#10;CFGT0aMnVPCDAXbl9VWhc+PP9I6nOlrBIRRyraCPccqlDF2PToeVn5BY+/Kz05HP2Uoz6zOHu1Gu&#10;kySTTg/EH3o94WuP3Xd9dApa12W1/az2eOfbF3t4bJrqba/U7c3yvAURcYn/Zvirz9Wh5E6tP5IJ&#10;YlTAQyKzaZowYn2TpSBaZp7WjGRZyMsF5S8AAAD//wMAUEsBAi0AFAAGAAgAAAAhALaDOJL+AAAA&#10;4QEAABMAAAAAAAAAAAAAAAAAAAAAAFtDb250ZW50X1R5cGVzXS54bWxQSwECLQAUAAYACAAAACEA&#10;OP0h/9YAAACUAQAACwAAAAAAAAAAAAAAAAAvAQAAX3JlbHMvLnJlbHNQSwECLQAUAAYACAAAACEA&#10;5gkPnxcEAAAqCwAADgAAAAAAAAAAAAAAAAAuAgAAZHJzL2Uyb0RvYy54bWxQSwECLQAUAAYACAAA&#10;ACEAkPxJ0twAAAAJAQAADwAAAAAAAAAAAAAAAABxBgAAZHJzL2Rvd25yZXYueG1sUEsFBgAAAAAE&#10;AAQA8wAAAHoHAAAAAA==&#10;">
                <v:oval id="Oval 12" o:spid="_x0000_s1027" style="position:absolute;left:10860;top:14898;width:297;height:303;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jsRwgAAANsAAAAPAAAAZHJzL2Rvd25yZXYueG1sRE9NawIx&#10;EL0L/Q9hCr1ptoJFtkYpFUUEi25Vehw242bbzWRJUt3++0YQvM3jfc5k1tlGnMmH2rGC50EGgrh0&#10;uuZKwf5z0R+DCBFZY+OYFPxRgNn0oTfBXLsL7+hcxEqkEA45KjAxtrmUoTRkMQxcS5y4k/MWY4K+&#10;ktrjJYXbRg6z7EVarDk1GGzp3VD5U/xaBXq+5O36K/gPfcLRxuwX34djo9TTY/f2CiJSF+/im3ul&#10;0/whXH9JB8jpPwAAAP//AwBQSwECLQAUAAYACAAAACEA2+H2y+4AAACFAQAAEwAAAAAAAAAAAAAA&#10;AAAAAAAAW0NvbnRlbnRfVHlwZXNdLnhtbFBLAQItABQABgAIAAAAIQBa9CxbvwAAABUBAAALAAAA&#10;AAAAAAAAAAAAAB8BAABfcmVscy8ucmVsc1BLAQItABQABgAIAAAAIQCRPjsRwgAAANsAAAAPAAAA&#10;AAAAAAAAAAAAAAcCAABkcnMvZG93bnJldi54bWxQSwUGAAAAAAMAAwC3AAAA9gIAAAAA&#10;" fillcolor="#fe8637" strokecolor="#fe8637" strokeweight="3pt">
                  <v:stroke linestyle="thinThin"/>
                  <v:shadow color="#1f2f3f" opacity=".5" offset=",3pt"/>
                </v:oval>
                <v:rect id="Rectangle 13" o:spid="_x0000_s1028" style="position:absolute;left:10653;top:14697;width:864;height: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mlowgAAANsAAAAPAAAAZHJzL2Rvd25yZXYueG1sRE9Na8JA&#10;EL0L/odlhF5EN60gJWYjIkhDKYix9Txkp0lodjZmt0n6711B6G0e73OS7Wga0VPnassKnpcRCOLC&#10;6ppLBZ/nw+IVhPPIGhvLpOCPHGzT6STBWNuBT9TnvhQhhF2MCirv21hKV1Rk0C1tSxy4b9sZ9AF2&#10;pdQdDiHcNPIlitbSYM2hocKW9hUVP/mvUTAUx/5y/niTx/kls3zNrvv8612pp9m424DwNPp/8cOd&#10;6TB/BfdfwgEyvQEAAP//AwBQSwECLQAUAAYACAAAACEA2+H2y+4AAACFAQAAEwAAAAAAAAAAAAAA&#10;AAAAAAAAW0NvbnRlbnRfVHlwZXNdLnhtbFBLAQItABQABgAIAAAAIQBa9CxbvwAAABUBAAALAAAA&#10;AAAAAAAAAAAAAB8BAABfcmVscy8ucmVsc1BLAQItABQABgAIAAAAIQD/3mlowgAAANsAAAAPAAAA&#10;AAAAAAAAAAAAAAcCAABkcnMvZG93bnJldi54bWxQSwUGAAAAAAMAAwC3AAAA9gIAAAAA&#10;" filled="f" stroked="f"/>
                <w10:wrap anchorx="margin" anchory="margin"/>
              </v:group>
            </w:pict>
          </mc:Fallback>
        </mc:AlternateContent>
      </w:r>
      <w:r w:rsidR="00CC1AAF">
        <w:rPr>
          <w:noProof/>
          <w:szCs w:val="52"/>
          <w:lang w:val="en-AU" w:eastAsia="en-AU"/>
        </w:rPr>
        <mc:AlternateContent>
          <mc:Choice Requires="wpg">
            <w:drawing>
              <wp:anchor distT="0" distB="0" distL="114300" distR="114300" simplePos="0" relativeHeight="251660800" behindDoc="0" locked="0" layoutInCell="1" allowOverlap="1" wp14:anchorId="09DEAAFE" wp14:editId="3E528C45">
                <wp:simplePos x="0" y="0"/>
                <mc:AlternateContent>
                  <mc:Choice Requires="wp14">
                    <wp:positionH relativeFrom="margin">
                      <wp14:pctPosHOffset>77000</wp14:pctPosHOffset>
                    </wp:positionH>
                  </mc:Choice>
                  <mc:Fallback>
                    <wp:positionH relativeFrom="page">
                      <wp:posOffset>5367020</wp:posOffset>
                    </wp:positionH>
                  </mc:Fallback>
                </mc:AlternateContent>
                <wp:positionV relativeFrom="bottomMargin">
                  <wp:posOffset>9144000</wp:posOffset>
                </wp:positionV>
                <wp:extent cx="548640" cy="548640"/>
                <wp:effectExtent l="3810" t="0" r="0" b="3810"/>
                <wp:wrapNone/>
                <wp:docPr id="8" name="Group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 cy="548640"/>
                          <a:chOff x="10653" y="14697"/>
                          <a:chExt cx="864" cy="864"/>
                        </a:xfrm>
                      </wpg:grpSpPr>
                      <wps:wsp>
                        <wps:cNvPr id="9" name="Oval 9"/>
                        <wps:cNvSpPr>
                          <a:spLocks noChangeArrowheads="1"/>
                        </wps:cNvSpPr>
                        <wps:spPr bwMode="auto">
                          <a:xfrm flipH="1">
                            <a:off x="10860" y="14898"/>
                            <a:ext cx="297" cy="303"/>
                          </a:xfrm>
                          <a:prstGeom prst="ellipse">
                            <a:avLst/>
                          </a:prstGeom>
                          <a:solidFill>
                            <a:srgbClr val="FE8637"/>
                          </a:solidFill>
                          <a:ln w="38100" cmpd="dbl">
                            <a:solidFill>
                              <a:srgbClr val="FE8637"/>
                            </a:solidFill>
                            <a:round/>
                            <a:headEnd/>
                            <a:tailEnd/>
                          </a:ln>
                          <a:effectLst/>
                          <a:extLst>
                            <a:ext uri="{AF507438-7753-43E0-B8FC-AC1667EBCBE1}">
                              <a14:hiddenEffects xmlns:a14="http://schemas.microsoft.com/office/drawing/2010/main">
                                <a:effectLst>
                                  <a:outerShdw dist="45791" dir="3378596" algn="ctr" rotWithShape="0">
                                    <a:srgbClr val="1F2F3F">
                                      <a:alpha val="50000"/>
                                    </a:srgbClr>
                                  </a:outerShdw>
                                </a:effectLst>
                              </a14:hiddenEffects>
                            </a:ext>
                          </a:extLst>
                        </wps:spPr>
                        <wps:bodyPr rot="0" vert="horz" wrap="square" lIns="91440" tIns="45720" rIns="91440" bIns="45720" anchor="t" anchorCtr="0" upright="1">
                          <a:noAutofit/>
                        </wps:bodyPr>
                      </wps:wsp>
                      <wps:wsp>
                        <wps:cNvPr id="10" name="Rectangle 10"/>
                        <wps:cNvSpPr>
                          <a:spLocks noChangeArrowheads="1"/>
                        </wps:cNvSpPr>
                        <wps:spPr bwMode="auto">
                          <a:xfrm>
                            <a:off x="10653" y="14697"/>
                            <a:ext cx="864" cy="8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8C96AD6" id="Group 8" o:spid="_x0000_s1026" style="position:absolute;margin-left:0;margin-top:10in;width:43.2pt;height:43.2pt;z-index:251660800;mso-left-percent:770;mso-position-horizontal-relative:margin;mso-position-vertical-relative:bottom-margin-area;mso-left-percent:770;mso-width-relative:margin;mso-height-relative:margin" coordorigin="10653,14697" coordsize="864,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1FrAHQQAACYLAAAOAAAAZHJzL2Uyb0RvYy54bWzUVtuO2zYQfS/QfyD4rrVkXSwJqw28trUt&#10;sG2CbIo+0xJ1QSlRJemVt0X/vUNSvm4SBElQoH6weRkOz5yZOebtm33H0DMVsuV9hr0bFyPaF7xs&#10;+zrDv33InRgjqUhfEsZ7muEXKvGbux9/uB2HlM55w1lJBQInvUzHIcONUkM6m8mioR2RN3ygPWxW&#10;XHREwVTUs1KQEbx3bDZ33Wg2clEOghdUSlhd2018Z/xXFS3U26qSVCGWYcCmzLcw31v9Pbu7JWkt&#10;yNC0xQSDfAWKjrQ9XHp0tSaKoJ1oX7nq2kJwySt1U/BuxquqLaiJAaLx3KtoHgTfDSaWOh3r4UgT&#10;UHvF01e7LX59fidQW2YYEtWTDlJkbkWxpmYc6hQsHsTwNLwTNj4YPvLiDwnbs+t9Pa+tMdqOv/AS&#10;3JGd4oaafSU67QKCRnuTgZdjBuheoQIWwyCOAshTAVvT2GSoaCCN+pTnRqGPEWx7QZQsbP6KZjOd&#10;h9P2sB5ohCS11xqoEzQdF1SbPBEqv43Qp4YM1ORJaromQpMDoW+fCUOJ5dMYHMiUlknU81VD+pou&#10;heBjQ0kJeDwDXwMFj/aAnkjIw8epRRVrh5/0wTOSPTeOgE5DV5yYnJL0QPYc+DNM+65/QRZJByHV&#10;A+Ud0oMMUwa+pQ6RpOT5USpL7cFKL0vO2jJvGTMTUW9XTCAIPMP5Jo58kynIxoUZ69GYYT/2XJ3y&#10;boAqLLfM3HJhJ7/MHXRLX5py0RxuprEiLbNjuJ71Gh41wmDDMHTA0KxDFZmm/XuZh+4i8GNnsQh9&#10;J/A3rnMf5ytnufKiaLG5X91vvH80UC9Im7Ysab8xPuVBQ7zgy0pqUjPb/UcVOQLUqPhOUfHUlCMq&#10;W52MIFwkHoYJyJjvL+IwiTAirAb9LZTASHD1e6saU5S6wbSPCwa9fJ77uU0mGxpi0xS68JnKYDI3&#10;/XO83szOkM1eBW8t9sAlUA1VZmiFzrNla9tuy8sXKGEAaSQA/jpg0HDxF0YjyHCG5Z87IihG7Oce&#10;2iDxAq0Hykwg8jlMxPnO9nyH9AW4yrACQsxwpazW7wbR1g3cZLuj50tQpao1dazxWVSAW09AGf4j&#10;ifAgGiu67+GfCiSAUQRrUMMax7HxIX/fUylMUX1GTg/68EkxfaUPAtDbevq4OPRcK4NpTduBx4VT&#10;T07lYuXJdmHiJpt4EwdOMI82TuCu184yXwVOlHuLcO2vV6v1VRfqa75PC35GgHL9OXTKSfbO+sHq&#10;oG0CzbZmdArJmwfu/Txx8iheOEEehE6ycGPH9ZL7JHKDJFjnl8Ly2Pb020PSQpuE89CqwQn0lTRo&#10;DTipwLlZ14IKIdZ28FI4GpH0U0p71EUN/6AHh9//sy6YhwQ8xkws08NRv/bO5zA+f97e/QsAAP//&#10;AwBQSwMEFAAGAAgAAAAhAJD8SdLcAAAACQEAAA8AAABkcnMvZG93bnJldi54bWxMT0FOwzAQvCPx&#10;B2uRuCDqUEJUpXEqQI04EyKh3px4cSLidRS7bfg9y4neZmdGszPFbnGjOOEcBk8KHlYJCKTOm4Gs&#10;guajut+ACFGT0aMnVPCDAXbl9VWhc+PP9I6nOlrBIRRyraCPccqlDF2PToeVn5BY+/Kz05HP2Uoz&#10;6zOHu1GukySTTg/EH3o94WuP3Xd9dApa12W1/az2eOfbF3t4bJrqba/U7c3yvAURcYn/Zvirz9Wh&#10;5E6tP5IJYlTAQyKzaZowYn2TpSBaZp7WjGRZyMsF5S8AAAD//wMAUEsBAi0AFAAGAAgAAAAhALaD&#10;OJL+AAAA4QEAABMAAAAAAAAAAAAAAAAAAAAAAFtDb250ZW50X1R5cGVzXS54bWxQSwECLQAUAAYA&#10;CAAAACEAOP0h/9YAAACUAQAACwAAAAAAAAAAAAAAAAAvAQAAX3JlbHMvLnJlbHNQSwECLQAUAAYA&#10;CAAAACEAyNRawB0EAAAmCwAADgAAAAAAAAAAAAAAAAAuAgAAZHJzL2Uyb0RvYy54bWxQSwECLQAU&#10;AAYACAAAACEAkPxJ0twAAAAJAQAADwAAAAAAAAAAAAAAAAB3BgAAZHJzL2Rvd25yZXYueG1sUEsF&#10;BgAAAAAEAAQA8wAAAIAHAAAAAA==&#10;">
                <v:oval id="Oval 9" o:spid="_x0000_s1027" style="position:absolute;left:10860;top:14898;width:297;height:303;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DlXwwAAANoAAAAPAAAAZHJzL2Rvd25yZXYueG1sRI9BawIx&#10;FITvhf6H8Aq9aVahYlejSItShIpaFY+PzXOz7eZlSVLd/nsjCD0OM/MNM562thZn8qFyrKDXzUAQ&#10;F05XXCrYfc07QxAhImusHZOCPwownTw+jDHX7sIbOm9jKRKEQ44KTIxNLmUoDFkMXdcQJ+/kvMWY&#10;pC+l9nhJcFvLfpYNpMWK04LBht4MFT/bX6tAvy94vTwGv9InfPk0u/n3/lAr9fzUzkYgIrXxP3xv&#10;f2gFr3C7km6AnFwBAAD//wMAUEsBAi0AFAAGAAgAAAAhANvh9svuAAAAhQEAABMAAAAAAAAAAAAA&#10;AAAAAAAAAFtDb250ZW50X1R5cGVzXS54bWxQSwECLQAUAAYACAAAACEAWvQsW78AAAAVAQAACwAA&#10;AAAAAAAAAAAAAAAfAQAAX3JlbHMvLnJlbHNQSwECLQAUAAYACAAAACEAsnA5V8MAAADaAAAADwAA&#10;AAAAAAAAAAAAAAAHAgAAZHJzL2Rvd25yZXYueG1sUEsFBgAAAAADAAMAtwAAAPcCAAAAAA==&#10;" fillcolor="#fe8637" strokecolor="#fe8637" strokeweight="3pt">
                  <v:stroke linestyle="thinThin"/>
                  <v:shadow color="#1f2f3f" opacity=".5" offset=",3pt"/>
                </v:oval>
                <v:rect id="Rectangle 10" o:spid="_x0000_s1028" style="position:absolute;left:10653;top:14697;width:864;height: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DPcfxAAAANsAAAAPAAAAZHJzL2Rvd25yZXYueG1sRI9Ba8JA&#10;EIXvBf/DMoKXUjf1UCR1FRGkQQpibD0P2WkSmp2N2TVJ/33nIHib4b1575vVZnSN6qkLtWcDr/ME&#10;FHHhbc2lga/z/mUJKkRki41nMvBHATbrydMKU+sHPlGfx1JJCIcUDVQxtqnWoajIYZj7lli0H985&#10;jLJ2pbYdDhLuGr1IkjftsGZpqLClXUXFb35zBobi2F/Onx/6+HzJPF+z6y7/Phgzm47bd1CRxvgw&#10;368zK/hCL7/IAHr9DwAA//8DAFBLAQItABQABgAIAAAAIQDb4fbL7gAAAIUBAAATAAAAAAAAAAAA&#10;AAAAAAAAAABbQ29udGVudF9UeXBlc10ueG1sUEsBAi0AFAAGAAgAAAAhAFr0LFu/AAAAFQEAAAsA&#10;AAAAAAAAAAAAAAAAHwEAAF9yZWxzLy5yZWxzUEsBAi0AFAAGAAgAAAAhAA8M9x/EAAAA2wAAAA8A&#10;AAAAAAAAAAAAAAAABwIAAGRycy9kb3ducmV2LnhtbFBLBQYAAAAAAwADALcAAAD4AgAAAAA=&#10;" filled="f" stroked="f"/>
                <w10:wrap anchorx="margin" anchory="margin"/>
              </v:group>
            </w:pict>
          </mc:Fallback>
        </mc:AlternateContent>
      </w:r>
      <w:r w:rsidR="00CC1AAF">
        <w:rPr>
          <w:noProof/>
          <w:szCs w:val="52"/>
          <w:lang w:val="en-AU" w:eastAsia="en-AU"/>
        </w:rPr>
        <mc:AlternateContent>
          <mc:Choice Requires="wpg">
            <w:drawing>
              <wp:anchor distT="0" distB="0" distL="114300" distR="114300" simplePos="0" relativeHeight="251661824" behindDoc="0" locked="0" layoutInCell="1" allowOverlap="1" wp14:anchorId="7FDBFD2B" wp14:editId="358C4D1D">
                <wp:simplePos x="0" y="0"/>
                <mc:AlternateContent>
                  <mc:Choice Requires="wp14">
                    <wp:positionH relativeFrom="margin">
                      <wp14:pctPosHOffset>77000</wp14:pctPosHOffset>
                    </wp:positionH>
                  </mc:Choice>
                  <mc:Fallback>
                    <wp:positionH relativeFrom="page">
                      <wp:posOffset>5367020</wp:posOffset>
                    </wp:positionH>
                  </mc:Fallback>
                </mc:AlternateContent>
                <wp:positionV relativeFrom="bottomMargin">
                  <wp:posOffset>9144000</wp:posOffset>
                </wp:positionV>
                <wp:extent cx="548640" cy="548640"/>
                <wp:effectExtent l="3810" t="0" r="0" b="3810"/>
                <wp:wrapNone/>
                <wp:docPr id="5"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 cy="548640"/>
                          <a:chOff x="10653" y="14697"/>
                          <a:chExt cx="864" cy="864"/>
                        </a:xfrm>
                      </wpg:grpSpPr>
                      <wps:wsp>
                        <wps:cNvPr id="6" name="Oval 6"/>
                        <wps:cNvSpPr>
                          <a:spLocks noChangeArrowheads="1"/>
                        </wps:cNvSpPr>
                        <wps:spPr bwMode="auto">
                          <a:xfrm flipH="1">
                            <a:off x="10860" y="14898"/>
                            <a:ext cx="297" cy="303"/>
                          </a:xfrm>
                          <a:prstGeom prst="ellipse">
                            <a:avLst/>
                          </a:prstGeom>
                          <a:solidFill>
                            <a:srgbClr val="FE8637"/>
                          </a:solidFill>
                          <a:ln w="38100" cmpd="dbl">
                            <a:solidFill>
                              <a:srgbClr val="FE8637"/>
                            </a:solidFill>
                            <a:round/>
                            <a:headEnd/>
                            <a:tailEnd/>
                          </a:ln>
                          <a:effectLst/>
                          <a:extLst>
                            <a:ext uri="{AF507438-7753-43E0-B8FC-AC1667EBCBE1}">
                              <a14:hiddenEffects xmlns:a14="http://schemas.microsoft.com/office/drawing/2010/main">
                                <a:effectLst>
                                  <a:outerShdw dist="45791" dir="3378596" algn="ctr" rotWithShape="0">
                                    <a:srgbClr val="1F2F3F">
                                      <a:alpha val="50000"/>
                                    </a:srgbClr>
                                  </a:outerShdw>
                                </a:effectLst>
                              </a14:hiddenEffects>
                            </a:ext>
                          </a:extLst>
                        </wps:spPr>
                        <wps:bodyPr rot="0" vert="horz" wrap="square" lIns="91440" tIns="45720" rIns="91440" bIns="45720" anchor="t" anchorCtr="0" upright="1">
                          <a:noAutofit/>
                        </wps:bodyPr>
                      </wps:wsp>
                      <wps:wsp>
                        <wps:cNvPr id="7" name="Rectangle 7"/>
                        <wps:cNvSpPr>
                          <a:spLocks noChangeArrowheads="1"/>
                        </wps:cNvSpPr>
                        <wps:spPr bwMode="auto">
                          <a:xfrm>
                            <a:off x="10653" y="14697"/>
                            <a:ext cx="864" cy="8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258236C9" id="Group 5" o:spid="_x0000_s1026" style="position:absolute;margin-left:0;margin-top:10in;width:43.2pt;height:43.2pt;z-index:251661824;mso-left-percent:770;mso-position-horizontal-relative:margin;mso-position-vertical-relative:bottom-margin-area;mso-left-percent:770;mso-width-relative:margin;mso-height-relative:margin" coordorigin="10653,14697" coordsize="864,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A3OGQQAACQLAAAOAAAAZHJzL2Uyb0RvYy54bWzUVttu4zYQfS/QfyD4rliyLpaEKAvHttIC&#10;aXfRtOgzLVEXlBJVko6cFv33DknLt2QXi91FgfpB5ojk8MyZmSPevtt3DD1TIVveZ9i7cTGifcHL&#10;tq8z/NuvuRNjJBXpS8J4TzP8QiV+d/f9d7fjkNI5bzgrqUDgpJfpOGS4UWpIZzNZNLQj8oYPtIfJ&#10;iouOKDBFPSsFGcF7x2Zz141mIxflIHhBpYS3azuJ74z/qqKFel9VkirEMgzYlHkK89zq5+zulqS1&#10;IEPTFgcY5AtQdKTt4dCjqzVRBO1E+8pV1xaCS16pm4J3M15VbUFNDBCN515F8yD4bjCx1OlYD0ea&#10;gNornr7YbfHz8weB2jLDIUY96SBF5lQUamrGoU5hxYMYnoYPwsYHw0de/CFhenY9r+3aLkbb8Sde&#10;gjuyU9xQs69Ep11A0GhvMvByzADdK1TAyzCIowDyVMDUYWwyVDSQRr3Lc6PQxwimvSBKFjZ/RbM5&#10;7IfddrMeaIQktccaqAdoOi6oNnkiVH4doU8NGajJk9R0HQiNJkLfPxOGIsunWTCRKS2TqOerhvQ1&#10;XQrBx4aSEvB4Br4GCh7tBm1IyMPb1KKKtcMPeuMZyZ4bR0CnoStOYkvXRPYc+DNM+65/QRZJByHV&#10;A+Ud0oMMUwa+pQ6RpOT5USpL7bRKv5actWXeMmYMUW9XTCAIPMP5Jo58kynIxsUy1qMxw37suTrl&#10;3QBVWG6ZOeVinfw8d9AtfWnKRXO4OYwVaZkdw/Gs1/CoEQYbBlh7BUPzHqrINO3fyzx0F4EfO4tF&#10;6DuBv3Gd+zhfOcuVF0WLzf3qfuP9o4F6Qdq0ZUn7jfEpJw3xgs8rqYOa2e4/qsgRoEbFd4qKp6Yc&#10;UdnqZAThIvEwGCBjvr+IwwQqjbAa9LdQAiPB1e+takxR6gbTPi4Y9PJ57uc2mWxoiE1T6MLvUAaH&#10;5aZ/jscb6wzZ7FXwdsUeuASqJ1qh82zZ2rbb8vIFShhAGgmATwcMGi7+wmgEGc6w/HNHBMWI/dhD&#10;GyReoPVAGQMin4Mhzme25zOkL8BVhhUQYoYrZbV+N4i2buAk2x09X4IqVa2pY43PogLc2gBl+I8k&#10;AvrPau4v8KECBWAUmUbRKI5tD9n7ljphSuoTYjqpw0el9JU6CABvq+ltaei51gXTmLb/ji9OHflG&#10;DyZusok3ceAE82jjBO567SzzVeBEubcI1/56tVpf9aA+5ts04CfkJ9e/qU9OonfWDVYFbQtotjWj&#10;VlYSbx649/PEyaN44QR5EDrJwo0d10vuk8gNkmCdX8rKY9vTrw9Jy2wSzkOrBSfQV8KgFeCkAefL&#10;uhY0CLG2y3B8XETSj+nsURU1/EkNpn8jtv9TVTDXCLiKmVgO10Z91zu3YXx+ub37FwAA//8DAFBL&#10;AwQUAAYACAAAACEAkPxJ0twAAAAJAQAADwAAAGRycy9kb3ducmV2LnhtbExPQU7DMBC8I/EHa5G4&#10;IOpQQlSlcSpAjTgTIqHenHhxIuJ1FLtt+D3Lid5mZ0azM8VucaM44RwGTwoeVgkIpM6bgayC5qO6&#10;34AIUZPRoydU8IMBduX1VaFz48/0jqc6WsEhFHKtoI9xyqUMXY9Oh5WfkFj78rPTkc/ZSjPrM4e7&#10;Ua6TJJNOD8Qfej3ha4/dd310ClrXZbX9rPZ459sXe3hsmuptr9TtzfK8BRFxif9m+KvP1aHkTq0/&#10;kgliVMBDIrNpmjBifZOlIFpmntaMZFnIywXlLwAAAP//AwBQSwECLQAUAAYACAAAACEAtoM4kv4A&#10;AADhAQAAEwAAAAAAAAAAAAAAAAAAAAAAW0NvbnRlbnRfVHlwZXNdLnhtbFBLAQItABQABgAIAAAA&#10;IQA4/SH/1gAAAJQBAAALAAAAAAAAAAAAAAAAAC8BAABfcmVscy8ucmVsc1BLAQItABQABgAIAAAA&#10;IQDOuA3OGQQAACQLAAAOAAAAAAAAAAAAAAAAAC4CAABkcnMvZTJvRG9jLnhtbFBLAQItABQABgAI&#10;AAAAIQCQ/EnS3AAAAAkBAAAPAAAAAAAAAAAAAAAAAHMGAABkcnMvZG93bnJldi54bWxQSwUGAAAA&#10;AAQABADzAAAAfAcAAAAA&#10;">
                <v:oval id="Oval 6" o:spid="_x0000_s1027" style="position:absolute;left:10860;top:14898;width:297;height:303;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760lwwAAANoAAAAPAAAAZHJzL2Rvd25yZXYueG1sRI/dagIx&#10;FITvC75DOIJ3NauglNUoolhKodL6h5eHzXGzujlZklS3b28KhV4OM/MNM523thY38qFyrGDQz0AQ&#10;F05XXCrY79bPLyBCRNZYOyYFPxRgPus8TTHX7s5fdNvGUiQIhxwVmBibXMpQGLIY+q4hTt7ZeYsx&#10;SV9K7fGe4LaWwywbS4sVpwWDDS0NFdftt1WgV6/8+X4KfqPPOPow+/XlcKyV6nXbxQREpDb+h//a&#10;b1rBGH6vpBsgZw8AAAD//wMAUEsBAi0AFAAGAAgAAAAhANvh9svuAAAAhQEAABMAAAAAAAAAAAAA&#10;AAAAAAAAAFtDb250ZW50X1R5cGVzXS54bWxQSwECLQAUAAYACAAAACEAWvQsW78AAAAVAQAACwAA&#10;AAAAAAAAAAAAAAAfAQAAX3JlbHMvLnJlbHNQSwECLQAUAAYACAAAACEAw++tJcMAAADaAAAADwAA&#10;AAAAAAAAAAAAAAAHAgAAZHJzL2Rvd25yZXYueG1sUEsFBgAAAAADAAMAtwAAAPcCAAAAAA==&#10;" fillcolor="#fe8637" strokecolor="#fe8637" strokeweight="3pt">
                  <v:stroke linestyle="thinThin"/>
                  <v:shadow color="#1f2f3f" opacity=".5" offset=",3pt"/>
                </v:oval>
                <v:rect id="Rectangle 7" o:spid="_x0000_s1028" style="position:absolute;left:10653;top:14697;width:864;height: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t7xxAAAANoAAAAPAAAAZHJzL2Rvd25yZXYueG1sRI9Ba8JA&#10;FITvgv9heUIvopv2oCVmIyJIQymIsfX8yL4modm3MbtN0n/vCkKPw8x8wyTb0TSip87VlhU8LyMQ&#10;xIXVNZcKPs+HxSsI55E1NpZJwR852KbTSYKxtgOfqM99KQKEXYwKKu/bWEpXVGTQLW1LHLxv2xn0&#10;QXal1B0OAW4a+RJFK2mw5rBQYUv7ioqf/NcoGIpjfzl/vMnj/JJZvmbXff71rtTTbNxtQHga/X/4&#10;0c60gjXcr4QbINMbAAAA//8DAFBLAQItABQABgAIAAAAIQDb4fbL7gAAAIUBAAATAAAAAAAAAAAA&#10;AAAAAAAAAABbQ29udGVudF9UeXBlc10ueG1sUEsBAi0AFAAGAAgAAAAhAFr0LFu/AAAAFQEAAAsA&#10;AAAAAAAAAAAAAAAAHwEAAF9yZWxzLy5yZWxzUEsBAi0AFAAGAAgAAAAhAGW23vHEAAAA2gAAAA8A&#10;AAAAAAAAAAAAAAAABwIAAGRycy9kb3ducmV2LnhtbFBLBQYAAAAAAwADALcAAAD4AgAAAAA=&#10;" filled="f" stroked="f"/>
                <w10:wrap anchorx="margin" anchory="margin"/>
              </v:group>
            </w:pict>
          </mc:Fallback>
        </mc:AlternateContent>
      </w:r>
      <w:r w:rsidR="00CC1AAF">
        <w:rPr>
          <w:noProof/>
          <w:szCs w:val="52"/>
          <w:lang w:val="en-AU" w:eastAsia="en-AU"/>
        </w:rPr>
        <mc:AlternateContent>
          <mc:Choice Requires="wpg">
            <w:drawing>
              <wp:anchor distT="0" distB="0" distL="114300" distR="114300" simplePos="0" relativeHeight="251662848" behindDoc="0" locked="0" layoutInCell="1" allowOverlap="1" wp14:anchorId="627719FD" wp14:editId="0E2CF18E">
                <wp:simplePos x="0" y="0"/>
                <mc:AlternateContent>
                  <mc:Choice Requires="wp14">
                    <wp:positionH relativeFrom="margin">
                      <wp14:pctPosHOffset>77000</wp14:pctPosHOffset>
                    </wp:positionH>
                  </mc:Choice>
                  <mc:Fallback>
                    <wp:positionH relativeFrom="page">
                      <wp:posOffset>5367020</wp:posOffset>
                    </wp:positionH>
                  </mc:Fallback>
                </mc:AlternateContent>
                <wp:positionV relativeFrom="bottomMargin">
                  <wp:posOffset>9144000</wp:posOffset>
                </wp:positionV>
                <wp:extent cx="548640" cy="548640"/>
                <wp:effectExtent l="3810" t="0" r="0" b="3810"/>
                <wp:wrapNone/>
                <wp:docPr id="2"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 cy="548640"/>
                          <a:chOff x="10653" y="14697"/>
                          <a:chExt cx="864" cy="864"/>
                        </a:xfrm>
                      </wpg:grpSpPr>
                      <wps:wsp>
                        <wps:cNvPr id="3" name="Oval 3"/>
                        <wps:cNvSpPr>
                          <a:spLocks noChangeArrowheads="1"/>
                        </wps:cNvSpPr>
                        <wps:spPr bwMode="auto">
                          <a:xfrm flipH="1">
                            <a:off x="10860" y="14898"/>
                            <a:ext cx="297" cy="303"/>
                          </a:xfrm>
                          <a:prstGeom prst="ellipse">
                            <a:avLst/>
                          </a:prstGeom>
                          <a:solidFill>
                            <a:srgbClr val="FE8637"/>
                          </a:solidFill>
                          <a:ln w="38100" cmpd="dbl">
                            <a:solidFill>
                              <a:srgbClr val="FE8637"/>
                            </a:solidFill>
                            <a:round/>
                            <a:headEnd/>
                            <a:tailEnd/>
                          </a:ln>
                          <a:effectLst/>
                          <a:extLst>
                            <a:ext uri="{AF507438-7753-43E0-B8FC-AC1667EBCBE1}">
                              <a14:hiddenEffects xmlns:a14="http://schemas.microsoft.com/office/drawing/2010/main">
                                <a:effectLst>
                                  <a:outerShdw dist="45791" dir="3378596" algn="ctr" rotWithShape="0">
                                    <a:srgbClr val="1F2F3F">
                                      <a:alpha val="50000"/>
                                    </a:srgbClr>
                                  </a:outerShdw>
                                </a:effectLst>
                              </a14:hiddenEffects>
                            </a:ext>
                          </a:extLst>
                        </wps:spPr>
                        <wps:bodyPr rot="0" vert="horz" wrap="square" lIns="91440" tIns="45720" rIns="91440" bIns="45720" anchor="t" anchorCtr="0" upright="1">
                          <a:noAutofit/>
                        </wps:bodyPr>
                      </wps:wsp>
                      <wps:wsp>
                        <wps:cNvPr id="4" name="Rectangle 4"/>
                        <wps:cNvSpPr>
                          <a:spLocks noChangeArrowheads="1"/>
                        </wps:cNvSpPr>
                        <wps:spPr bwMode="auto">
                          <a:xfrm>
                            <a:off x="10653" y="14697"/>
                            <a:ext cx="864" cy="8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169914CD" id="Group 2" o:spid="_x0000_s1026" style="position:absolute;margin-left:0;margin-top:10in;width:43.2pt;height:43.2pt;z-index:251662848;mso-left-percent:770;mso-position-horizontal-relative:margin;mso-position-vertical-relative:bottom-margin-area;mso-left-percent:770;mso-width-relative:margin;mso-height-relative:margin" coordorigin="10653,14697" coordsize="864,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GS7GQQAACQLAAAOAAAAZHJzL2Uyb0RvYy54bWzUVttu4zYQfS/QfyD4rlh3S0KUhW9KC6Td&#10;RdOiz7REXVBKVEk6clr03zskbcW57GKxuyhQP8gckRyeOTNzxOt3x56hBypkx4cce1cuRnQoedUN&#10;TY5/+7VwEoykIkNFGB9ojh+pxO9uvv/uehoz6vOWs4oKBE4GmU1jjlulxmyxkGVLeyKv+EgHmKy5&#10;6IkCUzSLSpAJvPds4btuvJi4qEbBSyolvN3aSXxj/Nc1LdX7upZUIZZjwKbMU5jnXj8XN9ckawQZ&#10;2648wSBfgKIn3QCHzq62RBF0EN0rV31XCi55ra5K3i94XXclNTFANJ77IppbwQ+jiaXJpmacaQJq&#10;X/D0xW7Lnx8+CNRVOfYxGkgPKTKnIl9TM41NBituxXg/fhA2Phje8fIPCdOLl/PabuxitJ9+4hW4&#10;IwfFDTXHWvTaBQSNjiYDj3MG6FGhEl5GYRKHkKcSpk5jk6GyhTTqXZ4bRwFGMO2Fcbq0+Svb3Wk/&#10;7Lab9UAjJJk91kA9QdNxQbXJJ0Ll1xF635KRmjxJTdeJUIBpCX3/QBgKLJ9mwZlMaZlEA9+0ZGjo&#10;Sgg+tZRUgMcz8DVQ8Gg3aENCHt6mFtWsG3/QGy9I9twkBjoNXUmaWLrOZPvAn2E6cA26mSySjUKq&#10;W8p7pAc5pgx8Sx0iycjDnVSW2vMq/Vpy1lVFx5gxRLPfMIEg8BwXuyQOTKbggGfL2ICmHAeJ5+qU&#10;9yNUYbVn5pRn6+TnuYNuGSpTLprD3WmsSMfsGI5ng4ZHjTDYMMA6Khia91BFpmn/XhWRuwyDxFku&#10;o8AJg53rrJNi46w2Xhwvd+vNeuf9o4F6YdZ2VUWHnfEpzxrihZ9XUic1s90/q8gMUKPiB0XFfVtN&#10;qOp0MsJomXoYDJCxIFgmURpjRFgD+lsqgZHg6vdOtaYodYNpH88Y9Aq/CAqbTDa2xKYpcuF36pnT&#10;ctM/8/HGukC2eBW8XXEELoHqM63QebZsbdvtefUIJQwgjQTApwMGLRd/YTSBDOdY/nkggmLEfhyg&#10;DVIv1HqgjAGR+2CIy5n95QwZSnCVYwWEmOFGWa0/jKJrWjjJdsfAV6BKdWfqWOOzqAC3NkAZ/iOJ&#10;ALGyEvELfKhAARhFRrY0irntIXvfUidMSX1CTM/q8FEpfaUOAsDbanpbGgaudcE0pu2/+cVTR77R&#10;g6mb7pJdEjqhH++c0N1unVWxCZ248JbRNthuNtsXPaiP+TYN+An5KfTv3CdPonfRDVYFbQtotjWj&#10;VlZSzw/dtZ86RZwsnbAIIydduonjeuk6jd0wDbfFc1m56wb69SFpmU0jP7Ja8AT6hTBoBXjSgMtl&#10;fQcahFjX5ziZF5HsYzo7q6KGf1aD878R2/+pKphrBFzFTCyna6O+613aML683N78CwAA//8DAFBL&#10;AwQUAAYACAAAACEAkPxJ0twAAAAJAQAADwAAAGRycy9kb3ducmV2LnhtbExPQU7DMBC8I/EHa5G4&#10;IOpQQlSlcSpAjTgTIqHenHhxIuJ1FLtt+D3Lid5mZ0azM8VucaM44RwGTwoeVgkIpM6bgayC5qO6&#10;34AIUZPRoydU8IMBduX1VaFz48/0jqc6WsEhFHKtoI9xyqUMXY9Oh5WfkFj78rPTkc/ZSjPrM4e7&#10;Ua6TJJNOD8Qfej3ha4/dd310ClrXZbX9rPZ459sXe3hsmuptr9TtzfK8BRFxif9m+KvP1aHkTq0/&#10;kgliVMBDIrNpmjBifZOlIFpmntaMZFnIywXlLwAAAP//AwBQSwECLQAUAAYACAAAACEAtoM4kv4A&#10;AADhAQAAEwAAAAAAAAAAAAAAAAAAAAAAW0NvbnRlbnRfVHlwZXNdLnhtbFBLAQItABQABgAIAAAA&#10;IQA4/SH/1gAAAJQBAAALAAAAAAAAAAAAAAAAAC8BAABfcmVscy8ucmVsc1BLAQItABQABgAIAAAA&#10;IQAimGS7GQQAACQLAAAOAAAAAAAAAAAAAAAAAC4CAABkcnMvZTJvRG9jLnhtbFBLAQItABQABgAI&#10;AAAAIQCQ/EnS3AAAAAkBAAAPAAAAAAAAAAAAAAAAAHMGAABkcnMvZG93bnJldi54bWxQSwUGAAAA&#10;AAQABADzAAAAfAcAAAAA&#10;">
                <v:oval id="Oval 3" o:spid="_x0000_s1027" style="position:absolute;left:10860;top:14898;width:297;height:303;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A69wwAAANoAAAAPAAAAZHJzL2Rvd25yZXYueG1sRI9BawIx&#10;FITvhf6H8Aq9aVaLUlajSItShIpaFY+PzXOz7eZlSVLd/nsjCD0OM/MNM562thZn8qFyrKDXzUAQ&#10;F05XXCrYfc07ryBCRNZYOyYFfxRgOnl8GGOu3YU3dN7GUiQIhxwVmBibXMpQGLIYuq4hTt7JeYsx&#10;SV9K7fGS4LaW/SwbSosVpwWDDb0ZKn62v1aBfl/wenkMfqVPOPg0u/n3/lAr9fzUzkYgIrXxP3xv&#10;f2gFL3C7km6AnFwBAAD//wMAUEsBAi0AFAAGAAgAAAAhANvh9svuAAAAhQEAABMAAAAAAAAAAAAA&#10;AAAAAAAAAFtDb250ZW50X1R5cGVzXS54bWxQSwECLQAUAAYACAAAACEAWvQsW78AAAAVAQAACwAA&#10;AAAAAAAAAAAAAAAfAQAAX3JlbHMvLnJlbHNQSwECLQAUAAYACAAAACEA05gOvcMAAADaAAAADwAA&#10;AAAAAAAAAAAAAAAHAgAAZHJzL2Rvd25yZXYueG1sUEsFBgAAAAADAAMAtwAAAPcCAAAAAA==&#10;" fillcolor="#fe8637" strokecolor="#fe8637" strokeweight="3pt">
                  <v:stroke linestyle="thinThin"/>
                  <v:shadow color="#1f2f3f" opacity=".5" offset=",3pt"/>
                </v:oval>
                <v:rect id="Rectangle 4" o:spid="_x0000_s1028" style="position:absolute;left:10653;top:14697;width:864;height: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ECGwwAAANoAAAAPAAAAZHJzL2Rvd25yZXYueG1sRI9Ba8JA&#10;FITvgv9heUIvopsWkRKzERGkoRTE2Hp+ZF+T0OzbmN0m6b93BaHHYWa+YZLtaBrRU+dqywqelxEI&#10;4sLqmksFn+fD4hWE88gaG8uk4I8cbNPpJMFY24FP1Oe+FAHCLkYFlfdtLKUrKjLolrYlDt637Qz6&#10;ILtS6g6HADeNfImitTRYc1iosKV9RcVP/msUDMWxv5w/3uRxfsksX7PrPv96V+ppNu42IDyN/j/8&#10;aGdawQruV8INkOkNAAD//wMAUEsBAi0AFAAGAAgAAAAhANvh9svuAAAAhQEAABMAAAAAAAAAAAAA&#10;AAAAAAAAAFtDb250ZW50X1R5cGVzXS54bWxQSwECLQAUAAYACAAAACEAWvQsW78AAAAVAQAACwAA&#10;AAAAAAAAAAAAAAAfAQAAX3JlbHMvLnJlbHNQSwECLQAUAAYACAAAACEAlWRAhsMAAADaAAAADwAA&#10;AAAAAAAAAAAAAAAHAgAAZHJzL2Rvd25yZXYueG1sUEsFBgAAAAADAAMAtwAAAPcCAAAAAA==&#10;" filled="f" stroked="f"/>
                <w10:wrap anchorx="margin" anchory="margin"/>
              </v:group>
            </w:pict>
          </mc:Fallback>
        </mc:AlternateContent>
      </w:r>
    </w:p>
    <w:p w14:paraId="066B591D" w14:textId="15021B0C" w:rsidR="000C283D" w:rsidRDefault="004E6B49" w:rsidP="004E6B49">
      <w:pPr>
        <w:pStyle w:val="Title"/>
      </w:pPr>
      <w:r>
        <w:lastRenderedPageBreak/>
        <w:t xml:space="preserve">Task A – </w:t>
      </w:r>
      <w:r w:rsidR="001554D1">
        <w:t>Housing Sale prices</w:t>
      </w:r>
    </w:p>
    <w:p w14:paraId="016F8543" w14:textId="24BF490B" w:rsidR="004E6B49" w:rsidRDefault="004E6B49" w:rsidP="004E6B49">
      <w:pPr>
        <w:pStyle w:val="Heading1"/>
      </w:pPr>
      <w:r>
        <w:t>Introduction</w:t>
      </w:r>
    </w:p>
    <w:p w14:paraId="275E27BC" w14:textId="77777777" w:rsidR="00C13FF8" w:rsidRPr="00C13FF8" w:rsidRDefault="00C13FF8" w:rsidP="00274619">
      <w:pPr>
        <w:pStyle w:val="Heading1"/>
        <w:jc w:val="both"/>
        <w:rPr>
          <w:rFonts w:asciiTheme="minorHAnsi" w:hAnsiTheme="minorHAnsi"/>
          <w:smallCaps w:val="0"/>
          <w:spacing w:val="0"/>
          <w:sz w:val="20"/>
          <w:szCs w:val="20"/>
        </w:rPr>
      </w:pPr>
      <w:r w:rsidRPr="00C13FF8">
        <w:rPr>
          <w:rFonts w:asciiTheme="minorHAnsi" w:hAnsiTheme="minorHAnsi"/>
          <w:smallCaps w:val="0"/>
          <w:spacing w:val="0"/>
          <w:sz w:val="20"/>
          <w:szCs w:val="20"/>
        </w:rPr>
        <w:t>Predictive analytics can emp</w:t>
      </w:r>
      <w:bookmarkStart w:id="0" w:name="_GoBack"/>
      <w:bookmarkEnd w:id="0"/>
      <w:r w:rsidRPr="00C13FF8">
        <w:rPr>
          <w:rFonts w:asciiTheme="minorHAnsi" w:hAnsiTheme="minorHAnsi"/>
          <w:smallCaps w:val="0"/>
          <w:spacing w:val="0"/>
          <w:sz w:val="20"/>
          <w:szCs w:val="20"/>
        </w:rPr>
        <w:t>ower investor decision making in the real estate market with knowledge that can result in more strategic plays to maximise return. To be more specific, through investors being able to predict the price of a house based on particular characteristics, an evaluation of risks and rewards can be derived from predicted returns. Therefore, the benefits of machine learning model predictions is that it works in favour for both housing buyers and sellers.</w:t>
      </w:r>
    </w:p>
    <w:p w14:paraId="622710C4" w14:textId="4038D26F" w:rsidR="00C13FF8" w:rsidRPr="00C13FF8" w:rsidRDefault="00C13FF8" w:rsidP="00274619">
      <w:pPr>
        <w:pStyle w:val="Heading1"/>
        <w:jc w:val="both"/>
        <w:rPr>
          <w:rFonts w:asciiTheme="minorHAnsi" w:hAnsiTheme="minorHAnsi"/>
          <w:smallCaps w:val="0"/>
          <w:spacing w:val="0"/>
          <w:sz w:val="20"/>
          <w:szCs w:val="20"/>
        </w:rPr>
      </w:pPr>
      <w:r w:rsidRPr="00C13FF8">
        <w:rPr>
          <w:rFonts w:asciiTheme="minorHAnsi" w:hAnsiTheme="minorHAnsi"/>
          <w:smallCaps w:val="0"/>
          <w:spacing w:val="0"/>
          <w:sz w:val="20"/>
          <w:szCs w:val="20"/>
        </w:rPr>
        <w:t xml:space="preserve">Typically, investor evaluations of houses have required a natural intuition and manual brute force comparison of housing characteristics to understand the value of particular houses. Thus, an individual trying to enter the real estate market can be burdened and easily intimidated by the large quantities of data available, for self-research. Hence, it is the appeal of predictive analytics in being able to automate most housing research. As a result, this should ease evaluations overall through greater efficiency, and </w:t>
      </w:r>
      <w:r>
        <w:rPr>
          <w:rFonts w:asciiTheme="minorHAnsi" w:hAnsiTheme="minorHAnsi"/>
          <w:smallCaps w:val="0"/>
          <w:spacing w:val="0"/>
          <w:sz w:val="20"/>
          <w:szCs w:val="20"/>
        </w:rPr>
        <w:t xml:space="preserve">offering </w:t>
      </w:r>
      <w:r w:rsidRPr="00C13FF8">
        <w:rPr>
          <w:rFonts w:asciiTheme="minorHAnsi" w:hAnsiTheme="minorHAnsi"/>
          <w:smallCaps w:val="0"/>
          <w:spacing w:val="0"/>
          <w:sz w:val="20"/>
          <w:szCs w:val="20"/>
        </w:rPr>
        <w:t xml:space="preserve">potentially more reliable and accurate means to determining house prices. </w:t>
      </w:r>
    </w:p>
    <w:p w14:paraId="726631B0" w14:textId="04EDDD14" w:rsidR="00C13FF8" w:rsidRDefault="00C13FF8" w:rsidP="00274619">
      <w:pPr>
        <w:pStyle w:val="Heading1"/>
        <w:jc w:val="both"/>
        <w:rPr>
          <w:rFonts w:asciiTheme="minorHAnsi" w:hAnsiTheme="minorHAnsi"/>
          <w:smallCaps w:val="0"/>
          <w:spacing w:val="0"/>
          <w:sz w:val="20"/>
          <w:szCs w:val="20"/>
        </w:rPr>
      </w:pPr>
      <w:r w:rsidRPr="00C13FF8">
        <w:rPr>
          <w:rFonts w:asciiTheme="minorHAnsi" w:hAnsiTheme="minorHAnsi"/>
          <w:smallCaps w:val="0"/>
          <w:spacing w:val="0"/>
          <w:sz w:val="20"/>
          <w:szCs w:val="20"/>
        </w:rPr>
        <w:t xml:space="preserve">Overall, four different models were constructed, each producing varying results. The performance difference between these models were relatively large, but understandable when examining the underlying concepts of each of the models. Therefore, the predictive capabilities of the best model could be used to its greatest potential, and its benefits fully expounded upon, if the limitations of the model are understood and the appropriate domain knowledge </w:t>
      </w:r>
      <w:r>
        <w:rPr>
          <w:rFonts w:asciiTheme="minorHAnsi" w:hAnsiTheme="minorHAnsi"/>
          <w:smallCaps w:val="0"/>
          <w:spacing w:val="0"/>
          <w:sz w:val="20"/>
          <w:szCs w:val="20"/>
        </w:rPr>
        <w:t xml:space="preserve">is </w:t>
      </w:r>
      <w:r w:rsidRPr="00C13FF8">
        <w:rPr>
          <w:rFonts w:asciiTheme="minorHAnsi" w:hAnsiTheme="minorHAnsi"/>
          <w:smallCaps w:val="0"/>
          <w:spacing w:val="0"/>
          <w:sz w:val="20"/>
          <w:szCs w:val="20"/>
        </w:rPr>
        <w:t>applied when drawing any conclusions.</w:t>
      </w:r>
    </w:p>
    <w:p w14:paraId="5671CB2B" w14:textId="172B4797" w:rsidR="003E7DE7" w:rsidRDefault="00333990" w:rsidP="00C13FF8">
      <w:pPr>
        <w:pStyle w:val="Heading1"/>
      </w:pPr>
      <w:r>
        <w:t xml:space="preserve">Exploratory </w:t>
      </w:r>
      <w:r w:rsidR="008B5719">
        <w:t>Data Analysis</w:t>
      </w:r>
    </w:p>
    <w:p w14:paraId="74BF6C6F" w14:textId="697B27ED" w:rsidR="008B5719" w:rsidRDefault="00B37B58" w:rsidP="00756786">
      <w:pPr>
        <w:jc w:val="both"/>
      </w:pPr>
      <w:r>
        <w:t xml:space="preserve">Insight into the training and test dataset, </w:t>
      </w:r>
      <w:r w:rsidR="006269EA">
        <w:t>and the training set has 1570 observations while the test set has 1210 observations. Moreover, there are 80 different possible features that can be used to predict “</w:t>
      </w:r>
      <w:proofErr w:type="spellStart"/>
      <w:r w:rsidR="006269EA">
        <w:t>SalePrice</w:t>
      </w:r>
      <w:proofErr w:type="spellEnd"/>
      <w:r w:rsidR="006269EA">
        <w:t xml:space="preserve">”. </w:t>
      </w:r>
    </w:p>
    <w:p w14:paraId="2179FF9D" w14:textId="77777777" w:rsidR="006269EA" w:rsidRPr="006269EA" w:rsidRDefault="006269EA" w:rsidP="006269EA">
      <w:pPr>
        <w:shd w:val="clear" w:color="auto" w:fill="E3E4E6"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6269EA">
        <w:rPr>
          <w:rFonts w:ascii="Courier New" w:eastAsia="Times New Roman" w:hAnsi="Courier New" w:cs="Courier New"/>
          <w:color w:val="000000"/>
          <w:sz w:val="21"/>
          <w:szCs w:val="21"/>
        </w:rPr>
        <w:t>Train dataset has 1570 rows and 81 columns.</w:t>
      </w:r>
    </w:p>
    <w:p w14:paraId="16D2D013" w14:textId="604FF8EF" w:rsidR="00B37B58" w:rsidRDefault="006269EA" w:rsidP="006269EA">
      <w:pPr>
        <w:shd w:val="clear" w:color="auto" w:fill="E3E4E6"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6269EA">
        <w:rPr>
          <w:rFonts w:ascii="Courier New" w:eastAsia="Times New Roman" w:hAnsi="Courier New" w:cs="Courier New"/>
          <w:color w:val="000000"/>
          <w:sz w:val="21"/>
          <w:szCs w:val="21"/>
        </w:rPr>
        <w:t>Test dataset has 1210 rows and 80 columns.</w:t>
      </w:r>
    </w:p>
    <w:p w14:paraId="5FB1826D" w14:textId="3C50A469" w:rsidR="00F005A9" w:rsidRPr="00F005A9" w:rsidRDefault="00F005A9" w:rsidP="00F005A9">
      <w:pPr>
        <w:rPr>
          <w:sz w:val="14"/>
          <w:szCs w:val="14"/>
        </w:rPr>
      </w:pPr>
      <w:r w:rsidRPr="00F005A9">
        <w:rPr>
          <w:sz w:val="14"/>
          <w:szCs w:val="14"/>
        </w:rPr>
        <w:t>(figure 1)</w:t>
      </w:r>
    </w:p>
    <w:p w14:paraId="1936BFAC" w14:textId="6F55D7F6" w:rsidR="00B37B58" w:rsidRDefault="00F005A9" w:rsidP="00756786">
      <w:pPr>
        <w:jc w:val="both"/>
      </w:pPr>
      <w:r>
        <w:t>Examining into whether NA values would be a problem gave that with none being present it would not be an issue of concern. This should effectively ease the analytical process with less cleaning required.</w:t>
      </w:r>
    </w:p>
    <w:p w14:paraId="4B4AE10B" w14:textId="293969F8" w:rsidR="00C361A4" w:rsidRDefault="00C361A4" w:rsidP="00756786">
      <w:pPr>
        <w:jc w:val="both"/>
      </w:pPr>
      <w:r>
        <w:t xml:space="preserve">There are a number of columns with missing values. Once the best features have been selected </w:t>
      </w:r>
      <w:r w:rsidR="008267DC">
        <w:t>the observations containing the NA values will be identified and dealt with accordingly.</w:t>
      </w:r>
    </w:p>
    <w:p w14:paraId="65349181" w14:textId="229814DD" w:rsidR="00F005A9" w:rsidRDefault="008267DC" w:rsidP="001142C5">
      <w:pPr>
        <w:pStyle w:val="HTMLPreformatted"/>
        <w:shd w:val="clear" w:color="auto" w:fill="E3E4E6" w:themeFill="accent6" w:themeFillTint="33"/>
        <w:wordWrap w:val="0"/>
        <w:textAlignment w:val="baseline"/>
        <w:rPr>
          <w:color w:val="000000"/>
          <w:sz w:val="21"/>
          <w:szCs w:val="21"/>
        </w:rPr>
      </w:pPr>
      <w:r w:rsidRPr="008267DC">
        <w:rPr>
          <w:color w:val="000000"/>
          <w:sz w:val="21"/>
          <w:szCs w:val="21"/>
        </w:rPr>
        <w:t>There are 24 columns in train dataset with missing values.</w:t>
      </w:r>
    </w:p>
    <w:p w14:paraId="2684AA3B" w14:textId="2A66B59A" w:rsidR="00F005A9" w:rsidRPr="00F005A9" w:rsidRDefault="00F005A9" w:rsidP="00F005A9">
      <w:pPr>
        <w:rPr>
          <w:sz w:val="14"/>
          <w:szCs w:val="14"/>
        </w:rPr>
      </w:pPr>
      <w:r w:rsidRPr="00F005A9">
        <w:rPr>
          <w:sz w:val="14"/>
          <w:szCs w:val="14"/>
        </w:rPr>
        <w:t xml:space="preserve">(figure </w:t>
      </w:r>
      <w:r>
        <w:rPr>
          <w:sz w:val="14"/>
          <w:szCs w:val="14"/>
        </w:rPr>
        <w:t>2</w:t>
      </w:r>
      <w:r w:rsidRPr="00F005A9">
        <w:rPr>
          <w:sz w:val="14"/>
          <w:szCs w:val="14"/>
        </w:rPr>
        <w:t>)</w:t>
      </w:r>
    </w:p>
    <w:p w14:paraId="272B470B" w14:textId="3D8D88A8" w:rsidR="008267DC" w:rsidRDefault="00716284" w:rsidP="00756786">
      <w:pPr>
        <w:jc w:val="both"/>
      </w:pPr>
      <w:r w:rsidRPr="00716284">
        <w:lastRenderedPageBreak/>
        <w:t xml:space="preserve">Identifying the datatypes of each column, </w:t>
      </w:r>
      <w:r w:rsidR="008267DC">
        <w:t>there are a number of qualitative variables that may require dummy variables to be created for these. This will be applied after an individual inspection of each of the variables in feature engineering.</w:t>
      </w:r>
    </w:p>
    <w:p w14:paraId="680DDFCD" w14:textId="77777777" w:rsidR="00573131" w:rsidRDefault="00573131" w:rsidP="00573131">
      <w:pPr>
        <w:pStyle w:val="HTMLPreformatted"/>
        <w:shd w:val="clear" w:color="auto" w:fill="E3E4E6" w:themeFill="accent6" w:themeFillTint="33"/>
        <w:wordWrap w:val="0"/>
        <w:textAlignment w:val="baseline"/>
        <w:rPr>
          <w:color w:val="000000"/>
          <w:sz w:val="21"/>
          <w:szCs w:val="21"/>
        </w:rPr>
      </w:pPr>
      <w:r>
        <w:rPr>
          <w:color w:val="000000"/>
          <w:sz w:val="21"/>
          <w:szCs w:val="21"/>
        </w:rPr>
        <w:t xml:space="preserve">MS </w:t>
      </w:r>
      <w:proofErr w:type="spellStart"/>
      <w:r>
        <w:rPr>
          <w:color w:val="000000"/>
          <w:sz w:val="21"/>
          <w:szCs w:val="21"/>
        </w:rPr>
        <w:t>SubClass</w:t>
      </w:r>
      <w:proofErr w:type="spellEnd"/>
      <w:r>
        <w:rPr>
          <w:color w:val="000000"/>
          <w:sz w:val="21"/>
          <w:szCs w:val="21"/>
        </w:rPr>
        <w:t xml:space="preserve">          int64</w:t>
      </w:r>
    </w:p>
    <w:p w14:paraId="774FA0FF" w14:textId="77777777" w:rsidR="00573131" w:rsidRDefault="00573131" w:rsidP="00573131">
      <w:pPr>
        <w:pStyle w:val="HTMLPreformatted"/>
        <w:shd w:val="clear" w:color="auto" w:fill="E3E4E6" w:themeFill="accent6" w:themeFillTint="33"/>
        <w:wordWrap w:val="0"/>
        <w:textAlignment w:val="baseline"/>
        <w:rPr>
          <w:color w:val="000000"/>
          <w:sz w:val="21"/>
          <w:szCs w:val="21"/>
        </w:rPr>
      </w:pPr>
      <w:r>
        <w:rPr>
          <w:color w:val="000000"/>
          <w:sz w:val="21"/>
          <w:szCs w:val="21"/>
        </w:rPr>
        <w:t>MS Zoning           object</w:t>
      </w:r>
    </w:p>
    <w:p w14:paraId="44E05B8F" w14:textId="77777777" w:rsidR="00573131" w:rsidRDefault="00573131" w:rsidP="00573131">
      <w:pPr>
        <w:pStyle w:val="HTMLPreformatted"/>
        <w:shd w:val="clear" w:color="auto" w:fill="E3E4E6" w:themeFill="accent6" w:themeFillTint="33"/>
        <w:wordWrap w:val="0"/>
        <w:textAlignment w:val="baseline"/>
        <w:rPr>
          <w:color w:val="000000"/>
          <w:sz w:val="21"/>
          <w:szCs w:val="21"/>
        </w:rPr>
      </w:pPr>
      <w:r>
        <w:rPr>
          <w:color w:val="000000"/>
          <w:sz w:val="21"/>
          <w:szCs w:val="21"/>
        </w:rPr>
        <w:t>Lot Frontage       float64</w:t>
      </w:r>
    </w:p>
    <w:p w14:paraId="6E255FC7" w14:textId="77777777" w:rsidR="00573131" w:rsidRDefault="00573131" w:rsidP="00573131">
      <w:pPr>
        <w:pStyle w:val="HTMLPreformatted"/>
        <w:shd w:val="clear" w:color="auto" w:fill="E3E4E6" w:themeFill="accent6" w:themeFillTint="33"/>
        <w:wordWrap w:val="0"/>
        <w:textAlignment w:val="baseline"/>
        <w:rPr>
          <w:color w:val="000000"/>
          <w:sz w:val="21"/>
          <w:szCs w:val="21"/>
        </w:rPr>
      </w:pPr>
      <w:r>
        <w:rPr>
          <w:color w:val="000000"/>
          <w:sz w:val="21"/>
          <w:szCs w:val="21"/>
        </w:rPr>
        <w:t>Lot Area             int64</w:t>
      </w:r>
    </w:p>
    <w:p w14:paraId="2AD8458A" w14:textId="77777777" w:rsidR="00573131" w:rsidRDefault="00573131" w:rsidP="00573131">
      <w:pPr>
        <w:pStyle w:val="HTMLPreformatted"/>
        <w:shd w:val="clear" w:color="auto" w:fill="E3E4E6" w:themeFill="accent6" w:themeFillTint="33"/>
        <w:wordWrap w:val="0"/>
        <w:textAlignment w:val="baseline"/>
        <w:rPr>
          <w:color w:val="000000"/>
          <w:sz w:val="21"/>
          <w:szCs w:val="21"/>
        </w:rPr>
      </w:pPr>
      <w:r>
        <w:rPr>
          <w:color w:val="000000"/>
          <w:sz w:val="21"/>
          <w:szCs w:val="21"/>
        </w:rPr>
        <w:t>Street              object</w:t>
      </w:r>
    </w:p>
    <w:p w14:paraId="45F07681" w14:textId="77777777" w:rsidR="00573131" w:rsidRDefault="00573131" w:rsidP="00573131">
      <w:pPr>
        <w:pStyle w:val="HTMLPreformatted"/>
        <w:shd w:val="clear" w:color="auto" w:fill="E3E4E6" w:themeFill="accent6" w:themeFillTint="33"/>
        <w:wordWrap w:val="0"/>
        <w:textAlignment w:val="baseline"/>
        <w:rPr>
          <w:color w:val="000000"/>
          <w:sz w:val="21"/>
          <w:szCs w:val="21"/>
        </w:rPr>
      </w:pPr>
      <w:r>
        <w:rPr>
          <w:color w:val="000000"/>
          <w:sz w:val="21"/>
          <w:szCs w:val="21"/>
        </w:rPr>
        <w:t>Alley               object</w:t>
      </w:r>
    </w:p>
    <w:p w14:paraId="34FF159F" w14:textId="77777777" w:rsidR="00573131" w:rsidRDefault="00573131" w:rsidP="00573131">
      <w:pPr>
        <w:shd w:val="clear" w:color="auto" w:fill="E3E4E6" w:themeFill="accent6" w:themeFillTint="33"/>
      </w:pPr>
      <w:r>
        <w:t>…</w:t>
      </w:r>
    </w:p>
    <w:p w14:paraId="79C079CE" w14:textId="30C6C91A" w:rsidR="00573131" w:rsidRPr="00573131" w:rsidRDefault="00573131" w:rsidP="00573131">
      <w:pPr>
        <w:rPr>
          <w:sz w:val="14"/>
          <w:szCs w:val="14"/>
        </w:rPr>
      </w:pPr>
      <w:r w:rsidRPr="00F005A9">
        <w:rPr>
          <w:sz w:val="14"/>
          <w:szCs w:val="14"/>
        </w:rPr>
        <w:t xml:space="preserve">(figure </w:t>
      </w:r>
      <w:r>
        <w:rPr>
          <w:sz w:val="14"/>
          <w:szCs w:val="14"/>
        </w:rPr>
        <w:t xml:space="preserve">3 - </w:t>
      </w:r>
      <w:r w:rsidRPr="00E83AB7">
        <w:rPr>
          <w:sz w:val="14"/>
          <w:szCs w:val="14"/>
        </w:rPr>
        <w:t>view full output in appendix i</w:t>
      </w:r>
      <w:r w:rsidRPr="00F005A9">
        <w:rPr>
          <w:sz w:val="14"/>
          <w:szCs w:val="14"/>
        </w:rPr>
        <w:t>)</w:t>
      </w:r>
    </w:p>
    <w:p w14:paraId="41F05997" w14:textId="0A5ED3BD" w:rsidR="008267DC" w:rsidRDefault="00EB6FC1" w:rsidP="00756786">
      <w:pPr>
        <w:jc w:val="both"/>
      </w:pPr>
      <w:r>
        <w:rPr>
          <w:noProof/>
        </w:rPr>
        <w:drawing>
          <wp:anchor distT="0" distB="0" distL="114300" distR="114300" simplePos="0" relativeHeight="251745792" behindDoc="0" locked="0" layoutInCell="1" allowOverlap="1" wp14:anchorId="000C5AEA" wp14:editId="039B6AB9">
            <wp:simplePos x="0" y="0"/>
            <wp:positionH relativeFrom="margin">
              <wp:posOffset>2698115</wp:posOffset>
            </wp:positionH>
            <wp:positionV relativeFrom="paragraph">
              <wp:posOffset>2503805</wp:posOffset>
            </wp:positionV>
            <wp:extent cx="3178810" cy="2118995"/>
            <wp:effectExtent l="0" t="0" r="2540" b="0"/>
            <wp:wrapTopAndBottom/>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178810" cy="211899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44768" behindDoc="0" locked="0" layoutInCell="1" allowOverlap="1" wp14:anchorId="049206CD" wp14:editId="6274CE08">
            <wp:simplePos x="0" y="0"/>
            <wp:positionH relativeFrom="column">
              <wp:posOffset>-300355</wp:posOffset>
            </wp:positionH>
            <wp:positionV relativeFrom="paragraph">
              <wp:posOffset>2517140</wp:posOffset>
            </wp:positionV>
            <wp:extent cx="3195320" cy="2130425"/>
            <wp:effectExtent l="0" t="0" r="5080" b="3175"/>
            <wp:wrapTopAndBottom/>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195320" cy="2130425"/>
                    </a:xfrm>
                    <a:prstGeom prst="rect">
                      <a:avLst/>
                    </a:prstGeom>
                    <a:noFill/>
                    <a:ln>
                      <a:noFill/>
                    </a:ln>
                  </pic:spPr>
                </pic:pic>
              </a:graphicData>
            </a:graphic>
          </wp:anchor>
        </w:drawing>
      </w:r>
      <w:r>
        <w:rPr>
          <w:noProof/>
        </w:rPr>
        <w:drawing>
          <wp:anchor distT="0" distB="0" distL="114300" distR="114300" simplePos="0" relativeHeight="251743744" behindDoc="0" locked="0" layoutInCell="1" allowOverlap="1" wp14:anchorId="07B5C803" wp14:editId="75574DE6">
            <wp:simplePos x="0" y="0"/>
            <wp:positionH relativeFrom="column">
              <wp:posOffset>2694940</wp:posOffset>
            </wp:positionH>
            <wp:positionV relativeFrom="paragraph">
              <wp:posOffset>508359</wp:posOffset>
            </wp:positionV>
            <wp:extent cx="3242310" cy="2162175"/>
            <wp:effectExtent l="0" t="0" r="0" b="9525"/>
            <wp:wrapTopAndBottom/>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242310" cy="21621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42720" behindDoc="0" locked="0" layoutInCell="1" allowOverlap="1" wp14:anchorId="0A90E17A" wp14:editId="0F88539D">
            <wp:simplePos x="0" y="0"/>
            <wp:positionH relativeFrom="column">
              <wp:posOffset>-318770</wp:posOffset>
            </wp:positionH>
            <wp:positionV relativeFrom="paragraph">
              <wp:posOffset>508635</wp:posOffset>
            </wp:positionV>
            <wp:extent cx="3214370" cy="2143125"/>
            <wp:effectExtent l="0" t="0" r="5080" b="9525"/>
            <wp:wrapTopAndBottom/>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214370" cy="21431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F42D7">
        <w:t>Before identifying the most ideal features, we will first delve into each of the variables to ensure that the data is logically consistent i.e. the values correspond logically with the variable that the data is trying to describe.</w:t>
      </w:r>
      <w:r w:rsidR="007F081C" w:rsidRPr="007F081C">
        <w:t xml:space="preserve"> </w:t>
      </w:r>
    </w:p>
    <w:p w14:paraId="173ACF34" w14:textId="5F997790" w:rsidR="00425BB6" w:rsidRDefault="007F081C" w:rsidP="00756786">
      <w:pPr>
        <w:jc w:val="both"/>
      </w:pPr>
      <w:r w:rsidRPr="007F081C">
        <w:t xml:space="preserve"> </w:t>
      </w:r>
    </w:p>
    <w:p w14:paraId="08EDF8AE" w14:textId="72ED9DD9" w:rsidR="00E83AB7" w:rsidRPr="00EB6FC1" w:rsidRDefault="00E83AB7">
      <w:pPr>
        <w:rPr>
          <w:sz w:val="14"/>
          <w:szCs w:val="14"/>
        </w:rPr>
      </w:pPr>
      <w:r w:rsidRPr="00F005A9">
        <w:rPr>
          <w:sz w:val="14"/>
          <w:szCs w:val="14"/>
        </w:rPr>
        <w:t xml:space="preserve">(figure </w:t>
      </w:r>
      <w:r>
        <w:rPr>
          <w:sz w:val="14"/>
          <w:szCs w:val="14"/>
        </w:rPr>
        <w:t>4 – refer to all other plots in appendix ii</w:t>
      </w:r>
      <w:r w:rsidRPr="00F005A9">
        <w:rPr>
          <w:sz w:val="14"/>
          <w:szCs w:val="14"/>
        </w:rPr>
        <w:t>)</w:t>
      </w:r>
    </w:p>
    <w:p w14:paraId="68DD3810" w14:textId="20CD83C5" w:rsidR="00E83AB7" w:rsidRDefault="00922850" w:rsidP="00756786">
      <w:pPr>
        <w:jc w:val="both"/>
      </w:pPr>
      <w:r>
        <w:t>Nothing too unusual is noticeable in the data, however there is some skewness to a number of the features.</w:t>
      </w:r>
    </w:p>
    <w:p w14:paraId="0744F2D0" w14:textId="77777777" w:rsidR="00EB6FC1" w:rsidRDefault="00EB6FC1" w:rsidP="00756786">
      <w:pPr>
        <w:jc w:val="both"/>
      </w:pPr>
    </w:p>
    <w:p w14:paraId="762CBB5E" w14:textId="03719D53" w:rsidR="00FF57DA" w:rsidRDefault="00A979C0" w:rsidP="00756786">
      <w:pPr>
        <w:jc w:val="both"/>
      </w:pPr>
      <w:r w:rsidRPr="00A979C0">
        <w:lastRenderedPageBreak/>
        <w:t>Using an IQR approach to identify outliers</w:t>
      </w:r>
      <w:r>
        <w:t>,</w:t>
      </w:r>
      <w:r w:rsidRPr="00A979C0">
        <w:t xml:space="preserve"> these should be noted. </w:t>
      </w:r>
    </w:p>
    <w:p w14:paraId="16D20400" w14:textId="77777777" w:rsidR="00922850" w:rsidRDefault="00922850" w:rsidP="00EB6FC1">
      <w:pPr>
        <w:pStyle w:val="HTMLPreformatted"/>
        <w:shd w:val="clear" w:color="auto" w:fill="E3E4E6" w:themeFill="accent6" w:themeFillTint="33"/>
        <w:wordWrap w:val="0"/>
        <w:textAlignment w:val="baseline"/>
        <w:rPr>
          <w:color w:val="000000"/>
          <w:sz w:val="21"/>
          <w:szCs w:val="21"/>
        </w:rPr>
      </w:pPr>
      <w:r w:rsidRPr="00922850">
        <w:rPr>
          <w:color w:val="000000"/>
          <w:sz w:val="21"/>
          <w:szCs w:val="21"/>
          <w:shd w:val="clear" w:color="auto" w:fill="E3E4E6" w:themeFill="accent6" w:themeFillTint="33"/>
        </w:rPr>
        <w:t>The dataset has 966 outliers.</w:t>
      </w:r>
    </w:p>
    <w:p w14:paraId="6425CA0D" w14:textId="0B191177" w:rsidR="00BD6A27" w:rsidRPr="00BD6A27" w:rsidRDefault="00BD6A27">
      <w:pPr>
        <w:rPr>
          <w:sz w:val="14"/>
          <w:szCs w:val="14"/>
        </w:rPr>
      </w:pPr>
      <w:r w:rsidRPr="00F005A9">
        <w:rPr>
          <w:sz w:val="14"/>
          <w:szCs w:val="14"/>
        </w:rPr>
        <w:t xml:space="preserve">(figure </w:t>
      </w:r>
      <w:r w:rsidR="00922850">
        <w:rPr>
          <w:sz w:val="14"/>
          <w:szCs w:val="14"/>
        </w:rPr>
        <w:t>5</w:t>
      </w:r>
      <w:r w:rsidRPr="00F005A9">
        <w:rPr>
          <w:sz w:val="14"/>
          <w:szCs w:val="14"/>
        </w:rPr>
        <w:t>)</w:t>
      </w:r>
    </w:p>
    <w:p w14:paraId="6689A203" w14:textId="2AFEC082" w:rsidR="005A2DD4" w:rsidRDefault="00922850" w:rsidP="00922850">
      <w:pPr>
        <w:jc w:val="both"/>
      </w:pPr>
      <w:r>
        <w:t>Since, there were 966 observations that contain at least one outlier under one of its features, this represents a significant proportion of the train dataset and thus were not ignored in training.</w:t>
      </w:r>
    </w:p>
    <w:p w14:paraId="390645D8" w14:textId="7A05A66E" w:rsidR="005A2DD4" w:rsidRDefault="00725A54" w:rsidP="00725A54">
      <w:pPr>
        <w:pStyle w:val="Heading1"/>
      </w:pPr>
      <w:r>
        <w:t>Feature Engineering</w:t>
      </w:r>
    </w:p>
    <w:p w14:paraId="6047A2DA" w14:textId="3C15CBA4" w:rsidR="009F1EDF" w:rsidRDefault="009F1EDF" w:rsidP="00756786">
      <w:pPr>
        <w:jc w:val="both"/>
      </w:pPr>
      <w:r>
        <w:t>First, we will examine for the most relevant numerical variables in the dataset. Later, the best selected categorical features will be converted to dummies so that they can be usable for predictive modelling.</w:t>
      </w:r>
    </w:p>
    <w:p w14:paraId="2B322048" w14:textId="2B5F481E" w:rsidR="009F1EDF" w:rsidRDefault="009F1EDF" w:rsidP="00756786">
      <w:pPr>
        <w:jc w:val="both"/>
      </w:pPr>
      <w:r>
        <w:t xml:space="preserve">Subtracting the </w:t>
      </w:r>
      <w:proofErr w:type="gramStart"/>
      <w:r>
        <w:t>year</w:t>
      </w:r>
      <w:proofErr w:type="gramEnd"/>
      <w:r>
        <w:t xml:space="preserve"> it was sold in to the year it was constructed the new variable ‘Age’ was created. Also, subtracting the last year it was remodeled or had additions made to the house to the year it was sold was added as the “Last </w:t>
      </w:r>
      <w:proofErr w:type="spellStart"/>
      <w:r>
        <w:t>remod</w:t>
      </w:r>
      <w:proofErr w:type="spellEnd"/>
      <w:r>
        <w:t>/add” feature.</w:t>
      </w:r>
      <w:r w:rsidR="00EB6FC1">
        <w:t xml:space="preserve"> </w:t>
      </w:r>
      <w:r w:rsidR="00EB6FC1" w:rsidRPr="00EB6FC1">
        <w:t xml:space="preserve">The same was also done for "Garage </w:t>
      </w:r>
      <w:proofErr w:type="spellStart"/>
      <w:r w:rsidR="00EB6FC1" w:rsidRPr="00EB6FC1">
        <w:t>Yr</w:t>
      </w:r>
      <w:proofErr w:type="spellEnd"/>
      <w:r w:rsidR="00EB6FC1" w:rsidRPr="00EB6FC1">
        <w:t xml:space="preserve"> </w:t>
      </w:r>
      <w:proofErr w:type="spellStart"/>
      <w:r w:rsidR="00EB6FC1" w:rsidRPr="00EB6FC1">
        <w:t>Blt</w:t>
      </w:r>
      <w:proofErr w:type="spellEnd"/>
      <w:r w:rsidR="00EB6FC1" w:rsidRPr="00EB6FC1">
        <w:t>".</w:t>
      </w:r>
    </w:p>
    <w:p w14:paraId="6B8F9344" w14:textId="682A1AD8" w:rsidR="00A547B6" w:rsidRPr="00F0561A" w:rsidRDefault="00F0561A" w:rsidP="00F0561A">
      <w:pPr>
        <w:jc w:val="both"/>
      </w:pPr>
      <w:r>
        <w:rPr>
          <w:noProof/>
        </w:rPr>
        <w:drawing>
          <wp:anchor distT="0" distB="0" distL="114300" distR="114300" simplePos="0" relativeHeight="251756032" behindDoc="0" locked="0" layoutInCell="1" allowOverlap="1" wp14:anchorId="21A46C0E" wp14:editId="5EB4285E">
            <wp:simplePos x="0" y="0"/>
            <wp:positionH relativeFrom="column">
              <wp:posOffset>-411480</wp:posOffset>
            </wp:positionH>
            <wp:positionV relativeFrom="paragraph">
              <wp:posOffset>2356485</wp:posOffset>
            </wp:positionV>
            <wp:extent cx="2918460" cy="1985010"/>
            <wp:effectExtent l="0" t="0" r="0" b="0"/>
            <wp:wrapTopAndBottom/>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918460" cy="198501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57056" behindDoc="0" locked="0" layoutInCell="1" allowOverlap="1" wp14:anchorId="0ACCE4B0" wp14:editId="6CFC9BE9">
            <wp:simplePos x="0" y="0"/>
            <wp:positionH relativeFrom="margin">
              <wp:posOffset>2621280</wp:posOffset>
            </wp:positionH>
            <wp:positionV relativeFrom="paragraph">
              <wp:posOffset>2393315</wp:posOffset>
            </wp:positionV>
            <wp:extent cx="3089910" cy="2106930"/>
            <wp:effectExtent l="0" t="0" r="0" b="7620"/>
            <wp:wrapTopAndBottom/>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89910" cy="210693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53984" behindDoc="0" locked="0" layoutInCell="1" allowOverlap="1" wp14:anchorId="5C22491B" wp14:editId="1C813129">
            <wp:simplePos x="0" y="0"/>
            <wp:positionH relativeFrom="column">
              <wp:posOffset>2678430</wp:posOffset>
            </wp:positionH>
            <wp:positionV relativeFrom="paragraph">
              <wp:posOffset>357505</wp:posOffset>
            </wp:positionV>
            <wp:extent cx="2994660" cy="2040890"/>
            <wp:effectExtent l="0" t="0" r="0" b="0"/>
            <wp:wrapTopAndBottom/>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994660" cy="204089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55008" behindDoc="0" locked="0" layoutInCell="1" allowOverlap="1" wp14:anchorId="1A95ECA6" wp14:editId="0A2BC2A6">
            <wp:simplePos x="0" y="0"/>
            <wp:positionH relativeFrom="margin">
              <wp:posOffset>-419100</wp:posOffset>
            </wp:positionH>
            <wp:positionV relativeFrom="paragraph">
              <wp:posOffset>337820</wp:posOffset>
            </wp:positionV>
            <wp:extent cx="2990850" cy="2015490"/>
            <wp:effectExtent l="0" t="0" r="0" b="3810"/>
            <wp:wrapTopAndBottom/>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990850" cy="20154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F1EDF">
        <w:t>The following</w:t>
      </w:r>
      <w:r w:rsidR="00A547B6">
        <w:t xml:space="preserve"> </w:t>
      </w:r>
      <w:r w:rsidR="009F1EDF">
        <w:t>is a series of scatter plots of the numerical features against “</w:t>
      </w:r>
      <w:proofErr w:type="spellStart"/>
      <w:r w:rsidR="009F1EDF">
        <w:t>SalePrice</w:t>
      </w:r>
      <w:proofErr w:type="spellEnd"/>
      <w:r w:rsidR="009F1EDF">
        <w:t>” to understand what relationships may be present between these variables.</w:t>
      </w:r>
    </w:p>
    <w:p w14:paraId="422E60FA" w14:textId="159D4C54" w:rsidR="00FE5F7B" w:rsidRPr="00F005A9" w:rsidRDefault="00FE5F7B" w:rsidP="00FE5F7B">
      <w:pPr>
        <w:rPr>
          <w:sz w:val="14"/>
          <w:szCs w:val="14"/>
        </w:rPr>
      </w:pPr>
      <w:r w:rsidRPr="00F005A9">
        <w:rPr>
          <w:sz w:val="14"/>
          <w:szCs w:val="14"/>
        </w:rPr>
        <w:t xml:space="preserve">(figure </w:t>
      </w:r>
      <w:r w:rsidR="009F1EDF">
        <w:rPr>
          <w:sz w:val="14"/>
          <w:szCs w:val="14"/>
        </w:rPr>
        <w:t>6</w:t>
      </w:r>
      <w:r w:rsidR="00F0561A">
        <w:rPr>
          <w:sz w:val="14"/>
          <w:szCs w:val="14"/>
        </w:rPr>
        <w:t xml:space="preserve"> – refer to all other plots in appendix iii</w:t>
      </w:r>
      <w:r w:rsidRPr="00F005A9">
        <w:rPr>
          <w:sz w:val="14"/>
          <w:szCs w:val="14"/>
        </w:rPr>
        <w:t>)</w:t>
      </w:r>
    </w:p>
    <w:p w14:paraId="76B29C07" w14:textId="7AF251AA" w:rsidR="00412DA3" w:rsidRDefault="00412DA3" w:rsidP="00412DA3">
      <w:pPr>
        <w:jc w:val="both"/>
        <w:rPr>
          <w:noProof/>
        </w:rPr>
      </w:pPr>
      <w:r>
        <w:rPr>
          <w:noProof/>
        </w:rPr>
        <w:lastRenderedPageBreak/>
        <w:t xml:space="preserve">Viewing the scatter plots the best variables </w:t>
      </w:r>
      <w:r w:rsidR="00B154E4">
        <w:rPr>
          <w:noProof/>
        </w:rPr>
        <w:t>that were</w:t>
      </w:r>
      <w:r>
        <w:rPr>
          <w:noProof/>
        </w:rPr>
        <w:t xml:space="preserve"> consider</w:t>
      </w:r>
      <w:r w:rsidR="00B154E4">
        <w:rPr>
          <w:noProof/>
        </w:rPr>
        <w:t>ed</w:t>
      </w:r>
      <w:r>
        <w:rPr>
          <w:noProof/>
        </w:rPr>
        <w:t xml:space="preserve"> </w:t>
      </w:r>
      <w:r w:rsidR="00B154E4">
        <w:rPr>
          <w:noProof/>
        </w:rPr>
        <w:t xml:space="preserve">were </w:t>
      </w:r>
      <w:r>
        <w:rPr>
          <w:noProof/>
        </w:rPr>
        <w:t>"Gr Liv Area", "Garage Area", "Age", "Last remod/add", "Total Bsmt SF", "1st Flr SF", '2nd Flr SF', “BsmtFin SF 1”, “Full Bath”</w:t>
      </w:r>
      <w:r w:rsidR="00B154E4">
        <w:rPr>
          <w:noProof/>
        </w:rPr>
        <w:t xml:space="preserve">, </w:t>
      </w:r>
      <w:r>
        <w:rPr>
          <w:noProof/>
        </w:rPr>
        <w:t>“TotRms AbvGrd</w:t>
      </w:r>
      <w:r w:rsidR="00B154E4">
        <w:rPr>
          <w:noProof/>
        </w:rPr>
        <w:t>”, “</w:t>
      </w:r>
      <w:r>
        <w:rPr>
          <w:noProof/>
        </w:rPr>
        <w:t>Fireplaces</w:t>
      </w:r>
      <w:r w:rsidR="00B154E4">
        <w:rPr>
          <w:noProof/>
        </w:rPr>
        <w:t>” and “</w:t>
      </w:r>
      <w:r>
        <w:rPr>
          <w:noProof/>
        </w:rPr>
        <w:t>Garage Cars</w:t>
      </w:r>
      <w:r w:rsidR="00B154E4">
        <w:rPr>
          <w:noProof/>
        </w:rPr>
        <w:t xml:space="preserve">”. </w:t>
      </w:r>
      <w:r w:rsidR="00B154E4" w:rsidRPr="00B154E4">
        <w:rPr>
          <w:noProof/>
        </w:rPr>
        <w:t>This is due to these showing some form of a non-linear relationship.</w:t>
      </w:r>
    </w:p>
    <w:p w14:paraId="3D33E131" w14:textId="6D222667" w:rsidR="00EB6FC1" w:rsidRDefault="00EB6FC1" w:rsidP="00412DA3">
      <w:pPr>
        <w:jc w:val="both"/>
        <w:rPr>
          <w:noProof/>
        </w:rPr>
      </w:pPr>
      <w:r>
        <w:rPr>
          <w:noProof/>
        </w:rPr>
        <w:t>Since the scatter plots of “Age” and “Garage Age” appeared to have very similar scatter plots these variables were compared for multicollinearity to ensure linear models were not impacted in model construction.</w:t>
      </w:r>
    </w:p>
    <w:p w14:paraId="18C955F6" w14:textId="77777777" w:rsidR="00EB6FC1" w:rsidRPr="00EB6FC1" w:rsidRDefault="00EB6FC1" w:rsidP="00EB6FC1">
      <w:pPr>
        <w:shd w:val="clear" w:color="auto" w:fill="E3E4E6"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EB6FC1">
        <w:rPr>
          <w:rFonts w:ascii="Courier New" w:eastAsia="Times New Roman" w:hAnsi="Courier New" w:cs="Courier New"/>
          <w:color w:val="000000"/>
          <w:sz w:val="21"/>
          <w:szCs w:val="21"/>
        </w:rPr>
        <w:t>0.8281</w:t>
      </w:r>
    </w:p>
    <w:p w14:paraId="5228420A" w14:textId="550F762F" w:rsidR="00EB6FC1" w:rsidRDefault="00EB6FC1" w:rsidP="00412DA3">
      <w:pPr>
        <w:jc w:val="both"/>
        <w:rPr>
          <w:sz w:val="14"/>
          <w:szCs w:val="14"/>
        </w:rPr>
      </w:pPr>
      <w:r w:rsidRPr="00F005A9">
        <w:rPr>
          <w:sz w:val="14"/>
          <w:szCs w:val="14"/>
        </w:rPr>
        <w:t xml:space="preserve">(figure </w:t>
      </w:r>
      <w:r>
        <w:rPr>
          <w:sz w:val="14"/>
          <w:szCs w:val="14"/>
        </w:rPr>
        <w:t>7)</w:t>
      </w:r>
    </w:p>
    <w:p w14:paraId="4D35DB1D" w14:textId="765E5330" w:rsidR="00EB6FC1" w:rsidRDefault="00EB6FC1" w:rsidP="00412DA3">
      <w:pPr>
        <w:jc w:val="both"/>
        <w:rPr>
          <w:noProof/>
        </w:rPr>
      </w:pPr>
      <w:r>
        <w:rPr>
          <w:noProof/>
        </w:rPr>
        <w:t xml:space="preserve">Given that the correlation between the two was found to be relatively high </w:t>
      </w:r>
      <w:r w:rsidR="00405F1E">
        <w:rPr>
          <w:noProof/>
        </w:rPr>
        <w:t>the potential for these to cause potential multicollinearity issues for linear models meant these were removed for linear model feature subsets.</w:t>
      </w:r>
    </w:p>
    <w:p w14:paraId="39FB25F2" w14:textId="1A8BAA42" w:rsidR="00EE0784" w:rsidRDefault="00841C4C" w:rsidP="00412DA3">
      <w:pPr>
        <w:jc w:val="both"/>
        <w:rPr>
          <w:noProof/>
        </w:rPr>
      </w:pPr>
      <w:r>
        <w:rPr>
          <w:noProof/>
        </w:rPr>
        <w:drawing>
          <wp:anchor distT="0" distB="0" distL="114300" distR="114300" simplePos="0" relativeHeight="251762176" behindDoc="0" locked="0" layoutInCell="1" allowOverlap="1" wp14:anchorId="4E4C5A06" wp14:editId="78D30167">
            <wp:simplePos x="0" y="0"/>
            <wp:positionH relativeFrom="column">
              <wp:posOffset>-532130</wp:posOffset>
            </wp:positionH>
            <wp:positionV relativeFrom="paragraph">
              <wp:posOffset>480695</wp:posOffset>
            </wp:positionV>
            <wp:extent cx="3166745" cy="2720975"/>
            <wp:effectExtent l="0" t="0" r="0" b="3175"/>
            <wp:wrapTopAndBottom/>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166745" cy="27209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F2346">
        <w:rPr>
          <w:noProof/>
        </w:rPr>
        <w:drawing>
          <wp:anchor distT="0" distB="0" distL="114300" distR="114300" simplePos="0" relativeHeight="251761152" behindDoc="0" locked="0" layoutInCell="1" allowOverlap="1" wp14:anchorId="6A74CB4F" wp14:editId="544F2FFF">
            <wp:simplePos x="0" y="0"/>
            <wp:positionH relativeFrom="column">
              <wp:posOffset>2739390</wp:posOffset>
            </wp:positionH>
            <wp:positionV relativeFrom="paragraph">
              <wp:posOffset>496570</wp:posOffset>
            </wp:positionV>
            <wp:extent cx="3167380" cy="2722245"/>
            <wp:effectExtent l="0" t="0" r="0" b="1905"/>
            <wp:wrapTopAndBottom/>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167380" cy="27222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154E4">
        <w:rPr>
          <w:noProof/>
        </w:rPr>
        <w:t>To see if any relationship is present between the categorical variabels and the “SalesPrice” predictor, box plots were made between these.</w:t>
      </w:r>
      <w:r w:rsidR="00CF3C47" w:rsidRPr="00CF3C47">
        <w:t xml:space="preserve"> </w:t>
      </w:r>
    </w:p>
    <w:p w14:paraId="4DAE1132" w14:textId="1CBF5352" w:rsidR="00CF3C47" w:rsidRPr="00CF3C47" w:rsidRDefault="00CF3C47" w:rsidP="00CF3C47">
      <w:pPr>
        <w:rPr>
          <w:sz w:val="14"/>
          <w:szCs w:val="14"/>
        </w:rPr>
      </w:pPr>
      <w:r w:rsidRPr="00F005A9">
        <w:rPr>
          <w:sz w:val="14"/>
          <w:szCs w:val="14"/>
        </w:rPr>
        <w:t xml:space="preserve">(figure </w:t>
      </w:r>
      <w:r>
        <w:rPr>
          <w:sz w:val="14"/>
          <w:szCs w:val="14"/>
        </w:rPr>
        <w:t>7 – refer to all other plots in appendix iv</w:t>
      </w:r>
      <w:r w:rsidRPr="00F005A9">
        <w:rPr>
          <w:sz w:val="14"/>
          <w:szCs w:val="14"/>
        </w:rPr>
        <w:t>)</w:t>
      </w:r>
    </w:p>
    <w:p w14:paraId="3948674B" w14:textId="77777777" w:rsidR="00CF3C47" w:rsidRDefault="00CF3C47" w:rsidP="00756786">
      <w:pPr>
        <w:jc w:val="both"/>
        <w:rPr>
          <w:noProof/>
        </w:rPr>
      </w:pPr>
      <w:r w:rsidRPr="00CF3C47">
        <w:rPr>
          <w:noProof/>
        </w:rPr>
        <w:t>The best categorical features would be "Kitchen Qual", "Garage Finish" and "Overall Quality". This was on the basis that there was a sufficient number of observations between the different categories, a clear pattern was evident and that the variation (the whiskers of the boxplots) between groups did not overlap excessively. "Alley" would have also been considered, however, the presence of NA values that did not show a pattern or a distinct variation between the other categories meant NA values had little meaning.</w:t>
      </w:r>
    </w:p>
    <w:p w14:paraId="32A57962" w14:textId="77777777" w:rsidR="003C1C51" w:rsidRDefault="000051D3" w:rsidP="00756786">
      <w:pPr>
        <w:jc w:val="both"/>
        <w:rPr>
          <w:noProof/>
        </w:rPr>
      </w:pPr>
      <w:r w:rsidRPr="000051D3">
        <w:rPr>
          <w:noProof/>
        </w:rPr>
        <w:t xml:space="preserve">Before confirming the final subset of features, to ensure that there were no issues in training and evaluation </w:t>
      </w:r>
      <w:r>
        <w:rPr>
          <w:noProof/>
        </w:rPr>
        <w:t xml:space="preserve">the </w:t>
      </w:r>
      <w:r w:rsidRPr="000051D3">
        <w:rPr>
          <w:noProof/>
        </w:rPr>
        <w:t xml:space="preserve">features that contained </w:t>
      </w:r>
      <w:r>
        <w:rPr>
          <w:noProof/>
        </w:rPr>
        <w:t>missing</w:t>
      </w:r>
      <w:r w:rsidRPr="000051D3">
        <w:rPr>
          <w:noProof/>
        </w:rPr>
        <w:t xml:space="preserve"> values were to be dropped or imputed with an average.</w:t>
      </w:r>
      <w:r>
        <w:rPr>
          <w:noProof/>
        </w:rPr>
        <w:t xml:space="preserve"> </w:t>
      </w:r>
    </w:p>
    <w:p w14:paraId="29F7A04B" w14:textId="72E24BBB" w:rsidR="000051D3" w:rsidRDefault="006E2929" w:rsidP="00756786">
      <w:pPr>
        <w:jc w:val="both"/>
        <w:rPr>
          <w:noProof/>
        </w:rPr>
      </w:pPr>
      <w:r w:rsidRPr="006E2929">
        <w:rPr>
          <w:noProof/>
        </w:rPr>
        <w:t xml:space="preserve">Provided that a small proportion of observations had an NA value for "Garage Age", "Garage Area" and "Garage Cars" it was best to impute the values of these rows with their means rather </w:t>
      </w:r>
      <w:r w:rsidRPr="006E2929">
        <w:rPr>
          <w:noProof/>
        </w:rPr>
        <w:lastRenderedPageBreak/>
        <w:t>than removing the variable</w:t>
      </w:r>
      <w:r w:rsidR="00C27B82">
        <w:rPr>
          <w:noProof/>
        </w:rPr>
        <w:t>s</w:t>
      </w:r>
      <w:r w:rsidR="000051D3" w:rsidRPr="000051D3">
        <w:rPr>
          <w:noProof/>
        </w:rPr>
        <w:t>.</w:t>
      </w:r>
      <w:r w:rsidR="000720AF">
        <w:rPr>
          <w:noProof/>
        </w:rPr>
        <w:t xml:space="preserve"> </w:t>
      </w:r>
      <w:r w:rsidR="003C1C51">
        <w:rPr>
          <w:noProof/>
        </w:rPr>
        <w:t>Moreover,</w:t>
      </w:r>
      <w:r w:rsidR="000720AF">
        <w:rPr>
          <w:noProof/>
        </w:rPr>
        <w:t xml:space="preserve"> p</w:t>
      </w:r>
      <w:r w:rsidR="000720AF" w:rsidRPr="000720AF">
        <w:rPr>
          <w:noProof/>
        </w:rPr>
        <w:t xml:space="preserve">rovided that only one observation </w:t>
      </w:r>
      <w:r w:rsidR="000720AF">
        <w:rPr>
          <w:noProof/>
        </w:rPr>
        <w:t xml:space="preserve">in the test set </w:t>
      </w:r>
      <w:r w:rsidR="000720AF" w:rsidRPr="000720AF">
        <w:rPr>
          <w:noProof/>
        </w:rPr>
        <w:t>had a</w:t>
      </w:r>
      <w:r w:rsidR="000720AF">
        <w:rPr>
          <w:noProof/>
        </w:rPr>
        <w:t>n</w:t>
      </w:r>
      <w:r w:rsidR="000720AF" w:rsidRPr="000720AF">
        <w:rPr>
          <w:noProof/>
        </w:rPr>
        <w:t xml:space="preserve"> NA value for "Garage Area" and "Garage Cars" it was best to imput</w:t>
      </w:r>
      <w:r w:rsidR="000720AF">
        <w:rPr>
          <w:noProof/>
        </w:rPr>
        <w:t>e</w:t>
      </w:r>
      <w:r w:rsidR="000720AF" w:rsidRPr="000720AF">
        <w:rPr>
          <w:noProof/>
        </w:rPr>
        <w:t xml:space="preserve"> the values of this single row with their means rather than removing the entire "Garage Area"</w:t>
      </w:r>
      <w:r w:rsidR="000720AF">
        <w:rPr>
          <w:noProof/>
        </w:rPr>
        <w:t xml:space="preserve"> and “Garage Cars”</w:t>
      </w:r>
      <w:r w:rsidR="000720AF" w:rsidRPr="000720AF">
        <w:rPr>
          <w:noProof/>
        </w:rPr>
        <w:t xml:space="preserve"> variable</w:t>
      </w:r>
      <w:r w:rsidR="000720AF">
        <w:rPr>
          <w:noProof/>
        </w:rPr>
        <w:t>s</w:t>
      </w:r>
      <w:r w:rsidR="000720AF" w:rsidRPr="000720AF">
        <w:rPr>
          <w:noProof/>
        </w:rPr>
        <w:t>.</w:t>
      </w:r>
      <w:r w:rsidR="000051D3">
        <w:rPr>
          <w:noProof/>
        </w:rPr>
        <w:t xml:space="preserve"> </w:t>
      </w:r>
      <w:r w:rsidR="003C1C51">
        <w:rPr>
          <w:noProof/>
        </w:rPr>
        <w:t>Also, i</w:t>
      </w:r>
      <w:r w:rsidR="003C1C51" w:rsidRPr="003C1C51">
        <w:rPr>
          <w:noProof/>
        </w:rPr>
        <w:t>t was noticed that during model evaluation some of the observations in the test dataset under "Kitchen Qual" contained observations that had a category not defined in the training set.</w:t>
      </w:r>
      <w:r w:rsidR="003C1C51">
        <w:rPr>
          <w:noProof/>
        </w:rPr>
        <w:t xml:space="preserve"> Hence, “Kitchen Qual” was disregarded from both sets. </w:t>
      </w:r>
    </w:p>
    <w:p w14:paraId="677A6434" w14:textId="3B5BA960" w:rsidR="00AE74B2" w:rsidRDefault="00AE74B2" w:rsidP="00756786">
      <w:pPr>
        <w:jc w:val="both"/>
        <w:rPr>
          <w:noProof/>
        </w:rPr>
      </w:pPr>
      <w:r w:rsidRPr="00AE74B2">
        <w:rPr>
          <w:noProof/>
        </w:rPr>
        <w:t>Therefore, the following features that were considered for model construction and evaluation were "SalePrice", "Gr Liv Area", "Garage Area", "Age", "Last remod/add", "Total Bsmt SF", "1st Flr SF", "Kitchen Qual", "Overall Qual", "Garage Finish", '2nd Flr SF', 'BsmtFin SF 1', 'Full Bath', 'TotRms AbvGrd', 'Fireplaces' and 'Garage Cars'.</w:t>
      </w:r>
    </w:p>
    <w:p w14:paraId="467D8A30" w14:textId="5A85CA07" w:rsidR="00AE74B2" w:rsidRDefault="00AE74B2" w:rsidP="00756786">
      <w:pPr>
        <w:jc w:val="both"/>
        <w:rPr>
          <w:noProof/>
        </w:rPr>
      </w:pPr>
      <w:r w:rsidRPr="00AE74B2">
        <w:rPr>
          <w:noProof/>
        </w:rPr>
        <w:t xml:space="preserve">To finish feature engineering the train and test narrowed dataframes were finalised with its numerical variables being standardised. Typically the categorical variables would have been dummified here too, however, to simplify the model construction workflow this </w:t>
      </w:r>
      <w:r>
        <w:rPr>
          <w:noProof/>
        </w:rPr>
        <w:t>was</w:t>
      </w:r>
      <w:r w:rsidRPr="00AE74B2">
        <w:rPr>
          <w:noProof/>
        </w:rPr>
        <w:t xml:space="preserve"> done just before the subset of features </w:t>
      </w:r>
      <w:r>
        <w:rPr>
          <w:noProof/>
        </w:rPr>
        <w:t xml:space="preserve">were </w:t>
      </w:r>
      <w:r w:rsidRPr="00AE74B2">
        <w:rPr>
          <w:noProof/>
        </w:rPr>
        <w:t>used to train the model.</w:t>
      </w:r>
      <w:r w:rsidR="00C40288">
        <w:rPr>
          <w:noProof/>
        </w:rPr>
        <w:t xml:space="preserve"> </w:t>
      </w:r>
    </w:p>
    <w:p w14:paraId="6088763D" w14:textId="0A9619E9" w:rsidR="00CC7380" w:rsidRDefault="00CC7380" w:rsidP="00CC7380">
      <w:pPr>
        <w:pStyle w:val="Heading1"/>
      </w:pPr>
      <w:r>
        <w:t>Methodology and Modelling</w:t>
      </w:r>
    </w:p>
    <w:p w14:paraId="518BEF42" w14:textId="14C12378" w:rsidR="00B47D13" w:rsidRDefault="00B47D13" w:rsidP="00B47D13">
      <w:pPr>
        <w:pStyle w:val="Heading2"/>
      </w:pPr>
      <w:r>
        <w:t>kNN Regression</w:t>
      </w:r>
    </w:p>
    <w:p w14:paraId="507A63AC" w14:textId="09566462" w:rsidR="003F622E" w:rsidRDefault="006E58A6" w:rsidP="003F622E">
      <w:pPr>
        <w:jc w:val="both"/>
        <w:rPr>
          <w:rFonts w:eastAsiaTheme="minorEastAsia"/>
        </w:rPr>
      </w:pPr>
      <w:r>
        <w:t xml:space="preserve">As the third best model and one that was studied during the unit, the kNN regression method achieved reasonable results. It is a non-parametric supervised learning approach that requires no distribution assumptions. The model predicts for some input point </w:t>
      </w:r>
      <m:oMath>
        <m:r>
          <w:rPr>
            <w:rFonts w:ascii="Cambria Math" w:hAnsi="Cambria Math"/>
          </w:rPr>
          <m:t>x</m:t>
        </m:r>
      </m:oMath>
      <w:r>
        <w:rPr>
          <w:rFonts w:eastAsiaTheme="minorEastAsia"/>
        </w:rPr>
        <w:t xml:space="preserve"> as:</w:t>
      </w:r>
    </w:p>
    <w:p w14:paraId="5255B31B" w14:textId="11408E10" w:rsidR="006E58A6" w:rsidRPr="006E58A6" w:rsidRDefault="001F005D" w:rsidP="003F622E">
      <w:pPr>
        <w:jc w:val="both"/>
        <w:rPr>
          <w:rFonts w:eastAsiaTheme="minorEastAsia"/>
        </w:rPr>
      </w:pPr>
      <m:oMathPara>
        <m:oMath>
          <m:acc>
            <m:accPr>
              <m:ctrlPr>
                <w:rPr>
                  <w:rFonts w:ascii="Cambria Math" w:hAnsi="Cambria Math"/>
                  <w:i/>
                </w:rPr>
              </m:ctrlPr>
            </m:accPr>
            <m:e>
              <m:r>
                <w:rPr>
                  <w:rFonts w:ascii="Cambria Math" w:hAnsi="Cambria Math"/>
                </w:rPr>
                <m:t>f</m:t>
              </m:r>
            </m:e>
          </m:acc>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k</m:t>
              </m:r>
            </m:den>
          </m:f>
          <m:nary>
            <m:naryPr>
              <m:chr m:val="∑"/>
              <m:limLoc m:val="undOvr"/>
              <m:supHide m:val="1"/>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k</m:t>
                  </m:r>
                </m:sub>
              </m:sSub>
              <m:r>
                <w:rPr>
                  <w:rFonts w:ascii="Cambria Math" w:hAnsi="Cambria Math"/>
                </w:rPr>
                <m:t>(x,D)</m:t>
              </m:r>
            </m:sub>
            <m:sup/>
            <m:e>
              <m:sSub>
                <m:sSubPr>
                  <m:ctrlPr>
                    <w:rPr>
                      <w:rFonts w:ascii="Cambria Math" w:hAnsi="Cambria Math"/>
                      <w:i/>
                    </w:rPr>
                  </m:ctrlPr>
                </m:sSubPr>
                <m:e>
                  <m:r>
                    <w:rPr>
                      <w:rFonts w:ascii="Cambria Math" w:hAnsi="Cambria Math"/>
                    </w:rPr>
                    <m:t>y</m:t>
                  </m:r>
                </m:e>
                <m:sub>
                  <m:r>
                    <w:rPr>
                      <w:rFonts w:ascii="Cambria Math" w:hAnsi="Cambria Math"/>
                    </w:rPr>
                    <m:t>i</m:t>
                  </m:r>
                </m:sub>
              </m:sSub>
            </m:e>
          </m:nary>
        </m:oMath>
      </m:oMathPara>
    </w:p>
    <w:p w14:paraId="7496AEC3" w14:textId="0BD4BFC9" w:rsidR="006E58A6" w:rsidRDefault="006E58A6" w:rsidP="003F622E">
      <w:pPr>
        <w:jc w:val="both"/>
        <w:rPr>
          <w:rFonts w:eastAsiaTheme="minorEastAsia"/>
        </w:rPr>
      </w:pPr>
      <w:r>
        <w:rPr>
          <w:rFonts w:eastAsiaTheme="minorEastAsia"/>
        </w:rPr>
        <w:t xml:space="preserve">where </w:t>
      </w:r>
      <m:oMath>
        <m:r>
          <w:rPr>
            <w:rFonts w:ascii="Cambria Math" w:eastAsiaTheme="minorEastAsia" w:hAnsi="Cambria Math"/>
          </w:rPr>
          <m:t>D</m:t>
        </m:r>
      </m:oMath>
      <w:r>
        <w:rPr>
          <w:rFonts w:eastAsiaTheme="minorEastAsia"/>
        </w:rPr>
        <w:t xml:space="preserve"> is the training sample i.e. </w:t>
      </w:r>
      <m:oMath>
        <m:r>
          <w:rPr>
            <w:rFonts w:ascii="Cambria Math" w:eastAsiaTheme="minorEastAsia" w:hAnsi="Cambria Math"/>
          </w:rPr>
          <m:t>D=</m:t>
        </m:r>
        <m:sSubSup>
          <m:sSubSupPr>
            <m:ctrlPr>
              <w:rPr>
                <w:rFonts w:ascii="Cambria Math" w:eastAsiaTheme="minorEastAsia" w:hAnsi="Cambria Math"/>
                <w:i/>
              </w:rPr>
            </m:ctrlPr>
          </m:sSubSupPr>
          <m:e>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e>
            </m:d>
            <m:r>
              <w:rPr>
                <w:rFonts w:ascii="Cambria Math" w:eastAsiaTheme="minorEastAsia" w:hAnsi="Cambria Math"/>
              </w:rPr>
              <m:t>}</m:t>
            </m:r>
          </m:e>
          <m:sub>
            <m:r>
              <w:rPr>
                <w:rFonts w:ascii="Cambria Math" w:eastAsiaTheme="minorEastAsia" w:hAnsi="Cambria Math"/>
              </w:rPr>
              <m:t>i=1</m:t>
            </m:r>
          </m:sub>
          <m:sup>
            <m:r>
              <w:rPr>
                <w:rFonts w:ascii="Cambria Math" w:eastAsiaTheme="minorEastAsia" w:hAnsi="Cambria Math"/>
              </w:rPr>
              <m:t>N</m:t>
            </m:r>
          </m:sup>
        </m:sSubSup>
      </m:oMath>
      <w:r>
        <w:rPr>
          <w:rFonts w:eastAsiaTheme="minorEastAsia"/>
        </w:rPr>
        <w:t xml:space="preserve">. Therefore, the model predicts based on the sample average of the response values for the </w:t>
      </w:r>
      <m:oMath>
        <m:r>
          <w:rPr>
            <w:rFonts w:ascii="Cambria Math" w:eastAsiaTheme="minorEastAsia" w:hAnsi="Cambria Math"/>
          </w:rPr>
          <m:t>k</m:t>
        </m:r>
      </m:oMath>
      <w:r>
        <w:rPr>
          <w:rFonts w:eastAsiaTheme="minorEastAsia"/>
        </w:rPr>
        <w:t xml:space="preserve"> number of training observations that are closest to the point </w:t>
      </w:r>
      <m:oMath>
        <m:r>
          <w:rPr>
            <w:rFonts w:ascii="Cambria Math" w:eastAsiaTheme="minorEastAsia" w:hAnsi="Cambria Math"/>
          </w:rPr>
          <m:t>x</m:t>
        </m:r>
      </m:oMath>
      <w:r>
        <w:rPr>
          <w:rFonts w:eastAsiaTheme="minorEastAsia"/>
        </w:rPr>
        <w:t xml:space="preserve">. </w:t>
      </w:r>
    </w:p>
    <w:p w14:paraId="7BCE47B3" w14:textId="2CDC940F" w:rsidR="006E58A6" w:rsidRPr="003F622E" w:rsidRDefault="006E58A6" w:rsidP="003F622E">
      <w:pPr>
        <w:jc w:val="both"/>
      </w:pPr>
      <w:r>
        <w:rPr>
          <w:rFonts w:eastAsiaTheme="minorEastAsia"/>
        </w:rPr>
        <w:t>Using the kNN model formulation best subset selection</w:t>
      </w:r>
      <w:r w:rsidR="002D38A9">
        <w:rPr>
          <w:rFonts w:eastAsiaTheme="minorEastAsia"/>
        </w:rPr>
        <w:t xml:space="preserve"> was done to determine the best model </w:t>
      </w:r>
      <w:r w:rsidR="003F0A66">
        <w:rPr>
          <w:rFonts w:eastAsiaTheme="minorEastAsia"/>
        </w:rPr>
        <w:t xml:space="preserve">from </w:t>
      </w:r>
      <w:r w:rsidR="002D38A9">
        <w:rPr>
          <w:rFonts w:eastAsiaTheme="minorEastAsia"/>
        </w:rPr>
        <w:t>the best features derived from feature engineering</w:t>
      </w:r>
      <w:r w:rsidR="00FE7F10">
        <w:rPr>
          <w:rFonts w:eastAsiaTheme="minorEastAsia"/>
        </w:rPr>
        <w:t>. However, given that conducting best subset selection across fifteen features is highly time consuming, only different combinations of the features were trained for models containing twelve, thirteen, fourteen or fifteen features.</w:t>
      </w:r>
      <w:r w:rsidR="00EC0E9B">
        <w:rPr>
          <w:rFonts w:eastAsiaTheme="minorEastAsia"/>
        </w:rPr>
        <w:t xml:space="preserve"> </w:t>
      </w:r>
      <w:proofErr w:type="gramStart"/>
      <w:r w:rsidR="00EC0E9B">
        <w:rPr>
          <w:rFonts w:eastAsiaTheme="minorEastAsia"/>
        </w:rPr>
        <w:t>Also</w:t>
      </w:r>
      <w:proofErr w:type="gramEnd"/>
      <w:r w:rsidR="00EC0E9B">
        <w:rPr>
          <w:rFonts w:eastAsiaTheme="minorEastAsia"/>
        </w:rPr>
        <w:t xml:space="preserve"> for each of the different feature subsets, these were modelled against</w:t>
      </w:r>
      <w:r w:rsidR="00D47EB1">
        <w:rPr>
          <w:rFonts w:eastAsiaTheme="minorEastAsia"/>
        </w:rPr>
        <w:t xml:space="preserve"> different values of</w:t>
      </w:r>
      <w:r w:rsidR="00EC0E9B">
        <w:rPr>
          <w:rFonts w:eastAsiaTheme="minorEastAsia"/>
        </w:rPr>
        <w:t xml:space="preserve"> </w:t>
      </w:r>
      <m:oMath>
        <m:r>
          <w:rPr>
            <w:rFonts w:ascii="Cambria Math" w:eastAsiaTheme="minorEastAsia" w:hAnsi="Cambria Math"/>
          </w:rPr>
          <m:t>k</m:t>
        </m:r>
      </m:oMath>
      <w:r w:rsidR="00D47EB1">
        <w:rPr>
          <w:rFonts w:eastAsiaTheme="minorEastAsia"/>
        </w:rPr>
        <w:t>, 1 to 50,</w:t>
      </w:r>
      <w:r w:rsidR="00EC0E9B">
        <w:rPr>
          <w:rFonts w:eastAsiaTheme="minorEastAsia"/>
        </w:rPr>
        <w:t xml:space="preserve"> to find the most optimal </w:t>
      </w:r>
      <m:oMath>
        <m:r>
          <w:rPr>
            <w:rFonts w:ascii="Cambria Math" w:eastAsiaTheme="minorEastAsia" w:hAnsi="Cambria Math"/>
          </w:rPr>
          <m:t>k</m:t>
        </m:r>
      </m:oMath>
      <w:r w:rsidR="00EC0E9B">
        <w:rPr>
          <w:rFonts w:eastAsiaTheme="minorEastAsia"/>
        </w:rPr>
        <w:t xml:space="preserve"> across each of the models.</w:t>
      </w:r>
    </w:p>
    <w:p w14:paraId="4EBE1FCD" w14:textId="77777777" w:rsidR="002F16B4" w:rsidRPr="002F16B4" w:rsidRDefault="002F16B4" w:rsidP="002F16B4">
      <w:pPr>
        <w:pStyle w:val="HTMLPreformatted"/>
        <w:shd w:val="clear" w:color="auto" w:fill="E3E4E6" w:themeFill="accent6" w:themeFillTint="33"/>
        <w:wordWrap w:val="0"/>
        <w:textAlignment w:val="baseline"/>
        <w:rPr>
          <w:color w:val="000000"/>
          <w:sz w:val="18"/>
          <w:szCs w:val="18"/>
        </w:rPr>
      </w:pPr>
      <w:r w:rsidRPr="002F16B4">
        <w:rPr>
          <w:color w:val="000000"/>
          <w:sz w:val="18"/>
          <w:szCs w:val="18"/>
        </w:rPr>
        <w:t>-------------------------------------------</w:t>
      </w:r>
    </w:p>
    <w:p w14:paraId="6ED6C919" w14:textId="77777777" w:rsidR="002F16B4" w:rsidRPr="002F16B4" w:rsidRDefault="002F16B4" w:rsidP="002F16B4">
      <w:pPr>
        <w:pStyle w:val="HTMLPreformatted"/>
        <w:shd w:val="clear" w:color="auto" w:fill="E3E4E6" w:themeFill="accent6" w:themeFillTint="33"/>
        <w:wordWrap w:val="0"/>
        <w:textAlignment w:val="baseline"/>
        <w:rPr>
          <w:color w:val="000000"/>
          <w:sz w:val="18"/>
          <w:szCs w:val="18"/>
        </w:rPr>
      </w:pPr>
      <w:r w:rsidRPr="002F16B4">
        <w:rPr>
          <w:color w:val="000000"/>
          <w:sz w:val="18"/>
          <w:szCs w:val="18"/>
        </w:rPr>
        <w:t>-------------------------------------------</w:t>
      </w:r>
    </w:p>
    <w:p w14:paraId="40EDA4D1" w14:textId="77777777" w:rsidR="002F16B4" w:rsidRPr="002F16B4" w:rsidRDefault="002F16B4" w:rsidP="002F16B4">
      <w:pPr>
        <w:pStyle w:val="HTMLPreformatted"/>
        <w:shd w:val="clear" w:color="auto" w:fill="E3E4E6" w:themeFill="accent6" w:themeFillTint="33"/>
        <w:wordWrap w:val="0"/>
        <w:textAlignment w:val="baseline"/>
        <w:rPr>
          <w:color w:val="000000"/>
          <w:sz w:val="18"/>
          <w:szCs w:val="18"/>
        </w:rPr>
      </w:pPr>
      <w:r w:rsidRPr="002F16B4">
        <w:rPr>
          <w:color w:val="000000"/>
          <w:sz w:val="18"/>
          <w:szCs w:val="18"/>
        </w:rPr>
        <w:t>------OVERALL BEST MODEL BY CV-RMSE--------</w:t>
      </w:r>
    </w:p>
    <w:p w14:paraId="77D8AC95" w14:textId="77777777" w:rsidR="002F16B4" w:rsidRPr="002F16B4" w:rsidRDefault="002F16B4" w:rsidP="002F16B4">
      <w:pPr>
        <w:pStyle w:val="HTMLPreformatted"/>
        <w:shd w:val="clear" w:color="auto" w:fill="E3E4E6" w:themeFill="accent6" w:themeFillTint="33"/>
        <w:wordWrap w:val="0"/>
        <w:textAlignment w:val="baseline"/>
        <w:rPr>
          <w:color w:val="000000"/>
          <w:sz w:val="18"/>
          <w:szCs w:val="18"/>
        </w:rPr>
      </w:pPr>
      <w:r w:rsidRPr="002F16B4">
        <w:rPr>
          <w:color w:val="000000"/>
          <w:sz w:val="18"/>
          <w:szCs w:val="18"/>
        </w:rPr>
        <w:t>-------------------------------------------</w:t>
      </w:r>
    </w:p>
    <w:p w14:paraId="4E61B4FB" w14:textId="77777777" w:rsidR="002F16B4" w:rsidRPr="002F16B4" w:rsidRDefault="002F16B4" w:rsidP="002F16B4">
      <w:pPr>
        <w:pStyle w:val="HTMLPreformatted"/>
        <w:shd w:val="clear" w:color="auto" w:fill="E3E4E6" w:themeFill="accent6" w:themeFillTint="33"/>
        <w:wordWrap w:val="0"/>
        <w:textAlignment w:val="baseline"/>
        <w:rPr>
          <w:color w:val="000000"/>
          <w:sz w:val="18"/>
          <w:szCs w:val="18"/>
        </w:rPr>
      </w:pPr>
      <w:r w:rsidRPr="002F16B4">
        <w:rPr>
          <w:color w:val="000000"/>
          <w:sz w:val="18"/>
          <w:szCs w:val="18"/>
        </w:rPr>
        <w:t>-------------------------------------------</w:t>
      </w:r>
    </w:p>
    <w:p w14:paraId="1568EDE8" w14:textId="77777777" w:rsidR="002F16B4" w:rsidRPr="002F16B4" w:rsidRDefault="002F16B4" w:rsidP="002F16B4">
      <w:pPr>
        <w:pStyle w:val="HTMLPreformatted"/>
        <w:shd w:val="clear" w:color="auto" w:fill="E3E4E6" w:themeFill="accent6" w:themeFillTint="33"/>
        <w:wordWrap w:val="0"/>
        <w:textAlignment w:val="baseline"/>
        <w:rPr>
          <w:color w:val="000000"/>
          <w:sz w:val="18"/>
          <w:szCs w:val="18"/>
        </w:rPr>
      </w:pPr>
      <w:r w:rsidRPr="002F16B4">
        <w:rPr>
          <w:color w:val="000000"/>
          <w:sz w:val="18"/>
          <w:szCs w:val="18"/>
        </w:rPr>
        <w:t>Overall Best kNN model uses the features [</w:t>
      </w:r>
      <w:bookmarkStart w:id="1" w:name="_Hlk56714898"/>
      <w:r w:rsidRPr="002F16B4">
        <w:rPr>
          <w:color w:val="000000"/>
          <w:sz w:val="18"/>
          <w:szCs w:val="18"/>
        </w:rPr>
        <w:t xml:space="preserve">'Gr Liv Area', 'Garage Area', 'Age', 'Last </w:t>
      </w:r>
      <w:proofErr w:type="spellStart"/>
      <w:r w:rsidRPr="002F16B4">
        <w:rPr>
          <w:color w:val="000000"/>
          <w:sz w:val="18"/>
          <w:szCs w:val="18"/>
        </w:rPr>
        <w:t>remod</w:t>
      </w:r>
      <w:proofErr w:type="spellEnd"/>
      <w:r w:rsidRPr="002F16B4">
        <w:rPr>
          <w:color w:val="000000"/>
          <w:sz w:val="18"/>
          <w:szCs w:val="18"/>
        </w:rPr>
        <w:t xml:space="preserve">/add', 'Total </w:t>
      </w:r>
      <w:proofErr w:type="spellStart"/>
      <w:r w:rsidRPr="002F16B4">
        <w:rPr>
          <w:color w:val="000000"/>
          <w:sz w:val="18"/>
          <w:szCs w:val="18"/>
        </w:rPr>
        <w:t>Bsmt</w:t>
      </w:r>
      <w:proofErr w:type="spellEnd"/>
      <w:r w:rsidRPr="002F16B4">
        <w:rPr>
          <w:color w:val="000000"/>
          <w:sz w:val="18"/>
          <w:szCs w:val="18"/>
        </w:rPr>
        <w:t xml:space="preserve"> SF', '1st </w:t>
      </w:r>
      <w:proofErr w:type="spellStart"/>
      <w:r w:rsidRPr="002F16B4">
        <w:rPr>
          <w:color w:val="000000"/>
          <w:sz w:val="18"/>
          <w:szCs w:val="18"/>
        </w:rPr>
        <w:t>Flr</w:t>
      </w:r>
      <w:proofErr w:type="spellEnd"/>
      <w:r w:rsidRPr="002F16B4">
        <w:rPr>
          <w:color w:val="000000"/>
          <w:sz w:val="18"/>
          <w:szCs w:val="18"/>
        </w:rPr>
        <w:t xml:space="preserve"> SF', 'Garage Finish', '2nd </w:t>
      </w:r>
      <w:proofErr w:type="spellStart"/>
      <w:r w:rsidRPr="002F16B4">
        <w:rPr>
          <w:color w:val="000000"/>
          <w:sz w:val="18"/>
          <w:szCs w:val="18"/>
        </w:rPr>
        <w:t>Flr</w:t>
      </w:r>
      <w:proofErr w:type="spellEnd"/>
      <w:r w:rsidRPr="002F16B4">
        <w:rPr>
          <w:color w:val="000000"/>
          <w:sz w:val="18"/>
          <w:szCs w:val="18"/>
        </w:rPr>
        <w:t xml:space="preserve"> SF', 'Full Bath', 'Fireplaces', 'Garage Cars', 'Garage Age'</w:t>
      </w:r>
      <w:bookmarkEnd w:id="1"/>
      <w:r w:rsidRPr="002F16B4">
        <w:rPr>
          <w:color w:val="000000"/>
          <w:sz w:val="18"/>
          <w:szCs w:val="18"/>
        </w:rPr>
        <w:t>]</w:t>
      </w:r>
    </w:p>
    <w:p w14:paraId="757BA642" w14:textId="54000651" w:rsidR="002F16B4" w:rsidRPr="002F16B4" w:rsidRDefault="002F16B4" w:rsidP="002F16B4">
      <w:pPr>
        <w:pStyle w:val="HTMLPreformatted"/>
        <w:shd w:val="clear" w:color="auto" w:fill="E3E4E6" w:themeFill="accent6" w:themeFillTint="33"/>
        <w:wordWrap w:val="0"/>
        <w:textAlignment w:val="baseline"/>
        <w:rPr>
          <w:color w:val="000000"/>
          <w:sz w:val="18"/>
          <w:szCs w:val="18"/>
        </w:rPr>
      </w:pPr>
      <w:r w:rsidRPr="002F16B4">
        <w:rPr>
          <w:color w:val="000000"/>
          <w:sz w:val="18"/>
          <w:szCs w:val="18"/>
        </w:rPr>
        <w:t>CV RMSE: 32680.779</w:t>
      </w:r>
      <w:r>
        <w:rPr>
          <w:color w:val="000000"/>
          <w:sz w:val="18"/>
          <w:szCs w:val="18"/>
        </w:rPr>
        <w:t>1</w:t>
      </w:r>
    </w:p>
    <w:p w14:paraId="23A62F09" w14:textId="77777777" w:rsidR="002F16B4" w:rsidRPr="002F16B4" w:rsidRDefault="002F16B4" w:rsidP="002F16B4">
      <w:pPr>
        <w:pStyle w:val="HTMLPreformatted"/>
        <w:shd w:val="clear" w:color="auto" w:fill="E3E4E6" w:themeFill="accent6" w:themeFillTint="33"/>
        <w:wordWrap w:val="0"/>
        <w:textAlignment w:val="baseline"/>
        <w:rPr>
          <w:color w:val="000000"/>
          <w:sz w:val="18"/>
          <w:szCs w:val="18"/>
        </w:rPr>
      </w:pPr>
      <w:r w:rsidRPr="002F16B4">
        <w:rPr>
          <w:color w:val="000000"/>
          <w:sz w:val="18"/>
          <w:szCs w:val="18"/>
        </w:rPr>
        <w:t>Number of neighbours: 6</w:t>
      </w:r>
    </w:p>
    <w:p w14:paraId="466F039A" w14:textId="6EEB90AC" w:rsidR="00AE78AE" w:rsidRDefault="002F16B4" w:rsidP="002F16B4">
      <w:r w:rsidRPr="00F005A9">
        <w:rPr>
          <w:sz w:val="14"/>
          <w:szCs w:val="14"/>
        </w:rPr>
        <w:t xml:space="preserve"> </w:t>
      </w:r>
      <w:r w:rsidR="00AE78AE" w:rsidRPr="00F005A9">
        <w:rPr>
          <w:sz w:val="14"/>
          <w:szCs w:val="14"/>
        </w:rPr>
        <w:t xml:space="preserve">(figure </w:t>
      </w:r>
      <w:r w:rsidR="007B0DB7">
        <w:rPr>
          <w:sz w:val="14"/>
          <w:szCs w:val="14"/>
        </w:rPr>
        <w:t>8</w:t>
      </w:r>
      <w:r w:rsidR="00AE78AE">
        <w:rPr>
          <w:sz w:val="14"/>
          <w:szCs w:val="14"/>
        </w:rPr>
        <w:t>)</w:t>
      </w:r>
    </w:p>
    <w:p w14:paraId="6E024037" w14:textId="0C42B91B" w:rsidR="00CA147B" w:rsidRDefault="009F490D" w:rsidP="00022A1D">
      <w:pPr>
        <w:jc w:val="both"/>
      </w:pPr>
      <w:r w:rsidRPr="009F490D">
        <w:lastRenderedPageBreak/>
        <w:t xml:space="preserve">After formulating each of the different model possibilities the best model used features </w:t>
      </w:r>
      <w:r w:rsidR="002F16B4" w:rsidRPr="002F16B4">
        <w:t xml:space="preserve">'Gr Liv Area', 'Garage Area', 'Age', 'Last </w:t>
      </w:r>
      <w:proofErr w:type="spellStart"/>
      <w:r w:rsidR="002F16B4" w:rsidRPr="002F16B4">
        <w:t>remod</w:t>
      </w:r>
      <w:proofErr w:type="spellEnd"/>
      <w:r w:rsidR="002F16B4" w:rsidRPr="002F16B4">
        <w:t xml:space="preserve">/add', 'Total </w:t>
      </w:r>
      <w:proofErr w:type="spellStart"/>
      <w:r w:rsidR="002F16B4" w:rsidRPr="002F16B4">
        <w:t>Bsmt</w:t>
      </w:r>
      <w:proofErr w:type="spellEnd"/>
      <w:r w:rsidR="002F16B4" w:rsidRPr="002F16B4">
        <w:t xml:space="preserve"> SF', '1st </w:t>
      </w:r>
      <w:proofErr w:type="spellStart"/>
      <w:r w:rsidR="002F16B4" w:rsidRPr="002F16B4">
        <w:t>Flr</w:t>
      </w:r>
      <w:proofErr w:type="spellEnd"/>
      <w:r w:rsidR="002F16B4" w:rsidRPr="002F16B4">
        <w:t xml:space="preserve"> SF', 'Garage Finish', '2nd </w:t>
      </w:r>
      <w:proofErr w:type="spellStart"/>
      <w:r w:rsidR="002F16B4" w:rsidRPr="002F16B4">
        <w:t>Flr</w:t>
      </w:r>
      <w:proofErr w:type="spellEnd"/>
      <w:r w:rsidR="002F16B4" w:rsidRPr="002F16B4">
        <w:t xml:space="preserve"> SF', 'Full Bath', 'Fireplaces', 'Garage Cars'</w:t>
      </w:r>
      <w:r w:rsidR="002F16B4">
        <w:t xml:space="preserve"> and</w:t>
      </w:r>
      <w:r w:rsidR="002F16B4" w:rsidRPr="002F16B4">
        <w:t xml:space="preserve"> 'Garage Age'</w:t>
      </w:r>
      <w:r w:rsidR="002F16B4">
        <w:t xml:space="preserve"> </w:t>
      </w:r>
      <w:r w:rsidRPr="009F490D">
        <w:t xml:space="preserve">with the k set to </w:t>
      </w:r>
      <w:r w:rsidR="002F16B4">
        <w:t>6</w:t>
      </w:r>
      <w:r w:rsidRPr="009F490D">
        <w:t>. This was decided as the most optimal, since it achieved the lowest cross-fold validation RMSE of $</w:t>
      </w:r>
      <w:r w:rsidR="002F16B4">
        <w:t>32680.7791</w:t>
      </w:r>
      <w:r w:rsidRPr="009F490D">
        <w:t xml:space="preserve">. </w:t>
      </w:r>
    </w:p>
    <w:p w14:paraId="76C40404" w14:textId="285C5AA3" w:rsidR="00127177" w:rsidRDefault="005840ED" w:rsidP="00022A1D">
      <w:pPr>
        <w:jc w:val="both"/>
      </w:pPr>
      <w:r w:rsidRPr="005840ED">
        <w:t xml:space="preserve">Since, the kNN model is non-parametric there are no assumptions made on the underlying data distribution, </w:t>
      </w:r>
      <w:r>
        <w:t xml:space="preserve">and so </w:t>
      </w:r>
      <w:r w:rsidRPr="005840ED">
        <w:t xml:space="preserve">it is possible to accept the above model as </w:t>
      </w:r>
      <w:r>
        <w:t>a valid</w:t>
      </w:r>
      <w:r w:rsidRPr="005840ED">
        <w:t xml:space="preserve"> alternative means to predict </w:t>
      </w:r>
      <w:r>
        <w:t>housing sale prices</w:t>
      </w:r>
      <w:r w:rsidRPr="005840ED">
        <w:t>.</w:t>
      </w:r>
    </w:p>
    <w:p w14:paraId="1D9FE4DE" w14:textId="2914775E" w:rsidR="000C68E5" w:rsidRDefault="009E27BA" w:rsidP="00822BAE">
      <w:pPr>
        <w:pStyle w:val="Heading2"/>
      </w:pPr>
      <w:r>
        <w:t xml:space="preserve">Random Forest </w:t>
      </w:r>
      <w:r w:rsidR="000C68E5">
        <w:t>Regression</w:t>
      </w:r>
    </w:p>
    <w:p w14:paraId="3F0B8658" w14:textId="13C513D8" w:rsidR="007B06F2" w:rsidRDefault="00704622" w:rsidP="00022A1D">
      <w:pPr>
        <w:jc w:val="both"/>
        <w:rPr>
          <w:rFonts w:eastAsiaTheme="minorEastAsia"/>
        </w:rPr>
      </w:pPr>
      <w:r>
        <w:t xml:space="preserve">As an extension of decision tree regression, this formulation is able to improve markedly on performance through removing much of the over fitting that comes from fitting a single tree. </w:t>
      </w:r>
      <w:r w:rsidR="00252B60">
        <w:t>Essentially</w:t>
      </w:r>
      <w:r w:rsidR="009C2C57">
        <w:t>,</w:t>
      </w:r>
      <w:r w:rsidR="00252B60">
        <w:t xml:space="preserve"> i</w:t>
      </w:r>
      <w:r>
        <w:t xml:space="preserve">t is a robust </w:t>
      </w:r>
      <w:r w:rsidR="009E27BA">
        <w:t xml:space="preserve">supervised </w:t>
      </w:r>
      <w:r>
        <w:t>learning method that</w:t>
      </w:r>
      <w:r w:rsidR="009E27BA">
        <w:t xml:space="preserve"> </w:t>
      </w:r>
      <w:r w:rsidR="00252B60">
        <w:t>uses averaging across a number of randomly fitted decision trees</w:t>
      </w:r>
      <w:r w:rsidR="00A1486A">
        <w:t xml:space="preserve"> to make a final prediction</w:t>
      </w:r>
      <w:r w:rsidR="009C2C57">
        <w:t>.</w:t>
      </w:r>
      <w:r w:rsidR="007B06F2">
        <w:t xml:space="preserve"> Therefore, given a </w:t>
      </w:r>
      <m:oMath>
        <m:r>
          <w:rPr>
            <w:rFonts w:ascii="Cambria Math" w:hAnsi="Cambria Math"/>
          </w:rPr>
          <m:t>B</m:t>
        </m:r>
      </m:oMath>
      <w:r w:rsidR="007B06F2">
        <w:rPr>
          <w:rFonts w:eastAsiaTheme="minorEastAsia"/>
        </w:rPr>
        <w:t xml:space="preserve"> number of trees in a ran</w:t>
      </w:r>
      <w:proofErr w:type="spellStart"/>
      <w:r w:rsidR="007B06F2">
        <w:rPr>
          <w:rFonts w:eastAsiaTheme="minorEastAsia"/>
        </w:rPr>
        <w:t>dom</w:t>
      </w:r>
      <w:proofErr w:type="spellEnd"/>
      <w:r w:rsidR="007B06F2">
        <w:rPr>
          <w:rFonts w:eastAsiaTheme="minorEastAsia"/>
        </w:rPr>
        <w:t xml:space="preserve"> forest, to predict some point </w:t>
      </w:r>
      <m:oMath>
        <m:r>
          <w:rPr>
            <w:rFonts w:ascii="Cambria Math" w:eastAsiaTheme="minorEastAsia" w:hAnsi="Cambria Math"/>
          </w:rPr>
          <m:t>x</m:t>
        </m:r>
      </m:oMath>
      <w:r w:rsidR="007B06F2">
        <w:rPr>
          <w:rFonts w:eastAsiaTheme="minorEastAsia"/>
        </w:rPr>
        <w:t xml:space="preserve"> we take the average of the predictions made by the </w:t>
      </w:r>
      <m:oMath>
        <m:r>
          <w:rPr>
            <w:rFonts w:ascii="Cambria Math" w:eastAsiaTheme="minorEastAsia" w:hAnsi="Cambria Math"/>
          </w:rPr>
          <m:t>B</m:t>
        </m:r>
      </m:oMath>
      <w:r w:rsidR="007B06F2">
        <w:rPr>
          <w:rFonts w:eastAsiaTheme="minorEastAsia"/>
        </w:rPr>
        <w:t xml:space="preserve"> number of trees</w:t>
      </w:r>
      <w:r w:rsidR="00E228D2">
        <w:rPr>
          <w:rFonts w:eastAsiaTheme="minorEastAsia"/>
        </w:rPr>
        <w:t>,</w:t>
      </w:r>
    </w:p>
    <w:p w14:paraId="30B093ED" w14:textId="77BA7C7C" w:rsidR="007B06F2" w:rsidRDefault="001F005D" w:rsidP="007B06F2">
      <m:oMathPara>
        <m:oMath>
          <m:sSubSup>
            <m:sSubSupPr>
              <m:ctrlPr>
                <w:rPr>
                  <w:rFonts w:ascii="Cambria Math" w:hAnsi="Cambria Math"/>
                  <w:i/>
                </w:rPr>
              </m:ctrlPr>
            </m:sSubSupPr>
            <m:e>
              <m:acc>
                <m:accPr>
                  <m:ctrlPr>
                    <w:rPr>
                      <w:rFonts w:ascii="Cambria Math" w:hAnsi="Cambria Math"/>
                      <w:i/>
                    </w:rPr>
                  </m:ctrlPr>
                </m:accPr>
                <m:e>
                  <m:r>
                    <w:rPr>
                      <w:rFonts w:ascii="Cambria Math" w:hAnsi="Cambria Math"/>
                    </w:rPr>
                    <m:t>f</m:t>
                  </m:r>
                </m:e>
              </m:acc>
            </m:e>
            <m:sub>
              <m:r>
                <w:rPr>
                  <w:rFonts w:ascii="Cambria Math" w:hAnsi="Cambria Math"/>
                </w:rPr>
                <m:t>rf</m:t>
              </m:r>
            </m:sub>
            <m:sup>
              <m:r>
                <w:rPr>
                  <w:rFonts w:ascii="Cambria Math" w:hAnsi="Cambria Math"/>
                </w:rPr>
                <m:t>B</m:t>
              </m:r>
            </m:sup>
          </m:sSubSup>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B</m:t>
              </m:r>
            </m:den>
          </m:f>
          <m:nary>
            <m:naryPr>
              <m:chr m:val="∑"/>
              <m:limLoc m:val="undOvr"/>
              <m:ctrlPr>
                <w:rPr>
                  <w:rFonts w:ascii="Cambria Math" w:hAnsi="Cambria Math"/>
                  <w:i/>
                </w:rPr>
              </m:ctrlPr>
            </m:naryPr>
            <m:sub>
              <m:r>
                <w:rPr>
                  <w:rFonts w:ascii="Cambria Math" w:hAnsi="Cambria Math"/>
                </w:rPr>
                <m:t>b=1</m:t>
              </m:r>
            </m:sub>
            <m:sup>
              <m:r>
                <w:rPr>
                  <w:rFonts w:ascii="Cambria Math" w:hAnsi="Cambria Math"/>
                </w:rPr>
                <m:t>B</m:t>
              </m:r>
            </m:sup>
            <m:e>
              <m:sSub>
                <m:sSubPr>
                  <m:ctrlPr>
                    <w:rPr>
                      <w:rFonts w:ascii="Cambria Math" w:hAnsi="Cambria Math"/>
                      <w:i/>
                    </w:rPr>
                  </m:ctrlPr>
                </m:sSubPr>
                <m:e>
                  <m:r>
                    <w:rPr>
                      <w:rFonts w:ascii="Cambria Math" w:hAnsi="Cambria Math"/>
                    </w:rPr>
                    <m:t>T</m:t>
                  </m:r>
                </m:e>
                <m:sub>
                  <m:r>
                    <w:rPr>
                      <w:rFonts w:ascii="Cambria Math" w:hAnsi="Cambria Math"/>
                    </w:rPr>
                    <m:t>b</m:t>
                  </m:r>
                </m:sub>
              </m:sSub>
              <m:r>
                <w:rPr>
                  <w:rFonts w:ascii="Cambria Math" w:hAnsi="Cambria Math"/>
                </w:rPr>
                <m:t>(x)</m:t>
              </m:r>
            </m:e>
          </m:nary>
        </m:oMath>
      </m:oMathPara>
    </w:p>
    <w:p w14:paraId="6E30935E" w14:textId="70824AD8" w:rsidR="007B06F2" w:rsidRDefault="007B06F2" w:rsidP="00022A1D">
      <w:pPr>
        <w:jc w:val="both"/>
      </w:pPr>
      <w:r>
        <w:t xml:space="preserve">where </w:t>
      </w:r>
      <m:oMath>
        <m:sSubSup>
          <m:sSubSupPr>
            <m:ctrlPr>
              <w:rPr>
                <w:rFonts w:ascii="Cambria Math" w:hAnsi="Cambria Math"/>
                <w:i/>
              </w:rPr>
            </m:ctrlPr>
          </m:sSubSupPr>
          <m:e>
            <m:acc>
              <m:accPr>
                <m:ctrlPr>
                  <w:rPr>
                    <w:rFonts w:ascii="Cambria Math" w:hAnsi="Cambria Math"/>
                    <w:i/>
                  </w:rPr>
                </m:ctrlPr>
              </m:accPr>
              <m:e>
                <m:r>
                  <w:rPr>
                    <w:rFonts w:ascii="Cambria Math" w:hAnsi="Cambria Math"/>
                  </w:rPr>
                  <m:t>f</m:t>
                </m:r>
              </m:e>
            </m:acc>
          </m:e>
          <m:sub>
            <m:r>
              <w:rPr>
                <w:rFonts w:ascii="Cambria Math" w:hAnsi="Cambria Math"/>
              </w:rPr>
              <m:t>rf</m:t>
            </m:r>
          </m:sub>
          <m:sup>
            <m:r>
              <w:rPr>
                <w:rFonts w:ascii="Cambria Math" w:hAnsi="Cambria Math"/>
              </w:rPr>
              <m:t>B</m:t>
            </m:r>
          </m:sup>
        </m:sSubSup>
        <m:d>
          <m:dPr>
            <m:ctrlPr>
              <w:rPr>
                <w:rFonts w:ascii="Cambria Math" w:hAnsi="Cambria Math"/>
                <w:i/>
              </w:rPr>
            </m:ctrlPr>
          </m:dPr>
          <m:e>
            <m:r>
              <w:rPr>
                <w:rFonts w:ascii="Cambria Math" w:hAnsi="Cambria Math"/>
              </w:rPr>
              <m:t>x</m:t>
            </m:r>
          </m:e>
        </m:d>
      </m:oMath>
      <w:r>
        <w:rPr>
          <w:rFonts w:eastAsiaTheme="minorEastAsia"/>
        </w:rPr>
        <w:t xml:space="preserve"> is the final prediction of the random forest and </w:t>
      </w:r>
      <m:oMath>
        <m:sSub>
          <m:sSubPr>
            <m:ctrlPr>
              <w:rPr>
                <w:rFonts w:ascii="Cambria Math" w:hAnsi="Cambria Math"/>
                <w:i/>
              </w:rPr>
            </m:ctrlPr>
          </m:sSubPr>
          <m:e>
            <m:r>
              <w:rPr>
                <w:rFonts w:ascii="Cambria Math" w:hAnsi="Cambria Math"/>
              </w:rPr>
              <m:t>T</m:t>
            </m:r>
          </m:e>
          <m:sub>
            <m:r>
              <w:rPr>
                <w:rFonts w:ascii="Cambria Math" w:hAnsi="Cambria Math"/>
              </w:rPr>
              <m:t>b</m:t>
            </m:r>
          </m:sub>
        </m:sSub>
        <m:r>
          <w:rPr>
            <w:rFonts w:ascii="Cambria Math" w:hAnsi="Cambria Math"/>
          </w:rPr>
          <m:t>(x)</m:t>
        </m:r>
      </m:oMath>
      <w:r>
        <w:rPr>
          <w:rFonts w:eastAsiaTheme="minorEastAsia"/>
        </w:rPr>
        <w:t xml:space="preserve"> is the prediction given by </w:t>
      </w:r>
      <w:r w:rsidR="00E228D2">
        <w:rPr>
          <w:rFonts w:eastAsiaTheme="minorEastAsia"/>
        </w:rPr>
        <w:t xml:space="preserve">the </w:t>
      </w:r>
      <m:oMath>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th</m:t>
            </m:r>
          </m:sup>
        </m:sSup>
      </m:oMath>
      <w:r>
        <w:rPr>
          <w:rFonts w:eastAsiaTheme="minorEastAsia"/>
        </w:rPr>
        <w:t xml:space="preserve"> tree of the random forest.</w:t>
      </w:r>
      <w:r w:rsidR="00976029">
        <w:rPr>
          <w:rFonts w:eastAsiaTheme="minorEastAsia"/>
        </w:rPr>
        <w:t xml:space="preserve"> </w:t>
      </w:r>
      <w:r w:rsidR="00976029" w:rsidRPr="00976029">
        <w:rPr>
          <w:rFonts w:eastAsiaTheme="minorEastAsia"/>
        </w:rPr>
        <w:t>(Random Forest and Its Implementation, 2020)</w:t>
      </w:r>
    </w:p>
    <w:p w14:paraId="69C76D95" w14:textId="5050E125" w:rsidR="009E27BA" w:rsidRDefault="007B06F2" w:rsidP="00022A1D">
      <w:pPr>
        <w:jc w:val="both"/>
      </w:pPr>
      <w:r>
        <w:t xml:space="preserve">In a random forest </w:t>
      </w:r>
      <w:r w:rsidR="009C2C57">
        <w:t xml:space="preserve">trees are formed from </w:t>
      </w:r>
      <w:r w:rsidR="00252B60">
        <w:t>sub-samples</w:t>
      </w:r>
      <w:r w:rsidR="009C2C57">
        <w:t xml:space="preserve"> of the data that are derived from bootstrapping aggregation techniques</w:t>
      </w:r>
      <w:r w:rsidR="00E228D2">
        <w:t xml:space="preserve">. This </w:t>
      </w:r>
      <w:r>
        <w:t xml:space="preserve">allows </w:t>
      </w:r>
      <w:r w:rsidR="00E228D2">
        <w:t xml:space="preserve">for </w:t>
      </w:r>
      <w:r>
        <w:t>reduced variance whilst keeping bias the same</w:t>
      </w:r>
      <w:r w:rsidR="00E228D2">
        <w:t>, optimising generalisation ability</w:t>
      </w:r>
      <w:r w:rsidR="00022A1D">
        <w:t xml:space="preserve"> </w:t>
      </w:r>
      <w:r w:rsidR="00022A1D" w:rsidRPr="00022A1D">
        <w:t>(2020)</w:t>
      </w:r>
      <w:r w:rsidR="00E228D2">
        <w:t>.</w:t>
      </w:r>
    </w:p>
    <w:p w14:paraId="2150064D" w14:textId="508C0248" w:rsidR="00D72BB8" w:rsidRPr="00D72BB8" w:rsidRDefault="00C50902" w:rsidP="00022A1D">
      <w:pPr>
        <w:jc w:val="both"/>
      </w:pPr>
      <w:r>
        <w:t>Utilising the same best subset selection methods in kNN regression, random forest regression also trained various models based on different combination feature subsets of the best fifteen variables.</w:t>
      </w:r>
      <w:r w:rsidR="0000632F">
        <w:t xml:space="preserve"> However, like before this was only of subsets containing twelve, thirteen, fourteen or fifteen features.</w:t>
      </w:r>
    </w:p>
    <w:p w14:paraId="160E85D3" w14:textId="77777777" w:rsidR="00D72BB8" w:rsidRPr="002F16B4" w:rsidRDefault="00D72BB8" w:rsidP="00D72BB8">
      <w:pPr>
        <w:pStyle w:val="HTMLPreformatted"/>
        <w:shd w:val="clear" w:color="auto" w:fill="E3E4E6" w:themeFill="accent6" w:themeFillTint="33"/>
        <w:wordWrap w:val="0"/>
        <w:textAlignment w:val="baseline"/>
        <w:rPr>
          <w:color w:val="000000"/>
          <w:sz w:val="18"/>
          <w:szCs w:val="18"/>
        </w:rPr>
      </w:pPr>
      <w:r w:rsidRPr="002F16B4">
        <w:rPr>
          <w:color w:val="000000"/>
          <w:sz w:val="18"/>
          <w:szCs w:val="18"/>
        </w:rPr>
        <w:t>-------------------------------------------</w:t>
      </w:r>
    </w:p>
    <w:p w14:paraId="4630BEED" w14:textId="77777777" w:rsidR="00D72BB8" w:rsidRPr="002F16B4" w:rsidRDefault="00D72BB8" w:rsidP="00D72BB8">
      <w:pPr>
        <w:pStyle w:val="HTMLPreformatted"/>
        <w:shd w:val="clear" w:color="auto" w:fill="E3E4E6" w:themeFill="accent6" w:themeFillTint="33"/>
        <w:wordWrap w:val="0"/>
        <w:textAlignment w:val="baseline"/>
        <w:rPr>
          <w:color w:val="000000"/>
          <w:sz w:val="18"/>
          <w:szCs w:val="18"/>
        </w:rPr>
      </w:pPr>
      <w:r w:rsidRPr="002F16B4">
        <w:rPr>
          <w:color w:val="000000"/>
          <w:sz w:val="18"/>
          <w:szCs w:val="18"/>
        </w:rPr>
        <w:t>------OVERALL BEST MODEL BY CV-RMSE--------</w:t>
      </w:r>
    </w:p>
    <w:p w14:paraId="57196AAE" w14:textId="77777777" w:rsidR="00D72BB8" w:rsidRPr="002F16B4" w:rsidRDefault="00D72BB8" w:rsidP="00D72BB8">
      <w:pPr>
        <w:pStyle w:val="HTMLPreformatted"/>
        <w:shd w:val="clear" w:color="auto" w:fill="E3E4E6" w:themeFill="accent6" w:themeFillTint="33"/>
        <w:wordWrap w:val="0"/>
        <w:textAlignment w:val="baseline"/>
        <w:rPr>
          <w:color w:val="000000"/>
          <w:sz w:val="18"/>
          <w:szCs w:val="18"/>
        </w:rPr>
      </w:pPr>
      <w:r w:rsidRPr="002F16B4">
        <w:rPr>
          <w:color w:val="000000"/>
          <w:sz w:val="18"/>
          <w:szCs w:val="18"/>
        </w:rPr>
        <w:t>-------------------------------------------</w:t>
      </w:r>
    </w:p>
    <w:p w14:paraId="7C5D6E78" w14:textId="77777777" w:rsidR="00D72BB8" w:rsidRPr="002F16B4" w:rsidRDefault="00D72BB8" w:rsidP="00D72BB8">
      <w:pPr>
        <w:pStyle w:val="HTMLPreformatted"/>
        <w:shd w:val="clear" w:color="auto" w:fill="E3E4E6" w:themeFill="accent6" w:themeFillTint="33"/>
        <w:wordWrap w:val="0"/>
        <w:textAlignment w:val="baseline"/>
        <w:rPr>
          <w:color w:val="000000"/>
          <w:sz w:val="18"/>
          <w:szCs w:val="18"/>
        </w:rPr>
      </w:pPr>
      <w:r w:rsidRPr="002F16B4">
        <w:rPr>
          <w:color w:val="000000"/>
          <w:sz w:val="18"/>
          <w:szCs w:val="18"/>
        </w:rPr>
        <w:t xml:space="preserve">Overall Best RF model uses the features ['Gr Liv Area', 'Age', 'Last </w:t>
      </w:r>
      <w:proofErr w:type="spellStart"/>
      <w:r w:rsidRPr="002F16B4">
        <w:rPr>
          <w:color w:val="000000"/>
          <w:sz w:val="18"/>
          <w:szCs w:val="18"/>
        </w:rPr>
        <w:t>remod</w:t>
      </w:r>
      <w:proofErr w:type="spellEnd"/>
      <w:r w:rsidRPr="002F16B4">
        <w:rPr>
          <w:color w:val="000000"/>
          <w:sz w:val="18"/>
          <w:szCs w:val="18"/>
        </w:rPr>
        <w:t xml:space="preserve">/add', 'Total </w:t>
      </w:r>
      <w:proofErr w:type="spellStart"/>
      <w:r w:rsidRPr="002F16B4">
        <w:rPr>
          <w:color w:val="000000"/>
          <w:sz w:val="18"/>
          <w:szCs w:val="18"/>
        </w:rPr>
        <w:t>Bsmt</w:t>
      </w:r>
      <w:proofErr w:type="spellEnd"/>
      <w:r w:rsidRPr="002F16B4">
        <w:rPr>
          <w:color w:val="000000"/>
          <w:sz w:val="18"/>
          <w:szCs w:val="18"/>
        </w:rPr>
        <w:t xml:space="preserve"> SF', '1st </w:t>
      </w:r>
      <w:proofErr w:type="spellStart"/>
      <w:r w:rsidRPr="002F16B4">
        <w:rPr>
          <w:color w:val="000000"/>
          <w:sz w:val="18"/>
          <w:szCs w:val="18"/>
        </w:rPr>
        <w:t>Flr</w:t>
      </w:r>
      <w:proofErr w:type="spellEnd"/>
      <w:r w:rsidRPr="002F16B4">
        <w:rPr>
          <w:color w:val="000000"/>
          <w:sz w:val="18"/>
          <w:szCs w:val="18"/>
        </w:rPr>
        <w:t xml:space="preserve"> SF', '2nd </w:t>
      </w:r>
      <w:proofErr w:type="spellStart"/>
      <w:r w:rsidRPr="002F16B4">
        <w:rPr>
          <w:color w:val="000000"/>
          <w:sz w:val="18"/>
          <w:szCs w:val="18"/>
        </w:rPr>
        <w:t>Flr</w:t>
      </w:r>
      <w:proofErr w:type="spellEnd"/>
      <w:r w:rsidRPr="002F16B4">
        <w:rPr>
          <w:color w:val="000000"/>
          <w:sz w:val="18"/>
          <w:szCs w:val="18"/>
        </w:rPr>
        <w:t xml:space="preserve"> SF', '</w:t>
      </w:r>
      <w:proofErr w:type="spellStart"/>
      <w:r w:rsidRPr="002F16B4">
        <w:rPr>
          <w:color w:val="000000"/>
          <w:sz w:val="18"/>
          <w:szCs w:val="18"/>
        </w:rPr>
        <w:t>BsmtFin</w:t>
      </w:r>
      <w:proofErr w:type="spellEnd"/>
      <w:r w:rsidRPr="002F16B4">
        <w:rPr>
          <w:color w:val="000000"/>
          <w:sz w:val="18"/>
          <w:szCs w:val="18"/>
        </w:rPr>
        <w:t xml:space="preserve"> SF 1', 'Full Bath', '</w:t>
      </w:r>
      <w:proofErr w:type="spellStart"/>
      <w:r w:rsidRPr="002F16B4">
        <w:rPr>
          <w:color w:val="000000"/>
          <w:sz w:val="18"/>
          <w:szCs w:val="18"/>
        </w:rPr>
        <w:t>TotRms</w:t>
      </w:r>
      <w:proofErr w:type="spellEnd"/>
      <w:r w:rsidRPr="002F16B4">
        <w:rPr>
          <w:color w:val="000000"/>
          <w:sz w:val="18"/>
          <w:szCs w:val="18"/>
        </w:rPr>
        <w:t xml:space="preserve"> </w:t>
      </w:r>
      <w:proofErr w:type="spellStart"/>
      <w:r w:rsidRPr="002F16B4">
        <w:rPr>
          <w:color w:val="000000"/>
          <w:sz w:val="18"/>
          <w:szCs w:val="18"/>
        </w:rPr>
        <w:t>AbvGrd</w:t>
      </w:r>
      <w:proofErr w:type="spellEnd"/>
      <w:r w:rsidRPr="002F16B4">
        <w:rPr>
          <w:color w:val="000000"/>
          <w:sz w:val="18"/>
          <w:szCs w:val="18"/>
        </w:rPr>
        <w:t>', 'Fireplaces', 'Garage Cars', 'Garage Age']</w:t>
      </w:r>
    </w:p>
    <w:p w14:paraId="2763E18A" w14:textId="307C29D6" w:rsidR="00D72BB8" w:rsidRPr="002F16B4" w:rsidRDefault="00D72BB8" w:rsidP="00D72BB8">
      <w:pPr>
        <w:pStyle w:val="HTMLPreformatted"/>
        <w:shd w:val="clear" w:color="auto" w:fill="E3E4E6" w:themeFill="accent6" w:themeFillTint="33"/>
        <w:wordWrap w:val="0"/>
        <w:textAlignment w:val="baseline"/>
        <w:rPr>
          <w:color w:val="000000"/>
          <w:sz w:val="18"/>
          <w:szCs w:val="18"/>
        </w:rPr>
      </w:pPr>
      <w:r w:rsidRPr="002F16B4">
        <w:rPr>
          <w:color w:val="000000"/>
          <w:sz w:val="18"/>
          <w:szCs w:val="18"/>
        </w:rPr>
        <w:t>CV RMSE: 31138.1507</w:t>
      </w:r>
    </w:p>
    <w:p w14:paraId="3DD02CFF" w14:textId="77777777" w:rsidR="00D72BB8" w:rsidRPr="002F16B4" w:rsidRDefault="00D72BB8" w:rsidP="00D72BB8">
      <w:pPr>
        <w:pStyle w:val="HTMLPreformatted"/>
        <w:shd w:val="clear" w:color="auto" w:fill="E3E4E6" w:themeFill="accent6" w:themeFillTint="33"/>
        <w:wordWrap w:val="0"/>
        <w:textAlignment w:val="baseline"/>
        <w:rPr>
          <w:color w:val="000000"/>
          <w:sz w:val="18"/>
          <w:szCs w:val="18"/>
        </w:rPr>
      </w:pPr>
      <w:r w:rsidRPr="002F16B4">
        <w:rPr>
          <w:color w:val="000000"/>
          <w:sz w:val="18"/>
          <w:szCs w:val="18"/>
        </w:rPr>
        <w:t>-------------------------------------------</w:t>
      </w:r>
    </w:p>
    <w:p w14:paraId="765AFF83" w14:textId="77777777" w:rsidR="00D72BB8" w:rsidRPr="002F16B4" w:rsidRDefault="00D72BB8" w:rsidP="00D72BB8">
      <w:pPr>
        <w:pStyle w:val="HTMLPreformatted"/>
        <w:shd w:val="clear" w:color="auto" w:fill="E3E4E6" w:themeFill="accent6" w:themeFillTint="33"/>
        <w:wordWrap w:val="0"/>
        <w:textAlignment w:val="baseline"/>
        <w:rPr>
          <w:color w:val="000000"/>
          <w:sz w:val="18"/>
          <w:szCs w:val="18"/>
        </w:rPr>
      </w:pPr>
      <w:r w:rsidRPr="002F16B4">
        <w:rPr>
          <w:color w:val="000000"/>
          <w:sz w:val="18"/>
          <w:szCs w:val="18"/>
        </w:rPr>
        <w:t>-------SECOND BEST MODEL BY CV-RMSE--------</w:t>
      </w:r>
    </w:p>
    <w:p w14:paraId="1C092C5E" w14:textId="77777777" w:rsidR="00D72BB8" w:rsidRPr="002F16B4" w:rsidRDefault="00D72BB8" w:rsidP="00D72BB8">
      <w:pPr>
        <w:pStyle w:val="HTMLPreformatted"/>
        <w:shd w:val="clear" w:color="auto" w:fill="E3E4E6" w:themeFill="accent6" w:themeFillTint="33"/>
        <w:wordWrap w:val="0"/>
        <w:textAlignment w:val="baseline"/>
        <w:rPr>
          <w:color w:val="000000"/>
          <w:sz w:val="18"/>
          <w:szCs w:val="18"/>
        </w:rPr>
      </w:pPr>
      <w:r w:rsidRPr="002F16B4">
        <w:rPr>
          <w:color w:val="000000"/>
          <w:sz w:val="18"/>
          <w:szCs w:val="18"/>
        </w:rPr>
        <w:t>-------------------------------------------</w:t>
      </w:r>
    </w:p>
    <w:p w14:paraId="26F7DBA8" w14:textId="77777777" w:rsidR="00D72BB8" w:rsidRPr="002F16B4" w:rsidRDefault="00D72BB8" w:rsidP="00D72BB8">
      <w:pPr>
        <w:pStyle w:val="HTMLPreformatted"/>
        <w:shd w:val="clear" w:color="auto" w:fill="E3E4E6" w:themeFill="accent6" w:themeFillTint="33"/>
        <w:wordWrap w:val="0"/>
        <w:textAlignment w:val="baseline"/>
        <w:rPr>
          <w:color w:val="000000"/>
          <w:sz w:val="18"/>
          <w:szCs w:val="18"/>
        </w:rPr>
      </w:pPr>
      <w:r w:rsidRPr="002F16B4">
        <w:rPr>
          <w:color w:val="000000"/>
          <w:sz w:val="18"/>
          <w:szCs w:val="18"/>
        </w:rPr>
        <w:t xml:space="preserve">Second Best RF model uses the features ['Gr Liv Area', 'Garage Area', 'Age', 'Last </w:t>
      </w:r>
      <w:proofErr w:type="spellStart"/>
      <w:r w:rsidRPr="002F16B4">
        <w:rPr>
          <w:color w:val="000000"/>
          <w:sz w:val="18"/>
          <w:szCs w:val="18"/>
        </w:rPr>
        <w:t>remod</w:t>
      </w:r>
      <w:proofErr w:type="spellEnd"/>
      <w:r w:rsidRPr="002F16B4">
        <w:rPr>
          <w:color w:val="000000"/>
          <w:sz w:val="18"/>
          <w:szCs w:val="18"/>
        </w:rPr>
        <w:t xml:space="preserve">/add', 'Total </w:t>
      </w:r>
      <w:proofErr w:type="spellStart"/>
      <w:r w:rsidRPr="002F16B4">
        <w:rPr>
          <w:color w:val="000000"/>
          <w:sz w:val="18"/>
          <w:szCs w:val="18"/>
        </w:rPr>
        <w:t>Bsmt</w:t>
      </w:r>
      <w:proofErr w:type="spellEnd"/>
      <w:r w:rsidRPr="002F16B4">
        <w:rPr>
          <w:color w:val="000000"/>
          <w:sz w:val="18"/>
          <w:szCs w:val="18"/>
        </w:rPr>
        <w:t xml:space="preserve"> SF', '2nd </w:t>
      </w:r>
      <w:proofErr w:type="spellStart"/>
      <w:r w:rsidRPr="002F16B4">
        <w:rPr>
          <w:color w:val="000000"/>
          <w:sz w:val="18"/>
          <w:szCs w:val="18"/>
        </w:rPr>
        <w:t>Flr</w:t>
      </w:r>
      <w:proofErr w:type="spellEnd"/>
      <w:r w:rsidRPr="002F16B4">
        <w:rPr>
          <w:color w:val="000000"/>
          <w:sz w:val="18"/>
          <w:szCs w:val="18"/>
        </w:rPr>
        <w:t xml:space="preserve"> SF', '</w:t>
      </w:r>
      <w:proofErr w:type="spellStart"/>
      <w:r w:rsidRPr="002F16B4">
        <w:rPr>
          <w:color w:val="000000"/>
          <w:sz w:val="18"/>
          <w:szCs w:val="18"/>
        </w:rPr>
        <w:t>BsmtFin</w:t>
      </w:r>
      <w:proofErr w:type="spellEnd"/>
      <w:r w:rsidRPr="002F16B4">
        <w:rPr>
          <w:color w:val="000000"/>
          <w:sz w:val="18"/>
          <w:szCs w:val="18"/>
        </w:rPr>
        <w:t xml:space="preserve"> SF 1', 'Full Bath', '</w:t>
      </w:r>
      <w:proofErr w:type="spellStart"/>
      <w:r w:rsidRPr="002F16B4">
        <w:rPr>
          <w:color w:val="000000"/>
          <w:sz w:val="18"/>
          <w:szCs w:val="18"/>
        </w:rPr>
        <w:t>TotRms</w:t>
      </w:r>
      <w:proofErr w:type="spellEnd"/>
      <w:r w:rsidRPr="002F16B4">
        <w:rPr>
          <w:color w:val="000000"/>
          <w:sz w:val="18"/>
          <w:szCs w:val="18"/>
        </w:rPr>
        <w:t xml:space="preserve"> </w:t>
      </w:r>
      <w:proofErr w:type="spellStart"/>
      <w:r w:rsidRPr="002F16B4">
        <w:rPr>
          <w:color w:val="000000"/>
          <w:sz w:val="18"/>
          <w:szCs w:val="18"/>
        </w:rPr>
        <w:t>AbvGrd</w:t>
      </w:r>
      <w:proofErr w:type="spellEnd"/>
      <w:r w:rsidRPr="002F16B4">
        <w:rPr>
          <w:color w:val="000000"/>
          <w:sz w:val="18"/>
          <w:szCs w:val="18"/>
        </w:rPr>
        <w:t>', 'Fireplaces', 'Garage Cars', 'Garage Age']</w:t>
      </w:r>
    </w:p>
    <w:p w14:paraId="0DB276C7" w14:textId="425C5488" w:rsidR="00D72BB8" w:rsidRPr="002F16B4" w:rsidRDefault="00D72BB8" w:rsidP="00D72BB8">
      <w:pPr>
        <w:pStyle w:val="HTMLPreformatted"/>
        <w:shd w:val="clear" w:color="auto" w:fill="E3E4E6" w:themeFill="accent6" w:themeFillTint="33"/>
        <w:wordWrap w:val="0"/>
        <w:textAlignment w:val="baseline"/>
        <w:rPr>
          <w:color w:val="000000"/>
          <w:sz w:val="18"/>
          <w:szCs w:val="18"/>
        </w:rPr>
      </w:pPr>
      <w:r w:rsidRPr="002F16B4">
        <w:rPr>
          <w:color w:val="000000"/>
          <w:sz w:val="18"/>
          <w:szCs w:val="18"/>
        </w:rPr>
        <w:t>CV RMSE: 31244.5667</w:t>
      </w:r>
    </w:p>
    <w:p w14:paraId="75BFA269" w14:textId="25B524BE" w:rsidR="00582A8F" w:rsidRDefault="00D72BB8" w:rsidP="00D72BB8">
      <w:r w:rsidRPr="00F005A9">
        <w:rPr>
          <w:sz w:val="14"/>
          <w:szCs w:val="14"/>
        </w:rPr>
        <w:t xml:space="preserve"> </w:t>
      </w:r>
      <w:r w:rsidR="00582A8F" w:rsidRPr="00F005A9">
        <w:rPr>
          <w:sz w:val="14"/>
          <w:szCs w:val="14"/>
        </w:rPr>
        <w:t xml:space="preserve">(figure </w:t>
      </w:r>
      <w:r w:rsidR="007B0DB7">
        <w:rPr>
          <w:sz w:val="14"/>
          <w:szCs w:val="14"/>
        </w:rPr>
        <w:t>9</w:t>
      </w:r>
      <w:r w:rsidR="00582A8F">
        <w:rPr>
          <w:sz w:val="14"/>
          <w:szCs w:val="14"/>
        </w:rPr>
        <w:t>)</w:t>
      </w:r>
    </w:p>
    <w:p w14:paraId="02B85FF9" w14:textId="10EEA068" w:rsidR="00D72BB8" w:rsidRDefault="00D72BB8" w:rsidP="004576D0">
      <w:pPr>
        <w:jc w:val="both"/>
      </w:pPr>
      <w:r>
        <w:t xml:space="preserve">The best two models were </w:t>
      </w:r>
      <w:r w:rsidR="00354BF6">
        <w:t xml:space="preserve">formulated with </w:t>
      </w:r>
      <w:r>
        <w:t xml:space="preserve">random forest regression. The lowest attaining CV RMSE was $31138.1507 </w:t>
      </w:r>
      <w:r w:rsidR="00354BF6">
        <w:t>using the features</w:t>
      </w:r>
      <w:r w:rsidR="00DF0AEA">
        <w:t xml:space="preserve"> </w:t>
      </w:r>
      <w:r w:rsidR="00DF0AEA" w:rsidRPr="00DF0AEA">
        <w:t xml:space="preserve">'Gr Liv Area', 'Age', 'Last </w:t>
      </w:r>
      <w:proofErr w:type="spellStart"/>
      <w:r w:rsidR="00DF0AEA" w:rsidRPr="00DF0AEA">
        <w:t>remod</w:t>
      </w:r>
      <w:proofErr w:type="spellEnd"/>
      <w:r w:rsidR="00DF0AEA" w:rsidRPr="00DF0AEA">
        <w:t xml:space="preserve">/add', 'Total </w:t>
      </w:r>
      <w:proofErr w:type="spellStart"/>
      <w:r w:rsidR="00DF0AEA" w:rsidRPr="00DF0AEA">
        <w:t>Bsmt</w:t>
      </w:r>
      <w:proofErr w:type="spellEnd"/>
      <w:r w:rsidR="00DF0AEA" w:rsidRPr="00DF0AEA">
        <w:t xml:space="preserve"> SF', '1st </w:t>
      </w:r>
      <w:proofErr w:type="spellStart"/>
      <w:r w:rsidR="00DF0AEA" w:rsidRPr="00DF0AEA">
        <w:t>Flr</w:t>
      </w:r>
      <w:proofErr w:type="spellEnd"/>
      <w:r w:rsidR="00DF0AEA" w:rsidRPr="00DF0AEA">
        <w:t xml:space="preserve"> SF', '2nd </w:t>
      </w:r>
      <w:proofErr w:type="spellStart"/>
      <w:r w:rsidR="00DF0AEA" w:rsidRPr="00DF0AEA">
        <w:t>Flr</w:t>
      </w:r>
      <w:proofErr w:type="spellEnd"/>
      <w:r w:rsidR="00DF0AEA" w:rsidRPr="00DF0AEA">
        <w:t xml:space="preserve"> SF', '</w:t>
      </w:r>
      <w:proofErr w:type="spellStart"/>
      <w:r w:rsidR="00DF0AEA" w:rsidRPr="00DF0AEA">
        <w:t>BsmtFin</w:t>
      </w:r>
      <w:proofErr w:type="spellEnd"/>
      <w:r w:rsidR="00DF0AEA" w:rsidRPr="00DF0AEA">
        <w:t xml:space="preserve"> SF 1', 'Full Bath', '</w:t>
      </w:r>
      <w:proofErr w:type="spellStart"/>
      <w:r w:rsidR="00DF0AEA" w:rsidRPr="00DF0AEA">
        <w:t>TotRms</w:t>
      </w:r>
      <w:proofErr w:type="spellEnd"/>
      <w:r w:rsidR="00DF0AEA" w:rsidRPr="00DF0AEA">
        <w:t xml:space="preserve"> </w:t>
      </w:r>
      <w:proofErr w:type="spellStart"/>
      <w:r w:rsidR="00DF0AEA" w:rsidRPr="00DF0AEA">
        <w:t>AbvGrd</w:t>
      </w:r>
      <w:proofErr w:type="spellEnd"/>
      <w:r w:rsidR="00DF0AEA" w:rsidRPr="00DF0AEA">
        <w:t xml:space="preserve">', 'Fireplaces', </w:t>
      </w:r>
      <w:r w:rsidR="00DF0AEA" w:rsidRPr="00DF0AEA">
        <w:lastRenderedPageBreak/>
        <w:t xml:space="preserve">'Garage Cars' and 'Garage Age'. The next best model with random forest regression achieved a CV RMSE of $31244.5667 with the same set of features but with ‘Garage Age’ replaced with ‘1st </w:t>
      </w:r>
      <w:proofErr w:type="spellStart"/>
      <w:r w:rsidR="00DF0AEA" w:rsidRPr="00DF0AEA">
        <w:t>Flr</w:t>
      </w:r>
      <w:proofErr w:type="spellEnd"/>
      <w:r w:rsidR="00DF0AEA" w:rsidRPr="00DF0AEA">
        <w:t xml:space="preserve"> SF’.</w:t>
      </w:r>
      <w:r w:rsidR="00354BF6">
        <w:t xml:space="preserve"> </w:t>
      </w:r>
    </w:p>
    <w:p w14:paraId="2D8C81FC" w14:textId="1541B294" w:rsidR="00A43AF9" w:rsidRDefault="00A43AF9" w:rsidP="004576D0">
      <w:pPr>
        <w:jc w:val="both"/>
      </w:pPr>
      <w:r>
        <w:t>As a non-parametric model, similar to kNN regression, random forest regression has no formal distributional assumptions. Hence, the above best two selected models are valid.</w:t>
      </w:r>
    </w:p>
    <w:p w14:paraId="169C1AE3" w14:textId="232F9C5E" w:rsidR="002E2910" w:rsidRDefault="0052428B" w:rsidP="002E2910">
      <w:pPr>
        <w:pStyle w:val="Heading2"/>
      </w:pPr>
      <w:r>
        <w:t xml:space="preserve">Multiple </w:t>
      </w:r>
      <w:r w:rsidR="002E2910">
        <w:t>Linear Regression</w:t>
      </w:r>
    </w:p>
    <w:p w14:paraId="33606486" w14:textId="7974E6D0" w:rsidR="003A59F8" w:rsidRDefault="003A59F8" w:rsidP="00022A1D">
      <w:pPr>
        <w:jc w:val="both"/>
      </w:pPr>
      <w:r>
        <w:t xml:space="preserve">Applying the ordinary least squares method, the </w:t>
      </w:r>
      <w:r w:rsidR="0052428B">
        <w:t xml:space="preserve">multiple </w:t>
      </w:r>
      <w:r>
        <w:t>linear regression model used to explain housing sale prices was derived through selecting the coefficient values that minimise the residual sum of squares,</w:t>
      </w:r>
    </w:p>
    <w:p w14:paraId="146CA23F" w14:textId="13062662" w:rsidR="002E2910" w:rsidRPr="00900567" w:rsidRDefault="001F005D" w:rsidP="003A59F8">
      <w:pPr>
        <w:jc w:val="center"/>
        <w:rPr>
          <w:rFonts w:eastAsiaTheme="minorEastAsia"/>
        </w:rPr>
      </w:pPr>
      <m:oMathPara>
        <m:oMath>
          <m:acc>
            <m:accPr>
              <m:ctrlPr>
                <w:rPr>
                  <w:rFonts w:ascii="Cambria Math" w:hAnsi="Cambria Math"/>
                  <w:i/>
                </w:rPr>
              </m:ctrlPr>
            </m:accPr>
            <m:e>
              <m:sSub>
                <m:sSubPr>
                  <m:ctrlPr>
                    <w:rPr>
                      <w:rFonts w:ascii="Cambria Math" w:hAnsi="Cambria Math"/>
                      <w:i/>
                    </w:rPr>
                  </m:ctrlPr>
                </m:sSubPr>
                <m:e>
                  <m:r>
                    <w:rPr>
                      <w:rFonts w:ascii="Cambria Math" w:hAnsi="Cambria Math"/>
                    </w:rPr>
                    <m:t>β</m:t>
                  </m:r>
                </m:e>
                <m:sub>
                  <m:r>
                    <w:rPr>
                      <w:rFonts w:ascii="Cambria Math" w:hAnsi="Cambria Math"/>
                    </w:rPr>
                    <m:t>ols</m:t>
                  </m:r>
                </m:sub>
              </m:sSub>
            </m:e>
          </m:acc>
          <m:r>
            <w:rPr>
              <w:rFonts w:ascii="Cambria Math" w:hAnsi="Cambria Math"/>
            </w:rPr>
            <m:t>=</m:t>
          </m:r>
          <m:sSub>
            <m:sSubPr>
              <m:ctrlPr>
                <w:rPr>
                  <w:rFonts w:ascii="Cambria Math" w:hAnsi="Cambria Math"/>
                  <w:i/>
                </w:rPr>
              </m:ctrlPr>
            </m:sSubPr>
            <m:e>
              <m:r>
                <w:rPr>
                  <w:rFonts w:ascii="Cambria Math" w:hAnsi="Cambria Math"/>
                </w:rPr>
                <m:t>argmin</m:t>
              </m:r>
            </m:e>
            <m:sub>
              <m:r>
                <w:rPr>
                  <w:rFonts w:ascii="Cambria Math" w:hAnsi="Cambria Math"/>
                </w:rPr>
                <m:t>β</m:t>
              </m:r>
            </m:sub>
          </m:sSub>
          <m:nary>
            <m:naryPr>
              <m:chr m:val="∑"/>
              <m:limLoc m:val="undOvr"/>
              <m:ctrlPr>
                <w:rPr>
                  <w:rFonts w:ascii="Cambria Math" w:hAnsi="Cambria Math"/>
                  <w:i/>
                </w:rPr>
              </m:ctrlPr>
            </m:naryPr>
            <m:sub>
              <m:r>
                <w:rPr>
                  <w:rFonts w:ascii="Cambria Math" w:hAnsi="Cambria Math"/>
                </w:rPr>
                <m:t>i=1</m:t>
              </m:r>
            </m:sub>
            <m:sup>
              <m:r>
                <w:rPr>
                  <w:rFonts w:ascii="Cambria Math" w:hAnsi="Cambria Math"/>
                </w:rPr>
                <m:t>p</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0</m:t>
                          </m:r>
                        </m:sub>
                      </m:sSub>
                      <m:r>
                        <w:rPr>
                          <w:rFonts w:ascii="Cambria Math" w:hAnsi="Cambria Math"/>
                        </w:rPr>
                        <m:t>-</m:t>
                      </m:r>
                      <m:nary>
                        <m:naryPr>
                          <m:chr m:val="∑"/>
                          <m:limLoc m:val="undOvr"/>
                          <m:ctrlPr>
                            <w:rPr>
                              <w:rFonts w:ascii="Cambria Math" w:hAnsi="Cambria Math"/>
                              <w:i/>
                            </w:rPr>
                          </m:ctrlPr>
                        </m:naryPr>
                        <m:sub>
                          <m:r>
                            <w:rPr>
                              <w:rFonts w:ascii="Cambria Math" w:hAnsi="Cambria Math"/>
                            </w:rPr>
                            <m:t>j=1</m:t>
                          </m:r>
                        </m:sub>
                        <m:sup>
                          <m:r>
                            <w:rPr>
                              <w:rFonts w:ascii="Cambria Math" w:hAnsi="Cambria Math"/>
                            </w:rPr>
                            <m:t>p</m:t>
                          </m:r>
                        </m:sup>
                        <m:e>
                          <m:sSub>
                            <m:sSubPr>
                              <m:ctrlPr>
                                <w:rPr>
                                  <w:rFonts w:ascii="Cambria Math" w:hAnsi="Cambria Math"/>
                                  <w:i/>
                                </w:rPr>
                              </m:ctrlPr>
                            </m:sSubPr>
                            <m:e>
                              <m:r>
                                <w:rPr>
                                  <w:rFonts w:ascii="Cambria Math" w:hAnsi="Cambria Math"/>
                                </w:rPr>
                                <m:t>β</m:t>
                              </m:r>
                            </m:e>
                            <m:sub>
                              <m:r>
                                <w:rPr>
                                  <w:rFonts w:ascii="Cambria Math" w:hAnsi="Cambria Math"/>
                                </w:rPr>
                                <m:t>j</m:t>
                              </m:r>
                            </m:sub>
                          </m:sSub>
                          <m:sSub>
                            <m:sSubPr>
                              <m:ctrlPr>
                                <w:rPr>
                                  <w:rFonts w:ascii="Cambria Math" w:hAnsi="Cambria Math"/>
                                  <w:i/>
                                </w:rPr>
                              </m:ctrlPr>
                            </m:sSubPr>
                            <m:e>
                              <m:r>
                                <w:rPr>
                                  <w:rFonts w:ascii="Cambria Math" w:hAnsi="Cambria Math"/>
                                </w:rPr>
                                <m:t>x</m:t>
                              </m:r>
                            </m:e>
                            <m:sub>
                              <m:r>
                                <w:rPr>
                                  <w:rFonts w:ascii="Cambria Math" w:hAnsi="Cambria Math"/>
                                </w:rPr>
                                <m:t>ij</m:t>
                              </m:r>
                            </m:sub>
                          </m:sSub>
                        </m:e>
                      </m:nary>
                    </m:e>
                  </m:d>
                </m:e>
                <m:sup>
                  <m:r>
                    <w:rPr>
                      <w:rFonts w:ascii="Cambria Math" w:hAnsi="Cambria Math"/>
                    </w:rPr>
                    <m:t>2</m:t>
                  </m:r>
                </m:sup>
              </m:sSup>
            </m:e>
          </m:nary>
        </m:oMath>
      </m:oMathPara>
    </w:p>
    <w:p w14:paraId="6DFB46CE" w14:textId="0DAA199F" w:rsidR="00900567" w:rsidRDefault="00900567" w:rsidP="004576D0">
      <w:pPr>
        <w:jc w:val="both"/>
        <w:rPr>
          <w:rFonts w:eastAsiaTheme="minorEastAsia"/>
        </w:rPr>
      </w:pPr>
      <w:r>
        <w:rPr>
          <w:rFonts w:eastAsiaTheme="minorEastAsia"/>
        </w:rPr>
        <w:t xml:space="preserve">This is such that we are able to estimate for </w:t>
      </w:r>
      <w:r w:rsidR="00974556">
        <w:rPr>
          <w:rFonts w:eastAsiaTheme="minorEastAsia"/>
        </w:rPr>
        <w:t>a</w:t>
      </w:r>
      <w:r>
        <w:rPr>
          <w:rFonts w:eastAsiaTheme="minorEastAsia"/>
        </w:rPr>
        <w:t xml:space="preserve"> </w:t>
      </w:r>
      <w:r w:rsidR="00974556">
        <w:rPr>
          <w:rFonts w:eastAsiaTheme="minorEastAsia"/>
        </w:rPr>
        <w:t>linear</w:t>
      </w:r>
      <w:r>
        <w:rPr>
          <w:rFonts w:eastAsiaTheme="minorEastAsia"/>
        </w:rPr>
        <w:t xml:space="preserve"> equation</w:t>
      </w:r>
      <w:r w:rsidR="00974556">
        <w:rPr>
          <w:rFonts w:eastAsiaTheme="minorEastAsia"/>
        </w:rPr>
        <w:t xml:space="preserve"> to predict some response </w:t>
      </w:r>
      <m:oMath>
        <m:r>
          <w:rPr>
            <w:rFonts w:ascii="Cambria Math" w:eastAsiaTheme="minorEastAsia" w:hAnsi="Cambria Math"/>
          </w:rPr>
          <m:t>Y</m:t>
        </m:r>
      </m:oMath>
      <w:r>
        <w:rPr>
          <w:rFonts w:eastAsiaTheme="minorEastAsia"/>
        </w:rPr>
        <w:t>:</w:t>
      </w:r>
    </w:p>
    <w:p w14:paraId="62586659" w14:textId="425469BF" w:rsidR="00900567" w:rsidRPr="003A59F8" w:rsidRDefault="00900567" w:rsidP="00900567">
      <w:pPr>
        <w:rPr>
          <w:rFonts w:eastAsiaTheme="minorEastAsia"/>
        </w:rPr>
      </w:pPr>
      <m:oMathPara>
        <m:oMath>
          <m:r>
            <w:rPr>
              <w:rFonts w:ascii="Cambria Math" w:eastAsiaTheme="minorEastAsia" w:hAnsi="Cambria Math"/>
            </w:rPr>
            <m:t>Y=</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1</m:t>
              </m:r>
            </m:sub>
          </m:sSub>
          <m:r>
            <w:rPr>
              <w:rFonts w:ascii="Cambria Math" w:eastAsiaTheme="minorEastAsia" w:hAnsi="Cambria Math"/>
            </w:rPr>
            <m:t>X+</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2</m:t>
              </m:r>
            </m:sub>
          </m:sSub>
          <m:r>
            <w:rPr>
              <w:rFonts w:ascii="Cambria Math" w:eastAsiaTheme="minorEastAsia" w:hAnsi="Cambria Math"/>
            </w:rPr>
            <m:t>X+…+</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p</m:t>
              </m:r>
            </m:sub>
          </m:sSub>
          <m:r>
            <w:rPr>
              <w:rFonts w:ascii="Cambria Math" w:eastAsiaTheme="minorEastAsia" w:hAnsi="Cambria Math"/>
            </w:rPr>
            <m:t>X+ϵ</m:t>
          </m:r>
        </m:oMath>
      </m:oMathPara>
    </w:p>
    <w:p w14:paraId="15E20B20" w14:textId="4D1E31FE" w:rsidR="003A59F8" w:rsidRDefault="003A59F8" w:rsidP="004576D0">
      <w:pPr>
        <w:jc w:val="both"/>
        <w:rPr>
          <w:rFonts w:eastAsiaTheme="minorEastAsia"/>
        </w:rPr>
      </w:pPr>
      <w:r>
        <w:rPr>
          <w:rFonts w:eastAsiaTheme="minorEastAsia"/>
        </w:rPr>
        <w:t>Again, we used the same method of best subset selection as the other models. However, as discovered earlier, “Garage Age” was highly correlated with “Age”, and as a means of avoiding potential multicollinearity issues the “Garage Age” variable</w:t>
      </w:r>
      <w:r w:rsidR="00574031">
        <w:rPr>
          <w:rFonts w:eastAsiaTheme="minorEastAsia"/>
        </w:rPr>
        <w:t xml:space="preserve"> </w:t>
      </w:r>
      <w:r>
        <w:rPr>
          <w:rFonts w:eastAsiaTheme="minorEastAsia"/>
        </w:rPr>
        <w:t xml:space="preserve">was </w:t>
      </w:r>
      <w:r w:rsidR="00B7419A">
        <w:rPr>
          <w:rFonts w:eastAsiaTheme="minorEastAsia"/>
        </w:rPr>
        <w:t>excluded from subset selection.</w:t>
      </w:r>
    </w:p>
    <w:p w14:paraId="16A34F85" w14:textId="77777777" w:rsidR="007B0DB7" w:rsidRPr="007B0DB7" w:rsidRDefault="007B0DB7" w:rsidP="007B0DB7">
      <w:pPr>
        <w:pStyle w:val="HTMLPreformatted"/>
        <w:shd w:val="clear" w:color="auto" w:fill="F2F2F2" w:themeFill="background1" w:themeFillShade="F2"/>
        <w:wordWrap w:val="0"/>
        <w:textAlignment w:val="baseline"/>
        <w:rPr>
          <w:color w:val="000000"/>
          <w:sz w:val="18"/>
          <w:szCs w:val="18"/>
        </w:rPr>
      </w:pPr>
      <w:r w:rsidRPr="007B0DB7">
        <w:rPr>
          <w:color w:val="000000"/>
          <w:sz w:val="18"/>
          <w:szCs w:val="18"/>
        </w:rPr>
        <w:t>-------------------------------------------</w:t>
      </w:r>
    </w:p>
    <w:p w14:paraId="122E5818" w14:textId="77777777" w:rsidR="007B0DB7" w:rsidRPr="007B0DB7" w:rsidRDefault="007B0DB7" w:rsidP="007B0DB7">
      <w:pPr>
        <w:pStyle w:val="HTMLPreformatted"/>
        <w:shd w:val="clear" w:color="auto" w:fill="F2F2F2" w:themeFill="background1" w:themeFillShade="F2"/>
        <w:wordWrap w:val="0"/>
        <w:textAlignment w:val="baseline"/>
        <w:rPr>
          <w:color w:val="000000"/>
          <w:sz w:val="18"/>
          <w:szCs w:val="18"/>
        </w:rPr>
      </w:pPr>
      <w:r w:rsidRPr="007B0DB7">
        <w:rPr>
          <w:color w:val="000000"/>
          <w:sz w:val="18"/>
          <w:szCs w:val="18"/>
        </w:rPr>
        <w:t>------OVERALL BEST MODEL BY CV-RMSE--------</w:t>
      </w:r>
    </w:p>
    <w:p w14:paraId="7F5E3272" w14:textId="7493E409" w:rsidR="007B0DB7" w:rsidRPr="007B0DB7" w:rsidRDefault="007B0DB7" w:rsidP="007B0DB7">
      <w:pPr>
        <w:pStyle w:val="HTMLPreformatted"/>
        <w:shd w:val="clear" w:color="auto" w:fill="F2F2F2" w:themeFill="background1" w:themeFillShade="F2"/>
        <w:wordWrap w:val="0"/>
        <w:textAlignment w:val="baseline"/>
        <w:rPr>
          <w:color w:val="000000"/>
          <w:sz w:val="18"/>
          <w:szCs w:val="18"/>
        </w:rPr>
      </w:pPr>
      <w:r w:rsidRPr="007B0DB7">
        <w:rPr>
          <w:color w:val="000000"/>
          <w:sz w:val="18"/>
          <w:szCs w:val="18"/>
        </w:rPr>
        <w:t>-------------------------------------------</w:t>
      </w:r>
    </w:p>
    <w:p w14:paraId="5BC2447C" w14:textId="77777777" w:rsidR="007B0DB7" w:rsidRPr="007B0DB7" w:rsidRDefault="007B0DB7" w:rsidP="007B0DB7">
      <w:pPr>
        <w:pStyle w:val="HTMLPreformatted"/>
        <w:shd w:val="clear" w:color="auto" w:fill="F2F2F2" w:themeFill="background1" w:themeFillShade="F2"/>
        <w:wordWrap w:val="0"/>
        <w:textAlignment w:val="baseline"/>
        <w:rPr>
          <w:color w:val="000000"/>
          <w:sz w:val="18"/>
          <w:szCs w:val="18"/>
        </w:rPr>
      </w:pPr>
      <w:r w:rsidRPr="007B0DB7">
        <w:rPr>
          <w:color w:val="000000"/>
          <w:sz w:val="18"/>
          <w:szCs w:val="18"/>
        </w:rPr>
        <w:t>Overall Best MLR model uses the features [</w:t>
      </w:r>
      <w:bookmarkStart w:id="2" w:name="_Hlk56752283"/>
      <w:r w:rsidRPr="007B0DB7">
        <w:rPr>
          <w:color w:val="000000"/>
          <w:sz w:val="18"/>
          <w:szCs w:val="18"/>
        </w:rPr>
        <w:t xml:space="preserve">'Garage Area', 'Age', 'Last </w:t>
      </w:r>
      <w:proofErr w:type="spellStart"/>
      <w:r w:rsidRPr="007B0DB7">
        <w:rPr>
          <w:color w:val="000000"/>
          <w:sz w:val="18"/>
          <w:szCs w:val="18"/>
        </w:rPr>
        <w:t>remod</w:t>
      </w:r>
      <w:proofErr w:type="spellEnd"/>
      <w:r w:rsidRPr="007B0DB7">
        <w:rPr>
          <w:color w:val="000000"/>
          <w:sz w:val="18"/>
          <w:szCs w:val="18"/>
        </w:rPr>
        <w:t xml:space="preserve">/add', 'Total </w:t>
      </w:r>
      <w:proofErr w:type="spellStart"/>
      <w:r w:rsidRPr="007B0DB7">
        <w:rPr>
          <w:color w:val="000000"/>
          <w:sz w:val="18"/>
          <w:szCs w:val="18"/>
        </w:rPr>
        <w:t>Bsmt</w:t>
      </w:r>
      <w:proofErr w:type="spellEnd"/>
      <w:r w:rsidRPr="007B0DB7">
        <w:rPr>
          <w:color w:val="000000"/>
          <w:sz w:val="18"/>
          <w:szCs w:val="18"/>
        </w:rPr>
        <w:t xml:space="preserve"> SF', '1st </w:t>
      </w:r>
      <w:proofErr w:type="spellStart"/>
      <w:r w:rsidRPr="007B0DB7">
        <w:rPr>
          <w:color w:val="000000"/>
          <w:sz w:val="18"/>
          <w:szCs w:val="18"/>
        </w:rPr>
        <w:t>Flr</w:t>
      </w:r>
      <w:proofErr w:type="spellEnd"/>
      <w:r w:rsidRPr="007B0DB7">
        <w:rPr>
          <w:color w:val="000000"/>
          <w:sz w:val="18"/>
          <w:szCs w:val="18"/>
        </w:rPr>
        <w:t xml:space="preserve"> SF', 'Garage Finish', '2nd </w:t>
      </w:r>
      <w:proofErr w:type="spellStart"/>
      <w:r w:rsidRPr="007B0DB7">
        <w:rPr>
          <w:color w:val="000000"/>
          <w:sz w:val="18"/>
          <w:szCs w:val="18"/>
        </w:rPr>
        <w:t>Flr</w:t>
      </w:r>
      <w:proofErr w:type="spellEnd"/>
      <w:r w:rsidRPr="007B0DB7">
        <w:rPr>
          <w:color w:val="000000"/>
          <w:sz w:val="18"/>
          <w:szCs w:val="18"/>
        </w:rPr>
        <w:t xml:space="preserve"> SF', '</w:t>
      </w:r>
      <w:proofErr w:type="spellStart"/>
      <w:r w:rsidRPr="007B0DB7">
        <w:rPr>
          <w:color w:val="000000"/>
          <w:sz w:val="18"/>
          <w:szCs w:val="18"/>
        </w:rPr>
        <w:t>BsmtFin</w:t>
      </w:r>
      <w:proofErr w:type="spellEnd"/>
      <w:r w:rsidRPr="007B0DB7">
        <w:rPr>
          <w:color w:val="000000"/>
          <w:sz w:val="18"/>
          <w:szCs w:val="18"/>
        </w:rPr>
        <w:t xml:space="preserve"> SF 1', '</w:t>
      </w:r>
      <w:proofErr w:type="spellStart"/>
      <w:r w:rsidRPr="007B0DB7">
        <w:rPr>
          <w:color w:val="000000"/>
          <w:sz w:val="18"/>
          <w:szCs w:val="18"/>
        </w:rPr>
        <w:t>TotRms</w:t>
      </w:r>
      <w:proofErr w:type="spellEnd"/>
      <w:r w:rsidRPr="007B0DB7">
        <w:rPr>
          <w:color w:val="000000"/>
          <w:sz w:val="18"/>
          <w:szCs w:val="18"/>
        </w:rPr>
        <w:t xml:space="preserve"> </w:t>
      </w:r>
      <w:proofErr w:type="spellStart"/>
      <w:r w:rsidRPr="007B0DB7">
        <w:rPr>
          <w:color w:val="000000"/>
          <w:sz w:val="18"/>
          <w:szCs w:val="18"/>
        </w:rPr>
        <w:t>AbvGrd</w:t>
      </w:r>
      <w:proofErr w:type="spellEnd"/>
      <w:r w:rsidRPr="007B0DB7">
        <w:rPr>
          <w:color w:val="000000"/>
          <w:sz w:val="18"/>
          <w:szCs w:val="18"/>
        </w:rPr>
        <w:t>', 'Fireplaces', 'Garage Cars'</w:t>
      </w:r>
      <w:bookmarkEnd w:id="2"/>
      <w:r w:rsidRPr="007B0DB7">
        <w:rPr>
          <w:color w:val="000000"/>
          <w:sz w:val="18"/>
          <w:szCs w:val="18"/>
        </w:rPr>
        <w:t>]</w:t>
      </w:r>
    </w:p>
    <w:p w14:paraId="46CA39AA" w14:textId="082EFD32" w:rsidR="007B0DB7" w:rsidRPr="007B0DB7" w:rsidRDefault="007B0DB7" w:rsidP="007B0DB7">
      <w:pPr>
        <w:pStyle w:val="HTMLPreformatted"/>
        <w:shd w:val="clear" w:color="auto" w:fill="F2F2F2" w:themeFill="background1" w:themeFillShade="F2"/>
        <w:wordWrap w:val="0"/>
        <w:textAlignment w:val="baseline"/>
        <w:rPr>
          <w:color w:val="000000"/>
          <w:sz w:val="18"/>
          <w:szCs w:val="18"/>
        </w:rPr>
      </w:pPr>
      <w:r w:rsidRPr="007B0DB7">
        <w:rPr>
          <w:color w:val="000000"/>
          <w:sz w:val="18"/>
          <w:szCs w:val="18"/>
        </w:rPr>
        <w:t>CV RMSE: 38232.5707</w:t>
      </w:r>
    </w:p>
    <w:p w14:paraId="7B73D33D" w14:textId="4DEBEDAC" w:rsidR="007B0DB7" w:rsidRDefault="007B0DB7" w:rsidP="007B0DB7">
      <w:r w:rsidRPr="00F005A9">
        <w:rPr>
          <w:sz w:val="14"/>
          <w:szCs w:val="14"/>
        </w:rPr>
        <w:t>(figure</w:t>
      </w:r>
      <w:r>
        <w:rPr>
          <w:sz w:val="14"/>
          <w:szCs w:val="14"/>
        </w:rPr>
        <w:t xml:space="preserve"> 10)</w:t>
      </w:r>
    </w:p>
    <w:p w14:paraId="610C4E5C" w14:textId="1DA6ECAE" w:rsidR="00B65755" w:rsidRDefault="00B65755" w:rsidP="004576D0">
      <w:pPr>
        <w:jc w:val="both"/>
      </w:pPr>
      <w:r>
        <w:t>The best linear regression model was only able to achieve a CV RMSE of $38232.5707</w:t>
      </w:r>
      <w:r w:rsidR="00F47A6C">
        <w:t xml:space="preserve">, which is considerably more than the other earlier discussed models. This was achieved using the features </w:t>
      </w:r>
      <w:r w:rsidR="00F47A6C" w:rsidRPr="00F47A6C">
        <w:t xml:space="preserve">'Garage Area', 'Age', 'Last </w:t>
      </w:r>
      <w:proofErr w:type="spellStart"/>
      <w:r w:rsidR="00F47A6C" w:rsidRPr="00F47A6C">
        <w:t>remod</w:t>
      </w:r>
      <w:proofErr w:type="spellEnd"/>
      <w:r w:rsidR="00F47A6C" w:rsidRPr="00F47A6C">
        <w:t xml:space="preserve">/add', 'Total </w:t>
      </w:r>
      <w:proofErr w:type="spellStart"/>
      <w:r w:rsidR="00F47A6C" w:rsidRPr="00F47A6C">
        <w:t>Bsmt</w:t>
      </w:r>
      <w:proofErr w:type="spellEnd"/>
      <w:r w:rsidR="00F47A6C" w:rsidRPr="00F47A6C">
        <w:t xml:space="preserve"> SF', '1st </w:t>
      </w:r>
      <w:proofErr w:type="spellStart"/>
      <w:r w:rsidR="00F47A6C" w:rsidRPr="00F47A6C">
        <w:t>Flr</w:t>
      </w:r>
      <w:proofErr w:type="spellEnd"/>
      <w:r w:rsidR="00F47A6C" w:rsidRPr="00F47A6C">
        <w:t xml:space="preserve"> SF', 'Garage Finish', '2nd </w:t>
      </w:r>
      <w:proofErr w:type="spellStart"/>
      <w:r w:rsidR="00F47A6C" w:rsidRPr="00F47A6C">
        <w:t>Flr</w:t>
      </w:r>
      <w:proofErr w:type="spellEnd"/>
      <w:r w:rsidR="00F47A6C" w:rsidRPr="00F47A6C">
        <w:t xml:space="preserve"> SF', '</w:t>
      </w:r>
      <w:proofErr w:type="spellStart"/>
      <w:r w:rsidR="00F47A6C" w:rsidRPr="00F47A6C">
        <w:t>BsmtFin</w:t>
      </w:r>
      <w:proofErr w:type="spellEnd"/>
      <w:r w:rsidR="00F47A6C" w:rsidRPr="00F47A6C">
        <w:t xml:space="preserve"> SF 1', '</w:t>
      </w:r>
      <w:proofErr w:type="spellStart"/>
      <w:r w:rsidR="00F47A6C" w:rsidRPr="00F47A6C">
        <w:t>TotRms</w:t>
      </w:r>
      <w:proofErr w:type="spellEnd"/>
      <w:r w:rsidR="00F47A6C" w:rsidRPr="00F47A6C">
        <w:t xml:space="preserve"> </w:t>
      </w:r>
      <w:proofErr w:type="spellStart"/>
      <w:r w:rsidR="00F47A6C" w:rsidRPr="00F47A6C">
        <w:t>AbvGrd</w:t>
      </w:r>
      <w:proofErr w:type="spellEnd"/>
      <w:r w:rsidR="00F47A6C" w:rsidRPr="00F47A6C">
        <w:t>', 'Fireplaces'</w:t>
      </w:r>
      <w:r w:rsidR="00F47A6C">
        <w:t xml:space="preserve"> and</w:t>
      </w:r>
      <w:r w:rsidR="00F47A6C" w:rsidRPr="00F47A6C">
        <w:t xml:space="preserve"> 'Garage Cars'</w:t>
      </w:r>
      <w:r w:rsidR="00F47A6C">
        <w:t>.</w:t>
      </w:r>
    </w:p>
    <w:p w14:paraId="031280DF" w14:textId="71F6F433" w:rsidR="00574031" w:rsidRDefault="00574031" w:rsidP="004576D0">
      <w:pPr>
        <w:jc w:val="both"/>
      </w:pPr>
      <w:r>
        <w:t xml:space="preserve">While the above may be the best model using linear regression, there are underlying assumptions that must be satisfied in order for it to be valid for use in predictions. Therefore, </w:t>
      </w:r>
      <w:r w:rsidR="0085535E">
        <w:t xml:space="preserve">to make </w:t>
      </w:r>
      <w:r>
        <w:t>any conclusions from the above linear model</w:t>
      </w:r>
      <w:r w:rsidR="0085535E">
        <w:t>, a checking of assumptions would be first required.</w:t>
      </w:r>
    </w:p>
    <w:p w14:paraId="2CAE60CE" w14:textId="4B7C0C1B" w:rsidR="00DB627A" w:rsidRDefault="002E2910" w:rsidP="00DB627A">
      <w:pPr>
        <w:pStyle w:val="Heading2"/>
      </w:pPr>
      <w:r>
        <w:t>Polynomial</w:t>
      </w:r>
      <w:r w:rsidR="00DB627A">
        <w:t xml:space="preserve"> Regression</w:t>
      </w:r>
    </w:p>
    <w:p w14:paraId="02A8B577" w14:textId="0D646E0F" w:rsidR="00DB627A" w:rsidRDefault="00DB627A" w:rsidP="004576D0">
      <w:pPr>
        <w:jc w:val="both"/>
      </w:pPr>
      <w:r>
        <w:t xml:space="preserve">As </w:t>
      </w:r>
      <w:r w:rsidR="00D4694D">
        <w:t xml:space="preserve">a means to increase the complexity of the linear model, polynomial regression may be able to address underfitting of the linear model. </w:t>
      </w:r>
      <w:r w:rsidR="00900567">
        <w:t>Utilising the same linear regression</w:t>
      </w:r>
      <w:r w:rsidR="008E2146">
        <w:t xml:space="preserve"> and least squares</w:t>
      </w:r>
      <w:r w:rsidR="00900567">
        <w:t xml:space="preserve"> principles, polynomial regression is essentially linear regression except that it includes the same features of higher power, depending on the degree of the polynomial. </w:t>
      </w:r>
    </w:p>
    <w:p w14:paraId="346123BF" w14:textId="2252CB7A" w:rsidR="004A1D03" w:rsidRPr="00AF5E2D" w:rsidRDefault="004A1D03" w:rsidP="00DB627A">
      <w:pPr>
        <w:rPr>
          <w:rFonts w:eastAsiaTheme="minorEastAsia"/>
        </w:rPr>
      </w:pPr>
      <m:oMathPara>
        <m:oMath>
          <m:r>
            <w:rPr>
              <w:rFonts w:ascii="Cambria Math" w:eastAsiaTheme="minorEastAsia" w:hAnsi="Cambria Math"/>
            </w:rPr>
            <m:t>Y=</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1</m:t>
              </m:r>
            </m:sub>
          </m:sSub>
          <m:r>
            <w:rPr>
              <w:rFonts w:ascii="Cambria Math" w:eastAsiaTheme="minorEastAsia" w:hAnsi="Cambria Math"/>
            </w:rPr>
            <m:t>X+</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2</m:t>
              </m:r>
            </m:sub>
          </m:sSub>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p</m:t>
              </m:r>
            </m:sub>
          </m:sSub>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d</m:t>
              </m:r>
            </m:sup>
          </m:sSup>
          <m:r>
            <w:rPr>
              <w:rFonts w:ascii="Cambria Math" w:eastAsiaTheme="minorEastAsia" w:hAnsi="Cambria Math"/>
            </w:rPr>
            <m:t>+ϵ</m:t>
          </m:r>
        </m:oMath>
      </m:oMathPara>
    </w:p>
    <w:p w14:paraId="5D54D7CB" w14:textId="13F074FD" w:rsidR="00AF5E2D" w:rsidRDefault="00C206D9" w:rsidP="004576D0">
      <w:pPr>
        <w:jc w:val="both"/>
        <w:rPr>
          <w:rFonts w:eastAsiaTheme="minorEastAsia"/>
        </w:rPr>
      </w:pPr>
      <w:r>
        <w:lastRenderedPageBreak/>
        <w:t xml:space="preserve">Similarly, to all the other modelling methodologies the same procedure in best subset selection was </w:t>
      </w:r>
      <w:r w:rsidR="00DC6F44">
        <w:t>applied</w:t>
      </w:r>
      <w:r>
        <w:t xml:space="preserve"> here too. Also, t</w:t>
      </w:r>
      <w:r w:rsidR="00EC0E9B">
        <w:t xml:space="preserve">o </w:t>
      </w:r>
      <w:r>
        <w:t xml:space="preserve">derive the best polynomial degree across the different feature subsets different values of </w:t>
      </w:r>
      <m:oMath>
        <m:r>
          <w:rPr>
            <w:rFonts w:ascii="Cambria Math" w:hAnsi="Cambria Math"/>
          </w:rPr>
          <m:t>d</m:t>
        </m:r>
      </m:oMath>
      <w:r>
        <w:rPr>
          <w:rFonts w:eastAsiaTheme="minorEastAsia"/>
        </w:rPr>
        <w:t xml:space="preserve">, </w:t>
      </w:r>
      <w:r w:rsidR="00ED2C64">
        <w:rPr>
          <w:rFonts w:eastAsiaTheme="minorEastAsia"/>
        </w:rPr>
        <w:t>1</w:t>
      </w:r>
      <w:r>
        <w:rPr>
          <w:rFonts w:eastAsiaTheme="minorEastAsia"/>
        </w:rPr>
        <w:t xml:space="preserve"> to </w:t>
      </w:r>
      <w:r w:rsidR="005F57FC">
        <w:rPr>
          <w:rFonts w:eastAsiaTheme="minorEastAsia"/>
        </w:rPr>
        <w:t>3</w:t>
      </w:r>
      <w:r>
        <w:rPr>
          <w:rFonts w:eastAsiaTheme="minorEastAsia"/>
        </w:rPr>
        <w:t xml:space="preserve">, </w:t>
      </w:r>
      <w:r w:rsidR="00ED2C64">
        <w:rPr>
          <w:rFonts w:eastAsiaTheme="minorEastAsia"/>
        </w:rPr>
        <w:t>were used.</w:t>
      </w:r>
    </w:p>
    <w:p w14:paraId="71A11665" w14:textId="77777777" w:rsidR="005B43D5" w:rsidRPr="005B43D5" w:rsidRDefault="005B43D5" w:rsidP="005B43D5">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r w:rsidRPr="005B43D5">
        <w:rPr>
          <w:rFonts w:ascii="Courier New" w:eastAsia="Times New Roman" w:hAnsi="Courier New" w:cs="Courier New"/>
          <w:color w:val="000000"/>
          <w:sz w:val="18"/>
          <w:szCs w:val="18"/>
        </w:rPr>
        <w:t>-------------------------------------------</w:t>
      </w:r>
    </w:p>
    <w:p w14:paraId="4BE5240A" w14:textId="77777777" w:rsidR="005B43D5" w:rsidRPr="005B43D5" w:rsidRDefault="005B43D5" w:rsidP="005B43D5">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r w:rsidRPr="005B43D5">
        <w:rPr>
          <w:rFonts w:ascii="Courier New" w:eastAsia="Times New Roman" w:hAnsi="Courier New" w:cs="Courier New"/>
          <w:color w:val="000000"/>
          <w:sz w:val="18"/>
          <w:szCs w:val="18"/>
        </w:rPr>
        <w:t>------OVERALL BEST MODEL BY CV-RMSE--------</w:t>
      </w:r>
    </w:p>
    <w:p w14:paraId="316FB0F4" w14:textId="7C5B3EF4" w:rsidR="005B43D5" w:rsidRPr="005B43D5" w:rsidRDefault="005B43D5" w:rsidP="005B43D5">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r w:rsidRPr="005B43D5">
        <w:rPr>
          <w:rFonts w:ascii="Courier New" w:eastAsia="Times New Roman" w:hAnsi="Courier New" w:cs="Courier New"/>
          <w:color w:val="000000"/>
          <w:sz w:val="18"/>
          <w:szCs w:val="18"/>
        </w:rPr>
        <w:t>-------------------------------------------</w:t>
      </w:r>
    </w:p>
    <w:p w14:paraId="24E45A7B" w14:textId="38017381" w:rsidR="005B43D5" w:rsidRPr="005B43D5" w:rsidRDefault="005B43D5" w:rsidP="005B43D5">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r w:rsidRPr="005B43D5">
        <w:rPr>
          <w:rFonts w:ascii="Courier New" w:eastAsia="Times New Roman" w:hAnsi="Courier New" w:cs="Courier New"/>
          <w:color w:val="000000"/>
          <w:sz w:val="18"/>
          <w:szCs w:val="18"/>
        </w:rPr>
        <w:t xml:space="preserve">Overall Best POLY model uses the features ['Garage Area', 'Age', 'Garage Age', 'Last </w:t>
      </w:r>
      <w:proofErr w:type="spellStart"/>
      <w:r w:rsidRPr="005B43D5">
        <w:rPr>
          <w:rFonts w:ascii="Courier New" w:eastAsia="Times New Roman" w:hAnsi="Courier New" w:cs="Courier New"/>
          <w:color w:val="000000"/>
          <w:sz w:val="18"/>
          <w:szCs w:val="18"/>
        </w:rPr>
        <w:t>remod</w:t>
      </w:r>
      <w:proofErr w:type="spellEnd"/>
      <w:r w:rsidRPr="005B43D5">
        <w:rPr>
          <w:rFonts w:ascii="Courier New" w:eastAsia="Times New Roman" w:hAnsi="Courier New" w:cs="Courier New"/>
          <w:color w:val="000000"/>
          <w:sz w:val="18"/>
          <w:szCs w:val="18"/>
        </w:rPr>
        <w:t xml:space="preserve">/add', 'Total </w:t>
      </w:r>
      <w:proofErr w:type="spellStart"/>
      <w:r w:rsidRPr="005B43D5">
        <w:rPr>
          <w:rFonts w:ascii="Courier New" w:eastAsia="Times New Roman" w:hAnsi="Courier New" w:cs="Courier New"/>
          <w:color w:val="000000"/>
          <w:sz w:val="18"/>
          <w:szCs w:val="18"/>
        </w:rPr>
        <w:t>Bsmt</w:t>
      </w:r>
      <w:proofErr w:type="spellEnd"/>
      <w:r w:rsidRPr="005B43D5">
        <w:rPr>
          <w:rFonts w:ascii="Courier New" w:eastAsia="Times New Roman" w:hAnsi="Courier New" w:cs="Courier New"/>
          <w:color w:val="000000"/>
          <w:sz w:val="18"/>
          <w:szCs w:val="18"/>
        </w:rPr>
        <w:t xml:space="preserve"> SF', '1st </w:t>
      </w:r>
      <w:proofErr w:type="spellStart"/>
      <w:r w:rsidRPr="005B43D5">
        <w:rPr>
          <w:rFonts w:ascii="Courier New" w:eastAsia="Times New Roman" w:hAnsi="Courier New" w:cs="Courier New"/>
          <w:color w:val="000000"/>
          <w:sz w:val="18"/>
          <w:szCs w:val="18"/>
        </w:rPr>
        <w:t>Flr</w:t>
      </w:r>
      <w:proofErr w:type="spellEnd"/>
      <w:r w:rsidRPr="005B43D5">
        <w:rPr>
          <w:rFonts w:ascii="Courier New" w:eastAsia="Times New Roman" w:hAnsi="Courier New" w:cs="Courier New"/>
          <w:color w:val="000000"/>
          <w:sz w:val="18"/>
          <w:szCs w:val="18"/>
        </w:rPr>
        <w:t xml:space="preserve"> SF', 'Garage Finish', '2nd </w:t>
      </w:r>
      <w:proofErr w:type="spellStart"/>
      <w:r w:rsidRPr="005B43D5">
        <w:rPr>
          <w:rFonts w:ascii="Courier New" w:eastAsia="Times New Roman" w:hAnsi="Courier New" w:cs="Courier New"/>
          <w:color w:val="000000"/>
          <w:sz w:val="18"/>
          <w:szCs w:val="18"/>
        </w:rPr>
        <w:t>Flr</w:t>
      </w:r>
      <w:proofErr w:type="spellEnd"/>
      <w:r w:rsidRPr="005B43D5">
        <w:rPr>
          <w:rFonts w:ascii="Courier New" w:eastAsia="Times New Roman" w:hAnsi="Courier New" w:cs="Courier New"/>
          <w:color w:val="000000"/>
          <w:sz w:val="18"/>
          <w:szCs w:val="18"/>
        </w:rPr>
        <w:t xml:space="preserve"> SF', '</w:t>
      </w:r>
      <w:proofErr w:type="spellStart"/>
      <w:r w:rsidRPr="005B43D5">
        <w:rPr>
          <w:rFonts w:ascii="Courier New" w:eastAsia="Times New Roman" w:hAnsi="Courier New" w:cs="Courier New"/>
          <w:color w:val="000000"/>
          <w:sz w:val="18"/>
          <w:szCs w:val="18"/>
        </w:rPr>
        <w:t>BsmtFin</w:t>
      </w:r>
      <w:proofErr w:type="spellEnd"/>
      <w:r w:rsidRPr="005B43D5">
        <w:rPr>
          <w:rFonts w:ascii="Courier New" w:eastAsia="Times New Roman" w:hAnsi="Courier New" w:cs="Courier New"/>
          <w:color w:val="000000"/>
          <w:sz w:val="18"/>
          <w:szCs w:val="18"/>
        </w:rPr>
        <w:t xml:space="preserve"> SF 1', '</w:t>
      </w:r>
      <w:proofErr w:type="spellStart"/>
      <w:r w:rsidRPr="005B43D5">
        <w:rPr>
          <w:rFonts w:ascii="Courier New" w:eastAsia="Times New Roman" w:hAnsi="Courier New" w:cs="Courier New"/>
          <w:color w:val="000000"/>
          <w:sz w:val="18"/>
          <w:szCs w:val="18"/>
        </w:rPr>
        <w:t>TotRms</w:t>
      </w:r>
      <w:proofErr w:type="spellEnd"/>
      <w:r w:rsidRPr="005B43D5">
        <w:rPr>
          <w:rFonts w:ascii="Courier New" w:eastAsia="Times New Roman" w:hAnsi="Courier New" w:cs="Courier New"/>
          <w:color w:val="000000"/>
          <w:sz w:val="18"/>
          <w:szCs w:val="18"/>
        </w:rPr>
        <w:t xml:space="preserve"> </w:t>
      </w:r>
      <w:proofErr w:type="spellStart"/>
      <w:r w:rsidRPr="005B43D5">
        <w:rPr>
          <w:rFonts w:ascii="Courier New" w:eastAsia="Times New Roman" w:hAnsi="Courier New" w:cs="Courier New"/>
          <w:color w:val="000000"/>
          <w:sz w:val="18"/>
          <w:szCs w:val="18"/>
        </w:rPr>
        <w:t>AbvGrd</w:t>
      </w:r>
      <w:proofErr w:type="spellEnd"/>
      <w:r w:rsidRPr="005B43D5">
        <w:rPr>
          <w:rFonts w:ascii="Courier New" w:eastAsia="Times New Roman" w:hAnsi="Courier New" w:cs="Courier New"/>
          <w:color w:val="000000"/>
          <w:sz w:val="18"/>
          <w:szCs w:val="18"/>
        </w:rPr>
        <w:t>', 'Fireplaces', 'Garage Cars']</w:t>
      </w:r>
      <w:r w:rsidR="005F57FC">
        <w:rPr>
          <w:rFonts w:ascii="Courier New" w:eastAsia="Times New Roman" w:hAnsi="Courier New" w:cs="Courier New"/>
          <w:color w:val="000000"/>
          <w:sz w:val="18"/>
          <w:szCs w:val="18"/>
        </w:rPr>
        <w:t xml:space="preserve"> best degree is 3</w:t>
      </w:r>
    </w:p>
    <w:p w14:paraId="676FF25A" w14:textId="1DBB3C8B" w:rsidR="005B43D5" w:rsidRPr="005B43D5" w:rsidRDefault="005B43D5" w:rsidP="005B43D5">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rPr>
      </w:pPr>
      <w:r w:rsidRPr="005B43D5">
        <w:rPr>
          <w:rFonts w:ascii="Courier New" w:eastAsia="Times New Roman" w:hAnsi="Courier New" w:cs="Courier New"/>
          <w:color w:val="000000"/>
          <w:sz w:val="18"/>
          <w:szCs w:val="18"/>
        </w:rPr>
        <w:t>CV RMSE: 38253.174</w:t>
      </w:r>
      <w:r w:rsidR="005F57FC">
        <w:rPr>
          <w:rFonts w:ascii="Courier New" w:eastAsia="Times New Roman" w:hAnsi="Courier New" w:cs="Courier New"/>
          <w:color w:val="000000"/>
          <w:sz w:val="18"/>
          <w:szCs w:val="18"/>
        </w:rPr>
        <w:t>1</w:t>
      </w:r>
    </w:p>
    <w:p w14:paraId="2654A8E8" w14:textId="7CA54CB1" w:rsidR="00DA4E56" w:rsidRDefault="00DA4E56" w:rsidP="00DA4E56">
      <w:r w:rsidRPr="00F005A9">
        <w:rPr>
          <w:sz w:val="14"/>
          <w:szCs w:val="14"/>
        </w:rPr>
        <w:t>(figure</w:t>
      </w:r>
      <w:r>
        <w:rPr>
          <w:sz w:val="14"/>
          <w:szCs w:val="14"/>
        </w:rPr>
        <w:t xml:space="preserve"> 11)</w:t>
      </w:r>
    </w:p>
    <w:p w14:paraId="67798829" w14:textId="73ED5E77" w:rsidR="000810B5" w:rsidRDefault="005F57FC" w:rsidP="004576D0">
      <w:pPr>
        <w:jc w:val="both"/>
      </w:pPr>
      <w:r>
        <w:t xml:space="preserve">Therefore, the best polynomial model had features </w:t>
      </w:r>
      <w:r w:rsidRPr="005F57FC">
        <w:t xml:space="preserve">'Garage Area', 'Age', 'Garage Age', 'Last </w:t>
      </w:r>
      <w:proofErr w:type="spellStart"/>
      <w:r w:rsidRPr="005F57FC">
        <w:t>remod</w:t>
      </w:r>
      <w:proofErr w:type="spellEnd"/>
      <w:r w:rsidRPr="005F57FC">
        <w:t xml:space="preserve">/add', 'Total </w:t>
      </w:r>
      <w:proofErr w:type="spellStart"/>
      <w:r w:rsidRPr="005F57FC">
        <w:t>Bsmt</w:t>
      </w:r>
      <w:proofErr w:type="spellEnd"/>
      <w:r w:rsidRPr="005F57FC">
        <w:t xml:space="preserve"> SF', '1st </w:t>
      </w:r>
      <w:proofErr w:type="spellStart"/>
      <w:r w:rsidRPr="005F57FC">
        <w:t>Flr</w:t>
      </w:r>
      <w:proofErr w:type="spellEnd"/>
      <w:r w:rsidRPr="005F57FC">
        <w:t xml:space="preserve"> SF', 'Garage Finish', '2nd </w:t>
      </w:r>
      <w:proofErr w:type="spellStart"/>
      <w:r w:rsidRPr="005F57FC">
        <w:t>Flr</w:t>
      </w:r>
      <w:proofErr w:type="spellEnd"/>
      <w:r w:rsidRPr="005F57FC">
        <w:t xml:space="preserve"> SF', '</w:t>
      </w:r>
      <w:proofErr w:type="spellStart"/>
      <w:r w:rsidRPr="005F57FC">
        <w:t>BsmtFin</w:t>
      </w:r>
      <w:proofErr w:type="spellEnd"/>
      <w:r w:rsidRPr="005F57FC">
        <w:t xml:space="preserve"> SF 1', '</w:t>
      </w:r>
      <w:proofErr w:type="spellStart"/>
      <w:r w:rsidRPr="005F57FC">
        <w:t>TotRms</w:t>
      </w:r>
      <w:proofErr w:type="spellEnd"/>
      <w:r w:rsidRPr="005F57FC">
        <w:t xml:space="preserve"> </w:t>
      </w:r>
      <w:proofErr w:type="spellStart"/>
      <w:r w:rsidRPr="005F57FC">
        <w:t>AbvGrd</w:t>
      </w:r>
      <w:proofErr w:type="spellEnd"/>
      <w:r w:rsidRPr="005F57FC">
        <w:t>', 'Fireplaces'</w:t>
      </w:r>
      <w:r>
        <w:t xml:space="preserve"> and </w:t>
      </w:r>
      <w:r w:rsidRPr="005F57FC">
        <w:t>'Garage Cars'</w:t>
      </w:r>
      <w:r>
        <w:t xml:space="preserve">, and was of degree 3. </w:t>
      </w:r>
      <w:r w:rsidR="00FF16CC">
        <w:t xml:space="preserve">As a </w:t>
      </w:r>
      <w:r w:rsidR="00536838">
        <w:t>result,</w:t>
      </w:r>
      <w:r w:rsidR="00FF16CC">
        <w:t xml:space="preserve"> it achieved a CV RMSE of $38253.1741.</w:t>
      </w:r>
    </w:p>
    <w:p w14:paraId="69C7AC4E" w14:textId="643B9B2E" w:rsidR="00536838" w:rsidRDefault="00536838" w:rsidP="004576D0">
      <w:pPr>
        <w:jc w:val="both"/>
      </w:pPr>
      <w:r>
        <w:t>Similarly, as a parametric model there are assumptions that must be satisfied in order for any conclusions to be made of the polynomial model. These are that t</w:t>
      </w:r>
      <w:r w:rsidRPr="00536838">
        <w:t xml:space="preserve">he independent variables </w:t>
      </w:r>
      <w:r>
        <w:t>should be</w:t>
      </w:r>
      <w:r w:rsidRPr="00536838">
        <w:t xml:space="preserve"> independent of each other, and</w:t>
      </w:r>
      <w:r>
        <w:t xml:space="preserve"> that</w:t>
      </w:r>
      <w:r w:rsidRPr="00536838">
        <w:t xml:space="preserve"> the errors are independent, normally distributed with mean zero and </w:t>
      </w:r>
      <w:r>
        <w:t>of</w:t>
      </w:r>
      <w:r w:rsidRPr="00536838">
        <w:t xml:space="preserve"> constant variance</w:t>
      </w:r>
      <w:r>
        <w:t>. Once these checks have been confirmed then it would be a valid model for predictive use.</w:t>
      </w:r>
    </w:p>
    <w:p w14:paraId="489E02E4" w14:textId="77777777" w:rsidR="00B778EB" w:rsidRDefault="00B778EB" w:rsidP="00B778EB">
      <w:pPr>
        <w:pStyle w:val="Heading1"/>
      </w:pPr>
      <w:r>
        <w:t>Model Evaluation</w:t>
      </w:r>
    </w:p>
    <w:tbl>
      <w:tblPr>
        <w:tblStyle w:val="GridTable7Colorful-Accent1"/>
        <w:tblW w:w="0" w:type="auto"/>
        <w:jc w:val="center"/>
        <w:tblLook w:val="04A0" w:firstRow="1" w:lastRow="0" w:firstColumn="1" w:lastColumn="0" w:noHBand="0" w:noVBand="1"/>
      </w:tblPr>
      <w:tblGrid>
        <w:gridCol w:w="808"/>
        <w:gridCol w:w="1347"/>
        <w:gridCol w:w="1484"/>
      </w:tblGrid>
      <w:tr w:rsidR="009B221F" w14:paraId="15378EDA" w14:textId="77777777" w:rsidTr="009B221F">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808" w:type="dxa"/>
          </w:tcPr>
          <w:p w14:paraId="6F6F2BEF" w14:textId="77777777" w:rsidR="009B221F" w:rsidRDefault="009B221F" w:rsidP="009B221F"/>
        </w:tc>
        <w:tc>
          <w:tcPr>
            <w:tcW w:w="1347" w:type="dxa"/>
          </w:tcPr>
          <w:p w14:paraId="16F572F4" w14:textId="77777777" w:rsidR="009B221F" w:rsidRDefault="009B221F" w:rsidP="009B221F">
            <w:pPr>
              <w:cnfStyle w:val="100000000000" w:firstRow="1" w:lastRow="0" w:firstColumn="0" w:lastColumn="0" w:oddVBand="0" w:evenVBand="0" w:oddHBand="0" w:evenHBand="0" w:firstRowFirstColumn="0" w:firstRowLastColumn="0" w:lastRowFirstColumn="0" w:lastRowLastColumn="0"/>
            </w:pPr>
            <w:r>
              <w:t>CV RMSE</w:t>
            </w:r>
          </w:p>
        </w:tc>
        <w:tc>
          <w:tcPr>
            <w:tcW w:w="1484" w:type="dxa"/>
          </w:tcPr>
          <w:p w14:paraId="6147A952" w14:textId="77777777" w:rsidR="009B221F" w:rsidRDefault="009B221F" w:rsidP="009B221F">
            <w:pPr>
              <w:cnfStyle w:val="100000000000" w:firstRow="1" w:lastRow="0" w:firstColumn="0" w:lastColumn="0" w:oddVBand="0" w:evenVBand="0" w:oddHBand="0" w:evenHBand="0" w:firstRowFirstColumn="0" w:firstRowLastColumn="0" w:lastRowFirstColumn="0" w:lastRowLastColumn="0"/>
            </w:pPr>
            <w:r>
              <w:t>Test RMSE</w:t>
            </w:r>
          </w:p>
        </w:tc>
      </w:tr>
      <w:tr w:rsidR="009B221F" w14:paraId="6D6974C3" w14:textId="77777777" w:rsidTr="009B221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08" w:type="dxa"/>
          </w:tcPr>
          <w:p w14:paraId="0F6FEF6E" w14:textId="24F1BF1E" w:rsidR="009B221F" w:rsidRDefault="00E824E3" w:rsidP="009B221F">
            <w:r>
              <w:t>RF1</w:t>
            </w:r>
          </w:p>
        </w:tc>
        <w:tc>
          <w:tcPr>
            <w:tcW w:w="1347" w:type="dxa"/>
          </w:tcPr>
          <w:p w14:paraId="54410535" w14:textId="47134BD9" w:rsidR="009B221F" w:rsidRDefault="00C12FD8" w:rsidP="009B221F">
            <w:pPr>
              <w:cnfStyle w:val="000000100000" w:firstRow="0" w:lastRow="0" w:firstColumn="0" w:lastColumn="0" w:oddVBand="0" w:evenVBand="0" w:oddHBand="1" w:evenHBand="0" w:firstRowFirstColumn="0" w:firstRowLastColumn="0" w:lastRowFirstColumn="0" w:lastRowLastColumn="0"/>
            </w:pPr>
            <w:r>
              <w:rPr>
                <w:color w:val="000000"/>
                <w:sz w:val="21"/>
                <w:szCs w:val="21"/>
              </w:rPr>
              <w:t>31138.1507</w:t>
            </w:r>
          </w:p>
        </w:tc>
        <w:tc>
          <w:tcPr>
            <w:tcW w:w="1484" w:type="dxa"/>
          </w:tcPr>
          <w:p w14:paraId="5D71AF93" w14:textId="200CCE7D" w:rsidR="009B221F" w:rsidRDefault="00611204" w:rsidP="009B221F">
            <w:pPr>
              <w:cnfStyle w:val="000000100000" w:firstRow="0" w:lastRow="0" w:firstColumn="0" w:lastColumn="0" w:oddVBand="0" w:evenVBand="0" w:oddHBand="1" w:evenHBand="0" w:firstRowFirstColumn="0" w:firstRowLastColumn="0" w:lastRowFirstColumn="0" w:lastRowLastColumn="0"/>
            </w:pPr>
            <w:r w:rsidRPr="00611204">
              <w:t>27721.3746</w:t>
            </w:r>
          </w:p>
        </w:tc>
      </w:tr>
      <w:tr w:rsidR="009B221F" w14:paraId="749D8BC8" w14:textId="77777777" w:rsidTr="009B221F">
        <w:trPr>
          <w:jc w:val="center"/>
        </w:trPr>
        <w:tc>
          <w:tcPr>
            <w:cnfStyle w:val="001000000000" w:firstRow="0" w:lastRow="0" w:firstColumn="1" w:lastColumn="0" w:oddVBand="0" w:evenVBand="0" w:oddHBand="0" w:evenHBand="0" w:firstRowFirstColumn="0" w:firstRowLastColumn="0" w:lastRowFirstColumn="0" w:lastRowLastColumn="0"/>
            <w:tcW w:w="808" w:type="dxa"/>
          </w:tcPr>
          <w:p w14:paraId="01B15F4B" w14:textId="1A5A784B" w:rsidR="009B221F" w:rsidRDefault="00C12FD8" w:rsidP="009B221F">
            <w:r>
              <w:t>RF2</w:t>
            </w:r>
          </w:p>
        </w:tc>
        <w:tc>
          <w:tcPr>
            <w:tcW w:w="1347" w:type="dxa"/>
          </w:tcPr>
          <w:p w14:paraId="0CA17CDE" w14:textId="033B944A" w:rsidR="009B221F" w:rsidRDefault="00C12FD8" w:rsidP="009B221F">
            <w:pPr>
              <w:cnfStyle w:val="000000000000" w:firstRow="0" w:lastRow="0" w:firstColumn="0" w:lastColumn="0" w:oddVBand="0" w:evenVBand="0" w:oddHBand="0" w:evenHBand="0" w:firstRowFirstColumn="0" w:firstRowLastColumn="0" w:lastRowFirstColumn="0" w:lastRowLastColumn="0"/>
            </w:pPr>
            <w:r w:rsidRPr="00C12FD8">
              <w:t>31244.5667</w:t>
            </w:r>
          </w:p>
        </w:tc>
        <w:tc>
          <w:tcPr>
            <w:tcW w:w="1484" w:type="dxa"/>
          </w:tcPr>
          <w:p w14:paraId="2A40021B" w14:textId="4BC51ADC" w:rsidR="009B221F" w:rsidRDefault="00611204" w:rsidP="009B221F">
            <w:pPr>
              <w:cnfStyle w:val="000000000000" w:firstRow="0" w:lastRow="0" w:firstColumn="0" w:lastColumn="0" w:oddVBand="0" w:evenVBand="0" w:oddHBand="0" w:evenHBand="0" w:firstRowFirstColumn="0" w:firstRowLastColumn="0" w:lastRowFirstColumn="0" w:lastRowLastColumn="0"/>
            </w:pPr>
            <w:r w:rsidRPr="00611204">
              <w:t>28168.5235</w:t>
            </w:r>
          </w:p>
        </w:tc>
      </w:tr>
      <w:tr w:rsidR="009B221F" w14:paraId="6239227C" w14:textId="77777777" w:rsidTr="009B221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08" w:type="dxa"/>
          </w:tcPr>
          <w:p w14:paraId="5B085B46" w14:textId="5CBBDE3A" w:rsidR="009B221F" w:rsidRDefault="00C12FD8" w:rsidP="009B221F">
            <w:r>
              <w:t>kNN</w:t>
            </w:r>
          </w:p>
        </w:tc>
        <w:tc>
          <w:tcPr>
            <w:tcW w:w="1347" w:type="dxa"/>
          </w:tcPr>
          <w:p w14:paraId="6AA265F7" w14:textId="5586E20A" w:rsidR="009B221F" w:rsidRDefault="0052428B" w:rsidP="009B221F">
            <w:pPr>
              <w:cnfStyle w:val="000000100000" w:firstRow="0" w:lastRow="0" w:firstColumn="0" w:lastColumn="0" w:oddVBand="0" w:evenVBand="0" w:oddHBand="1" w:evenHBand="0" w:firstRowFirstColumn="0" w:firstRowLastColumn="0" w:lastRowFirstColumn="0" w:lastRowLastColumn="0"/>
            </w:pPr>
            <w:r>
              <w:t>32680.7791</w:t>
            </w:r>
          </w:p>
        </w:tc>
        <w:tc>
          <w:tcPr>
            <w:tcW w:w="1484" w:type="dxa"/>
          </w:tcPr>
          <w:p w14:paraId="732EB741" w14:textId="3D68A945" w:rsidR="009B221F" w:rsidRDefault="00611204" w:rsidP="009B221F">
            <w:pPr>
              <w:cnfStyle w:val="000000100000" w:firstRow="0" w:lastRow="0" w:firstColumn="0" w:lastColumn="0" w:oddVBand="0" w:evenVBand="0" w:oddHBand="1" w:evenHBand="0" w:firstRowFirstColumn="0" w:firstRowLastColumn="0" w:lastRowFirstColumn="0" w:lastRowLastColumn="0"/>
            </w:pPr>
            <w:r w:rsidRPr="00611204">
              <w:t>32801.205</w:t>
            </w:r>
            <w:r>
              <w:t>3</w:t>
            </w:r>
          </w:p>
        </w:tc>
      </w:tr>
      <w:tr w:rsidR="0052428B" w14:paraId="3BE2098A" w14:textId="77777777" w:rsidTr="009B221F">
        <w:trPr>
          <w:jc w:val="center"/>
        </w:trPr>
        <w:tc>
          <w:tcPr>
            <w:cnfStyle w:val="001000000000" w:firstRow="0" w:lastRow="0" w:firstColumn="1" w:lastColumn="0" w:oddVBand="0" w:evenVBand="0" w:oddHBand="0" w:evenHBand="0" w:firstRowFirstColumn="0" w:firstRowLastColumn="0" w:lastRowFirstColumn="0" w:lastRowLastColumn="0"/>
            <w:tcW w:w="808" w:type="dxa"/>
          </w:tcPr>
          <w:p w14:paraId="611D2CB9" w14:textId="49F24AC8" w:rsidR="0052428B" w:rsidRDefault="0052428B" w:rsidP="009B221F">
            <w:r>
              <w:t>MLR</w:t>
            </w:r>
          </w:p>
        </w:tc>
        <w:tc>
          <w:tcPr>
            <w:tcW w:w="1347" w:type="dxa"/>
          </w:tcPr>
          <w:p w14:paraId="37499DF5" w14:textId="403F834E" w:rsidR="0052428B" w:rsidRDefault="0052428B" w:rsidP="009B221F">
            <w:pPr>
              <w:cnfStyle w:val="000000000000" w:firstRow="0" w:lastRow="0" w:firstColumn="0" w:lastColumn="0" w:oddVBand="0" w:evenVBand="0" w:oddHBand="0" w:evenHBand="0" w:firstRowFirstColumn="0" w:firstRowLastColumn="0" w:lastRowFirstColumn="0" w:lastRowLastColumn="0"/>
            </w:pPr>
            <w:r>
              <w:t>38232.5707</w:t>
            </w:r>
          </w:p>
        </w:tc>
        <w:tc>
          <w:tcPr>
            <w:tcW w:w="1484" w:type="dxa"/>
          </w:tcPr>
          <w:p w14:paraId="1E3D974C" w14:textId="3179F496" w:rsidR="0052428B" w:rsidRDefault="00611204" w:rsidP="009B221F">
            <w:pPr>
              <w:cnfStyle w:val="000000000000" w:firstRow="0" w:lastRow="0" w:firstColumn="0" w:lastColumn="0" w:oddVBand="0" w:evenVBand="0" w:oddHBand="0" w:evenHBand="0" w:firstRowFirstColumn="0" w:firstRowLastColumn="0" w:lastRowFirstColumn="0" w:lastRowLastColumn="0"/>
            </w:pPr>
            <w:r w:rsidRPr="00611204">
              <w:t>43209.2730</w:t>
            </w:r>
          </w:p>
        </w:tc>
      </w:tr>
      <w:tr w:rsidR="0052428B" w14:paraId="54584024" w14:textId="77777777" w:rsidTr="009B221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08" w:type="dxa"/>
          </w:tcPr>
          <w:p w14:paraId="64991F27" w14:textId="7C44EBF5" w:rsidR="0052428B" w:rsidRDefault="0052428B" w:rsidP="009B221F">
            <w:r>
              <w:t>PR</w:t>
            </w:r>
          </w:p>
        </w:tc>
        <w:tc>
          <w:tcPr>
            <w:tcW w:w="1347" w:type="dxa"/>
          </w:tcPr>
          <w:p w14:paraId="614D0916" w14:textId="218C0403" w:rsidR="0052428B" w:rsidRDefault="0052428B" w:rsidP="009B221F">
            <w:pPr>
              <w:cnfStyle w:val="000000100000" w:firstRow="0" w:lastRow="0" w:firstColumn="0" w:lastColumn="0" w:oddVBand="0" w:evenVBand="0" w:oddHBand="1" w:evenHBand="0" w:firstRowFirstColumn="0" w:firstRowLastColumn="0" w:lastRowFirstColumn="0" w:lastRowLastColumn="0"/>
            </w:pPr>
            <w:r>
              <w:t>38253.1741</w:t>
            </w:r>
          </w:p>
        </w:tc>
        <w:tc>
          <w:tcPr>
            <w:tcW w:w="1484" w:type="dxa"/>
          </w:tcPr>
          <w:p w14:paraId="63627CBD" w14:textId="62CC82A9" w:rsidR="0052428B" w:rsidRDefault="00611204" w:rsidP="009B221F">
            <w:pPr>
              <w:cnfStyle w:val="000000100000" w:firstRow="0" w:lastRow="0" w:firstColumn="0" w:lastColumn="0" w:oddVBand="0" w:evenVBand="0" w:oddHBand="1" w:evenHBand="0" w:firstRowFirstColumn="0" w:firstRowLastColumn="0" w:lastRowFirstColumn="0" w:lastRowLastColumn="0"/>
            </w:pPr>
            <w:r w:rsidRPr="00611204">
              <w:t>43228.950</w:t>
            </w:r>
            <w:r>
              <w:t>5</w:t>
            </w:r>
          </w:p>
        </w:tc>
      </w:tr>
    </w:tbl>
    <w:p w14:paraId="4EAF126D" w14:textId="7712C871" w:rsidR="009B221F" w:rsidRDefault="009B221F" w:rsidP="009B221F">
      <w:pPr>
        <w:ind w:left="2160"/>
      </w:pPr>
      <w:r w:rsidRPr="00F005A9">
        <w:rPr>
          <w:sz w:val="14"/>
          <w:szCs w:val="14"/>
        </w:rPr>
        <w:t xml:space="preserve">(figure </w:t>
      </w:r>
      <w:r>
        <w:rPr>
          <w:sz w:val="14"/>
          <w:szCs w:val="14"/>
        </w:rPr>
        <w:t>1</w:t>
      </w:r>
      <w:r w:rsidR="00E536C8">
        <w:rPr>
          <w:sz w:val="14"/>
          <w:szCs w:val="14"/>
        </w:rPr>
        <w:t>2</w:t>
      </w:r>
      <w:r>
        <w:rPr>
          <w:sz w:val="14"/>
          <w:szCs w:val="14"/>
        </w:rPr>
        <w:t>)</w:t>
      </w:r>
    </w:p>
    <w:p w14:paraId="514856ED" w14:textId="6BD25E2A" w:rsidR="001A5A0E" w:rsidRDefault="009B221F" w:rsidP="004576D0">
      <w:pPr>
        <w:jc w:val="both"/>
      </w:pPr>
      <w:r>
        <w:t xml:space="preserve">Having performed model construction, the following delves into the ability for the each of the best models </w:t>
      </w:r>
      <w:r w:rsidR="00414E07">
        <w:t>to generalise with unseen data</w:t>
      </w:r>
      <w:r w:rsidR="006D34AD">
        <w:t xml:space="preserve"> i.e. test data. </w:t>
      </w:r>
      <w:r w:rsidR="00197ECF">
        <w:t>Across the best models of each of the types, the best overall was the first best random forest model attaining both a low CV RMSE and test RMSE of $</w:t>
      </w:r>
      <w:r w:rsidR="00197ECF" w:rsidRPr="00197ECF">
        <w:t>27721.3746</w:t>
      </w:r>
      <w:r w:rsidR="00197ECF">
        <w:t>. Following this is the next best random forest model achieving the second lowest CV RMSE and also second lowest test RMSE of $</w:t>
      </w:r>
      <w:r w:rsidR="00197ECF" w:rsidRPr="00197ECF">
        <w:t>28168.5235</w:t>
      </w:r>
      <w:r w:rsidR="00197ECF">
        <w:t>.</w:t>
      </w:r>
      <w:r w:rsidR="00ED1EF4">
        <w:t xml:space="preserve"> Then in both CV RMSE and test RMSE the following are the next best in their respective order: kNN, multiple linear regression and then polynomial regression. Considering, the cross validation and test RMSEs being relatively similar, these imply the bias-variance tradeoff is being most optimally met for each of the different model types and thus</w:t>
      </w:r>
      <w:r w:rsidR="005E602C">
        <w:t xml:space="preserve"> also</w:t>
      </w:r>
      <w:r w:rsidR="00ED1EF4">
        <w:t xml:space="preserve"> the best that has been selected of them.</w:t>
      </w:r>
    </w:p>
    <w:p w14:paraId="41132741" w14:textId="203E5076" w:rsidR="00D321B0" w:rsidRDefault="001A5A0E" w:rsidP="004576D0">
      <w:pPr>
        <w:jc w:val="both"/>
      </w:pPr>
      <w:r>
        <w:t xml:space="preserve">The best performance being attained by the random forest models can be best explained </w:t>
      </w:r>
      <w:r w:rsidR="00A63688">
        <w:t xml:space="preserve">by its use of </w:t>
      </w:r>
      <w:r w:rsidR="00346849">
        <w:t>bootstrapping aggregation techniques to build de-correlated trees. By averaging the noisy approximately unbiased decision tree models</w:t>
      </w:r>
      <w:r w:rsidR="005C2D2A">
        <w:t>,</w:t>
      </w:r>
      <w:r w:rsidR="001B2582">
        <w:t xml:space="preserve"> it is possible to capture the complex interaction of patterns in the data while keeping variance low </w:t>
      </w:r>
      <w:r w:rsidR="005C2D2A">
        <w:t>and bias the same</w:t>
      </w:r>
      <w:r w:rsidR="004576D0">
        <w:t xml:space="preserve"> (2020)</w:t>
      </w:r>
      <w:r w:rsidR="001B2582">
        <w:t xml:space="preserve">. </w:t>
      </w:r>
      <w:r w:rsidR="005C2D2A">
        <w:t xml:space="preserve">Therefore, the random forest model most optimally generalises with a bias-variance trade off that is more optimal than kNN, linear and polynomial regression. </w:t>
      </w:r>
    </w:p>
    <w:p w14:paraId="3582E543" w14:textId="780E61F5" w:rsidR="00641FFE" w:rsidRDefault="00D321B0" w:rsidP="004576D0">
      <w:pPr>
        <w:jc w:val="both"/>
      </w:pPr>
      <w:r>
        <w:lastRenderedPageBreak/>
        <w:t xml:space="preserve">kNN regression comes in as third best, behind the two random forest models, as the data seems most suitably modelled by non-linear methods. </w:t>
      </w:r>
      <w:r w:rsidR="0072076C">
        <w:t>Moreover, the use of local methods by kNN regression means bias is also minimised, while its additive nature keeps variance low as well</w:t>
      </w:r>
      <w:r w:rsidR="002F4AB0">
        <w:t xml:space="preserve"> </w:t>
      </w:r>
      <w:r w:rsidR="002F4AB0" w:rsidRPr="002F4AB0">
        <w:t>(</w:t>
      </w:r>
      <w:proofErr w:type="spellStart"/>
      <w:r w:rsidR="002F4AB0" w:rsidRPr="002F4AB0">
        <w:t>Bradsher</w:t>
      </w:r>
      <w:proofErr w:type="spellEnd"/>
      <w:r w:rsidR="002F4AB0" w:rsidRPr="002F4AB0">
        <w:t>, 2020)</w:t>
      </w:r>
      <w:r w:rsidR="0072076C">
        <w:t xml:space="preserve">. </w:t>
      </w:r>
      <w:r w:rsidR="008028DD">
        <w:t xml:space="preserve">However, the bias-variance tradeoff is not as optimal as random forest regression, since kNN performs poorly </w:t>
      </w:r>
      <w:r w:rsidR="00DD6279">
        <w:t>with outlier and noisy data, while random forests are more robust to both</w:t>
      </w:r>
      <w:r w:rsidR="002F4AB0">
        <w:t xml:space="preserve"> </w:t>
      </w:r>
      <w:r w:rsidR="002F4AB0" w:rsidRPr="002F4AB0">
        <w:t>(Kumar, Kumar and profile, 2020)</w:t>
      </w:r>
      <w:r w:rsidR="00DD6279">
        <w:t xml:space="preserve">. </w:t>
      </w:r>
    </w:p>
    <w:p w14:paraId="0470DF61" w14:textId="4BD0773F" w:rsidR="00560AD4" w:rsidRDefault="00A57A11" w:rsidP="004576D0">
      <w:pPr>
        <w:jc w:val="both"/>
      </w:pPr>
      <w:r>
        <w:t>The linear and polynomial regression models perform similarly but worse than the other two types. Linear regression obviously does worse mainly in part of its failure to identify non-linear patterns. However, in an attempt to resolve this using polynomial regression performance is still slightly worse than linear regression in both cross validation and test RMSE. This could be due to the polynomial degree not being high enough to capture enough of the complexities that the linear model fails to account for.</w:t>
      </w:r>
      <w:r w:rsidR="00D44EC1">
        <w:t xml:space="preserve"> Moreover, there is the additional consideration of assumptions that come with polynomial and linear regression models that </w:t>
      </w:r>
      <w:r w:rsidR="00C424E2">
        <w:t xml:space="preserve">are </w:t>
      </w:r>
      <w:r w:rsidR="00D44EC1">
        <w:t>possibly undermining the overall effectiveness of these models.</w:t>
      </w:r>
      <w:r>
        <w:t xml:space="preserve"> </w:t>
      </w:r>
    </w:p>
    <w:p w14:paraId="7185E353" w14:textId="43CFFA0D" w:rsidR="00C22814" w:rsidRDefault="007859A6" w:rsidP="004576D0">
      <w:pPr>
        <w:jc w:val="both"/>
      </w:pPr>
      <w:r>
        <w:t>Therefore, the random forest models are the best performers overall, since it is the most robust to outliers and noisy data and is model that is able to capture non-linear complexities while maintaining a suitable bias-variance tradeoff. Unlike random forest regression, kNN is not robust to outlier and noisy data, and polynomial and linear regression models are not sufficiently complex.</w:t>
      </w:r>
    </w:p>
    <w:p w14:paraId="459FEF85" w14:textId="5F15FCAC" w:rsidR="00FF3674" w:rsidRDefault="00FF3674" w:rsidP="00FF3674">
      <w:pPr>
        <w:pStyle w:val="Heading1"/>
      </w:pPr>
      <w:r>
        <w:t>Conclusion</w:t>
      </w:r>
    </w:p>
    <w:p w14:paraId="6F2C5217" w14:textId="57CD79A3" w:rsidR="00D024FF" w:rsidRDefault="00190A86" w:rsidP="00D024FF">
      <w:pPr>
        <w:jc w:val="both"/>
      </w:pPr>
      <w:r>
        <w:t xml:space="preserve">In conclusion, </w:t>
      </w:r>
      <w:r w:rsidR="00D024FF">
        <w:t xml:space="preserve">different model types gave varying results and thus interesting insights into the shortfalls of particular model formulations in predicting house sale prices. While the predictive capabilities of the random forest show the most promise in practical use, there are still limitations of the model that must be noted. </w:t>
      </w:r>
      <w:r w:rsidR="00613790">
        <w:t xml:space="preserve">Improvements to consider is that data is more complete, where although only a small proportion of the dataset required the imputing of mean values these may have impacted performance. </w:t>
      </w:r>
      <w:r w:rsidR="003D67EB">
        <w:t xml:space="preserve">In addition to having more complete data, </w:t>
      </w:r>
      <w:r w:rsidR="007E1485">
        <w:t>the “Kitchen Qual” feature being dropped due to training and test set inconsistencies meant a huge loss of useful data</w:t>
      </w:r>
      <w:r w:rsidR="003D67EB">
        <w:t xml:space="preserve">. </w:t>
      </w:r>
      <w:r w:rsidR="00613790">
        <w:t>Another aspect that was not delved into was the adjustment of hyperparameters concerning the random forest model</w:t>
      </w:r>
      <w:r w:rsidR="00254F99">
        <w:t>, these include max depth, the number of trees, minimum sample split, etc</w:t>
      </w:r>
      <w:r w:rsidR="00613790">
        <w:t>.</w:t>
      </w:r>
      <w:r w:rsidR="00254F99">
        <w:t xml:space="preserve"> Thus, the lacking experimentation of this aspect means the possible overlooking of potentially better models. Also, while the features selected for the best model are the best predictors to explain the housing sale prices, it must be acknowledged that these do not explain a causal relationship with housing sale prices but rather only an association. Therefore, from the limitations the most important consideration</w:t>
      </w:r>
      <w:r w:rsidR="003D67EB">
        <w:t>s</w:t>
      </w:r>
      <w:r w:rsidR="00254F99">
        <w:t xml:space="preserve"> for future research is the need to experiment with hyperparameters of the random forest model </w:t>
      </w:r>
      <w:r w:rsidR="003D67EB">
        <w:t>and the need to have more complete data or better value imputation through possibly using regression to predict those missing values</w:t>
      </w:r>
      <w:r w:rsidR="007E1485">
        <w:t xml:space="preserve"> </w:t>
      </w:r>
      <w:r w:rsidR="00254F99">
        <w:t>to possibly derive more improved results</w:t>
      </w:r>
      <w:r w:rsidR="007E1485">
        <w:t xml:space="preserve"> in predicting for housing sale prices</w:t>
      </w:r>
      <w:r w:rsidR="00254F99">
        <w:t>.</w:t>
      </w:r>
    </w:p>
    <w:p w14:paraId="1F0BFEDB" w14:textId="5BEB8C95" w:rsidR="00CF3EEB" w:rsidRDefault="007E1485" w:rsidP="0079583D">
      <w:pPr>
        <w:jc w:val="both"/>
      </w:pPr>
      <w:r>
        <w:t>Hence</w:t>
      </w:r>
      <w:r w:rsidR="006C3A14">
        <w:t>, while these models are definitely useful tools, these should not be the sole reasons to any final decisions</w:t>
      </w:r>
      <w:r w:rsidR="007A579F">
        <w:t>. This</w:t>
      </w:r>
      <w:r w:rsidR="006C3A14">
        <w:t xml:space="preserve"> requires that </w:t>
      </w:r>
      <w:r w:rsidR="005B6AA6">
        <w:t xml:space="preserve">the </w:t>
      </w:r>
      <w:r w:rsidR="006C3A14">
        <w:t>users of these tools make</w:t>
      </w:r>
      <w:r w:rsidR="0008559A">
        <w:t>s</w:t>
      </w:r>
      <w:r w:rsidR="006C3A14">
        <w:t xml:space="preserve"> use of domain knowledge</w:t>
      </w:r>
      <w:r w:rsidR="007A579F">
        <w:t xml:space="preserve"> </w:t>
      </w:r>
      <w:r w:rsidR="006C3A14">
        <w:t xml:space="preserve">and </w:t>
      </w:r>
      <w:proofErr w:type="gramStart"/>
      <w:r w:rsidR="0008559A">
        <w:t>takes into account</w:t>
      </w:r>
      <w:proofErr w:type="gramEnd"/>
      <w:r w:rsidR="0008559A">
        <w:t xml:space="preserve"> </w:t>
      </w:r>
      <w:r w:rsidR="006C3A14">
        <w:t xml:space="preserve">other factors that may not be </w:t>
      </w:r>
      <w:r w:rsidR="0008559A">
        <w:t>considered</w:t>
      </w:r>
      <w:r w:rsidR="006C3A14">
        <w:t xml:space="preserve"> by </w:t>
      </w:r>
      <w:r w:rsidR="005B6AA6">
        <w:t>them</w:t>
      </w:r>
      <w:r w:rsidR="007A579F">
        <w:t xml:space="preserve">, such as the constantly changing circumstances of </w:t>
      </w:r>
      <w:r>
        <w:t>sale prices in the housing market.</w:t>
      </w:r>
      <w:r w:rsidR="00CF3EEB">
        <w:br w:type="page"/>
      </w:r>
    </w:p>
    <w:p w14:paraId="2E28FEBA" w14:textId="443E9E38" w:rsidR="00BD3DA3" w:rsidRDefault="00BD3DA3" w:rsidP="00BD3DA3">
      <w:pPr>
        <w:pStyle w:val="Title"/>
      </w:pPr>
      <w:r>
        <w:lastRenderedPageBreak/>
        <w:t xml:space="preserve">Task B – </w:t>
      </w:r>
      <w:r w:rsidR="00E536C8">
        <w:t>Timeseries Forecasting</w:t>
      </w:r>
    </w:p>
    <w:p w14:paraId="4608AE7F" w14:textId="1C2C9785" w:rsidR="00BD3DA3" w:rsidRDefault="006471AE" w:rsidP="006471AE">
      <w:pPr>
        <w:pStyle w:val="Heading1"/>
      </w:pPr>
      <w:r>
        <w:t>Exploratory Data Analysis</w:t>
      </w:r>
    </w:p>
    <w:p w14:paraId="75BD80D6" w14:textId="2EC2CDEC" w:rsidR="006471AE" w:rsidRDefault="009B7F39" w:rsidP="00095539">
      <w:pPr>
        <w:jc w:val="both"/>
      </w:pPr>
      <w:r>
        <w:t>The column and row dimensions of the dataset are as follows.</w:t>
      </w:r>
    </w:p>
    <w:p w14:paraId="7AAE2866" w14:textId="5DDFEAE6" w:rsidR="009B7F39" w:rsidRPr="009B7F39" w:rsidRDefault="009B7F39" w:rsidP="009B7F39">
      <w:pPr>
        <w:shd w:val="clear" w:color="auto" w:fill="E3E4E6"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9B7F39">
        <w:rPr>
          <w:rFonts w:ascii="Courier New" w:eastAsia="Times New Roman" w:hAnsi="Courier New" w:cs="Courier New"/>
          <w:color w:val="000000"/>
          <w:sz w:val="21"/>
          <w:szCs w:val="21"/>
        </w:rPr>
        <w:t xml:space="preserve">The dataset has </w:t>
      </w:r>
      <w:r w:rsidR="00E536C8">
        <w:rPr>
          <w:rFonts w:ascii="Courier New" w:eastAsia="Times New Roman" w:hAnsi="Courier New" w:cs="Courier New"/>
          <w:color w:val="000000"/>
          <w:sz w:val="21"/>
          <w:szCs w:val="21"/>
        </w:rPr>
        <w:t>312</w:t>
      </w:r>
      <w:r w:rsidRPr="009B7F39">
        <w:rPr>
          <w:rFonts w:ascii="Courier New" w:eastAsia="Times New Roman" w:hAnsi="Courier New" w:cs="Courier New"/>
          <w:color w:val="000000"/>
          <w:sz w:val="21"/>
          <w:szCs w:val="21"/>
        </w:rPr>
        <w:t xml:space="preserve"> rows and </w:t>
      </w:r>
      <w:r w:rsidR="00E536C8">
        <w:rPr>
          <w:rFonts w:ascii="Courier New" w:eastAsia="Times New Roman" w:hAnsi="Courier New" w:cs="Courier New"/>
          <w:color w:val="000000"/>
          <w:sz w:val="21"/>
          <w:szCs w:val="21"/>
        </w:rPr>
        <w:t>2</w:t>
      </w:r>
      <w:r w:rsidRPr="009B7F39">
        <w:rPr>
          <w:rFonts w:ascii="Courier New" w:eastAsia="Times New Roman" w:hAnsi="Courier New" w:cs="Courier New"/>
          <w:color w:val="000000"/>
          <w:sz w:val="21"/>
          <w:szCs w:val="21"/>
        </w:rPr>
        <w:t xml:space="preserve"> columns.</w:t>
      </w:r>
      <w:r w:rsidR="00E536C8">
        <w:rPr>
          <w:rFonts w:ascii="Courier New" w:eastAsia="Times New Roman" w:hAnsi="Courier New" w:cs="Courier New"/>
          <w:color w:val="000000"/>
          <w:sz w:val="21"/>
          <w:szCs w:val="21"/>
        </w:rPr>
        <w:t xml:space="preserve"> </w:t>
      </w:r>
    </w:p>
    <w:p w14:paraId="56F77272" w14:textId="7764C68D" w:rsidR="009B7F39" w:rsidRPr="00F005A9" w:rsidRDefault="009B7F39" w:rsidP="009B7F39">
      <w:pPr>
        <w:rPr>
          <w:sz w:val="14"/>
          <w:szCs w:val="14"/>
        </w:rPr>
      </w:pPr>
      <w:r w:rsidRPr="00F005A9">
        <w:rPr>
          <w:sz w:val="14"/>
          <w:szCs w:val="14"/>
        </w:rPr>
        <w:t>(figure 1</w:t>
      </w:r>
      <w:r w:rsidR="00E536C8">
        <w:rPr>
          <w:sz w:val="14"/>
          <w:szCs w:val="14"/>
        </w:rPr>
        <w:t>3</w:t>
      </w:r>
      <w:r w:rsidRPr="00F005A9">
        <w:rPr>
          <w:sz w:val="14"/>
          <w:szCs w:val="14"/>
        </w:rPr>
        <w:t>)</w:t>
      </w:r>
    </w:p>
    <w:p w14:paraId="0262B24D" w14:textId="6F2CF1B9" w:rsidR="009B7F39" w:rsidRDefault="009B7F39" w:rsidP="00095539">
      <w:pPr>
        <w:jc w:val="both"/>
      </w:pPr>
      <w:r>
        <w:t>Determining the number of NA values, none were present.</w:t>
      </w:r>
    </w:p>
    <w:p w14:paraId="0753DE38" w14:textId="77777777" w:rsidR="009B7F39" w:rsidRPr="009B7F39" w:rsidRDefault="009B7F39" w:rsidP="009B7F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9B7F39">
        <w:rPr>
          <w:rFonts w:ascii="Courier New" w:eastAsia="Times New Roman" w:hAnsi="Courier New" w:cs="Courier New"/>
          <w:color w:val="000000"/>
          <w:sz w:val="21"/>
          <w:szCs w:val="21"/>
          <w:shd w:val="clear" w:color="auto" w:fill="E3E4E6" w:themeFill="accent6" w:themeFillTint="33"/>
        </w:rPr>
        <w:t>There are 0 columns in train dataset with missing values.</w:t>
      </w:r>
    </w:p>
    <w:p w14:paraId="615C0B2D" w14:textId="25DA2827" w:rsidR="009B7F39" w:rsidRPr="00F005A9" w:rsidRDefault="009B7F39" w:rsidP="009B7F39">
      <w:pPr>
        <w:rPr>
          <w:sz w:val="14"/>
          <w:szCs w:val="14"/>
        </w:rPr>
      </w:pPr>
      <w:r w:rsidRPr="00F005A9">
        <w:rPr>
          <w:sz w:val="14"/>
          <w:szCs w:val="14"/>
        </w:rPr>
        <w:t>(figure 1</w:t>
      </w:r>
      <w:r w:rsidR="007F3181">
        <w:rPr>
          <w:sz w:val="14"/>
          <w:szCs w:val="14"/>
        </w:rPr>
        <w:t>4</w:t>
      </w:r>
      <w:r w:rsidRPr="00F005A9">
        <w:rPr>
          <w:sz w:val="14"/>
          <w:szCs w:val="14"/>
        </w:rPr>
        <w:t>)</w:t>
      </w:r>
    </w:p>
    <w:p w14:paraId="5BEE93B9" w14:textId="3B116BE1" w:rsidR="007F3181" w:rsidRDefault="007F3181" w:rsidP="00E27933">
      <w:r>
        <w:t>The data frame was adjusted to have the date as the index column. An inspection of the head is shown below</w:t>
      </w:r>
    </w:p>
    <w:p w14:paraId="26645E72" w14:textId="0EBA7587" w:rsidR="009F6A71" w:rsidRDefault="009F6A71" w:rsidP="009F6A71">
      <w:pPr>
        <w:jc w:val="center"/>
      </w:pPr>
      <w:r w:rsidRPr="009F6A71">
        <w:rPr>
          <w:noProof/>
        </w:rPr>
        <w:drawing>
          <wp:inline distT="0" distB="0" distL="0" distR="0" wp14:anchorId="223B7956" wp14:editId="2071E374">
            <wp:extent cx="1467135" cy="1376197"/>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498575" cy="1405688"/>
                    </a:xfrm>
                    <a:prstGeom prst="rect">
                      <a:avLst/>
                    </a:prstGeom>
                  </pic:spPr>
                </pic:pic>
              </a:graphicData>
            </a:graphic>
          </wp:inline>
        </w:drawing>
      </w:r>
    </w:p>
    <w:p w14:paraId="33DFB35F" w14:textId="33E7D229" w:rsidR="00E27933" w:rsidRPr="00F005A9" w:rsidRDefault="007F3181" w:rsidP="00E27933">
      <w:pPr>
        <w:rPr>
          <w:sz w:val="14"/>
          <w:szCs w:val="14"/>
        </w:rPr>
      </w:pPr>
      <w:r w:rsidRPr="00F005A9">
        <w:rPr>
          <w:sz w:val="14"/>
          <w:szCs w:val="14"/>
        </w:rPr>
        <w:t xml:space="preserve"> </w:t>
      </w:r>
      <w:r w:rsidR="00E27933" w:rsidRPr="00F005A9">
        <w:rPr>
          <w:sz w:val="14"/>
          <w:szCs w:val="14"/>
        </w:rPr>
        <w:t xml:space="preserve">(figure </w:t>
      </w:r>
      <w:r w:rsidR="00E27933">
        <w:rPr>
          <w:sz w:val="14"/>
          <w:szCs w:val="14"/>
        </w:rPr>
        <w:t>1</w:t>
      </w:r>
      <w:r>
        <w:rPr>
          <w:sz w:val="14"/>
          <w:szCs w:val="14"/>
        </w:rPr>
        <w:t>5</w:t>
      </w:r>
      <w:r w:rsidR="00E27933" w:rsidRPr="00F005A9">
        <w:rPr>
          <w:sz w:val="14"/>
          <w:szCs w:val="14"/>
        </w:rPr>
        <w:t>)</w:t>
      </w:r>
    </w:p>
    <w:p w14:paraId="27F1CFDE" w14:textId="490A7101" w:rsidR="0048258B" w:rsidRDefault="00FA6455" w:rsidP="00FA6455">
      <w:pPr>
        <w:jc w:val="both"/>
      </w:pPr>
      <w:r w:rsidRPr="00FA6455">
        <w:t>The following plots the pattern change in the number of visitors entering the country from 1991 to 2016. Using this we were able to delineate the overall seasonality and trend of the data.</w:t>
      </w:r>
    </w:p>
    <w:p w14:paraId="24933626" w14:textId="2976AE53" w:rsidR="0048258B" w:rsidRDefault="00DE10E2" w:rsidP="00DE10E2">
      <w:pPr>
        <w:jc w:val="center"/>
      </w:pPr>
      <w:r>
        <w:rPr>
          <w:noProof/>
        </w:rPr>
        <w:drawing>
          <wp:inline distT="0" distB="0" distL="0" distR="0" wp14:anchorId="04905B3E" wp14:editId="5D4010F1">
            <wp:extent cx="3275462" cy="2047164"/>
            <wp:effectExtent l="0" t="0" r="127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311846" cy="2069904"/>
                    </a:xfrm>
                    <a:prstGeom prst="rect">
                      <a:avLst/>
                    </a:prstGeom>
                    <a:noFill/>
                    <a:ln>
                      <a:noFill/>
                    </a:ln>
                  </pic:spPr>
                </pic:pic>
              </a:graphicData>
            </a:graphic>
          </wp:inline>
        </w:drawing>
      </w:r>
    </w:p>
    <w:p w14:paraId="4427C2AA" w14:textId="44AEDA2F" w:rsidR="00A955D1" w:rsidRPr="00A955D1" w:rsidRDefault="00FA6455" w:rsidP="00FA6455">
      <w:pPr>
        <w:jc w:val="both"/>
        <w:rPr>
          <w:sz w:val="14"/>
          <w:szCs w:val="14"/>
        </w:rPr>
      </w:pPr>
      <w:r w:rsidRPr="00FA6455">
        <w:t xml:space="preserve"> </w:t>
      </w:r>
      <w:r w:rsidR="00A955D1" w:rsidRPr="00F005A9">
        <w:rPr>
          <w:sz w:val="14"/>
          <w:szCs w:val="14"/>
        </w:rPr>
        <w:t xml:space="preserve">(figure </w:t>
      </w:r>
      <w:r w:rsidR="0048258B">
        <w:rPr>
          <w:sz w:val="14"/>
          <w:szCs w:val="14"/>
        </w:rPr>
        <w:t>16</w:t>
      </w:r>
      <w:r w:rsidR="00A955D1" w:rsidRPr="00F005A9">
        <w:rPr>
          <w:sz w:val="14"/>
          <w:szCs w:val="14"/>
        </w:rPr>
        <w:t>)</w:t>
      </w:r>
    </w:p>
    <w:p w14:paraId="6CC897D9" w14:textId="77777777" w:rsidR="00485377" w:rsidRDefault="00BD3D18" w:rsidP="00095539">
      <w:pPr>
        <w:jc w:val="both"/>
      </w:pPr>
      <w:r w:rsidRPr="00BD3D18">
        <w:t>Therefore, it was apparent that the data seemed to follow some rough yearly seasonality. A consistent upward trend was also observed while variance appeared to increase towards 2016. To understand the variations further a timeseries decomposition can be viewed as below.</w:t>
      </w:r>
    </w:p>
    <w:p w14:paraId="4F7B69E9" w14:textId="77777777" w:rsidR="008B3DFF" w:rsidRPr="00B0588D" w:rsidRDefault="008B3DFF" w:rsidP="008B3DFF">
      <w:pPr>
        <w:pStyle w:val="HTMLPreformatted"/>
        <w:shd w:val="clear" w:color="auto" w:fill="F2F2F2" w:themeFill="background1" w:themeFillShade="F2"/>
        <w:wordWrap w:val="0"/>
        <w:textAlignment w:val="baseline"/>
        <w:rPr>
          <w:color w:val="000000"/>
          <w:sz w:val="18"/>
          <w:szCs w:val="18"/>
        </w:rPr>
      </w:pPr>
      <w:r w:rsidRPr="00B0588D">
        <w:rPr>
          <w:color w:val="000000"/>
          <w:sz w:val="18"/>
          <w:szCs w:val="18"/>
        </w:rPr>
        <w:lastRenderedPageBreak/>
        <w:t>count       312.0000</w:t>
      </w:r>
    </w:p>
    <w:p w14:paraId="4C9AFE17" w14:textId="77777777" w:rsidR="008B3DFF" w:rsidRPr="00B0588D" w:rsidRDefault="008B3DFF" w:rsidP="008B3DFF">
      <w:pPr>
        <w:pStyle w:val="HTMLPreformatted"/>
        <w:shd w:val="clear" w:color="auto" w:fill="F2F2F2" w:themeFill="background1" w:themeFillShade="F2"/>
        <w:wordWrap w:val="0"/>
        <w:textAlignment w:val="baseline"/>
        <w:rPr>
          <w:color w:val="000000"/>
          <w:sz w:val="18"/>
          <w:szCs w:val="18"/>
        </w:rPr>
      </w:pPr>
      <w:r w:rsidRPr="00B0588D">
        <w:rPr>
          <w:color w:val="000000"/>
          <w:sz w:val="18"/>
          <w:szCs w:val="18"/>
        </w:rPr>
        <w:t>mean     419407.3718</w:t>
      </w:r>
    </w:p>
    <w:p w14:paraId="71128827" w14:textId="77777777" w:rsidR="008B3DFF" w:rsidRPr="00B0588D" w:rsidRDefault="008B3DFF" w:rsidP="008B3DFF">
      <w:pPr>
        <w:pStyle w:val="HTMLPreformatted"/>
        <w:shd w:val="clear" w:color="auto" w:fill="F2F2F2" w:themeFill="background1" w:themeFillShade="F2"/>
        <w:wordWrap w:val="0"/>
        <w:textAlignment w:val="baseline"/>
        <w:rPr>
          <w:color w:val="000000"/>
          <w:sz w:val="18"/>
          <w:szCs w:val="18"/>
        </w:rPr>
      </w:pPr>
      <w:r w:rsidRPr="00B0588D">
        <w:rPr>
          <w:color w:val="000000"/>
          <w:sz w:val="18"/>
          <w:szCs w:val="18"/>
        </w:rPr>
        <w:t>std      132443.0593</w:t>
      </w:r>
    </w:p>
    <w:p w14:paraId="6EFE2B2A" w14:textId="77777777" w:rsidR="008B3DFF" w:rsidRPr="00B0588D" w:rsidRDefault="008B3DFF" w:rsidP="008B3DFF">
      <w:pPr>
        <w:pStyle w:val="HTMLPreformatted"/>
        <w:shd w:val="clear" w:color="auto" w:fill="F2F2F2" w:themeFill="background1" w:themeFillShade="F2"/>
        <w:wordWrap w:val="0"/>
        <w:textAlignment w:val="baseline"/>
        <w:rPr>
          <w:color w:val="000000"/>
          <w:sz w:val="18"/>
          <w:szCs w:val="18"/>
        </w:rPr>
      </w:pPr>
      <w:r w:rsidRPr="00B0588D">
        <w:rPr>
          <w:color w:val="000000"/>
          <w:sz w:val="18"/>
          <w:szCs w:val="18"/>
        </w:rPr>
        <w:t>min      161400.0000</w:t>
      </w:r>
    </w:p>
    <w:p w14:paraId="47A569B9" w14:textId="77777777" w:rsidR="008B3DFF" w:rsidRPr="00B0588D" w:rsidRDefault="008B3DFF" w:rsidP="008B3DFF">
      <w:pPr>
        <w:pStyle w:val="HTMLPreformatted"/>
        <w:shd w:val="clear" w:color="auto" w:fill="F2F2F2" w:themeFill="background1" w:themeFillShade="F2"/>
        <w:wordWrap w:val="0"/>
        <w:textAlignment w:val="baseline"/>
        <w:rPr>
          <w:color w:val="000000"/>
          <w:sz w:val="18"/>
          <w:szCs w:val="18"/>
        </w:rPr>
      </w:pPr>
      <w:r w:rsidRPr="00B0588D">
        <w:rPr>
          <w:color w:val="000000"/>
          <w:sz w:val="18"/>
          <w:szCs w:val="18"/>
        </w:rPr>
        <w:t>max      971800.0000</w:t>
      </w:r>
    </w:p>
    <w:p w14:paraId="46F800E1" w14:textId="2BC09715" w:rsidR="007F61A8" w:rsidRDefault="007F61A8" w:rsidP="008B3DFF">
      <w:pPr>
        <w:rPr>
          <w:sz w:val="14"/>
          <w:szCs w:val="14"/>
        </w:rPr>
      </w:pPr>
      <w:r w:rsidRPr="00F005A9">
        <w:rPr>
          <w:sz w:val="14"/>
          <w:szCs w:val="14"/>
        </w:rPr>
        <w:t xml:space="preserve">(figure </w:t>
      </w:r>
      <w:r w:rsidR="008B3DFF">
        <w:rPr>
          <w:sz w:val="14"/>
          <w:szCs w:val="14"/>
        </w:rPr>
        <w:t>17</w:t>
      </w:r>
      <w:r w:rsidR="00BA77A1">
        <w:rPr>
          <w:sz w:val="14"/>
          <w:szCs w:val="14"/>
        </w:rPr>
        <w:t xml:space="preserve"> - refer to full results in appendix v</w:t>
      </w:r>
      <w:r>
        <w:rPr>
          <w:sz w:val="14"/>
          <w:szCs w:val="14"/>
        </w:rPr>
        <w:t xml:space="preserve">) </w:t>
      </w:r>
    </w:p>
    <w:p w14:paraId="574FE341" w14:textId="7DD975F0" w:rsidR="00D03B5B" w:rsidRDefault="008B3DFF" w:rsidP="00B57021">
      <w:r w:rsidRPr="008B3DFF">
        <w:t xml:space="preserve">Moreover, the mean entrance of visitors is 419307 across the </w:t>
      </w:r>
      <w:r w:rsidR="00B63E49">
        <w:t xml:space="preserve">312 months (1991-2016). </w:t>
      </w:r>
      <w:proofErr w:type="gramStart"/>
      <w:r w:rsidRPr="008B3DFF">
        <w:t>Also</w:t>
      </w:r>
      <w:proofErr w:type="gramEnd"/>
      <w:r w:rsidRPr="008B3DFF">
        <w:t xml:space="preserve"> the highest recorded number was 971800 while the lowest was 161400.</w:t>
      </w:r>
    </w:p>
    <w:p w14:paraId="4FEDFF6C" w14:textId="6492A006" w:rsidR="00F65AE0" w:rsidRPr="00B57021" w:rsidRDefault="00F65AE0" w:rsidP="00B57021">
      <w:pPr>
        <w:pStyle w:val="Heading1"/>
      </w:pPr>
      <w:r w:rsidRPr="00B57021">
        <w:t>Multiplicative Holt-Winters Exponential Smoothing</w:t>
      </w:r>
    </w:p>
    <w:p w14:paraId="6811EC74" w14:textId="467E2EEE" w:rsidR="00F65AE0" w:rsidRDefault="00F65AE0" w:rsidP="00B57021">
      <w:pPr>
        <w:pStyle w:val="Heading2"/>
      </w:pPr>
      <w:r>
        <w:t>Rationale</w:t>
      </w:r>
    </w:p>
    <w:p w14:paraId="0195C897" w14:textId="40C01985" w:rsidR="00F65AE0" w:rsidRDefault="00F65AE0" w:rsidP="00B624B0">
      <w:pPr>
        <w:jc w:val="both"/>
      </w:pPr>
      <w:r>
        <w:t>The Holt-Winters exponential smoothing model considers trend and seasonal correctional methods. Therefore, the following model was selected on the rationale of seasonality and trend variations being key patterns in the data, as observed in the EDA.</w:t>
      </w:r>
    </w:p>
    <w:p w14:paraId="71DB4A42" w14:textId="3B53EB22" w:rsidR="00F65AE0" w:rsidRDefault="00F65AE0" w:rsidP="00B624B0">
      <w:pPr>
        <w:jc w:val="both"/>
      </w:pPr>
      <w:r>
        <w:t>Also</w:t>
      </w:r>
      <w:r w:rsidR="00680C9E">
        <w:t>,</w:t>
      </w:r>
      <w:r>
        <w:t xml:space="preserve"> it is known that the additive model is most appropriate for data that has seasonal variations that are roughly constant across the provided period, while a multiplicative one suits data when the seasonal variation is proportional to the trend. Since the EDA showed that the variance of seasonal periods increased towards 2016 it made sense to proceed with a model formulation that applied the multiplicative method.</w:t>
      </w:r>
    </w:p>
    <w:p w14:paraId="68826653" w14:textId="40FA6E01" w:rsidR="00B57021" w:rsidRPr="00F65AE0" w:rsidRDefault="00B57021" w:rsidP="00B57021">
      <w:pPr>
        <w:pStyle w:val="Heading2"/>
      </w:pPr>
      <w:r>
        <w:t>Methodology</w:t>
      </w:r>
    </w:p>
    <w:p w14:paraId="420CD5C2" w14:textId="658CAE2F" w:rsidR="00B57021" w:rsidRDefault="00B57021" w:rsidP="00B624B0">
      <w:pPr>
        <w:jc w:val="both"/>
      </w:pPr>
      <w:r w:rsidRPr="00B57021">
        <w:t>The selected model compromises of three different components, these being the level, trend and seasonal indices.</w:t>
      </w:r>
    </w:p>
    <w:p w14:paraId="610320AE" w14:textId="5D853557" w:rsidR="00B57021" w:rsidRPr="00346544" w:rsidRDefault="001F005D" w:rsidP="00095539">
      <w:pPr>
        <w:jc w:val="both"/>
        <w:rPr>
          <w:rFonts w:eastAsiaTheme="minorEastAsia"/>
        </w:rPr>
      </w:pPr>
      <m:oMathPara>
        <m:oMath>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t+1</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t</m:t>
                  </m:r>
                </m:sub>
              </m:sSub>
            </m:e>
          </m:d>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t+1-L</m:t>
              </m:r>
            </m:sub>
          </m:sSub>
          <m:r>
            <w:rPr>
              <w:rFonts w:ascii="Cambria Math" w:hAnsi="Cambria Math"/>
            </w:rPr>
            <m:t xml:space="preserve"> </m:t>
          </m:r>
          <m:d>
            <m:dPr>
              <m:ctrlPr>
                <w:rPr>
                  <w:rFonts w:ascii="Cambria Math" w:hAnsi="Cambria Math"/>
                  <w:i/>
                </w:rPr>
              </m:ctrlPr>
            </m:dPr>
            <m:e>
              <m:r>
                <w:rPr>
                  <w:rFonts w:ascii="Cambria Math" w:hAnsi="Cambria Math"/>
                </w:rPr>
                <m:t>forecast equation</m:t>
              </m:r>
            </m:e>
          </m:d>
        </m:oMath>
      </m:oMathPara>
    </w:p>
    <w:p w14:paraId="5A5C31C8" w14:textId="6E980064" w:rsidR="00346544" w:rsidRPr="00346544" w:rsidRDefault="001F005D" w:rsidP="00095539">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t</m:t>
              </m:r>
            </m:sub>
          </m:sSub>
          <m:r>
            <w:rPr>
              <w:rFonts w:ascii="Cambria Math" w:eastAsiaTheme="minorEastAsia" w:hAnsi="Cambria Math"/>
            </w:rPr>
            <m:t>=α</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t-L</m:t>
                      </m:r>
                    </m:sub>
                  </m:sSub>
                </m:den>
              </m:f>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1-α</m:t>
              </m:r>
            </m:e>
          </m:d>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t-1</m:t>
                  </m:r>
                </m:sub>
              </m:sSub>
            </m:e>
          </m:d>
          <m:r>
            <w:rPr>
              <w:rFonts w:ascii="Cambria Math" w:eastAsiaTheme="minorEastAsia" w:hAnsi="Cambria Math"/>
            </w:rPr>
            <m:t xml:space="preserve"> </m:t>
          </m:r>
          <m:d>
            <m:dPr>
              <m:ctrlPr>
                <w:rPr>
                  <w:rFonts w:ascii="Cambria Math" w:eastAsiaTheme="minorEastAsia" w:hAnsi="Cambria Math"/>
                  <w:i/>
                </w:rPr>
              </m:ctrlPr>
            </m:dPr>
            <m:e>
              <m:r>
                <w:rPr>
                  <w:rFonts w:ascii="Cambria Math" w:eastAsiaTheme="minorEastAsia" w:hAnsi="Cambria Math"/>
                </w:rPr>
                <m:t>level</m:t>
              </m:r>
            </m:e>
          </m:d>
        </m:oMath>
      </m:oMathPara>
    </w:p>
    <w:p w14:paraId="5853E647" w14:textId="278DE23B" w:rsidR="00346544" w:rsidRPr="0082596A" w:rsidRDefault="001F005D" w:rsidP="00095539">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t</m:t>
              </m:r>
            </m:sub>
          </m:sSub>
          <m:r>
            <w:rPr>
              <w:rFonts w:ascii="Cambria Math" w:eastAsiaTheme="minorEastAsia" w:hAnsi="Cambria Math"/>
            </w:rPr>
            <m:t>=β</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t-1</m:t>
                  </m:r>
                </m:sub>
              </m:sSub>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1-β</m:t>
              </m:r>
            </m:e>
          </m:d>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t-1</m:t>
              </m:r>
            </m:sub>
          </m:sSub>
          <m:r>
            <w:rPr>
              <w:rFonts w:ascii="Cambria Math" w:eastAsiaTheme="minorEastAsia" w:hAnsi="Cambria Math"/>
            </w:rPr>
            <m:t xml:space="preserve"> (trend)</m:t>
          </m:r>
        </m:oMath>
      </m:oMathPara>
    </w:p>
    <w:p w14:paraId="092CA7D6" w14:textId="06D1A60B" w:rsidR="0082596A" w:rsidRPr="0082596A" w:rsidRDefault="001F005D" w:rsidP="00095539">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t</m:t>
              </m:r>
            </m:sub>
          </m:sSub>
          <m:r>
            <w:rPr>
              <w:rFonts w:ascii="Cambria Math" w:eastAsiaTheme="minorEastAsia" w:hAnsi="Cambria Math"/>
            </w:rPr>
            <m:t>=δ</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t</m:t>
                      </m:r>
                    </m:sub>
                  </m:sSub>
                </m:den>
              </m:f>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1-δ</m:t>
              </m:r>
            </m:e>
          </m:d>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t-L</m:t>
              </m:r>
            </m:sub>
          </m:sSub>
          <m:r>
            <w:rPr>
              <w:rFonts w:ascii="Cambria Math" w:eastAsiaTheme="minorEastAsia" w:hAnsi="Cambria Math"/>
            </w:rPr>
            <m:t xml:space="preserve"> (seasonal indices)</m:t>
          </m:r>
        </m:oMath>
      </m:oMathPara>
    </w:p>
    <w:p w14:paraId="33DB987D" w14:textId="51344C1B" w:rsidR="0082596A" w:rsidRDefault="00456629" w:rsidP="00095539">
      <w:pPr>
        <w:jc w:val="both"/>
        <w:rPr>
          <w:rFonts w:eastAsiaTheme="minorEastAsia"/>
        </w:rPr>
      </w:pPr>
      <w:r>
        <w:rPr>
          <w:rFonts w:eastAsiaTheme="minorEastAsia"/>
        </w:rPr>
        <w:t>Where L is the seasonal frequency, t</w:t>
      </w:r>
      <w:r w:rsidR="00176367" w:rsidRPr="00176367">
        <w:rPr>
          <w:rFonts w:eastAsiaTheme="minorEastAsia"/>
        </w:rPr>
        <w:t>hus, predictions of the future or of current instances are computed on the basis of these three influences.</w:t>
      </w:r>
    </w:p>
    <w:p w14:paraId="6D7E6519" w14:textId="438CBC27" w:rsidR="00176367" w:rsidRDefault="00176367" w:rsidP="00095539">
      <w:pPr>
        <w:jc w:val="both"/>
        <w:rPr>
          <w:rFonts w:eastAsiaTheme="minorEastAsia"/>
        </w:rPr>
      </w:pPr>
      <w:r w:rsidRPr="00176367">
        <w:rPr>
          <w:rFonts w:eastAsiaTheme="minorEastAsia"/>
        </w:rPr>
        <w:t xml:space="preserve">Using exponential smoothing across these different aspects that the model </w:t>
      </w:r>
      <w:proofErr w:type="gramStart"/>
      <w:r w:rsidRPr="00176367">
        <w:rPr>
          <w:rFonts w:eastAsiaTheme="minorEastAsia"/>
        </w:rPr>
        <w:t>considers</w:t>
      </w:r>
      <w:r w:rsidR="00F04943">
        <w:rPr>
          <w:rFonts w:eastAsiaTheme="minorEastAsia"/>
        </w:rPr>
        <w:t>,</w:t>
      </w:r>
      <w:proofErr w:type="gramEnd"/>
      <w:r w:rsidRPr="00176367">
        <w:rPr>
          <w:rFonts w:eastAsiaTheme="minorEastAsia"/>
        </w:rPr>
        <w:t xml:space="preserve"> it determines a weight for past observations. This means that the model gives greater weight to observations recorded more recent, than those recorded before them. Hence, parameters alpha, beta and delta influence the level of exponential smoothing applied to level, trend and seasonal components respectively. These values are optimised using least squares.</w:t>
      </w:r>
    </w:p>
    <w:p w14:paraId="091B0B33" w14:textId="6131C4D3" w:rsidR="009126C3" w:rsidRPr="00346544" w:rsidRDefault="001F005D" w:rsidP="00095539">
      <w:pPr>
        <w:jc w:val="both"/>
        <w:rPr>
          <w:rFonts w:eastAsiaTheme="minorEastAsia"/>
        </w:rPr>
      </w:pPr>
      <m:oMathPara>
        <m:oMath>
          <m:acc>
            <m:accPr>
              <m:ctrlPr>
                <w:rPr>
                  <w:rFonts w:ascii="Cambria Math" w:eastAsiaTheme="minorEastAsia" w:hAnsi="Cambria Math"/>
                  <w:i/>
                </w:rPr>
              </m:ctrlPr>
            </m:accPr>
            <m:e>
              <m:r>
                <w:rPr>
                  <w:rFonts w:ascii="Cambria Math" w:eastAsiaTheme="minorEastAsia" w:hAnsi="Cambria Math"/>
                </w:rPr>
                <m:t>α</m:t>
              </m:r>
            </m:e>
          </m:acc>
          <m:r>
            <w:rPr>
              <w:rFonts w:ascii="Cambria Math" w:eastAsiaTheme="minorEastAsia" w:hAnsi="Cambria Math"/>
            </w:rPr>
            <m:t>,</m:t>
          </m:r>
          <m:acc>
            <m:accPr>
              <m:ctrlPr>
                <w:rPr>
                  <w:rFonts w:ascii="Cambria Math" w:eastAsiaTheme="minorEastAsia" w:hAnsi="Cambria Math"/>
                  <w:i/>
                </w:rPr>
              </m:ctrlPr>
            </m:accPr>
            <m:e>
              <m:r>
                <w:rPr>
                  <w:rFonts w:ascii="Cambria Math" w:eastAsiaTheme="minorEastAsia" w:hAnsi="Cambria Math"/>
                </w:rPr>
                <m:t>β</m:t>
              </m:r>
            </m:e>
          </m:acc>
          <m:r>
            <w:rPr>
              <w:rFonts w:ascii="Cambria Math" w:eastAsiaTheme="minorEastAsia" w:hAnsi="Cambria Math"/>
            </w:rPr>
            <m:t>,</m:t>
          </m:r>
          <m:acc>
            <m:accPr>
              <m:ctrlPr>
                <w:rPr>
                  <w:rFonts w:ascii="Cambria Math" w:eastAsiaTheme="minorEastAsia" w:hAnsi="Cambria Math"/>
                  <w:i/>
                </w:rPr>
              </m:ctrlPr>
            </m:accPr>
            <m:e>
              <m:r>
                <w:rPr>
                  <w:rFonts w:ascii="Cambria Math" w:eastAsiaTheme="minorEastAsia" w:hAnsi="Cambria Math"/>
                </w:rPr>
                <m:t>δ</m:t>
              </m:r>
            </m:e>
          </m:acc>
          <m:r>
            <w:rPr>
              <w:rFonts w:ascii="Cambria Math" w:eastAsiaTheme="minorEastAsia" w:hAnsi="Cambria Math"/>
            </w:rPr>
            <m:t>=argmi</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α,β,δ</m:t>
              </m:r>
            </m:sub>
          </m:sSub>
          <m:nary>
            <m:naryPr>
              <m:chr m:val="∑"/>
              <m:limLoc m:val="undOvr"/>
              <m:ctrlPr>
                <w:rPr>
                  <w:rFonts w:ascii="Cambria Math" w:eastAsiaTheme="minorEastAsia" w:hAnsi="Cambria Math"/>
                  <w:i/>
                </w:rPr>
              </m:ctrlPr>
            </m:naryPr>
            <m:sub>
              <m:r>
                <w:rPr>
                  <w:rFonts w:ascii="Cambria Math" w:eastAsiaTheme="minorEastAsia" w:hAnsi="Cambria Math"/>
                </w:rPr>
                <m:t>t=1</m:t>
              </m:r>
            </m:sub>
            <m:sup>
              <m:r>
                <w:rPr>
                  <w:rFonts w:ascii="Cambria Math" w:eastAsiaTheme="minorEastAsia" w:hAnsi="Cambria Math"/>
                </w:rPr>
                <m:t>N</m:t>
              </m:r>
            </m:sup>
            <m:e>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t-L</m:t>
                          </m:r>
                        </m:sub>
                      </m:sSub>
                    </m:e>
                  </m:d>
                </m:e>
                <m:sup>
                  <m:r>
                    <w:rPr>
                      <w:rFonts w:ascii="Cambria Math" w:eastAsiaTheme="minorEastAsia" w:hAnsi="Cambria Math"/>
                    </w:rPr>
                    <m:t>2</m:t>
                  </m:r>
                </m:sup>
              </m:sSup>
            </m:e>
          </m:nary>
        </m:oMath>
      </m:oMathPara>
    </w:p>
    <w:p w14:paraId="184F0EE6" w14:textId="0693083C" w:rsidR="00312537" w:rsidRDefault="00312537" w:rsidP="00312537">
      <w:pPr>
        <w:pStyle w:val="Heading2"/>
      </w:pPr>
      <w:r>
        <w:lastRenderedPageBreak/>
        <w:t>Diagnostics</w:t>
      </w:r>
    </w:p>
    <w:p w14:paraId="590DD34B" w14:textId="5957CC8C" w:rsidR="00CE683C" w:rsidRDefault="00CE683C" w:rsidP="00095539">
      <w:pPr>
        <w:jc w:val="both"/>
      </w:pPr>
      <w:r w:rsidRPr="00CE683C">
        <w:t xml:space="preserve">Before deriving any forecasts, diagnostics were performed to ensure that the model was appropriate in forecasting of the provided data. </w:t>
      </w:r>
    </w:p>
    <w:p w14:paraId="2EA07DEE" w14:textId="6FE3B704" w:rsidR="00B87727" w:rsidRDefault="00B87727" w:rsidP="00095539">
      <w:pPr>
        <w:jc w:val="both"/>
      </w:pPr>
      <w:r>
        <w:rPr>
          <w:noProof/>
        </w:rPr>
        <w:drawing>
          <wp:anchor distT="0" distB="0" distL="114300" distR="114300" simplePos="0" relativeHeight="251768320" behindDoc="0" locked="0" layoutInCell="1" allowOverlap="1" wp14:anchorId="1D5DB560" wp14:editId="2581BEF7">
            <wp:simplePos x="0" y="0"/>
            <wp:positionH relativeFrom="column">
              <wp:posOffset>2630170</wp:posOffset>
            </wp:positionH>
            <wp:positionV relativeFrom="paragraph">
              <wp:posOffset>2185670</wp:posOffset>
            </wp:positionV>
            <wp:extent cx="3277235" cy="2047875"/>
            <wp:effectExtent l="0" t="0" r="0" b="9525"/>
            <wp:wrapTopAndBottom/>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277235" cy="20478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7296" behindDoc="0" locked="0" layoutInCell="1" allowOverlap="1" wp14:anchorId="536C7197" wp14:editId="1D6E24AD">
            <wp:simplePos x="0" y="0"/>
            <wp:positionH relativeFrom="margin">
              <wp:posOffset>-393700</wp:posOffset>
            </wp:positionH>
            <wp:positionV relativeFrom="paragraph">
              <wp:posOffset>2185670</wp:posOffset>
            </wp:positionV>
            <wp:extent cx="3277235" cy="2047875"/>
            <wp:effectExtent l="0" t="0" r="0" b="9525"/>
            <wp:wrapTopAndBottom/>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277235" cy="20478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6272" behindDoc="0" locked="0" layoutInCell="1" allowOverlap="1" wp14:anchorId="790D197F" wp14:editId="6FE0C839">
            <wp:simplePos x="0" y="0"/>
            <wp:positionH relativeFrom="column">
              <wp:posOffset>2616200</wp:posOffset>
            </wp:positionH>
            <wp:positionV relativeFrom="paragraph">
              <wp:posOffset>328295</wp:posOffset>
            </wp:positionV>
            <wp:extent cx="3277235" cy="2047875"/>
            <wp:effectExtent l="0" t="0" r="0" b="9525"/>
            <wp:wrapTopAndBottom/>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277235" cy="2047875"/>
                    </a:xfrm>
                    <a:prstGeom prst="rect">
                      <a:avLst/>
                    </a:prstGeom>
                    <a:noFill/>
                    <a:ln>
                      <a:noFill/>
                    </a:ln>
                  </pic:spPr>
                </pic:pic>
              </a:graphicData>
            </a:graphic>
          </wp:anchor>
        </w:drawing>
      </w:r>
      <w:r>
        <w:rPr>
          <w:noProof/>
        </w:rPr>
        <w:drawing>
          <wp:anchor distT="0" distB="0" distL="114300" distR="114300" simplePos="0" relativeHeight="251765248" behindDoc="0" locked="0" layoutInCell="1" allowOverlap="1" wp14:anchorId="7EF0B79C" wp14:editId="71BEFEF4">
            <wp:simplePos x="0" y="0"/>
            <wp:positionH relativeFrom="column">
              <wp:posOffset>-406400</wp:posOffset>
            </wp:positionH>
            <wp:positionV relativeFrom="paragraph">
              <wp:posOffset>391634</wp:posOffset>
            </wp:positionV>
            <wp:extent cx="3275965" cy="1965325"/>
            <wp:effectExtent l="0" t="0" r="635" b="0"/>
            <wp:wrapTopAndBottom/>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275965" cy="19653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87727">
        <w:t>Holt-Winters exponential smoothing curve following very closely with the data was a good indication of model use for the given data.</w:t>
      </w:r>
    </w:p>
    <w:p w14:paraId="0DF10FF0" w14:textId="40EBE354" w:rsidR="00B0588D" w:rsidRDefault="00B0588D" w:rsidP="00095539">
      <w:pPr>
        <w:jc w:val="both"/>
      </w:pPr>
      <w:r w:rsidRPr="00F005A9">
        <w:rPr>
          <w:sz w:val="14"/>
          <w:szCs w:val="14"/>
        </w:rPr>
        <w:t xml:space="preserve">(figure </w:t>
      </w:r>
      <w:r>
        <w:rPr>
          <w:sz w:val="14"/>
          <w:szCs w:val="14"/>
        </w:rPr>
        <w:t>18)</w:t>
      </w:r>
    </w:p>
    <w:p w14:paraId="7921CFDA" w14:textId="52DA04D9" w:rsidR="00CE683C" w:rsidRDefault="00B87727" w:rsidP="00ED17C1">
      <w:pPr>
        <w:jc w:val="both"/>
      </w:pPr>
      <w:r w:rsidRPr="00B87727">
        <w:t>The residuals appeared not to follow any particular pattern, however, a qqplot of them showed some slight deviation from the line, through which did raise some concern for normality. Moreover, the autocorrelations did not give any unusual results and were reasonable. Thus, provided these diagnostics, other than the slight concern for normality, the model was confirmed appropriate for the data.</w:t>
      </w:r>
    </w:p>
    <w:p w14:paraId="375A989B" w14:textId="2EC44EA6" w:rsidR="00B87727" w:rsidRDefault="00B66806" w:rsidP="00ED17C1">
      <w:pPr>
        <w:jc w:val="both"/>
      </w:pPr>
      <w:r>
        <w:t>Before completing model validation and selection, the next model of comparison will be discussed first.</w:t>
      </w:r>
    </w:p>
    <w:p w14:paraId="5997B897" w14:textId="3B91C425" w:rsidR="00312537" w:rsidRDefault="00D30499" w:rsidP="00D30499">
      <w:pPr>
        <w:pStyle w:val="Heading1"/>
      </w:pPr>
      <w:r w:rsidRPr="00D30499">
        <w:t>Multiplicative Holt-Winters Exponential Smoothing with Dampening</w:t>
      </w:r>
    </w:p>
    <w:p w14:paraId="01E1B6F1" w14:textId="7A7BD6CF" w:rsidR="00D30499" w:rsidRDefault="00D30499" w:rsidP="00D30499">
      <w:pPr>
        <w:pStyle w:val="Heading2"/>
      </w:pPr>
      <w:r>
        <w:t>Rationale</w:t>
      </w:r>
    </w:p>
    <w:p w14:paraId="3085E351" w14:textId="0C05C817" w:rsidR="00E134BE" w:rsidRDefault="00D30499" w:rsidP="00ED17C1">
      <w:pPr>
        <w:jc w:val="both"/>
      </w:pPr>
      <w:r w:rsidRPr="00D30499">
        <w:t xml:space="preserve">Since the multiplicative Holt-Winters Exponential Smoothing with Dampening model follows very similar principles to the previous model, the same rationale applies. However, the addition of dampening also allows us to address the potential issue of extrapolating the trend </w:t>
      </w:r>
      <w:r w:rsidRPr="00D30499">
        <w:lastRenderedPageBreak/>
        <w:t>indefinitely into the future. Therefore, producing such a model should be able to prevent the resulting of implausible forecasts</w:t>
      </w:r>
      <w:r w:rsidR="00C73386">
        <w:t>.</w:t>
      </w:r>
    </w:p>
    <w:p w14:paraId="070381B5" w14:textId="596D4A5F" w:rsidR="001C0580" w:rsidRDefault="001C0580" w:rsidP="001C0580">
      <w:pPr>
        <w:pStyle w:val="Heading2"/>
      </w:pPr>
      <w:r>
        <w:t>Methodology</w:t>
      </w:r>
    </w:p>
    <w:p w14:paraId="50CAF6B4" w14:textId="695EDED7" w:rsidR="001C0580" w:rsidRDefault="001C0580" w:rsidP="00ED17C1">
      <w:pPr>
        <w:jc w:val="both"/>
      </w:pPr>
      <w:r w:rsidRPr="001C0580">
        <w:t>The model follows the same principles and components of the previous one, but with the inclusion of a dampening parameter (</w:t>
      </w:r>
      <m:oMath>
        <m:r>
          <w:rPr>
            <w:rFonts w:ascii="Cambria Math" w:hAnsi="Cambria Math"/>
          </w:rPr>
          <m:t>φ</m:t>
        </m:r>
      </m:oMath>
      <w:r w:rsidRPr="001C0580">
        <w:t>). Effectively, this applies an additional weight to both the seasonality and trend components.</w:t>
      </w:r>
    </w:p>
    <w:p w14:paraId="0497BE35" w14:textId="77777777" w:rsidR="00C73386" w:rsidRPr="00346544" w:rsidRDefault="001F005D" w:rsidP="00C73386">
      <w:pPr>
        <w:jc w:val="both"/>
        <w:rPr>
          <w:rFonts w:eastAsiaTheme="minorEastAsia"/>
        </w:rPr>
      </w:pPr>
      <m:oMathPara>
        <m:oMath>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t+1</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t</m:t>
                  </m:r>
                </m:sub>
              </m:sSub>
              <m:r>
                <w:rPr>
                  <w:rFonts w:ascii="Cambria Math" w:hAnsi="Cambria Math"/>
                </w:rPr>
                <m:t>+φ</m:t>
              </m:r>
              <m:sSub>
                <m:sSubPr>
                  <m:ctrlPr>
                    <w:rPr>
                      <w:rFonts w:ascii="Cambria Math" w:hAnsi="Cambria Math"/>
                      <w:i/>
                    </w:rPr>
                  </m:ctrlPr>
                </m:sSubPr>
                <m:e>
                  <m:r>
                    <w:rPr>
                      <w:rFonts w:ascii="Cambria Math" w:hAnsi="Cambria Math"/>
                    </w:rPr>
                    <m:t>b</m:t>
                  </m:r>
                </m:e>
                <m:sub>
                  <m:r>
                    <w:rPr>
                      <w:rFonts w:ascii="Cambria Math" w:hAnsi="Cambria Math"/>
                    </w:rPr>
                    <m:t>t</m:t>
                  </m:r>
                </m:sub>
              </m:sSub>
            </m:e>
          </m:d>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t+1-L</m:t>
              </m:r>
            </m:sub>
          </m:sSub>
          <m:r>
            <w:rPr>
              <w:rFonts w:ascii="Cambria Math" w:hAnsi="Cambria Math"/>
            </w:rPr>
            <m:t xml:space="preserve"> </m:t>
          </m:r>
          <m:d>
            <m:dPr>
              <m:ctrlPr>
                <w:rPr>
                  <w:rFonts w:ascii="Cambria Math" w:hAnsi="Cambria Math"/>
                  <w:i/>
                </w:rPr>
              </m:ctrlPr>
            </m:dPr>
            <m:e>
              <m:r>
                <w:rPr>
                  <w:rFonts w:ascii="Cambria Math" w:hAnsi="Cambria Math"/>
                </w:rPr>
                <m:t>forecast equation</m:t>
              </m:r>
            </m:e>
          </m:d>
        </m:oMath>
      </m:oMathPara>
    </w:p>
    <w:p w14:paraId="4C689DD7" w14:textId="77777777" w:rsidR="00C73386" w:rsidRPr="00346544" w:rsidRDefault="001F005D" w:rsidP="00C73386">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t</m:t>
              </m:r>
            </m:sub>
          </m:sSub>
          <m:r>
            <w:rPr>
              <w:rFonts w:ascii="Cambria Math" w:eastAsiaTheme="minorEastAsia" w:hAnsi="Cambria Math"/>
            </w:rPr>
            <m:t>=α</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t-L</m:t>
                      </m:r>
                    </m:sub>
                  </m:sSub>
                </m:den>
              </m:f>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1-α</m:t>
              </m:r>
            </m:e>
          </m:d>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φb</m:t>
                  </m:r>
                </m:e>
                <m:sub>
                  <m:r>
                    <w:rPr>
                      <w:rFonts w:ascii="Cambria Math" w:eastAsiaTheme="minorEastAsia" w:hAnsi="Cambria Math"/>
                    </w:rPr>
                    <m:t>t-1</m:t>
                  </m:r>
                </m:sub>
              </m:sSub>
            </m:e>
          </m:d>
          <m:r>
            <w:rPr>
              <w:rFonts w:ascii="Cambria Math" w:eastAsiaTheme="minorEastAsia" w:hAnsi="Cambria Math"/>
            </w:rPr>
            <m:t xml:space="preserve"> </m:t>
          </m:r>
          <m:d>
            <m:dPr>
              <m:ctrlPr>
                <w:rPr>
                  <w:rFonts w:ascii="Cambria Math" w:eastAsiaTheme="minorEastAsia" w:hAnsi="Cambria Math"/>
                  <w:i/>
                </w:rPr>
              </m:ctrlPr>
            </m:dPr>
            <m:e>
              <m:r>
                <w:rPr>
                  <w:rFonts w:ascii="Cambria Math" w:eastAsiaTheme="minorEastAsia" w:hAnsi="Cambria Math"/>
                </w:rPr>
                <m:t>level</m:t>
              </m:r>
            </m:e>
          </m:d>
        </m:oMath>
      </m:oMathPara>
    </w:p>
    <w:p w14:paraId="647C2FD9" w14:textId="77777777" w:rsidR="00C73386" w:rsidRPr="0082596A" w:rsidRDefault="001F005D" w:rsidP="00C73386">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t</m:t>
              </m:r>
            </m:sub>
          </m:sSub>
          <m:r>
            <w:rPr>
              <w:rFonts w:ascii="Cambria Math" w:eastAsiaTheme="minorEastAsia" w:hAnsi="Cambria Math"/>
            </w:rPr>
            <m:t>=β</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t-1</m:t>
                  </m:r>
                </m:sub>
              </m:sSub>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1-β</m:t>
              </m:r>
            </m:e>
          </m:d>
          <m:r>
            <w:rPr>
              <w:rFonts w:ascii="Cambria Math" w:eastAsiaTheme="minorEastAsia" w:hAnsi="Cambria Math"/>
            </w:rPr>
            <m:t>φ</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t-1</m:t>
              </m:r>
            </m:sub>
          </m:sSub>
          <m:r>
            <w:rPr>
              <w:rFonts w:ascii="Cambria Math" w:eastAsiaTheme="minorEastAsia" w:hAnsi="Cambria Math"/>
            </w:rPr>
            <m:t xml:space="preserve"> (trend)</m:t>
          </m:r>
        </m:oMath>
      </m:oMathPara>
    </w:p>
    <w:p w14:paraId="1E7B8B32" w14:textId="6F5A93C6" w:rsidR="00C73386" w:rsidRPr="00C73386" w:rsidRDefault="001F005D" w:rsidP="00C73386">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t</m:t>
              </m:r>
            </m:sub>
          </m:sSub>
          <m:r>
            <w:rPr>
              <w:rFonts w:ascii="Cambria Math" w:eastAsiaTheme="minorEastAsia" w:hAnsi="Cambria Math"/>
            </w:rPr>
            <m:t>=δ</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t</m:t>
                      </m:r>
                    </m:sub>
                  </m:sSub>
                </m:den>
              </m:f>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1-δ</m:t>
              </m:r>
            </m:e>
          </m:d>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t-L</m:t>
              </m:r>
            </m:sub>
          </m:sSub>
          <m:r>
            <w:rPr>
              <w:rFonts w:ascii="Cambria Math" w:eastAsiaTheme="minorEastAsia" w:hAnsi="Cambria Math"/>
            </w:rPr>
            <m:t xml:space="preserve"> (seasonal indices)</m:t>
          </m:r>
        </m:oMath>
      </m:oMathPara>
    </w:p>
    <w:p w14:paraId="02E7502E" w14:textId="69DB50A7" w:rsidR="004E07FF" w:rsidRDefault="00CE683C" w:rsidP="0028549A">
      <w:pPr>
        <w:pStyle w:val="Heading2"/>
      </w:pPr>
      <w:r>
        <w:t>Diagnostics</w:t>
      </w:r>
    </w:p>
    <w:p w14:paraId="44D6A794" w14:textId="347CD7C5" w:rsidR="004E07FF" w:rsidRDefault="004E07FF" w:rsidP="00ED17C1">
      <w:pPr>
        <w:jc w:val="both"/>
      </w:pPr>
      <w:r>
        <w:rPr>
          <w:noProof/>
        </w:rPr>
        <w:drawing>
          <wp:anchor distT="0" distB="0" distL="114300" distR="114300" simplePos="0" relativeHeight="251772416" behindDoc="0" locked="0" layoutInCell="1" allowOverlap="1" wp14:anchorId="3ADC7230" wp14:editId="79EBDB3C">
            <wp:simplePos x="0" y="0"/>
            <wp:positionH relativeFrom="column">
              <wp:posOffset>2609850</wp:posOffset>
            </wp:positionH>
            <wp:positionV relativeFrom="paragraph">
              <wp:posOffset>2285839</wp:posOffset>
            </wp:positionV>
            <wp:extent cx="3276600" cy="1945005"/>
            <wp:effectExtent l="0" t="0" r="0" b="0"/>
            <wp:wrapTopAndBottom/>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26">
                      <a:extLst>
                        <a:ext uri="{28A0092B-C50C-407E-A947-70E740481C1C}">
                          <a14:useLocalDpi xmlns:a14="http://schemas.microsoft.com/office/drawing/2010/main" val="0"/>
                        </a:ext>
                      </a:extLst>
                    </a:blip>
                    <a:srcRect t="4999"/>
                    <a:stretch/>
                  </pic:blipFill>
                  <pic:spPr bwMode="auto">
                    <a:xfrm>
                      <a:off x="0" y="0"/>
                      <a:ext cx="3276600" cy="19450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1392" behindDoc="0" locked="0" layoutInCell="1" allowOverlap="1" wp14:anchorId="4AD10F91" wp14:editId="2B333275">
            <wp:simplePos x="0" y="0"/>
            <wp:positionH relativeFrom="margin">
              <wp:posOffset>-368489</wp:posOffset>
            </wp:positionH>
            <wp:positionV relativeFrom="paragraph">
              <wp:posOffset>2184760</wp:posOffset>
            </wp:positionV>
            <wp:extent cx="3277225" cy="2048400"/>
            <wp:effectExtent l="0" t="0" r="0" b="9525"/>
            <wp:wrapTopAndBottom/>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277225" cy="20484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9344" behindDoc="0" locked="0" layoutInCell="1" allowOverlap="1" wp14:anchorId="28595AC7" wp14:editId="43CA1754">
            <wp:simplePos x="0" y="0"/>
            <wp:positionH relativeFrom="column">
              <wp:posOffset>-385445</wp:posOffset>
            </wp:positionH>
            <wp:positionV relativeFrom="paragraph">
              <wp:posOffset>381474</wp:posOffset>
            </wp:positionV>
            <wp:extent cx="3275965" cy="1965325"/>
            <wp:effectExtent l="0" t="0" r="635" b="0"/>
            <wp:wrapTopAndBottom/>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275965" cy="19653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6D842351" wp14:editId="29206818">
            <wp:simplePos x="0" y="0"/>
            <wp:positionH relativeFrom="margin">
              <wp:posOffset>2608580</wp:posOffset>
            </wp:positionH>
            <wp:positionV relativeFrom="paragraph">
              <wp:posOffset>332579</wp:posOffset>
            </wp:positionV>
            <wp:extent cx="3277235" cy="2047875"/>
            <wp:effectExtent l="0" t="0" r="0" b="9525"/>
            <wp:wrapTopAndBottom/>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277235" cy="20478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E683C" w:rsidRPr="00CE683C">
        <w:t>Holt-Winters exponential smoothing curve following very closely with the data was a good indication of model use for the given data.</w:t>
      </w:r>
      <w:r w:rsidRPr="004E07FF">
        <w:t xml:space="preserve"> </w:t>
      </w:r>
    </w:p>
    <w:p w14:paraId="346E7AA2" w14:textId="14AA9173" w:rsidR="00B0588D" w:rsidRDefault="00B0588D" w:rsidP="00CE683C">
      <w:r w:rsidRPr="00F005A9">
        <w:rPr>
          <w:sz w:val="14"/>
          <w:szCs w:val="14"/>
        </w:rPr>
        <w:t xml:space="preserve">(figure </w:t>
      </w:r>
      <w:r>
        <w:rPr>
          <w:sz w:val="14"/>
          <w:szCs w:val="14"/>
        </w:rPr>
        <w:t>19)</w:t>
      </w:r>
    </w:p>
    <w:p w14:paraId="4C6A53B7" w14:textId="7B81FD12" w:rsidR="004A380A" w:rsidRDefault="004A380A" w:rsidP="00ED17C1">
      <w:pPr>
        <w:jc w:val="both"/>
      </w:pPr>
      <w:r w:rsidRPr="004A380A">
        <w:t xml:space="preserve">Similarly, to the previous model the residuals did not follow any patterns, while normality was also questionable but relatively reasonable with the slight deviations from the line at the </w:t>
      </w:r>
      <w:r w:rsidRPr="004A380A">
        <w:lastRenderedPageBreak/>
        <w:t>extremities. Moreover, the autocorrelations were also not an issue with these not containing any high values.</w:t>
      </w:r>
    </w:p>
    <w:p w14:paraId="6AFB5F34" w14:textId="095F466E" w:rsidR="00CE683C" w:rsidRDefault="003463EA" w:rsidP="003463EA">
      <w:pPr>
        <w:pStyle w:val="Heading1"/>
      </w:pPr>
      <w:r w:rsidRPr="003463EA">
        <w:rPr>
          <w:noProof/>
        </w:rPr>
        <w:drawing>
          <wp:anchor distT="0" distB="0" distL="114300" distR="114300" simplePos="0" relativeHeight="251773440" behindDoc="0" locked="0" layoutInCell="1" allowOverlap="1" wp14:anchorId="17FB6768" wp14:editId="2759CB04">
            <wp:simplePos x="0" y="0"/>
            <wp:positionH relativeFrom="margin">
              <wp:align>center</wp:align>
            </wp:positionH>
            <wp:positionV relativeFrom="paragraph">
              <wp:posOffset>361173</wp:posOffset>
            </wp:positionV>
            <wp:extent cx="2763520" cy="558165"/>
            <wp:effectExtent l="0" t="0" r="0" b="0"/>
            <wp:wrapTopAndBottom/>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2763520" cy="558165"/>
                    </a:xfrm>
                    <a:prstGeom prst="rect">
                      <a:avLst/>
                    </a:prstGeom>
                  </pic:spPr>
                </pic:pic>
              </a:graphicData>
            </a:graphic>
            <wp14:sizeRelH relativeFrom="margin">
              <wp14:pctWidth>0</wp14:pctWidth>
            </wp14:sizeRelH>
            <wp14:sizeRelV relativeFrom="margin">
              <wp14:pctHeight>0</wp14:pctHeight>
            </wp14:sizeRelV>
          </wp:anchor>
        </w:drawing>
      </w:r>
      <w:r>
        <w:t>Model Validation and Selection</w:t>
      </w:r>
    </w:p>
    <w:p w14:paraId="5F89ED45" w14:textId="49605DD6" w:rsidR="00F93490" w:rsidRPr="00F93490" w:rsidRDefault="003463EA" w:rsidP="003463EA">
      <w:pPr>
        <w:rPr>
          <w:sz w:val="14"/>
          <w:szCs w:val="14"/>
        </w:rPr>
      </w:pPr>
      <w:r>
        <w:rPr>
          <w:sz w:val="14"/>
          <w:szCs w:val="14"/>
        </w:rPr>
        <w:t>(figure 20)</w:t>
      </w:r>
    </w:p>
    <w:p w14:paraId="2D94093C" w14:textId="0FE6F203" w:rsidR="00F93490" w:rsidRDefault="00F93490" w:rsidP="00095539">
      <w:pPr>
        <w:jc w:val="both"/>
      </w:pPr>
      <w:r w:rsidRPr="00F93490">
        <w:t>Given the results of the above models there was a slight difference in the RMSE and SE scores. The predictions were also slightly different, where the model with dampening had lower values compared to without dampening. While the differences in performance and forecasting were basically negligible the best model to consider would be the one with dampening. This is because it assess</w:t>
      </w:r>
      <w:r w:rsidR="00291B6F">
        <w:t>es</w:t>
      </w:r>
      <w:r w:rsidRPr="00F93490">
        <w:t xml:space="preserve"> uncertainty of the future better through not erroneously assuming indefinite growth.</w:t>
      </w:r>
    </w:p>
    <w:p w14:paraId="2445F488" w14:textId="76F5B493" w:rsidR="00BF4EE3" w:rsidRDefault="00104423" w:rsidP="00104423">
      <w:pPr>
        <w:jc w:val="center"/>
      </w:pPr>
      <w:r>
        <w:rPr>
          <w:noProof/>
        </w:rPr>
        <w:drawing>
          <wp:inline distT="0" distB="0" distL="0" distR="0" wp14:anchorId="50F242BF" wp14:editId="5A131CE0">
            <wp:extent cx="4148919" cy="2593074"/>
            <wp:effectExtent l="0" t="0" r="444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158551" cy="2599094"/>
                    </a:xfrm>
                    <a:prstGeom prst="rect">
                      <a:avLst/>
                    </a:prstGeom>
                    <a:noFill/>
                    <a:ln>
                      <a:noFill/>
                    </a:ln>
                  </pic:spPr>
                </pic:pic>
              </a:graphicData>
            </a:graphic>
          </wp:inline>
        </w:drawing>
      </w:r>
    </w:p>
    <w:p w14:paraId="7B17E84C" w14:textId="380BD3A5" w:rsidR="00F93490" w:rsidRDefault="00245A67" w:rsidP="00245A67">
      <w:pPr>
        <w:pStyle w:val="Heading1"/>
      </w:pPr>
      <w:r>
        <w:t>Conclusion</w:t>
      </w:r>
    </w:p>
    <w:p w14:paraId="43D32D1D" w14:textId="4B31F893" w:rsidR="00104423" w:rsidRDefault="00144EE4" w:rsidP="00ED17C1">
      <w:pPr>
        <w:jc w:val="both"/>
      </w:pPr>
      <w:r>
        <w:t xml:space="preserve">In conclusion, the </w:t>
      </w:r>
      <w:r w:rsidR="00291B6F">
        <w:t>forecasting results were successfully able to forecast 24 months into future on the number of visitors that would enter the country. Although, the</w:t>
      </w:r>
      <w:r w:rsidR="00FD54D7">
        <w:t xml:space="preserve"> multiplicative Holt-Winters modelling with dampening</w:t>
      </w:r>
      <w:r w:rsidR="00291B6F">
        <w:t xml:space="preserve"> prevents the erroneous assumption that growth continues indefinitely, the model is still limited by historical data. This means that it is not able to account for influences that go beyond historical data, such as the enforcing of new regulations or the influence of economic factors. Therefore, an improvement to consider in further research would be how this understanding of external influences can be </w:t>
      </w:r>
      <w:r w:rsidR="00795B5E">
        <w:t xml:space="preserve">incorporated into time series forecasting. </w:t>
      </w:r>
    </w:p>
    <w:p w14:paraId="0AEC9DE0" w14:textId="78D0E354" w:rsidR="00104423" w:rsidRDefault="00FD54D7" w:rsidP="00ED17C1">
      <w:pPr>
        <w:jc w:val="both"/>
      </w:pPr>
      <w:r>
        <w:t xml:space="preserve">Hence, while forecasting </w:t>
      </w:r>
      <w:r w:rsidR="00C8137B">
        <w:t xml:space="preserve">models </w:t>
      </w:r>
      <w:r>
        <w:t>can be a useful tool</w:t>
      </w:r>
      <w:r w:rsidR="00C8137B">
        <w:t>s,</w:t>
      </w:r>
      <w:r>
        <w:t xml:space="preserve"> any conclusions drawn from these models must be supported with strong domain knowledge and </w:t>
      </w:r>
      <w:r w:rsidR="00C8137B">
        <w:t>insight</w:t>
      </w:r>
      <w:r>
        <w:t xml:space="preserve"> of external factors that </w:t>
      </w:r>
      <w:r w:rsidR="00C8137B">
        <w:t>such</w:t>
      </w:r>
      <w:r>
        <w:t xml:space="preserve"> model</w:t>
      </w:r>
      <w:r w:rsidR="00C8137B">
        <w:t>s</w:t>
      </w:r>
      <w:r>
        <w:t xml:space="preserve"> </w:t>
      </w:r>
      <w:r w:rsidR="00C8137B">
        <w:t>are</w:t>
      </w:r>
      <w:r>
        <w:t xml:space="preserve"> limited by.</w:t>
      </w:r>
    </w:p>
    <w:p w14:paraId="0371BC68" w14:textId="77777777" w:rsidR="00D80A29" w:rsidRDefault="00D80A29" w:rsidP="00D80A29">
      <w:pPr>
        <w:pStyle w:val="Title"/>
      </w:pPr>
      <w:r>
        <w:lastRenderedPageBreak/>
        <w:t>References</w:t>
      </w:r>
    </w:p>
    <w:p w14:paraId="1F15F0FA" w14:textId="4863C1BC" w:rsidR="00EE1C03" w:rsidRDefault="00EE1C03" w:rsidP="00EE1C03">
      <w:proofErr w:type="spellStart"/>
      <w:r>
        <w:t>Bradsher</w:t>
      </w:r>
      <w:proofErr w:type="spellEnd"/>
      <w:r>
        <w:t xml:space="preserve">, M., 2020. Why Would Anyone Use KNN For </w:t>
      </w:r>
      <w:proofErr w:type="gramStart"/>
      <w:r>
        <w:t>Regression?.</w:t>
      </w:r>
      <w:proofErr w:type="gramEnd"/>
      <w:r>
        <w:t xml:space="preserve"> [online] Cross Validated. Available at: &lt;https://stats.stackexchange.com/questions/104255/why-would-anyone-use-knn-for-regression&gt; [Accessed 19 November 2020].</w:t>
      </w:r>
    </w:p>
    <w:p w14:paraId="1C695F95" w14:textId="360C34E5" w:rsidR="00EE1C03" w:rsidRDefault="00EE1C03" w:rsidP="00EE1C03">
      <w:r>
        <w:t xml:space="preserve">Kumar, N., Kumar, N. and profile, V., 2020. Advantages </w:t>
      </w:r>
      <w:proofErr w:type="gramStart"/>
      <w:r>
        <w:t>And</w:t>
      </w:r>
      <w:proofErr w:type="gramEnd"/>
      <w:r>
        <w:t xml:space="preserve"> Disadvantages Of KNN Algorithm In Machine Learning. [online] Theprofessionalspoint.blogspot.com. Available at: &lt;http://theprofessionalspoint.blogspot.com/2019/02/advantages-and-disadvantages-of-knn.html&gt; [Accessed 18 November 2020].</w:t>
      </w:r>
    </w:p>
    <w:p w14:paraId="24D48D56" w14:textId="0D561720" w:rsidR="00EE1C03" w:rsidRDefault="00EE1C03" w:rsidP="00EE1C03">
      <w:r>
        <w:t xml:space="preserve">Kumar, N., Kumar, N. and profile, V., 2020. Advantages </w:t>
      </w:r>
      <w:proofErr w:type="gramStart"/>
      <w:r>
        <w:t>And</w:t>
      </w:r>
      <w:proofErr w:type="gramEnd"/>
      <w:r>
        <w:t xml:space="preserve"> Disadvantages Of KNN Algorithm In Machine Learning. [online] Theprofessionalspoint.blogspot.com. Available at: &lt;http://theprofessionalspoint.blogspot.com/2019/02/advantages-and-disadvantages-of-knn.html&gt; [Accessed 19 November 2020].</w:t>
      </w:r>
    </w:p>
    <w:p w14:paraId="4C4B99A4" w14:textId="3AC1E99D" w:rsidR="00EE1C03" w:rsidRDefault="00EE1C03" w:rsidP="00EE1C03">
      <w:r>
        <w:t>Math.mcgill.ca. 2020. [online] Available at: &lt;https://www.math.mcgill.ca/yyang/resources/doc/randomforest.pdf&gt; [Accessed 18 November 2020].</w:t>
      </w:r>
    </w:p>
    <w:p w14:paraId="65336908" w14:textId="3C2BEE59" w:rsidR="00EE1C03" w:rsidRDefault="00EE1C03" w:rsidP="00EE1C03">
      <w:r>
        <w:t xml:space="preserve">Medium. 2020. Random Forest </w:t>
      </w:r>
      <w:proofErr w:type="gramStart"/>
      <w:r>
        <w:t>And</w:t>
      </w:r>
      <w:proofErr w:type="gramEnd"/>
      <w:r>
        <w:t xml:space="preserve"> Its Implementation. [online] Available at: &lt;https://medium.com/swlh/random-forest-and-its-implementation-71824ced454f&gt; [Accessed 18 November 2020].</w:t>
      </w:r>
    </w:p>
    <w:p w14:paraId="17C9EE99" w14:textId="00514229" w:rsidR="00425BB6" w:rsidRDefault="00EE1C03" w:rsidP="00EE1C03">
      <w:r>
        <w:t xml:space="preserve">Scikit-learn.org. 2020. 3.2.4.3.2. </w:t>
      </w:r>
      <w:proofErr w:type="spellStart"/>
      <w:proofErr w:type="gramStart"/>
      <w:r>
        <w:t>Sklearn.Ensemble.Randomforestregressor</w:t>
      </w:r>
      <w:proofErr w:type="spellEnd"/>
      <w:proofErr w:type="gramEnd"/>
      <w:r>
        <w:t xml:space="preserve"> — Scikit-Learn 0.23.2 Documentation. [online] Available at: &lt;https://scikit-learn.org/stable/modules/generated/sklearn.ensemble.RandomForestRegressor.html&gt; [Accessed 16 November 2020].</w:t>
      </w:r>
      <w:r w:rsidR="00425BB6">
        <w:br w:type="page"/>
      </w:r>
    </w:p>
    <w:p w14:paraId="17E2ECB3" w14:textId="1270153F" w:rsidR="00425BB6" w:rsidRDefault="00425BB6" w:rsidP="00425BB6">
      <w:pPr>
        <w:pStyle w:val="Heading1"/>
      </w:pPr>
      <w:r>
        <w:lastRenderedPageBreak/>
        <w:t>Appendix</w:t>
      </w:r>
    </w:p>
    <w:p w14:paraId="70EBC79C" w14:textId="3BEAF32A" w:rsidR="009B65AE" w:rsidRPr="009B65AE" w:rsidRDefault="009B65AE" w:rsidP="009B65AE">
      <w:pPr>
        <w:pStyle w:val="Heading2"/>
      </w:pPr>
      <w:r>
        <w:t>Appendix i</w:t>
      </w:r>
    </w:p>
    <w:p w14:paraId="28F1CE82" w14:textId="77777777" w:rsidR="00573131" w:rsidRPr="00573131" w:rsidRDefault="00573131" w:rsidP="00573131">
      <w:pPr>
        <w:shd w:val="clear" w:color="auto" w:fill="E3E4E6"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573131">
        <w:rPr>
          <w:rFonts w:ascii="Courier New" w:eastAsia="Times New Roman" w:hAnsi="Courier New" w:cs="Courier New"/>
          <w:color w:val="000000"/>
          <w:sz w:val="21"/>
          <w:szCs w:val="21"/>
        </w:rPr>
        <w:t xml:space="preserve">MS </w:t>
      </w:r>
      <w:proofErr w:type="spellStart"/>
      <w:r w:rsidRPr="00573131">
        <w:rPr>
          <w:rFonts w:ascii="Courier New" w:eastAsia="Times New Roman" w:hAnsi="Courier New" w:cs="Courier New"/>
          <w:color w:val="000000"/>
          <w:sz w:val="21"/>
          <w:szCs w:val="21"/>
        </w:rPr>
        <w:t>SubClass</w:t>
      </w:r>
      <w:proofErr w:type="spellEnd"/>
      <w:r w:rsidRPr="00573131">
        <w:rPr>
          <w:rFonts w:ascii="Courier New" w:eastAsia="Times New Roman" w:hAnsi="Courier New" w:cs="Courier New"/>
          <w:color w:val="000000"/>
          <w:sz w:val="21"/>
          <w:szCs w:val="21"/>
        </w:rPr>
        <w:t xml:space="preserve">          int64</w:t>
      </w:r>
    </w:p>
    <w:p w14:paraId="5F8C1AE1" w14:textId="77777777" w:rsidR="00573131" w:rsidRPr="00573131" w:rsidRDefault="00573131" w:rsidP="00573131">
      <w:pPr>
        <w:shd w:val="clear" w:color="auto" w:fill="E3E4E6"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573131">
        <w:rPr>
          <w:rFonts w:ascii="Courier New" w:eastAsia="Times New Roman" w:hAnsi="Courier New" w:cs="Courier New"/>
          <w:color w:val="000000"/>
          <w:sz w:val="21"/>
          <w:szCs w:val="21"/>
        </w:rPr>
        <w:t>MS Zoning           object</w:t>
      </w:r>
    </w:p>
    <w:p w14:paraId="1CF018C9" w14:textId="77777777" w:rsidR="00573131" w:rsidRPr="00573131" w:rsidRDefault="00573131" w:rsidP="00573131">
      <w:pPr>
        <w:shd w:val="clear" w:color="auto" w:fill="E3E4E6"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573131">
        <w:rPr>
          <w:rFonts w:ascii="Courier New" w:eastAsia="Times New Roman" w:hAnsi="Courier New" w:cs="Courier New"/>
          <w:color w:val="000000"/>
          <w:sz w:val="21"/>
          <w:szCs w:val="21"/>
        </w:rPr>
        <w:t>Lot Frontage       float64</w:t>
      </w:r>
    </w:p>
    <w:p w14:paraId="41F391D7" w14:textId="77777777" w:rsidR="00573131" w:rsidRPr="00573131" w:rsidRDefault="00573131" w:rsidP="00573131">
      <w:pPr>
        <w:shd w:val="clear" w:color="auto" w:fill="E3E4E6"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573131">
        <w:rPr>
          <w:rFonts w:ascii="Courier New" w:eastAsia="Times New Roman" w:hAnsi="Courier New" w:cs="Courier New"/>
          <w:color w:val="000000"/>
          <w:sz w:val="21"/>
          <w:szCs w:val="21"/>
        </w:rPr>
        <w:t>Lot Area             int64</w:t>
      </w:r>
    </w:p>
    <w:p w14:paraId="382EAF23" w14:textId="77777777" w:rsidR="00573131" w:rsidRPr="00573131" w:rsidRDefault="00573131" w:rsidP="00573131">
      <w:pPr>
        <w:shd w:val="clear" w:color="auto" w:fill="E3E4E6"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573131">
        <w:rPr>
          <w:rFonts w:ascii="Courier New" w:eastAsia="Times New Roman" w:hAnsi="Courier New" w:cs="Courier New"/>
          <w:color w:val="000000"/>
          <w:sz w:val="21"/>
          <w:szCs w:val="21"/>
        </w:rPr>
        <w:t>Street              object</w:t>
      </w:r>
    </w:p>
    <w:p w14:paraId="720196DF" w14:textId="77777777" w:rsidR="00573131" w:rsidRPr="00573131" w:rsidRDefault="00573131" w:rsidP="00573131">
      <w:pPr>
        <w:shd w:val="clear" w:color="auto" w:fill="E3E4E6"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573131">
        <w:rPr>
          <w:rFonts w:ascii="Courier New" w:eastAsia="Times New Roman" w:hAnsi="Courier New" w:cs="Courier New"/>
          <w:color w:val="000000"/>
          <w:sz w:val="21"/>
          <w:szCs w:val="21"/>
        </w:rPr>
        <w:t>Alley               object</w:t>
      </w:r>
    </w:p>
    <w:p w14:paraId="4205DBF4" w14:textId="77777777" w:rsidR="00573131" w:rsidRPr="00573131" w:rsidRDefault="00573131" w:rsidP="00573131">
      <w:pPr>
        <w:shd w:val="clear" w:color="auto" w:fill="E3E4E6"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573131">
        <w:rPr>
          <w:rFonts w:ascii="Courier New" w:eastAsia="Times New Roman" w:hAnsi="Courier New" w:cs="Courier New"/>
          <w:color w:val="000000"/>
          <w:sz w:val="21"/>
          <w:szCs w:val="21"/>
        </w:rPr>
        <w:t>Lot Shape           object</w:t>
      </w:r>
    </w:p>
    <w:p w14:paraId="75D3EBB1" w14:textId="77777777" w:rsidR="00573131" w:rsidRPr="00573131" w:rsidRDefault="00573131" w:rsidP="00573131">
      <w:pPr>
        <w:shd w:val="clear" w:color="auto" w:fill="E3E4E6"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573131">
        <w:rPr>
          <w:rFonts w:ascii="Courier New" w:eastAsia="Times New Roman" w:hAnsi="Courier New" w:cs="Courier New"/>
          <w:color w:val="000000"/>
          <w:sz w:val="21"/>
          <w:szCs w:val="21"/>
        </w:rPr>
        <w:t>Land Contour        object</w:t>
      </w:r>
    </w:p>
    <w:p w14:paraId="5E05CD26" w14:textId="77777777" w:rsidR="00573131" w:rsidRPr="00573131" w:rsidRDefault="00573131" w:rsidP="00573131">
      <w:pPr>
        <w:shd w:val="clear" w:color="auto" w:fill="E3E4E6"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573131">
        <w:rPr>
          <w:rFonts w:ascii="Courier New" w:eastAsia="Times New Roman" w:hAnsi="Courier New" w:cs="Courier New"/>
          <w:color w:val="000000"/>
          <w:sz w:val="21"/>
          <w:szCs w:val="21"/>
        </w:rPr>
        <w:t>Utilities           object</w:t>
      </w:r>
    </w:p>
    <w:p w14:paraId="1F9C21B8" w14:textId="77777777" w:rsidR="00573131" w:rsidRPr="00573131" w:rsidRDefault="00573131" w:rsidP="00573131">
      <w:pPr>
        <w:shd w:val="clear" w:color="auto" w:fill="E3E4E6"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573131">
        <w:rPr>
          <w:rFonts w:ascii="Courier New" w:eastAsia="Times New Roman" w:hAnsi="Courier New" w:cs="Courier New"/>
          <w:color w:val="000000"/>
          <w:sz w:val="21"/>
          <w:szCs w:val="21"/>
        </w:rPr>
        <w:t>Lot Config          object</w:t>
      </w:r>
    </w:p>
    <w:p w14:paraId="43C64D6F" w14:textId="77777777" w:rsidR="00573131" w:rsidRPr="00573131" w:rsidRDefault="00573131" w:rsidP="00573131">
      <w:pPr>
        <w:shd w:val="clear" w:color="auto" w:fill="E3E4E6"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573131">
        <w:rPr>
          <w:rFonts w:ascii="Courier New" w:eastAsia="Times New Roman" w:hAnsi="Courier New" w:cs="Courier New"/>
          <w:color w:val="000000"/>
          <w:sz w:val="21"/>
          <w:szCs w:val="21"/>
        </w:rPr>
        <w:t>Land Slope          object</w:t>
      </w:r>
    </w:p>
    <w:p w14:paraId="29958101" w14:textId="77777777" w:rsidR="00573131" w:rsidRPr="00573131" w:rsidRDefault="00573131" w:rsidP="00573131">
      <w:pPr>
        <w:shd w:val="clear" w:color="auto" w:fill="E3E4E6"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573131">
        <w:rPr>
          <w:rFonts w:ascii="Courier New" w:eastAsia="Times New Roman" w:hAnsi="Courier New" w:cs="Courier New"/>
          <w:color w:val="000000"/>
          <w:sz w:val="21"/>
          <w:szCs w:val="21"/>
        </w:rPr>
        <w:t>Neighborhood        object</w:t>
      </w:r>
    </w:p>
    <w:p w14:paraId="6782C97E" w14:textId="77777777" w:rsidR="00573131" w:rsidRPr="00573131" w:rsidRDefault="00573131" w:rsidP="00573131">
      <w:pPr>
        <w:shd w:val="clear" w:color="auto" w:fill="E3E4E6"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573131">
        <w:rPr>
          <w:rFonts w:ascii="Courier New" w:eastAsia="Times New Roman" w:hAnsi="Courier New" w:cs="Courier New"/>
          <w:color w:val="000000"/>
          <w:sz w:val="21"/>
          <w:szCs w:val="21"/>
        </w:rPr>
        <w:t>Condition 1         object</w:t>
      </w:r>
    </w:p>
    <w:p w14:paraId="1F78E794" w14:textId="77777777" w:rsidR="00573131" w:rsidRPr="00573131" w:rsidRDefault="00573131" w:rsidP="00573131">
      <w:pPr>
        <w:shd w:val="clear" w:color="auto" w:fill="E3E4E6"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573131">
        <w:rPr>
          <w:rFonts w:ascii="Courier New" w:eastAsia="Times New Roman" w:hAnsi="Courier New" w:cs="Courier New"/>
          <w:color w:val="000000"/>
          <w:sz w:val="21"/>
          <w:szCs w:val="21"/>
        </w:rPr>
        <w:t>Condition 2         object</w:t>
      </w:r>
    </w:p>
    <w:p w14:paraId="7C58D574" w14:textId="77777777" w:rsidR="00573131" w:rsidRPr="00573131" w:rsidRDefault="00573131" w:rsidP="00573131">
      <w:pPr>
        <w:shd w:val="clear" w:color="auto" w:fill="E3E4E6"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proofErr w:type="spellStart"/>
      <w:r w:rsidRPr="00573131">
        <w:rPr>
          <w:rFonts w:ascii="Courier New" w:eastAsia="Times New Roman" w:hAnsi="Courier New" w:cs="Courier New"/>
          <w:color w:val="000000"/>
          <w:sz w:val="21"/>
          <w:szCs w:val="21"/>
        </w:rPr>
        <w:t>Bldg</w:t>
      </w:r>
      <w:proofErr w:type="spellEnd"/>
      <w:r w:rsidRPr="00573131">
        <w:rPr>
          <w:rFonts w:ascii="Courier New" w:eastAsia="Times New Roman" w:hAnsi="Courier New" w:cs="Courier New"/>
          <w:color w:val="000000"/>
          <w:sz w:val="21"/>
          <w:szCs w:val="21"/>
        </w:rPr>
        <w:t xml:space="preserve"> Type           object</w:t>
      </w:r>
    </w:p>
    <w:p w14:paraId="7701C849" w14:textId="77777777" w:rsidR="00573131" w:rsidRPr="00573131" w:rsidRDefault="00573131" w:rsidP="00573131">
      <w:pPr>
        <w:shd w:val="clear" w:color="auto" w:fill="E3E4E6"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573131">
        <w:rPr>
          <w:rFonts w:ascii="Courier New" w:eastAsia="Times New Roman" w:hAnsi="Courier New" w:cs="Courier New"/>
          <w:color w:val="000000"/>
          <w:sz w:val="21"/>
          <w:szCs w:val="21"/>
        </w:rPr>
        <w:t>House Style         object</w:t>
      </w:r>
    </w:p>
    <w:p w14:paraId="1A6D902F" w14:textId="77777777" w:rsidR="00573131" w:rsidRPr="00573131" w:rsidRDefault="00573131" w:rsidP="00573131">
      <w:pPr>
        <w:shd w:val="clear" w:color="auto" w:fill="E3E4E6"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573131">
        <w:rPr>
          <w:rFonts w:ascii="Courier New" w:eastAsia="Times New Roman" w:hAnsi="Courier New" w:cs="Courier New"/>
          <w:color w:val="000000"/>
          <w:sz w:val="21"/>
          <w:szCs w:val="21"/>
        </w:rPr>
        <w:t>Overall Qual         int64</w:t>
      </w:r>
    </w:p>
    <w:p w14:paraId="784111B2" w14:textId="77777777" w:rsidR="00573131" w:rsidRPr="00573131" w:rsidRDefault="00573131" w:rsidP="00573131">
      <w:pPr>
        <w:shd w:val="clear" w:color="auto" w:fill="E3E4E6"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573131">
        <w:rPr>
          <w:rFonts w:ascii="Courier New" w:eastAsia="Times New Roman" w:hAnsi="Courier New" w:cs="Courier New"/>
          <w:color w:val="000000"/>
          <w:sz w:val="21"/>
          <w:szCs w:val="21"/>
        </w:rPr>
        <w:t>Overall Cond         int64</w:t>
      </w:r>
    </w:p>
    <w:p w14:paraId="7350C376" w14:textId="77777777" w:rsidR="00573131" w:rsidRPr="00573131" w:rsidRDefault="00573131" w:rsidP="00573131">
      <w:pPr>
        <w:shd w:val="clear" w:color="auto" w:fill="E3E4E6"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573131">
        <w:rPr>
          <w:rFonts w:ascii="Courier New" w:eastAsia="Times New Roman" w:hAnsi="Courier New" w:cs="Courier New"/>
          <w:color w:val="000000"/>
          <w:sz w:val="21"/>
          <w:szCs w:val="21"/>
        </w:rPr>
        <w:t>Year Built           int64</w:t>
      </w:r>
    </w:p>
    <w:p w14:paraId="7C6771FC" w14:textId="77777777" w:rsidR="00573131" w:rsidRPr="00573131" w:rsidRDefault="00573131" w:rsidP="00573131">
      <w:pPr>
        <w:shd w:val="clear" w:color="auto" w:fill="E3E4E6"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573131">
        <w:rPr>
          <w:rFonts w:ascii="Courier New" w:eastAsia="Times New Roman" w:hAnsi="Courier New" w:cs="Courier New"/>
          <w:color w:val="000000"/>
          <w:sz w:val="21"/>
          <w:szCs w:val="21"/>
        </w:rPr>
        <w:t xml:space="preserve">Year </w:t>
      </w:r>
      <w:proofErr w:type="spellStart"/>
      <w:r w:rsidRPr="00573131">
        <w:rPr>
          <w:rFonts w:ascii="Courier New" w:eastAsia="Times New Roman" w:hAnsi="Courier New" w:cs="Courier New"/>
          <w:color w:val="000000"/>
          <w:sz w:val="21"/>
          <w:szCs w:val="21"/>
        </w:rPr>
        <w:t>Remod</w:t>
      </w:r>
      <w:proofErr w:type="spellEnd"/>
      <w:r w:rsidRPr="00573131">
        <w:rPr>
          <w:rFonts w:ascii="Courier New" w:eastAsia="Times New Roman" w:hAnsi="Courier New" w:cs="Courier New"/>
          <w:color w:val="000000"/>
          <w:sz w:val="21"/>
          <w:szCs w:val="21"/>
        </w:rPr>
        <w:t>/Add       int64</w:t>
      </w:r>
    </w:p>
    <w:p w14:paraId="278CD4F2" w14:textId="77777777" w:rsidR="00573131" w:rsidRPr="00573131" w:rsidRDefault="00573131" w:rsidP="00573131">
      <w:pPr>
        <w:shd w:val="clear" w:color="auto" w:fill="E3E4E6"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573131">
        <w:rPr>
          <w:rFonts w:ascii="Courier New" w:eastAsia="Times New Roman" w:hAnsi="Courier New" w:cs="Courier New"/>
          <w:color w:val="000000"/>
          <w:sz w:val="21"/>
          <w:szCs w:val="21"/>
        </w:rPr>
        <w:t>Roof Style          object</w:t>
      </w:r>
    </w:p>
    <w:p w14:paraId="60D22041" w14:textId="77777777" w:rsidR="00573131" w:rsidRPr="00573131" w:rsidRDefault="00573131" w:rsidP="00573131">
      <w:pPr>
        <w:shd w:val="clear" w:color="auto" w:fill="E3E4E6"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573131">
        <w:rPr>
          <w:rFonts w:ascii="Courier New" w:eastAsia="Times New Roman" w:hAnsi="Courier New" w:cs="Courier New"/>
          <w:color w:val="000000"/>
          <w:sz w:val="21"/>
          <w:szCs w:val="21"/>
        </w:rPr>
        <w:t xml:space="preserve">Roof </w:t>
      </w:r>
      <w:proofErr w:type="spellStart"/>
      <w:r w:rsidRPr="00573131">
        <w:rPr>
          <w:rFonts w:ascii="Courier New" w:eastAsia="Times New Roman" w:hAnsi="Courier New" w:cs="Courier New"/>
          <w:color w:val="000000"/>
          <w:sz w:val="21"/>
          <w:szCs w:val="21"/>
        </w:rPr>
        <w:t>Matl</w:t>
      </w:r>
      <w:proofErr w:type="spellEnd"/>
      <w:r w:rsidRPr="00573131">
        <w:rPr>
          <w:rFonts w:ascii="Courier New" w:eastAsia="Times New Roman" w:hAnsi="Courier New" w:cs="Courier New"/>
          <w:color w:val="000000"/>
          <w:sz w:val="21"/>
          <w:szCs w:val="21"/>
        </w:rPr>
        <w:t xml:space="preserve">           object</w:t>
      </w:r>
    </w:p>
    <w:p w14:paraId="782C3D5E" w14:textId="77777777" w:rsidR="00573131" w:rsidRPr="00573131" w:rsidRDefault="00573131" w:rsidP="00573131">
      <w:pPr>
        <w:shd w:val="clear" w:color="auto" w:fill="E3E4E6"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573131">
        <w:rPr>
          <w:rFonts w:ascii="Courier New" w:eastAsia="Times New Roman" w:hAnsi="Courier New" w:cs="Courier New"/>
          <w:color w:val="000000"/>
          <w:sz w:val="21"/>
          <w:szCs w:val="21"/>
        </w:rPr>
        <w:t>Exterior 1st        object</w:t>
      </w:r>
    </w:p>
    <w:p w14:paraId="543B4498" w14:textId="77777777" w:rsidR="00573131" w:rsidRPr="00573131" w:rsidRDefault="00573131" w:rsidP="00573131">
      <w:pPr>
        <w:shd w:val="clear" w:color="auto" w:fill="E3E4E6"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573131">
        <w:rPr>
          <w:rFonts w:ascii="Courier New" w:eastAsia="Times New Roman" w:hAnsi="Courier New" w:cs="Courier New"/>
          <w:color w:val="000000"/>
          <w:sz w:val="21"/>
          <w:szCs w:val="21"/>
        </w:rPr>
        <w:t>Exterior 2nd        object</w:t>
      </w:r>
    </w:p>
    <w:p w14:paraId="00C36865" w14:textId="77777777" w:rsidR="00573131" w:rsidRPr="00573131" w:rsidRDefault="00573131" w:rsidP="00573131">
      <w:pPr>
        <w:shd w:val="clear" w:color="auto" w:fill="E3E4E6"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573131">
        <w:rPr>
          <w:rFonts w:ascii="Courier New" w:eastAsia="Times New Roman" w:hAnsi="Courier New" w:cs="Courier New"/>
          <w:color w:val="000000"/>
          <w:sz w:val="21"/>
          <w:szCs w:val="21"/>
        </w:rPr>
        <w:t xml:space="preserve">Mas </w:t>
      </w:r>
      <w:proofErr w:type="spellStart"/>
      <w:r w:rsidRPr="00573131">
        <w:rPr>
          <w:rFonts w:ascii="Courier New" w:eastAsia="Times New Roman" w:hAnsi="Courier New" w:cs="Courier New"/>
          <w:color w:val="000000"/>
          <w:sz w:val="21"/>
          <w:szCs w:val="21"/>
        </w:rPr>
        <w:t>Vnr</w:t>
      </w:r>
      <w:proofErr w:type="spellEnd"/>
      <w:r w:rsidRPr="00573131">
        <w:rPr>
          <w:rFonts w:ascii="Courier New" w:eastAsia="Times New Roman" w:hAnsi="Courier New" w:cs="Courier New"/>
          <w:color w:val="000000"/>
          <w:sz w:val="21"/>
          <w:szCs w:val="21"/>
        </w:rPr>
        <w:t xml:space="preserve"> Type        object</w:t>
      </w:r>
    </w:p>
    <w:p w14:paraId="638890C1" w14:textId="77777777" w:rsidR="00573131" w:rsidRPr="00573131" w:rsidRDefault="00573131" w:rsidP="00573131">
      <w:pPr>
        <w:shd w:val="clear" w:color="auto" w:fill="E3E4E6"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573131">
        <w:rPr>
          <w:rFonts w:ascii="Courier New" w:eastAsia="Times New Roman" w:hAnsi="Courier New" w:cs="Courier New"/>
          <w:color w:val="000000"/>
          <w:sz w:val="21"/>
          <w:szCs w:val="21"/>
        </w:rPr>
        <w:t xml:space="preserve">Mas </w:t>
      </w:r>
      <w:proofErr w:type="spellStart"/>
      <w:r w:rsidRPr="00573131">
        <w:rPr>
          <w:rFonts w:ascii="Courier New" w:eastAsia="Times New Roman" w:hAnsi="Courier New" w:cs="Courier New"/>
          <w:color w:val="000000"/>
          <w:sz w:val="21"/>
          <w:szCs w:val="21"/>
        </w:rPr>
        <w:t>Vnr</w:t>
      </w:r>
      <w:proofErr w:type="spellEnd"/>
      <w:r w:rsidRPr="00573131">
        <w:rPr>
          <w:rFonts w:ascii="Courier New" w:eastAsia="Times New Roman" w:hAnsi="Courier New" w:cs="Courier New"/>
          <w:color w:val="000000"/>
          <w:sz w:val="21"/>
          <w:szCs w:val="21"/>
        </w:rPr>
        <w:t xml:space="preserve"> Area       float64</w:t>
      </w:r>
    </w:p>
    <w:p w14:paraId="09262072" w14:textId="77777777" w:rsidR="00573131" w:rsidRPr="00573131" w:rsidRDefault="00573131" w:rsidP="00573131">
      <w:pPr>
        <w:shd w:val="clear" w:color="auto" w:fill="E3E4E6"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proofErr w:type="spellStart"/>
      <w:r w:rsidRPr="00573131">
        <w:rPr>
          <w:rFonts w:ascii="Courier New" w:eastAsia="Times New Roman" w:hAnsi="Courier New" w:cs="Courier New"/>
          <w:color w:val="000000"/>
          <w:sz w:val="21"/>
          <w:szCs w:val="21"/>
        </w:rPr>
        <w:t>Exter</w:t>
      </w:r>
      <w:proofErr w:type="spellEnd"/>
      <w:r w:rsidRPr="00573131">
        <w:rPr>
          <w:rFonts w:ascii="Courier New" w:eastAsia="Times New Roman" w:hAnsi="Courier New" w:cs="Courier New"/>
          <w:color w:val="000000"/>
          <w:sz w:val="21"/>
          <w:szCs w:val="21"/>
        </w:rPr>
        <w:t xml:space="preserve"> Qual          object</w:t>
      </w:r>
    </w:p>
    <w:p w14:paraId="16B77CAC" w14:textId="77777777" w:rsidR="00573131" w:rsidRPr="00573131" w:rsidRDefault="00573131" w:rsidP="00573131">
      <w:pPr>
        <w:shd w:val="clear" w:color="auto" w:fill="E3E4E6"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proofErr w:type="spellStart"/>
      <w:r w:rsidRPr="00573131">
        <w:rPr>
          <w:rFonts w:ascii="Courier New" w:eastAsia="Times New Roman" w:hAnsi="Courier New" w:cs="Courier New"/>
          <w:color w:val="000000"/>
          <w:sz w:val="21"/>
          <w:szCs w:val="21"/>
        </w:rPr>
        <w:t>Exter</w:t>
      </w:r>
      <w:proofErr w:type="spellEnd"/>
      <w:r w:rsidRPr="00573131">
        <w:rPr>
          <w:rFonts w:ascii="Courier New" w:eastAsia="Times New Roman" w:hAnsi="Courier New" w:cs="Courier New"/>
          <w:color w:val="000000"/>
          <w:sz w:val="21"/>
          <w:szCs w:val="21"/>
        </w:rPr>
        <w:t xml:space="preserve"> Cond          object</w:t>
      </w:r>
    </w:p>
    <w:p w14:paraId="1836A25C" w14:textId="77777777" w:rsidR="00573131" w:rsidRPr="00573131" w:rsidRDefault="00573131" w:rsidP="00573131">
      <w:pPr>
        <w:shd w:val="clear" w:color="auto" w:fill="E3E4E6"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573131">
        <w:rPr>
          <w:rFonts w:ascii="Courier New" w:eastAsia="Times New Roman" w:hAnsi="Courier New" w:cs="Courier New"/>
          <w:color w:val="000000"/>
          <w:sz w:val="21"/>
          <w:szCs w:val="21"/>
        </w:rPr>
        <w:t>Foundation          object</w:t>
      </w:r>
    </w:p>
    <w:p w14:paraId="02FF6F07" w14:textId="77777777" w:rsidR="00573131" w:rsidRPr="00573131" w:rsidRDefault="00573131" w:rsidP="00573131">
      <w:pPr>
        <w:shd w:val="clear" w:color="auto" w:fill="E3E4E6"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proofErr w:type="spellStart"/>
      <w:r w:rsidRPr="00573131">
        <w:rPr>
          <w:rFonts w:ascii="Courier New" w:eastAsia="Times New Roman" w:hAnsi="Courier New" w:cs="Courier New"/>
          <w:color w:val="000000"/>
          <w:sz w:val="21"/>
          <w:szCs w:val="21"/>
        </w:rPr>
        <w:t>Bsmt</w:t>
      </w:r>
      <w:proofErr w:type="spellEnd"/>
      <w:r w:rsidRPr="00573131">
        <w:rPr>
          <w:rFonts w:ascii="Courier New" w:eastAsia="Times New Roman" w:hAnsi="Courier New" w:cs="Courier New"/>
          <w:color w:val="000000"/>
          <w:sz w:val="21"/>
          <w:szCs w:val="21"/>
        </w:rPr>
        <w:t xml:space="preserve"> Qual           object</w:t>
      </w:r>
    </w:p>
    <w:p w14:paraId="1C531D96" w14:textId="77777777" w:rsidR="00573131" w:rsidRPr="00573131" w:rsidRDefault="00573131" w:rsidP="00573131">
      <w:pPr>
        <w:shd w:val="clear" w:color="auto" w:fill="E3E4E6"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proofErr w:type="spellStart"/>
      <w:r w:rsidRPr="00573131">
        <w:rPr>
          <w:rFonts w:ascii="Courier New" w:eastAsia="Times New Roman" w:hAnsi="Courier New" w:cs="Courier New"/>
          <w:color w:val="000000"/>
          <w:sz w:val="21"/>
          <w:szCs w:val="21"/>
        </w:rPr>
        <w:t>Bsmt</w:t>
      </w:r>
      <w:proofErr w:type="spellEnd"/>
      <w:r w:rsidRPr="00573131">
        <w:rPr>
          <w:rFonts w:ascii="Courier New" w:eastAsia="Times New Roman" w:hAnsi="Courier New" w:cs="Courier New"/>
          <w:color w:val="000000"/>
          <w:sz w:val="21"/>
          <w:szCs w:val="21"/>
        </w:rPr>
        <w:t xml:space="preserve"> Cond           object</w:t>
      </w:r>
    </w:p>
    <w:p w14:paraId="3BA2C642" w14:textId="77777777" w:rsidR="00573131" w:rsidRPr="00573131" w:rsidRDefault="00573131" w:rsidP="00573131">
      <w:pPr>
        <w:shd w:val="clear" w:color="auto" w:fill="E3E4E6"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proofErr w:type="spellStart"/>
      <w:r w:rsidRPr="00573131">
        <w:rPr>
          <w:rFonts w:ascii="Courier New" w:eastAsia="Times New Roman" w:hAnsi="Courier New" w:cs="Courier New"/>
          <w:color w:val="000000"/>
          <w:sz w:val="21"/>
          <w:szCs w:val="21"/>
        </w:rPr>
        <w:t>Bsmt</w:t>
      </w:r>
      <w:proofErr w:type="spellEnd"/>
      <w:r w:rsidRPr="00573131">
        <w:rPr>
          <w:rFonts w:ascii="Courier New" w:eastAsia="Times New Roman" w:hAnsi="Courier New" w:cs="Courier New"/>
          <w:color w:val="000000"/>
          <w:sz w:val="21"/>
          <w:szCs w:val="21"/>
        </w:rPr>
        <w:t xml:space="preserve"> Exposure       object</w:t>
      </w:r>
    </w:p>
    <w:p w14:paraId="6E9C9662" w14:textId="77777777" w:rsidR="00573131" w:rsidRPr="00573131" w:rsidRDefault="00573131" w:rsidP="00573131">
      <w:pPr>
        <w:shd w:val="clear" w:color="auto" w:fill="E3E4E6"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proofErr w:type="spellStart"/>
      <w:r w:rsidRPr="00573131">
        <w:rPr>
          <w:rFonts w:ascii="Courier New" w:eastAsia="Times New Roman" w:hAnsi="Courier New" w:cs="Courier New"/>
          <w:color w:val="000000"/>
          <w:sz w:val="21"/>
          <w:szCs w:val="21"/>
        </w:rPr>
        <w:t>BsmtFin</w:t>
      </w:r>
      <w:proofErr w:type="spellEnd"/>
      <w:r w:rsidRPr="00573131">
        <w:rPr>
          <w:rFonts w:ascii="Courier New" w:eastAsia="Times New Roman" w:hAnsi="Courier New" w:cs="Courier New"/>
          <w:color w:val="000000"/>
          <w:sz w:val="21"/>
          <w:szCs w:val="21"/>
        </w:rPr>
        <w:t xml:space="preserve"> Type 1      object</w:t>
      </w:r>
    </w:p>
    <w:p w14:paraId="08422797" w14:textId="77777777" w:rsidR="00573131" w:rsidRPr="00573131" w:rsidRDefault="00573131" w:rsidP="00573131">
      <w:pPr>
        <w:shd w:val="clear" w:color="auto" w:fill="E3E4E6"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proofErr w:type="spellStart"/>
      <w:r w:rsidRPr="00573131">
        <w:rPr>
          <w:rFonts w:ascii="Courier New" w:eastAsia="Times New Roman" w:hAnsi="Courier New" w:cs="Courier New"/>
          <w:color w:val="000000"/>
          <w:sz w:val="21"/>
          <w:szCs w:val="21"/>
        </w:rPr>
        <w:t>BsmtFin</w:t>
      </w:r>
      <w:proofErr w:type="spellEnd"/>
      <w:r w:rsidRPr="00573131">
        <w:rPr>
          <w:rFonts w:ascii="Courier New" w:eastAsia="Times New Roman" w:hAnsi="Courier New" w:cs="Courier New"/>
          <w:color w:val="000000"/>
          <w:sz w:val="21"/>
          <w:szCs w:val="21"/>
        </w:rPr>
        <w:t xml:space="preserve"> SF 1       float64</w:t>
      </w:r>
    </w:p>
    <w:p w14:paraId="6CF5743D" w14:textId="77777777" w:rsidR="00573131" w:rsidRPr="00573131" w:rsidRDefault="00573131" w:rsidP="00573131">
      <w:pPr>
        <w:shd w:val="clear" w:color="auto" w:fill="E3E4E6"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proofErr w:type="spellStart"/>
      <w:r w:rsidRPr="00573131">
        <w:rPr>
          <w:rFonts w:ascii="Courier New" w:eastAsia="Times New Roman" w:hAnsi="Courier New" w:cs="Courier New"/>
          <w:color w:val="000000"/>
          <w:sz w:val="21"/>
          <w:szCs w:val="21"/>
        </w:rPr>
        <w:t>BsmtFin</w:t>
      </w:r>
      <w:proofErr w:type="spellEnd"/>
      <w:r w:rsidRPr="00573131">
        <w:rPr>
          <w:rFonts w:ascii="Courier New" w:eastAsia="Times New Roman" w:hAnsi="Courier New" w:cs="Courier New"/>
          <w:color w:val="000000"/>
          <w:sz w:val="21"/>
          <w:szCs w:val="21"/>
        </w:rPr>
        <w:t xml:space="preserve"> Type 2      object</w:t>
      </w:r>
    </w:p>
    <w:p w14:paraId="1F7944B1" w14:textId="77777777" w:rsidR="00573131" w:rsidRPr="00573131" w:rsidRDefault="00573131" w:rsidP="00573131">
      <w:pPr>
        <w:shd w:val="clear" w:color="auto" w:fill="E3E4E6"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proofErr w:type="spellStart"/>
      <w:r w:rsidRPr="00573131">
        <w:rPr>
          <w:rFonts w:ascii="Courier New" w:eastAsia="Times New Roman" w:hAnsi="Courier New" w:cs="Courier New"/>
          <w:color w:val="000000"/>
          <w:sz w:val="21"/>
          <w:szCs w:val="21"/>
        </w:rPr>
        <w:t>BsmtFin</w:t>
      </w:r>
      <w:proofErr w:type="spellEnd"/>
      <w:r w:rsidRPr="00573131">
        <w:rPr>
          <w:rFonts w:ascii="Courier New" w:eastAsia="Times New Roman" w:hAnsi="Courier New" w:cs="Courier New"/>
          <w:color w:val="000000"/>
          <w:sz w:val="21"/>
          <w:szCs w:val="21"/>
        </w:rPr>
        <w:t xml:space="preserve"> SF 2       float64</w:t>
      </w:r>
    </w:p>
    <w:p w14:paraId="0A4D0FF3" w14:textId="77777777" w:rsidR="00573131" w:rsidRPr="00573131" w:rsidRDefault="00573131" w:rsidP="00573131">
      <w:pPr>
        <w:shd w:val="clear" w:color="auto" w:fill="E3E4E6"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proofErr w:type="spellStart"/>
      <w:r w:rsidRPr="00573131">
        <w:rPr>
          <w:rFonts w:ascii="Courier New" w:eastAsia="Times New Roman" w:hAnsi="Courier New" w:cs="Courier New"/>
          <w:color w:val="000000"/>
          <w:sz w:val="21"/>
          <w:szCs w:val="21"/>
        </w:rPr>
        <w:t>Bsmt</w:t>
      </w:r>
      <w:proofErr w:type="spellEnd"/>
      <w:r w:rsidRPr="00573131">
        <w:rPr>
          <w:rFonts w:ascii="Courier New" w:eastAsia="Times New Roman" w:hAnsi="Courier New" w:cs="Courier New"/>
          <w:color w:val="000000"/>
          <w:sz w:val="21"/>
          <w:szCs w:val="21"/>
        </w:rPr>
        <w:t xml:space="preserve"> </w:t>
      </w:r>
      <w:proofErr w:type="spellStart"/>
      <w:r w:rsidRPr="00573131">
        <w:rPr>
          <w:rFonts w:ascii="Courier New" w:eastAsia="Times New Roman" w:hAnsi="Courier New" w:cs="Courier New"/>
          <w:color w:val="000000"/>
          <w:sz w:val="21"/>
          <w:szCs w:val="21"/>
        </w:rPr>
        <w:t>Unf</w:t>
      </w:r>
      <w:proofErr w:type="spellEnd"/>
      <w:r w:rsidRPr="00573131">
        <w:rPr>
          <w:rFonts w:ascii="Courier New" w:eastAsia="Times New Roman" w:hAnsi="Courier New" w:cs="Courier New"/>
          <w:color w:val="000000"/>
          <w:sz w:val="21"/>
          <w:szCs w:val="21"/>
        </w:rPr>
        <w:t xml:space="preserve"> SF        float64</w:t>
      </w:r>
    </w:p>
    <w:p w14:paraId="496981FE" w14:textId="77777777" w:rsidR="00573131" w:rsidRPr="00573131" w:rsidRDefault="00573131" w:rsidP="00573131">
      <w:pPr>
        <w:shd w:val="clear" w:color="auto" w:fill="E3E4E6"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573131">
        <w:rPr>
          <w:rFonts w:ascii="Courier New" w:eastAsia="Times New Roman" w:hAnsi="Courier New" w:cs="Courier New"/>
          <w:color w:val="000000"/>
          <w:sz w:val="21"/>
          <w:szCs w:val="21"/>
        </w:rPr>
        <w:t xml:space="preserve">Total </w:t>
      </w:r>
      <w:proofErr w:type="spellStart"/>
      <w:r w:rsidRPr="00573131">
        <w:rPr>
          <w:rFonts w:ascii="Courier New" w:eastAsia="Times New Roman" w:hAnsi="Courier New" w:cs="Courier New"/>
          <w:color w:val="000000"/>
          <w:sz w:val="21"/>
          <w:szCs w:val="21"/>
        </w:rPr>
        <w:t>Bsmt</w:t>
      </w:r>
      <w:proofErr w:type="spellEnd"/>
      <w:r w:rsidRPr="00573131">
        <w:rPr>
          <w:rFonts w:ascii="Courier New" w:eastAsia="Times New Roman" w:hAnsi="Courier New" w:cs="Courier New"/>
          <w:color w:val="000000"/>
          <w:sz w:val="21"/>
          <w:szCs w:val="21"/>
        </w:rPr>
        <w:t xml:space="preserve"> SF      float64</w:t>
      </w:r>
    </w:p>
    <w:p w14:paraId="6FACC742" w14:textId="77777777" w:rsidR="00573131" w:rsidRPr="00573131" w:rsidRDefault="00573131" w:rsidP="00573131">
      <w:pPr>
        <w:shd w:val="clear" w:color="auto" w:fill="E3E4E6"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573131">
        <w:rPr>
          <w:rFonts w:ascii="Courier New" w:eastAsia="Times New Roman" w:hAnsi="Courier New" w:cs="Courier New"/>
          <w:color w:val="000000"/>
          <w:sz w:val="21"/>
          <w:szCs w:val="21"/>
        </w:rPr>
        <w:t>Heating             object</w:t>
      </w:r>
    </w:p>
    <w:p w14:paraId="526534F3" w14:textId="77777777" w:rsidR="00573131" w:rsidRPr="00573131" w:rsidRDefault="00573131" w:rsidP="00573131">
      <w:pPr>
        <w:shd w:val="clear" w:color="auto" w:fill="E3E4E6"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573131">
        <w:rPr>
          <w:rFonts w:ascii="Courier New" w:eastAsia="Times New Roman" w:hAnsi="Courier New" w:cs="Courier New"/>
          <w:color w:val="000000"/>
          <w:sz w:val="21"/>
          <w:szCs w:val="21"/>
        </w:rPr>
        <w:t>Heating QC          object</w:t>
      </w:r>
    </w:p>
    <w:p w14:paraId="0FAD1F6E" w14:textId="77777777" w:rsidR="00573131" w:rsidRPr="00573131" w:rsidRDefault="00573131" w:rsidP="00573131">
      <w:pPr>
        <w:shd w:val="clear" w:color="auto" w:fill="E3E4E6"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573131">
        <w:rPr>
          <w:rFonts w:ascii="Courier New" w:eastAsia="Times New Roman" w:hAnsi="Courier New" w:cs="Courier New"/>
          <w:color w:val="000000"/>
          <w:sz w:val="21"/>
          <w:szCs w:val="21"/>
        </w:rPr>
        <w:t>Central Air         object</w:t>
      </w:r>
    </w:p>
    <w:p w14:paraId="7F9B6792" w14:textId="77777777" w:rsidR="00573131" w:rsidRPr="00573131" w:rsidRDefault="00573131" w:rsidP="00573131">
      <w:pPr>
        <w:shd w:val="clear" w:color="auto" w:fill="E3E4E6"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573131">
        <w:rPr>
          <w:rFonts w:ascii="Courier New" w:eastAsia="Times New Roman" w:hAnsi="Courier New" w:cs="Courier New"/>
          <w:color w:val="000000"/>
          <w:sz w:val="21"/>
          <w:szCs w:val="21"/>
        </w:rPr>
        <w:t>Electrical          object</w:t>
      </w:r>
    </w:p>
    <w:p w14:paraId="07E1371E" w14:textId="77777777" w:rsidR="00573131" w:rsidRPr="00573131" w:rsidRDefault="00573131" w:rsidP="00573131">
      <w:pPr>
        <w:shd w:val="clear" w:color="auto" w:fill="E3E4E6"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573131">
        <w:rPr>
          <w:rFonts w:ascii="Courier New" w:eastAsia="Times New Roman" w:hAnsi="Courier New" w:cs="Courier New"/>
          <w:color w:val="000000"/>
          <w:sz w:val="21"/>
          <w:szCs w:val="21"/>
        </w:rPr>
        <w:t xml:space="preserve">1st </w:t>
      </w:r>
      <w:proofErr w:type="spellStart"/>
      <w:r w:rsidRPr="00573131">
        <w:rPr>
          <w:rFonts w:ascii="Courier New" w:eastAsia="Times New Roman" w:hAnsi="Courier New" w:cs="Courier New"/>
          <w:color w:val="000000"/>
          <w:sz w:val="21"/>
          <w:szCs w:val="21"/>
        </w:rPr>
        <w:t>Flr</w:t>
      </w:r>
      <w:proofErr w:type="spellEnd"/>
      <w:r w:rsidRPr="00573131">
        <w:rPr>
          <w:rFonts w:ascii="Courier New" w:eastAsia="Times New Roman" w:hAnsi="Courier New" w:cs="Courier New"/>
          <w:color w:val="000000"/>
          <w:sz w:val="21"/>
          <w:szCs w:val="21"/>
        </w:rPr>
        <w:t xml:space="preserve"> SF           int64</w:t>
      </w:r>
    </w:p>
    <w:p w14:paraId="660C1CBD" w14:textId="77777777" w:rsidR="00573131" w:rsidRPr="00573131" w:rsidRDefault="00573131" w:rsidP="00573131">
      <w:pPr>
        <w:shd w:val="clear" w:color="auto" w:fill="E3E4E6"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573131">
        <w:rPr>
          <w:rFonts w:ascii="Courier New" w:eastAsia="Times New Roman" w:hAnsi="Courier New" w:cs="Courier New"/>
          <w:color w:val="000000"/>
          <w:sz w:val="21"/>
          <w:szCs w:val="21"/>
        </w:rPr>
        <w:t xml:space="preserve">2nd </w:t>
      </w:r>
      <w:proofErr w:type="spellStart"/>
      <w:r w:rsidRPr="00573131">
        <w:rPr>
          <w:rFonts w:ascii="Courier New" w:eastAsia="Times New Roman" w:hAnsi="Courier New" w:cs="Courier New"/>
          <w:color w:val="000000"/>
          <w:sz w:val="21"/>
          <w:szCs w:val="21"/>
        </w:rPr>
        <w:t>Flr</w:t>
      </w:r>
      <w:proofErr w:type="spellEnd"/>
      <w:r w:rsidRPr="00573131">
        <w:rPr>
          <w:rFonts w:ascii="Courier New" w:eastAsia="Times New Roman" w:hAnsi="Courier New" w:cs="Courier New"/>
          <w:color w:val="000000"/>
          <w:sz w:val="21"/>
          <w:szCs w:val="21"/>
        </w:rPr>
        <w:t xml:space="preserve"> SF           int64</w:t>
      </w:r>
    </w:p>
    <w:p w14:paraId="79B76A41" w14:textId="77777777" w:rsidR="00573131" w:rsidRPr="00573131" w:rsidRDefault="00573131" w:rsidP="00573131">
      <w:pPr>
        <w:shd w:val="clear" w:color="auto" w:fill="E3E4E6"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573131">
        <w:rPr>
          <w:rFonts w:ascii="Courier New" w:eastAsia="Times New Roman" w:hAnsi="Courier New" w:cs="Courier New"/>
          <w:color w:val="000000"/>
          <w:sz w:val="21"/>
          <w:szCs w:val="21"/>
        </w:rPr>
        <w:t>Low Qual Fin SF      int64</w:t>
      </w:r>
    </w:p>
    <w:p w14:paraId="0C743986" w14:textId="77777777" w:rsidR="00573131" w:rsidRPr="00573131" w:rsidRDefault="00573131" w:rsidP="00573131">
      <w:pPr>
        <w:shd w:val="clear" w:color="auto" w:fill="E3E4E6"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573131">
        <w:rPr>
          <w:rFonts w:ascii="Courier New" w:eastAsia="Times New Roman" w:hAnsi="Courier New" w:cs="Courier New"/>
          <w:color w:val="000000"/>
          <w:sz w:val="21"/>
          <w:szCs w:val="21"/>
        </w:rPr>
        <w:t>Gr Liv Area          int64</w:t>
      </w:r>
    </w:p>
    <w:p w14:paraId="61CF9189" w14:textId="77777777" w:rsidR="00573131" w:rsidRPr="00573131" w:rsidRDefault="00573131" w:rsidP="00573131">
      <w:pPr>
        <w:shd w:val="clear" w:color="auto" w:fill="E3E4E6"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proofErr w:type="spellStart"/>
      <w:r w:rsidRPr="00573131">
        <w:rPr>
          <w:rFonts w:ascii="Courier New" w:eastAsia="Times New Roman" w:hAnsi="Courier New" w:cs="Courier New"/>
          <w:color w:val="000000"/>
          <w:sz w:val="21"/>
          <w:szCs w:val="21"/>
        </w:rPr>
        <w:t>Bsmt</w:t>
      </w:r>
      <w:proofErr w:type="spellEnd"/>
      <w:r w:rsidRPr="00573131">
        <w:rPr>
          <w:rFonts w:ascii="Courier New" w:eastAsia="Times New Roman" w:hAnsi="Courier New" w:cs="Courier New"/>
          <w:color w:val="000000"/>
          <w:sz w:val="21"/>
          <w:szCs w:val="21"/>
        </w:rPr>
        <w:t xml:space="preserve"> Full Bath     float64</w:t>
      </w:r>
    </w:p>
    <w:p w14:paraId="730F1606" w14:textId="77777777" w:rsidR="00573131" w:rsidRPr="00573131" w:rsidRDefault="00573131" w:rsidP="00573131">
      <w:pPr>
        <w:shd w:val="clear" w:color="auto" w:fill="E3E4E6"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proofErr w:type="spellStart"/>
      <w:r w:rsidRPr="00573131">
        <w:rPr>
          <w:rFonts w:ascii="Courier New" w:eastAsia="Times New Roman" w:hAnsi="Courier New" w:cs="Courier New"/>
          <w:color w:val="000000"/>
          <w:sz w:val="21"/>
          <w:szCs w:val="21"/>
        </w:rPr>
        <w:t>Bsmt</w:t>
      </w:r>
      <w:proofErr w:type="spellEnd"/>
      <w:r w:rsidRPr="00573131">
        <w:rPr>
          <w:rFonts w:ascii="Courier New" w:eastAsia="Times New Roman" w:hAnsi="Courier New" w:cs="Courier New"/>
          <w:color w:val="000000"/>
          <w:sz w:val="21"/>
          <w:szCs w:val="21"/>
        </w:rPr>
        <w:t xml:space="preserve"> Half Bath     float64</w:t>
      </w:r>
    </w:p>
    <w:p w14:paraId="24CCDB8B" w14:textId="77777777" w:rsidR="00573131" w:rsidRPr="00573131" w:rsidRDefault="00573131" w:rsidP="00573131">
      <w:pPr>
        <w:shd w:val="clear" w:color="auto" w:fill="E3E4E6"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573131">
        <w:rPr>
          <w:rFonts w:ascii="Courier New" w:eastAsia="Times New Roman" w:hAnsi="Courier New" w:cs="Courier New"/>
          <w:color w:val="000000"/>
          <w:sz w:val="21"/>
          <w:szCs w:val="21"/>
        </w:rPr>
        <w:t>Full Bath            int64</w:t>
      </w:r>
    </w:p>
    <w:p w14:paraId="620F249B" w14:textId="77777777" w:rsidR="00573131" w:rsidRPr="00573131" w:rsidRDefault="00573131" w:rsidP="00573131">
      <w:pPr>
        <w:shd w:val="clear" w:color="auto" w:fill="E3E4E6"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573131">
        <w:rPr>
          <w:rFonts w:ascii="Courier New" w:eastAsia="Times New Roman" w:hAnsi="Courier New" w:cs="Courier New"/>
          <w:color w:val="000000"/>
          <w:sz w:val="21"/>
          <w:szCs w:val="21"/>
        </w:rPr>
        <w:t>Half Bath            int64</w:t>
      </w:r>
    </w:p>
    <w:p w14:paraId="79FC4897" w14:textId="77777777" w:rsidR="00573131" w:rsidRPr="00573131" w:rsidRDefault="00573131" w:rsidP="00573131">
      <w:pPr>
        <w:shd w:val="clear" w:color="auto" w:fill="E3E4E6"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573131">
        <w:rPr>
          <w:rFonts w:ascii="Courier New" w:eastAsia="Times New Roman" w:hAnsi="Courier New" w:cs="Courier New"/>
          <w:color w:val="000000"/>
          <w:sz w:val="21"/>
          <w:szCs w:val="21"/>
        </w:rPr>
        <w:lastRenderedPageBreak/>
        <w:t xml:space="preserve">Bedroom </w:t>
      </w:r>
      <w:proofErr w:type="spellStart"/>
      <w:r w:rsidRPr="00573131">
        <w:rPr>
          <w:rFonts w:ascii="Courier New" w:eastAsia="Times New Roman" w:hAnsi="Courier New" w:cs="Courier New"/>
          <w:color w:val="000000"/>
          <w:sz w:val="21"/>
          <w:szCs w:val="21"/>
        </w:rPr>
        <w:t>AbvGr</w:t>
      </w:r>
      <w:proofErr w:type="spellEnd"/>
      <w:r w:rsidRPr="00573131">
        <w:rPr>
          <w:rFonts w:ascii="Courier New" w:eastAsia="Times New Roman" w:hAnsi="Courier New" w:cs="Courier New"/>
          <w:color w:val="000000"/>
          <w:sz w:val="21"/>
          <w:szCs w:val="21"/>
        </w:rPr>
        <w:t xml:space="preserve">        int64</w:t>
      </w:r>
    </w:p>
    <w:p w14:paraId="5E79B37A" w14:textId="77777777" w:rsidR="00573131" w:rsidRPr="00573131" w:rsidRDefault="00573131" w:rsidP="00573131">
      <w:pPr>
        <w:shd w:val="clear" w:color="auto" w:fill="E3E4E6"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573131">
        <w:rPr>
          <w:rFonts w:ascii="Courier New" w:eastAsia="Times New Roman" w:hAnsi="Courier New" w:cs="Courier New"/>
          <w:color w:val="000000"/>
          <w:sz w:val="21"/>
          <w:szCs w:val="21"/>
        </w:rPr>
        <w:t xml:space="preserve">Kitchen </w:t>
      </w:r>
      <w:proofErr w:type="spellStart"/>
      <w:r w:rsidRPr="00573131">
        <w:rPr>
          <w:rFonts w:ascii="Courier New" w:eastAsia="Times New Roman" w:hAnsi="Courier New" w:cs="Courier New"/>
          <w:color w:val="000000"/>
          <w:sz w:val="21"/>
          <w:szCs w:val="21"/>
        </w:rPr>
        <w:t>AbvGr</w:t>
      </w:r>
      <w:proofErr w:type="spellEnd"/>
      <w:r w:rsidRPr="00573131">
        <w:rPr>
          <w:rFonts w:ascii="Courier New" w:eastAsia="Times New Roman" w:hAnsi="Courier New" w:cs="Courier New"/>
          <w:color w:val="000000"/>
          <w:sz w:val="21"/>
          <w:szCs w:val="21"/>
        </w:rPr>
        <w:t xml:space="preserve">        int64</w:t>
      </w:r>
    </w:p>
    <w:p w14:paraId="7DE73B70" w14:textId="77777777" w:rsidR="00573131" w:rsidRPr="00573131" w:rsidRDefault="00573131" w:rsidP="00573131">
      <w:pPr>
        <w:shd w:val="clear" w:color="auto" w:fill="E3E4E6"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573131">
        <w:rPr>
          <w:rFonts w:ascii="Courier New" w:eastAsia="Times New Roman" w:hAnsi="Courier New" w:cs="Courier New"/>
          <w:color w:val="000000"/>
          <w:sz w:val="21"/>
          <w:szCs w:val="21"/>
        </w:rPr>
        <w:t>Kitchen Qual        object</w:t>
      </w:r>
    </w:p>
    <w:p w14:paraId="2AE03C03" w14:textId="77777777" w:rsidR="00573131" w:rsidRPr="00573131" w:rsidRDefault="00573131" w:rsidP="00573131">
      <w:pPr>
        <w:shd w:val="clear" w:color="auto" w:fill="E3E4E6"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proofErr w:type="spellStart"/>
      <w:r w:rsidRPr="00573131">
        <w:rPr>
          <w:rFonts w:ascii="Courier New" w:eastAsia="Times New Roman" w:hAnsi="Courier New" w:cs="Courier New"/>
          <w:color w:val="000000"/>
          <w:sz w:val="21"/>
          <w:szCs w:val="21"/>
        </w:rPr>
        <w:t>TotRms</w:t>
      </w:r>
      <w:proofErr w:type="spellEnd"/>
      <w:r w:rsidRPr="00573131">
        <w:rPr>
          <w:rFonts w:ascii="Courier New" w:eastAsia="Times New Roman" w:hAnsi="Courier New" w:cs="Courier New"/>
          <w:color w:val="000000"/>
          <w:sz w:val="21"/>
          <w:szCs w:val="21"/>
        </w:rPr>
        <w:t xml:space="preserve"> </w:t>
      </w:r>
      <w:proofErr w:type="spellStart"/>
      <w:r w:rsidRPr="00573131">
        <w:rPr>
          <w:rFonts w:ascii="Courier New" w:eastAsia="Times New Roman" w:hAnsi="Courier New" w:cs="Courier New"/>
          <w:color w:val="000000"/>
          <w:sz w:val="21"/>
          <w:szCs w:val="21"/>
        </w:rPr>
        <w:t>AbvGrd</w:t>
      </w:r>
      <w:proofErr w:type="spellEnd"/>
      <w:r w:rsidRPr="00573131">
        <w:rPr>
          <w:rFonts w:ascii="Courier New" w:eastAsia="Times New Roman" w:hAnsi="Courier New" w:cs="Courier New"/>
          <w:color w:val="000000"/>
          <w:sz w:val="21"/>
          <w:szCs w:val="21"/>
        </w:rPr>
        <w:t xml:space="preserve">        int64</w:t>
      </w:r>
    </w:p>
    <w:p w14:paraId="776B1089" w14:textId="77777777" w:rsidR="00573131" w:rsidRPr="00573131" w:rsidRDefault="00573131" w:rsidP="00573131">
      <w:pPr>
        <w:shd w:val="clear" w:color="auto" w:fill="E3E4E6"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573131">
        <w:rPr>
          <w:rFonts w:ascii="Courier New" w:eastAsia="Times New Roman" w:hAnsi="Courier New" w:cs="Courier New"/>
          <w:color w:val="000000"/>
          <w:sz w:val="21"/>
          <w:szCs w:val="21"/>
        </w:rPr>
        <w:t>Functional          object</w:t>
      </w:r>
    </w:p>
    <w:p w14:paraId="6166429E" w14:textId="77777777" w:rsidR="00573131" w:rsidRPr="00573131" w:rsidRDefault="00573131" w:rsidP="00573131">
      <w:pPr>
        <w:shd w:val="clear" w:color="auto" w:fill="E3E4E6"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573131">
        <w:rPr>
          <w:rFonts w:ascii="Courier New" w:eastAsia="Times New Roman" w:hAnsi="Courier New" w:cs="Courier New"/>
          <w:color w:val="000000"/>
          <w:sz w:val="21"/>
          <w:szCs w:val="21"/>
        </w:rPr>
        <w:t>Fireplaces           int64</w:t>
      </w:r>
    </w:p>
    <w:p w14:paraId="2B168223" w14:textId="77777777" w:rsidR="00573131" w:rsidRPr="00573131" w:rsidRDefault="00573131" w:rsidP="00573131">
      <w:pPr>
        <w:shd w:val="clear" w:color="auto" w:fill="E3E4E6"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573131">
        <w:rPr>
          <w:rFonts w:ascii="Courier New" w:eastAsia="Times New Roman" w:hAnsi="Courier New" w:cs="Courier New"/>
          <w:color w:val="000000"/>
          <w:sz w:val="21"/>
          <w:szCs w:val="21"/>
        </w:rPr>
        <w:t>Fireplace Qu        object</w:t>
      </w:r>
    </w:p>
    <w:p w14:paraId="198B5148" w14:textId="77777777" w:rsidR="00573131" w:rsidRPr="00573131" w:rsidRDefault="00573131" w:rsidP="00573131">
      <w:pPr>
        <w:shd w:val="clear" w:color="auto" w:fill="E3E4E6"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573131">
        <w:rPr>
          <w:rFonts w:ascii="Courier New" w:eastAsia="Times New Roman" w:hAnsi="Courier New" w:cs="Courier New"/>
          <w:color w:val="000000"/>
          <w:sz w:val="21"/>
          <w:szCs w:val="21"/>
        </w:rPr>
        <w:t>Garage Type         object</w:t>
      </w:r>
    </w:p>
    <w:p w14:paraId="10BA0576" w14:textId="77777777" w:rsidR="00573131" w:rsidRPr="00573131" w:rsidRDefault="00573131" w:rsidP="00573131">
      <w:pPr>
        <w:shd w:val="clear" w:color="auto" w:fill="E3E4E6"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573131">
        <w:rPr>
          <w:rFonts w:ascii="Courier New" w:eastAsia="Times New Roman" w:hAnsi="Courier New" w:cs="Courier New"/>
          <w:color w:val="000000"/>
          <w:sz w:val="21"/>
          <w:szCs w:val="21"/>
        </w:rPr>
        <w:t xml:space="preserve">Garage </w:t>
      </w:r>
      <w:proofErr w:type="spellStart"/>
      <w:r w:rsidRPr="00573131">
        <w:rPr>
          <w:rFonts w:ascii="Courier New" w:eastAsia="Times New Roman" w:hAnsi="Courier New" w:cs="Courier New"/>
          <w:color w:val="000000"/>
          <w:sz w:val="21"/>
          <w:szCs w:val="21"/>
        </w:rPr>
        <w:t>Yr</w:t>
      </w:r>
      <w:proofErr w:type="spellEnd"/>
      <w:r w:rsidRPr="00573131">
        <w:rPr>
          <w:rFonts w:ascii="Courier New" w:eastAsia="Times New Roman" w:hAnsi="Courier New" w:cs="Courier New"/>
          <w:color w:val="000000"/>
          <w:sz w:val="21"/>
          <w:szCs w:val="21"/>
        </w:rPr>
        <w:t xml:space="preserve"> </w:t>
      </w:r>
      <w:proofErr w:type="spellStart"/>
      <w:r w:rsidRPr="00573131">
        <w:rPr>
          <w:rFonts w:ascii="Courier New" w:eastAsia="Times New Roman" w:hAnsi="Courier New" w:cs="Courier New"/>
          <w:color w:val="000000"/>
          <w:sz w:val="21"/>
          <w:szCs w:val="21"/>
        </w:rPr>
        <w:t>Blt</w:t>
      </w:r>
      <w:proofErr w:type="spellEnd"/>
      <w:r w:rsidRPr="00573131">
        <w:rPr>
          <w:rFonts w:ascii="Courier New" w:eastAsia="Times New Roman" w:hAnsi="Courier New" w:cs="Courier New"/>
          <w:color w:val="000000"/>
          <w:sz w:val="21"/>
          <w:szCs w:val="21"/>
        </w:rPr>
        <w:t xml:space="preserve">      float64</w:t>
      </w:r>
    </w:p>
    <w:p w14:paraId="4B702C39" w14:textId="77777777" w:rsidR="00573131" w:rsidRPr="00573131" w:rsidRDefault="00573131" w:rsidP="00573131">
      <w:pPr>
        <w:shd w:val="clear" w:color="auto" w:fill="E3E4E6"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573131">
        <w:rPr>
          <w:rFonts w:ascii="Courier New" w:eastAsia="Times New Roman" w:hAnsi="Courier New" w:cs="Courier New"/>
          <w:color w:val="000000"/>
          <w:sz w:val="21"/>
          <w:szCs w:val="21"/>
        </w:rPr>
        <w:t>Garage Finish       object</w:t>
      </w:r>
    </w:p>
    <w:p w14:paraId="295D74EE" w14:textId="77777777" w:rsidR="00573131" w:rsidRPr="00573131" w:rsidRDefault="00573131" w:rsidP="00573131">
      <w:pPr>
        <w:shd w:val="clear" w:color="auto" w:fill="E3E4E6"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573131">
        <w:rPr>
          <w:rFonts w:ascii="Courier New" w:eastAsia="Times New Roman" w:hAnsi="Courier New" w:cs="Courier New"/>
          <w:color w:val="000000"/>
          <w:sz w:val="21"/>
          <w:szCs w:val="21"/>
        </w:rPr>
        <w:t>Garage Cars          int64</w:t>
      </w:r>
    </w:p>
    <w:p w14:paraId="015B895C" w14:textId="77777777" w:rsidR="00573131" w:rsidRPr="00573131" w:rsidRDefault="00573131" w:rsidP="00573131">
      <w:pPr>
        <w:shd w:val="clear" w:color="auto" w:fill="E3E4E6"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573131">
        <w:rPr>
          <w:rFonts w:ascii="Courier New" w:eastAsia="Times New Roman" w:hAnsi="Courier New" w:cs="Courier New"/>
          <w:color w:val="000000"/>
          <w:sz w:val="21"/>
          <w:szCs w:val="21"/>
        </w:rPr>
        <w:t>Garage Area          int64</w:t>
      </w:r>
    </w:p>
    <w:p w14:paraId="2FB1390F" w14:textId="77777777" w:rsidR="00573131" w:rsidRPr="00573131" w:rsidRDefault="00573131" w:rsidP="00573131">
      <w:pPr>
        <w:shd w:val="clear" w:color="auto" w:fill="E3E4E6"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573131">
        <w:rPr>
          <w:rFonts w:ascii="Courier New" w:eastAsia="Times New Roman" w:hAnsi="Courier New" w:cs="Courier New"/>
          <w:color w:val="000000"/>
          <w:sz w:val="21"/>
          <w:szCs w:val="21"/>
        </w:rPr>
        <w:t>Garage Qual         object</w:t>
      </w:r>
    </w:p>
    <w:p w14:paraId="3CE6B57D" w14:textId="77777777" w:rsidR="00573131" w:rsidRPr="00573131" w:rsidRDefault="00573131" w:rsidP="00573131">
      <w:pPr>
        <w:shd w:val="clear" w:color="auto" w:fill="E3E4E6"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573131">
        <w:rPr>
          <w:rFonts w:ascii="Courier New" w:eastAsia="Times New Roman" w:hAnsi="Courier New" w:cs="Courier New"/>
          <w:color w:val="000000"/>
          <w:sz w:val="21"/>
          <w:szCs w:val="21"/>
        </w:rPr>
        <w:t>Garage Cond         object</w:t>
      </w:r>
    </w:p>
    <w:p w14:paraId="79CD54DC" w14:textId="77777777" w:rsidR="00573131" w:rsidRPr="00573131" w:rsidRDefault="00573131" w:rsidP="00573131">
      <w:pPr>
        <w:shd w:val="clear" w:color="auto" w:fill="E3E4E6"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573131">
        <w:rPr>
          <w:rFonts w:ascii="Courier New" w:eastAsia="Times New Roman" w:hAnsi="Courier New" w:cs="Courier New"/>
          <w:color w:val="000000"/>
          <w:sz w:val="21"/>
          <w:szCs w:val="21"/>
        </w:rPr>
        <w:t>Paved Drive         object</w:t>
      </w:r>
    </w:p>
    <w:p w14:paraId="553D795A" w14:textId="77777777" w:rsidR="00573131" w:rsidRPr="00573131" w:rsidRDefault="00573131" w:rsidP="00573131">
      <w:pPr>
        <w:shd w:val="clear" w:color="auto" w:fill="E3E4E6"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573131">
        <w:rPr>
          <w:rFonts w:ascii="Courier New" w:eastAsia="Times New Roman" w:hAnsi="Courier New" w:cs="Courier New"/>
          <w:color w:val="000000"/>
          <w:sz w:val="21"/>
          <w:szCs w:val="21"/>
        </w:rPr>
        <w:t>Wood Deck SF         int64</w:t>
      </w:r>
    </w:p>
    <w:p w14:paraId="32654E3C" w14:textId="77777777" w:rsidR="00573131" w:rsidRPr="00573131" w:rsidRDefault="00573131" w:rsidP="00573131">
      <w:pPr>
        <w:shd w:val="clear" w:color="auto" w:fill="E3E4E6"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573131">
        <w:rPr>
          <w:rFonts w:ascii="Courier New" w:eastAsia="Times New Roman" w:hAnsi="Courier New" w:cs="Courier New"/>
          <w:color w:val="000000"/>
          <w:sz w:val="21"/>
          <w:szCs w:val="21"/>
        </w:rPr>
        <w:t>Open Porch SF        int64</w:t>
      </w:r>
    </w:p>
    <w:p w14:paraId="737713C8" w14:textId="77777777" w:rsidR="00573131" w:rsidRPr="00573131" w:rsidRDefault="00573131" w:rsidP="00573131">
      <w:pPr>
        <w:shd w:val="clear" w:color="auto" w:fill="E3E4E6"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573131">
        <w:rPr>
          <w:rFonts w:ascii="Courier New" w:eastAsia="Times New Roman" w:hAnsi="Courier New" w:cs="Courier New"/>
          <w:color w:val="000000"/>
          <w:sz w:val="21"/>
          <w:szCs w:val="21"/>
        </w:rPr>
        <w:t>Enclosed Porch       int64</w:t>
      </w:r>
    </w:p>
    <w:p w14:paraId="3A3EE481" w14:textId="77777777" w:rsidR="00573131" w:rsidRPr="00573131" w:rsidRDefault="00573131" w:rsidP="00573131">
      <w:pPr>
        <w:shd w:val="clear" w:color="auto" w:fill="E3E4E6"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573131">
        <w:rPr>
          <w:rFonts w:ascii="Courier New" w:eastAsia="Times New Roman" w:hAnsi="Courier New" w:cs="Courier New"/>
          <w:color w:val="000000"/>
          <w:sz w:val="21"/>
          <w:szCs w:val="21"/>
        </w:rPr>
        <w:t>3Ssn Porch           int64</w:t>
      </w:r>
    </w:p>
    <w:p w14:paraId="19D104A7" w14:textId="77777777" w:rsidR="00573131" w:rsidRPr="00573131" w:rsidRDefault="00573131" w:rsidP="00573131">
      <w:pPr>
        <w:shd w:val="clear" w:color="auto" w:fill="E3E4E6"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573131">
        <w:rPr>
          <w:rFonts w:ascii="Courier New" w:eastAsia="Times New Roman" w:hAnsi="Courier New" w:cs="Courier New"/>
          <w:color w:val="000000"/>
          <w:sz w:val="21"/>
          <w:szCs w:val="21"/>
        </w:rPr>
        <w:t>Screen Porch         int64</w:t>
      </w:r>
    </w:p>
    <w:p w14:paraId="02AC41B4" w14:textId="77777777" w:rsidR="00573131" w:rsidRPr="00573131" w:rsidRDefault="00573131" w:rsidP="00573131">
      <w:pPr>
        <w:shd w:val="clear" w:color="auto" w:fill="E3E4E6"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573131">
        <w:rPr>
          <w:rFonts w:ascii="Courier New" w:eastAsia="Times New Roman" w:hAnsi="Courier New" w:cs="Courier New"/>
          <w:color w:val="000000"/>
          <w:sz w:val="21"/>
          <w:szCs w:val="21"/>
        </w:rPr>
        <w:t>Pool Area            int64</w:t>
      </w:r>
    </w:p>
    <w:p w14:paraId="2561515C" w14:textId="77777777" w:rsidR="00573131" w:rsidRPr="00573131" w:rsidRDefault="00573131" w:rsidP="00573131">
      <w:pPr>
        <w:shd w:val="clear" w:color="auto" w:fill="E3E4E6"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573131">
        <w:rPr>
          <w:rFonts w:ascii="Courier New" w:eastAsia="Times New Roman" w:hAnsi="Courier New" w:cs="Courier New"/>
          <w:color w:val="000000"/>
          <w:sz w:val="21"/>
          <w:szCs w:val="21"/>
        </w:rPr>
        <w:t>Pool QC             object</w:t>
      </w:r>
    </w:p>
    <w:p w14:paraId="217B0E64" w14:textId="77777777" w:rsidR="00573131" w:rsidRPr="00573131" w:rsidRDefault="00573131" w:rsidP="00573131">
      <w:pPr>
        <w:shd w:val="clear" w:color="auto" w:fill="E3E4E6"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573131">
        <w:rPr>
          <w:rFonts w:ascii="Courier New" w:eastAsia="Times New Roman" w:hAnsi="Courier New" w:cs="Courier New"/>
          <w:color w:val="000000"/>
          <w:sz w:val="21"/>
          <w:szCs w:val="21"/>
        </w:rPr>
        <w:t>Fence               object</w:t>
      </w:r>
    </w:p>
    <w:p w14:paraId="08E3E640" w14:textId="77777777" w:rsidR="00573131" w:rsidRPr="00573131" w:rsidRDefault="00573131" w:rsidP="00573131">
      <w:pPr>
        <w:shd w:val="clear" w:color="auto" w:fill="E3E4E6"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proofErr w:type="spellStart"/>
      <w:r w:rsidRPr="00573131">
        <w:rPr>
          <w:rFonts w:ascii="Courier New" w:eastAsia="Times New Roman" w:hAnsi="Courier New" w:cs="Courier New"/>
          <w:color w:val="000000"/>
          <w:sz w:val="21"/>
          <w:szCs w:val="21"/>
        </w:rPr>
        <w:t>Misc</w:t>
      </w:r>
      <w:proofErr w:type="spellEnd"/>
      <w:r w:rsidRPr="00573131">
        <w:rPr>
          <w:rFonts w:ascii="Courier New" w:eastAsia="Times New Roman" w:hAnsi="Courier New" w:cs="Courier New"/>
          <w:color w:val="000000"/>
          <w:sz w:val="21"/>
          <w:szCs w:val="21"/>
        </w:rPr>
        <w:t xml:space="preserve"> Feature        object</w:t>
      </w:r>
    </w:p>
    <w:p w14:paraId="2A04E983" w14:textId="77777777" w:rsidR="00573131" w:rsidRPr="00573131" w:rsidRDefault="00573131" w:rsidP="00573131">
      <w:pPr>
        <w:shd w:val="clear" w:color="auto" w:fill="E3E4E6"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proofErr w:type="spellStart"/>
      <w:r w:rsidRPr="00573131">
        <w:rPr>
          <w:rFonts w:ascii="Courier New" w:eastAsia="Times New Roman" w:hAnsi="Courier New" w:cs="Courier New"/>
          <w:color w:val="000000"/>
          <w:sz w:val="21"/>
          <w:szCs w:val="21"/>
        </w:rPr>
        <w:t>Misc</w:t>
      </w:r>
      <w:proofErr w:type="spellEnd"/>
      <w:r w:rsidRPr="00573131">
        <w:rPr>
          <w:rFonts w:ascii="Courier New" w:eastAsia="Times New Roman" w:hAnsi="Courier New" w:cs="Courier New"/>
          <w:color w:val="000000"/>
          <w:sz w:val="21"/>
          <w:szCs w:val="21"/>
        </w:rPr>
        <w:t xml:space="preserve"> Val             int64</w:t>
      </w:r>
    </w:p>
    <w:p w14:paraId="197F0C47" w14:textId="77777777" w:rsidR="00573131" w:rsidRPr="00573131" w:rsidRDefault="00573131" w:rsidP="00573131">
      <w:pPr>
        <w:shd w:val="clear" w:color="auto" w:fill="E3E4E6"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573131">
        <w:rPr>
          <w:rFonts w:ascii="Courier New" w:eastAsia="Times New Roman" w:hAnsi="Courier New" w:cs="Courier New"/>
          <w:color w:val="000000"/>
          <w:sz w:val="21"/>
          <w:szCs w:val="21"/>
        </w:rPr>
        <w:t>Mo Sold              int64</w:t>
      </w:r>
    </w:p>
    <w:p w14:paraId="3A06B06C" w14:textId="77777777" w:rsidR="00573131" w:rsidRPr="00573131" w:rsidRDefault="00573131" w:rsidP="00573131">
      <w:pPr>
        <w:shd w:val="clear" w:color="auto" w:fill="E3E4E6"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proofErr w:type="spellStart"/>
      <w:r w:rsidRPr="00573131">
        <w:rPr>
          <w:rFonts w:ascii="Courier New" w:eastAsia="Times New Roman" w:hAnsi="Courier New" w:cs="Courier New"/>
          <w:color w:val="000000"/>
          <w:sz w:val="21"/>
          <w:szCs w:val="21"/>
        </w:rPr>
        <w:t>Yr</w:t>
      </w:r>
      <w:proofErr w:type="spellEnd"/>
      <w:r w:rsidRPr="00573131">
        <w:rPr>
          <w:rFonts w:ascii="Courier New" w:eastAsia="Times New Roman" w:hAnsi="Courier New" w:cs="Courier New"/>
          <w:color w:val="000000"/>
          <w:sz w:val="21"/>
          <w:szCs w:val="21"/>
        </w:rPr>
        <w:t xml:space="preserve"> Sold              int64</w:t>
      </w:r>
    </w:p>
    <w:p w14:paraId="2DAAF4A7" w14:textId="77777777" w:rsidR="00573131" w:rsidRPr="00573131" w:rsidRDefault="00573131" w:rsidP="00573131">
      <w:pPr>
        <w:shd w:val="clear" w:color="auto" w:fill="E3E4E6"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573131">
        <w:rPr>
          <w:rFonts w:ascii="Courier New" w:eastAsia="Times New Roman" w:hAnsi="Courier New" w:cs="Courier New"/>
          <w:color w:val="000000"/>
          <w:sz w:val="21"/>
          <w:szCs w:val="21"/>
        </w:rPr>
        <w:t>Sale Type           object</w:t>
      </w:r>
    </w:p>
    <w:p w14:paraId="12788735" w14:textId="77777777" w:rsidR="00573131" w:rsidRPr="00573131" w:rsidRDefault="00573131" w:rsidP="00573131">
      <w:pPr>
        <w:shd w:val="clear" w:color="auto" w:fill="E3E4E6"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573131">
        <w:rPr>
          <w:rFonts w:ascii="Courier New" w:eastAsia="Times New Roman" w:hAnsi="Courier New" w:cs="Courier New"/>
          <w:color w:val="000000"/>
          <w:sz w:val="21"/>
          <w:szCs w:val="21"/>
        </w:rPr>
        <w:t>Sale Condition      object</w:t>
      </w:r>
    </w:p>
    <w:p w14:paraId="34E7BC3E" w14:textId="77777777" w:rsidR="00573131" w:rsidRPr="00573131" w:rsidRDefault="00573131" w:rsidP="00573131">
      <w:pPr>
        <w:shd w:val="clear" w:color="auto" w:fill="E3E4E6"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proofErr w:type="spellStart"/>
      <w:r w:rsidRPr="00573131">
        <w:rPr>
          <w:rFonts w:ascii="Courier New" w:eastAsia="Times New Roman" w:hAnsi="Courier New" w:cs="Courier New"/>
          <w:color w:val="000000"/>
          <w:sz w:val="21"/>
          <w:szCs w:val="21"/>
        </w:rPr>
        <w:t>SalePrice</w:t>
      </w:r>
      <w:proofErr w:type="spellEnd"/>
      <w:r w:rsidRPr="00573131">
        <w:rPr>
          <w:rFonts w:ascii="Courier New" w:eastAsia="Times New Roman" w:hAnsi="Courier New" w:cs="Courier New"/>
          <w:color w:val="000000"/>
          <w:sz w:val="21"/>
          <w:szCs w:val="21"/>
        </w:rPr>
        <w:t xml:space="preserve">            int64</w:t>
      </w:r>
    </w:p>
    <w:p w14:paraId="129116AC" w14:textId="77777777" w:rsidR="009B65AE" w:rsidRDefault="00425BB6" w:rsidP="00B367EE">
      <w:pPr>
        <w:pStyle w:val="HTMLPreformatted"/>
        <w:shd w:val="clear" w:color="auto" w:fill="E3E4E6" w:themeFill="accent6" w:themeFillTint="33"/>
        <w:wordWrap w:val="0"/>
        <w:textAlignment w:val="baseline"/>
        <w:rPr>
          <w:color w:val="000000"/>
          <w:sz w:val="21"/>
          <w:szCs w:val="21"/>
        </w:rPr>
      </w:pPr>
      <w:proofErr w:type="spellStart"/>
      <w:r>
        <w:rPr>
          <w:color w:val="000000"/>
          <w:sz w:val="21"/>
          <w:szCs w:val="21"/>
        </w:rPr>
        <w:t>dtype</w:t>
      </w:r>
      <w:proofErr w:type="spellEnd"/>
      <w:r>
        <w:rPr>
          <w:color w:val="000000"/>
          <w:sz w:val="21"/>
          <w:szCs w:val="21"/>
        </w:rPr>
        <w:t>: object</w:t>
      </w:r>
    </w:p>
    <w:p w14:paraId="4C2F88AC" w14:textId="08100AAE" w:rsidR="009B65AE" w:rsidRDefault="009B65AE" w:rsidP="009B65AE">
      <w:pPr>
        <w:pStyle w:val="HTMLPreformatted"/>
        <w:shd w:val="clear" w:color="auto" w:fill="FFFFFF"/>
        <w:wordWrap w:val="0"/>
        <w:textAlignment w:val="baseline"/>
        <w:rPr>
          <w:color w:val="000000"/>
          <w:sz w:val="21"/>
          <w:szCs w:val="21"/>
        </w:rPr>
      </w:pPr>
    </w:p>
    <w:p w14:paraId="2310F28A" w14:textId="2CD1F101" w:rsidR="00425BB6" w:rsidRDefault="009B65AE" w:rsidP="00922850">
      <w:pPr>
        <w:pStyle w:val="Heading2"/>
      </w:pPr>
      <w:r>
        <w:rPr>
          <w:color w:val="000000"/>
          <w:sz w:val="21"/>
          <w:szCs w:val="21"/>
        </w:rPr>
        <w:t>A</w:t>
      </w:r>
      <w:r w:rsidRPr="009B65AE">
        <w:rPr>
          <w:color w:val="000000"/>
        </w:rPr>
        <w:t>ppendix ii</w:t>
      </w:r>
    </w:p>
    <w:p w14:paraId="32D6BE0A" w14:textId="161FE2FC" w:rsidR="00AC68C4" w:rsidRDefault="00922850" w:rsidP="00AC68C4">
      <w:r>
        <w:rPr>
          <w:noProof/>
        </w:rPr>
        <w:lastRenderedPageBreak/>
        <w:drawing>
          <wp:inline distT="0" distB="0" distL="0" distR="0" wp14:anchorId="240FE65B" wp14:editId="797D1086">
            <wp:extent cx="5486400" cy="3657600"/>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r>
        <w:rPr>
          <w:noProof/>
        </w:rPr>
        <w:drawing>
          <wp:inline distT="0" distB="0" distL="0" distR="0" wp14:anchorId="1104FF83" wp14:editId="3F8C1808">
            <wp:extent cx="5486400" cy="3657600"/>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r>
        <w:rPr>
          <w:noProof/>
        </w:rPr>
        <w:lastRenderedPageBreak/>
        <w:drawing>
          <wp:inline distT="0" distB="0" distL="0" distR="0" wp14:anchorId="07CAFEE3" wp14:editId="5FADAA4F">
            <wp:extent cx="5486400" cy="3657600"/>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r>
        <w:rPr>
          <w:noProof/>
        </w:rPr>
        <w:drawing>
          <wp:inline distT="0" distB="0" distL="0" distR="0" wp14:anchorId="11A10A15" wp14:editId="1354F75D">
            <wp:extent cx="5486400" cy="3657600"/>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r>
        <w:rPr>
          <w:noProof/>
        </w:rPr>
        <w:lastRenderedPageBreak/>
        <w:drawing>
          <wp:inline distT="0" distB="0" distL="0" distR="0" wp14:anchorId="6A0C8345" wp14:editId="6F8FCE15">
            <wp:extent cx="5486400" cy="365760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r>
        <w:rPr>
          <w:noProof/>
        </w:rPr>
        <w:drawing>
          <wp:inline distT="0" distB="0" distL="0" distR="0" wp14:anchorId="7D14DE61" wp14:editId="1B75EA9E">
            <wp:extent cx="5486400" cy="3657600"/>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r>
        <w:rPr>
          <w:noProof/>
        </w:rPr>
        <w:lastRenderedPageBreak/>
        <w:drawing>
          <wp:inline distT="0" distB="0" distL="0" distR="0" wp14:anchorId="24A43A28" wp14:editId="12DF47D8">
            <wp:extent cx="5486400" cy="365760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r>
        <w:rPr>
          <w:noProof/>
        </w:rPr>
        <w:drawing>
          <wp:inline distT="0" distB="0" distL="0" distR="0" wp14:anchorId="4B57E161" wp14:editId="52289FB6">
            <wp:extent cx="5486400" cy="3657600"/>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r>
        <w:rPr>
          <w:noProof/>
        </w:rPr>
        <w:lastRenderedPageBreak/>
        <w:drawing>
          <wp:inline distT="0" distB="0" distL="0" distR="0" wp14:anchorId="056E1FB5" wp14:editId="15445B00">
            <wp:extent cx="5486400" cy="365760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r>
        <w:rPr>
          <w:noProof/>
        </w:rPr>
        <w:drawing>
          <wp:inline distT="0" distB="0" distL="0" distR="0" wp14:anchorId="6CC31195" wp14:editId="2A1F5DDB">
            <wp:extent cx="5486400" cy="3657600"/>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r>
        <w:rPr>
          <w:noProof/>
        </w:rPr>
        <w:lastRenderedPageBreak/>
        <w:drawing>
          <wp:inline distT="0" distB="0" distL="0" distR="0" wp14:anchorId="12866F20" wp14:editId="394DF028">
            <wp:extent cx="5486400" cy="3657600"/>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r>
        <w:rPr>
          <w:noProof/>
        </w:rPr>
        <w:drawing>
          <wp:inline distT="0" distB="0" distL="0" distR="0" wp14:anchorId="4A61EAFA" wp14:editId="4147DB51">
            <wp:extent cx="5486400" cy="3657600"/>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r>
        <w:rPr>
          <w:noProof/>
        </w:rPr>
        <w:lastRenderedPageBreak/>
        <w:drawing>
          <wp:inline distT="0" distB="0" distL="0" distR="0" wp14:anchorId="2980562F" wp14:editId="0FA698E8">
            <wp:extent cx="5486400" cy="3657600"/>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r>
        <w:rPr>
          <w:noProof/>
        </w:rPr>
        <w:drawing>
          <wp:inline distT="0" distB="0" distL="0" distR="0" wp14:anchorId="3B7708FD" wp14:editId="0F694DA1">
            <wp:extent cx="5486400" cy="3657600"/>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r>
        <w:rPr>
          <w:noProof/>
        </w:rPr>
        <w:lastRenderedPageBreak/>
        <w:drawing>
          <wp:inline distT="0" distB="0" distL="0" distR="0" wp14:anchorId="60A0A96D" wp14:editId="395247D0">
            <wp:extent cx="5486400" cy="3657600"/>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r>
        <w:rPr>
          <w:noProof/>
        </w:rPr>
        <w:drawing>
          <wp:inline distT="0" distB="0" distL="0" distR="0" wp14:anchorId="0E909A6F" wp14:editId="60BD2105">
            <wp:extent cx="5486400" cy="365760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r>
        <w:rPr>
          <w:noProof/>
        </w:rPr>
        <w:lastRenderedPageBreak/>
        <w:drawing>
          <wp:inline distT="0" distB="0" distL="0" distR="0" wp14:anchorId="5C815403" wp14:editId="146D321C">
            <wp:extent cx="5486400" cy="3657600"/>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r>
        <w:rPr>
          <w:noProof/>
        </w:rPr>
        <w:drawing>
          <wp:inline distT="0" distB="0" distL="0" distR="0" wp14:anchorId="6880E010" wp14:editId="3F55208F">
            <wp:extent cx="5486400" cy="3657600"/>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r>
        <w:rPr>
          <w:noProof/>
        </w:rPr>
        <w:lastRenderedPageBreak/>
        <w:drawing>
          <wp:inline distT="0" distB="0" distL="0" distR="0" wp14:anchorId="3320B203" wp14:editId="372D16AD">
            <wp:extent cx="5486400" cy="365760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r>
        <w:rPr>
          <w:noProof/>
        </w:rPr>
        <w:drawing>
          <wp:inline distT="0" distB="0" distL="0" distR="0" wp14:anchorId="0859DBA9" wp14:editId="2A98F066">
            <wp:extent cx="5486400" cy="365760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r>
        <w:rPr>
          <w:noProof/>
        </w:rPr>
        <w:lastRenderedPageBreak/>
        <w:drawing>
          <wp:inline distT="0" distB="0" distL="0" distR="0" wp14:anchorId="7A4C8934" wp14:editId="15DC9540">
            <wp:extent cx="5486400" cy="365760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r>
        <w:rPr>
          <w:noProof/>
        </w:rPr>
        <w:drawing>
          <wp:inline distT="0" distB="0" distL="0" distR="0" wp14:anchorId="6538938A" wp14:editId="6976A875">
            <wp:extent cx="5486400" cy="365760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r>
        <w:rPr>
          <w:noProof/>
        </w:rPr>
        <w:lastRenderedPageBreak/>
        <w:drawing>
          <wp:inline distT="0" distB="0" distL="0" distR="0" wp14:anchorId="4680F484" wp14:editId="7ABEE4E5">
            <wp:extent cx="5486400" cy="3657600"/>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r>
        <w:rPr>
          <w:noProof/>
        </w:rPr>
        <w:drawing>
          <wp:inline distT="0" distB="0" distL="0" distR="0" wp14:anchorId="5C314E8F" wp14:editId="758180A3">
            <wp:extent cx="5486400" cy="365760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r>
        <w:rPr>
          <w:noProof/>
        </w:rPr>
        <w:lastRenderedPageBreak/>
        <w:drawing>
          <wp:inline distT="0" distB="0" distL="0" distR="0" wp14:anchorId="6A9F9F49" wp14:editId="4FB36FE1">
            <wp:extent cx="5486400" cy="365760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r>
        <w:rPr>
          <w:noProof/>
        </w:rPr>
        <w:drawing>
          <wp:inline distT="0" distB="0" distL="0" distR="0" wp14:anchorId="08AE9D79" wp14:editId="1776B5B4">
            <wp:extent cx="5486400" cy="365760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r>
        <w:rPr>
          <w:noProof/>
        </w:rPr>
        <w:lastRenderedPageBreak/>
        <w:drawing>
          <wp:inline distT="0" distB="0" distL="0" distR="0" wp14:anchorId="2DDBD84A" wp14:editId="784D9B7A">
            <wp:extent cx="5486400" cy="3657600"/>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r>
        <w:rPr>
          <w:noProof/>
        </w:rPr>
        <w:drawing>
          <wp:inline distT="0" distB="0" distL="0" distR="0" wp14:anchorId="66056499" wp14:editId="3CD32B47">
            <wp:extent cx="5486400" cy="365760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r>
        <w:rPr>
          <w:noProof/>
        </w:rPr>
        <w:lastRenderedPageBreak/>
        <w:drawing>
          <wp:inline distT="0" distB="0" distL="0" distR="0" wp14:anchorId="77F139FD" wp14:editId="3E3532B7">
            <wp:extent cx="5486400" cy="365760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r>
        <w:rPr>
          <w:noProof/>
        </w:rPr>
        <w:drawing>
          <wp:inline distT="0" distB="0" distL="0" distR="0" wp14:anchorId="7C4A9B23" wp14:editId="4239702A">
            <wp:extent cx="5486400" cy="365760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r>
        <w:rPr>
          <w:noProof/>
        </w:rPr>
        <w:lastRenderedPageBreak/>
        <w:drawing>
          <wp:inline distT="0" distB="0" distL="0" distR="0" wp14:anchorId="552E9436" wp14:editId="7906ABCE">
            <wp:extent cx="5486400" cy="365760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r>
        <w:rPr>
          <w:noProof/>
        </w:rPr>
        <w:drawing>
          <wp:inline distT="0" distB="0" distL="0" distR="0" wp14:anchorId="76F8B740" wp14:editId="7E11CB5C">
            <wp:extent cx="5486400" cy="3657600"/>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r>
        <w:rPr>
          <w:noProof/>
        </w:rPr>
        <w:lastRenderedPageBreak/>
        <w:drawing>
          <wp:inline distT="0" distB="0" distL="0" distR="0" wp14:anchorId="3E9B1813" wp14:editId="5D9D960F">
            <wp:extent cx="5486400" cy="365760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r>
        <w:rPr>
          <w:noProof/>
        </w:rPr>
        <w:drawing>
          <wp:inline distT="0" distB="0" distL="0" distR="0" wp14:anchorId="5EF75443" wp14:editId="7FB24DE8">
            <wp:extent cx="5486400" cy="365760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r>
        <w:rPr>
          <w:noProof/>
        </w:rPr>
        <w:lastRenderedPageBreak/>
        <w:drawing>
          <wp:inline distT="0" distB="0" distL="0" distR="0" wp14:anchorId="5168737E" wp14:editId="3D803A7E">
            <wp:extent cx="5486400" cy="3657600"/>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r>
        <w:rPr>
          <w:noProof/>
        </w:rPr>
        <w:drawing>
          <wp:inline distT="0" distB="0" distL="0" distR="0" wp14:anchorId="2F238ADB" wp14:editId="50B80647">
            <wp:extent cx="5486400" cy="3657600"/>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r>
        <w:rPr>
          <w:noProof/>
        </w:rPr>
        <w:lastRenderedPageBreak/>
        <w:drawing>
          <wp:inline distT="0" distB="0" distL="0" distR="0" wp14:anchorId="0192C47C" wp14:editId="52F655FA">
            <wp:extent cx="5486400" cy="3657600"/>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r>
        <w:rPr>
          <w:noProof/>
        </w:rPr>
        <w:drawing>
          <wp:inline distT="0" distB="0" distL="0" distR="0" wp14:anchorId="7688831D" wp14:editId="1440A7FB">
            <wp:extent cx="5486400" cy="365760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r>
        <w:rPr>
          <w:noProof/>
        </w:rPr>
        <w:lastRenderedPageBreak/>
        <w:drawing>
          <wp:inline distT="0" distB="0" distL="0" distR="0" wp14:anchorId="6E1AE6F8" wp14:editId="0FB1DA7F">
            <wp:extent cx="5486400" cy="3657600"/>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r>
        <w:rPr>
          <w:noProof/>
        </w:rPr>
        <w:drawing>
          <wp:inline distT="0" distB="0" distL="0" distR="0" wp14:anchorId="191BB201" wp14:editId="650F9DA5">
            <wp:extent cx="5486400" cy="3657600"/>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r>
        <w:rPr>
          <w:noProof/>
        </w:rPr>
        <w:lastRenderedPageBreak/>
        <w:drawing>
          <wp:inline distT="0" distB="0" distL="0" distR="0" wp14:anchorId="56889838" wp14:editId="28296518">
            <wp:extent cx="5486400" cy="365760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r>
        <w:rPr>
          <w:noProof/>
        </w:rPr>
        <w:drawing>
          <wp:inline distT="0" distB="0" distL="0" distR="0" wp14:anchorId="51447D9A" wp14:editId="78679331">
            <wp:extent cx="5486400" cy="365760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r>
        <w:rPr>
          <w:noProof/>
        </w:rPr>
        <w:lastRenderedPageBreak/>
        <w:drawing>
          <wp:inline distT="0" distB="0" distL="0" distR="0" wp14:anchorId="4B934DF1" wp14:editId="407FBC1C">
            <wp:extent cx="5486400" cy="365760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r>
        <w:rPr>
          <w:noProof/>
        </w:rPr>
        <w:drawing>
          <wp:inline distT="0" distB="0" distL="0" distR="0" wp14:anchorId="6D21FDF3" wp14:editId="6989AB7A">
            <wp:extent cx="5486400" cy="365760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r>
        <w:rPr>
          <w:noProof/>
        </w:rPr>
        <w:lastRenderedPageBreak/>
        <w:drawing>
          <wp:inline distT="0" distB="0" distL="0" distR="0" wp14:anchorId="4C184697" wp14:editId="5ABAA8A4">
            <wp:extent cx="5486400" cy="365760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r>
        <w:rPr>
          <w:noProof/>
        </w:rPr>
        <w:drawing>
          <wp:inline distT="0" distB="0" distL="0" distR="0" wp14:anchorId="5A58FDAC" wp14:editId="6FCDEF46">
            <wp:extent cx="5486400" cy="3657600"/>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r>
        <w:rPr>
          <w:noProof/>
        </w:rPr>
        <w:lastRenderedPageBreak/>
        <w:drawing>
          <wp:inline distT="0" distB="0" distL="0" distR="0" wp14:anchorId="2308A220" wp14:editId="55F40B2A">
            <wp:extent cx="5486400" cy="3657600"/>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r>
        <w:rPr>
          <w:noProof/>
        </w:rPr>
        <w:drawing>
          <wp:inline distT="0" distB="0" distL="0" distR="0" wp14:anchorId="1D407C05" wp14:editId="6E16EF0D">
            <wp:extent cx="5486400" cy="365760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r>
        <w:rPr>
          <w:noProof/>
        </w:rPr>
        <w:lastRenderedPageBreak/>
        <w:drawing>
          <wp:inline distT="0" distB="0" distL="0" distR="0" wp14:anchorId="4DE28FDA" wp14:editId="4CD4C66A">
            <wp:extent cx="5486400" cy="3657600"/>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r>
        <w:rPr>
          <w:noProof/>
        </w:rPr>
        <w:drawing>
          <wp:inline distT="0" distB="0" distL="0" distR="0" wp14:anchorId="07B57557" wp14:editId="58446EA1">
            <wp:extent cx="5486400" cy="365760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r>
        <w:rPr>
          <w:noProof/>
        </w:rPr>
        <w:lastRenderedPageBreak/>
        <w:drawing>
          <wp:inline distT="0" distB="0" distL="0" distR="0" wp14:anchorId="57634799" wp14:editId="7FDAAA43">
            <wp:extent cx="5486400" cy="365760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r>
        <w:rPr>
          <w:noProof/>
        </w:rPr>
        <w:drawing>
          <wp:inline distT="0" distB="0" distL="0" distR="0" wp14:anchorId="16BE8CE1" wp14:editId="1BD666F7">
            <wp:extent cx="5486400" cy="3657600"/>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r>
        <w:rPr>
          <w:noProof/>
        </w:rPr>
        <w:lastRenderedPageBreak/>
        <w:drawing>
          <wp:inline distT="0" distB="0" distL="0" distR="0" wp14:anchorId="272F547A" wp14:editId="40A37B8A">
            <wp:extent cx="5486400" cy="365760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r>
        <w:rPr>
          <w:noProof/>
        </w:rPr>
        <w:drawing>
          <wp:inline distT="0" distB="0" distL="0" distR="0" wp14:anchorId="5DC8A3C3" wp14:editId="094C4D70">
            <wp:extent cx="5486400" cy="365760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r>
        <w:rPr>
          <w:noProof/>
        </w:rPr>
        <w:lastRenderedPageBreak/>
        <w:drawing>
          <wp:inline distT="0" distB="0" distL="0" distR="0" wp14:anchorId="753F48B4" wp14:editId="4FDB0C8B">
            <wp:extent cx="5486400" cy="365760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r>
        <w:rPr>
          <w:noProof/>
        </w:rPr>
        <w:drawing>
          <wp:inline distT="0" distB="0" distL="0" distR="0" wp14:anchorId="17D50B91" wp14:editId="0C8AD51A">
            <wp:extent cx="5486400" cy="365760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r>
        <w:rPr>
          <w:noProof/>
        </w:rPr>
        <w:lastRenderedPageBreak/>
        <w:drawing>
          <wp:inline distT="0" distB="0" distL="0" distR="0" wp14:anchorId="63297BFC" wp14:editId="7B1361E6">
            <wp:extent cx="5486400" cy="365760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r>
        <w:rPr>
          <w:noProof/>
        </w:rPr>
        <w:drawing>
          <wp:inline distT="0" distB="0" distL="0" distR="0" wp14:anchorId="4986693C" wp14:editId="10C60FD7">
            <wp:extent cx="5486400" cy="365760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r>
        <w:rPr>
          <w:noProof/>
        </w:rPr>
        <w:lastRenderedPageBreak/>
        <w:drawing>
          <wp:inline distT="0" distB="0" distL="0" distR="0" wp14:anchorId="447FF1D9" wp14:editId="046491A2">
            <wp:extent cx="5486400" cy="365760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r>
        <w:rPr>
          <w:noProof/>
        </w:rPr>
        <w:drawing>
          <wp:inline distT="0" distB="0" distL="0" distR="0" wp14:anchorId="7B6DDD82" wp14:editId="1D825181">
            <wp:extent cx="5486400" cy="365760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r>
        <w:rPr>
          <w:noProof/>
        </w:rPr>
        <w:lastRenderedPageBreak/>
        <w:drawing>
          <wp:inline distT="0" distB="0" distL="0" distR="0" wp14:anchorId="40D7AF99" wp14:editId="0A62CA79">
            <wp:extent cx="5486400" cy="365760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r>
        <w:rPr>
          <w:noProof/>
        </w:rPr>
        <w:drawing>
          <wp:inline distT="0" distB="0" distL="0" distR="0" wp14:anchorId="2D7865A9" wp14:editId="0D5DE0B3">
            <wp:extent cx="5486400" cy="365760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r>
        <w:rPr>
          <w:noProof/>
        </w:rPr>
        <w:lastRenderedPageBreak/>
        <w:drawing>
          <wp:inline distT="0" distB="0" distL="0" distR="0" wp14:anchorId="7EE0DF81" wp14:editId="468B5357">
            <wp:extent cx="5486400" cy="365760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r>
        <w:rPr>
          <w:noProof/>
        </w:rPr>
        <w:drawing>
          <wp:inline distT="0" distB="0" distL="0" distR="0" wp14:anchorId="13EB5346" wp14:editId="72C7DFA1">
            <wp:extent cx="5486400" cy="365760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r>
        <w:rPr>
          <w:noProof/>
        </w:rPr>
        <w:lastRenderedPageBreak/>
        <w:drawing>
          <wp:inline distT="0" distB="0" distL="0" distR="0" wp14:anchorId="45E65E33" wp14:editId="3A328FFC">
            <wp:extent cx="5486400" cy="365760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r>
        <w:rPr>
          <w:noProof/>
        </w:rPr>
        <w:drawing>
          <wp:inline distT="0" distB="0" distL="0" distR="0" wp14:anchorId="31B8A617" wp14:editId="015710E5">
            <wp:extent cx="5486400" cy="365760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r>
        <w:rPr>
          <w:noProof/>
        </w:rPr>
        <w:lastRenderedPageBreak/>
        <w:drawing>
          <wp:inline distT="0" distB="0" distL="0" distR="0" wp14:anchorId="13C898D9" wp14:editId="39CD0BC9">
            <wp:extent cx="5486400" cy="365760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r>
        <w:rPr>
          <w:noProof/>
        </w:rPr>
        <w:drawing>
          <wp:inline distT="0" distB="0" distL="0" distR="0" wp14:anchorId="119C842B" wp14:editId="060B7FC1">
            <wp:extent cx="5486400" cy="365760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r>
        <w:rPr>
          <w:noProof/>
        </w:rPr>
        <w:lastRenderedPageBreak/>
        <w:drawing>
          <wp:inline distT="0" distB="0" distL="0" distR="0" wp14:anchorId="3C87161A" wp14:editId="2B4CB027">
            <wp:extent cx="5486400" cy="365760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r>
        <w:rPr>
          <w:noProof/>
        </w:rPr>
        <w:drawing>
          <wp:inline distT="0" distB="0" distL="0" distR="0" wp14:anchorId="2567AAEE" wp14:editId="2F536493">
            <wp:extent cx="5486400" cy="365760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r>
        <w:rPr>
          <w:noProof/>
        </w:rPr>
        <w:lastRenderedPageBreak/>
        <w:drawing>
          <wp:inline distT="0" distB="0" distL="0" distR="0" wp14:anchorId="15152AE1" wp14:editId="4D857E95">
            <wp:extent cx="5486400" cy="365760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r>
        <w:rPr>
          <w:noProof/>
        </w:rPr>
        <w:drawing>
          <wp:inline distT="0" distB="0" distL="0" distR="0" wp14:anchorId="681AB8FA" wp14:editId="1288252F">
            <wp:extent cx="5486400" cy="365760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r>
        <w:rPr>
          <w:noProof/>
        </w:rPr>
        <w:lastRenderedPageBreak/>
        <w:drawing>
          <wp:inline distT="0" distB="0" distL="0" distR="0" wp14:anchorId="64373459" wp14:editId="20AF57FD">
            <wp:extent cx="5486400" cy="365760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r>
        <w:rPr>
          <w:noProof/>
        </w:rPr>
        <w:drawing>
          <wp:inline distT="0" distB="0" distL="0" distR="0" wp14:anchorId="34E018E4" wp14:editId="7B53D7D6">
            <wp:extent cx="5486400" cy="365760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r>
        <w:rPr>
          <w:noProof/>
        </w:rPr>
        <w:lastRenderedPageBreak/>
        <w:drawing>
          <wp:inline distT="0" distB="0" distL="0" distR="0" wp14:anchorId="1427C583" wp14:editId="08480192">
            <wp:extent cx="5486400" cy="36576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r>
        <w:rPr>
          <w:noProof/>
        </w:rPr>
        <w:drawing>
          <wp:inline distT="0" distB="0" distL="0" distR="0" wp14:anchorId="54D0EE88" wp14:editId="7F9B2F13">
            <wp:extent cx="5486400" cy="365760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r>
        <w:rPr>
          <w:noProof/>
        </w:rPr>
        <w:lastRenderedPageBreak/>
        <w:drawing>
          <wp:inline distT="0" distB="0" distL="0" distR="0" wp14:anchorId="6E5BBD3B" wp14:editId="228C9EFC">
            <wp:extent cx="5486400" cy="365760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r>
        <w:rPr>
          <w:noProof/>
        </w:rPr>
        <w:drawing>
          <wp:inline distT="0" distB="0" distL="0" distR="0" wp14:anchorId="50777ADE" wp14:editId="032A8D0D">
            <wp:extent cx="5486400" cy="365760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r>
        <w:rPr>
          <w:noProof/>
        </w:rPr>
        <w:lastRenderedPageBreak/>
        <w:drawing>
          <wp:inline distT="0" distB="0" distL="0" distR="0" wp14:anchorId="12B168FF" wp14:editId="2753480D">
            <wp:extent cx="5486400" cy="365760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r>
        <w:rPr>
          <w:noProof/>
        </w:rPr>
        <w:drawing>
          <wp:inline distT="0" distB="0" distL="0" distR="0" wp14:anchorId="3B15CA04" wp14:editId="3010A5C3">
            <wp:extent cx="5486400" cy="365760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r>
        <w:rPr>
          <w:noProof/>
        </w:rPr>
        <w:lastRenderedPageBreak/>
        <w:drawing>
          <wp:inline distT="0" distB="0" distL="0" distR="0" wp14:anchorId="4DF3CAF4" wp14:editId="721476D6">
            <wp:extent cx="3822701" cy="2548467"/>
            <wp:effectExtent l="0" t="0" r="6350" b="444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824913" cy="2549942"/>
                    </a:xfrm>
                    <a:prstGeom prst="rect">
                      <a:avLst/>
                    </a:prstGeom>
                    <a:noFill/>
                    <a:ln>
                      <a:noFill/>
                    </a:ln>
                  </pic:spPr>
                </pic:pic>
              </a:graphicData>
            </a:graphic>
          </wp:inline>
        </w:drawing>
      </w:r>
    </w:p>
    <w:p w14:paraId="7C10A1CD" w14:textId="0E5524ED" w:rsidR="00AC68C4" w:rsidRDefault="00AC68C4" w:rsidP="00412DA3">
      <w:pPr>
        <w:pStyle w:val="Heading2"/>
      </w:pPr>
      <w:r>
        <w:t>Appendix iii</w:t>
      </w:r>
      <w:r w:rsidR="00412DA3">
        <w:rPr>
          <w:noProof/>
        </w:rPr>
        <w:drawing>
          <wp:inline distT="0" distB="0" distL="0" distR="0" wp14:anchorId="72AD5EA5" wp14:editId="445BE01D">
            <wp:extent cx="5257800" cy="3543300"/>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257800" cy="3543300"/>
                    </a:xfrm>
                    <a:prstGeom prst="rect">
                      <a:avLst/>
                    </a:prstGeom>
                    <a:noFill/>
                    <a:ln>
                      <a:noFill/>
                    </a:ln>
                  </pic:spPr>
                </pic:pic>
              </a:graphicData>
            </a:graphic>
          </wp:inline>
        </w:drawing>
      </w:r>
      <w:r w:rsidR="00412DA3">
        <w:rPr>
          <w:noProof/>
        </w:rPr>
        <w:lastRenderedPageBreak/>
        <w:drawing>
          <wp:inline distT="0" distB="0" distL="0" distR="0" wp14:anchorId="0014D296" wp14:editId="2A8C0AED">
            <wp:extent cx="5283200" cy="3543300"/>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283200" cy="3543300"/>
                    </a:xfrm>
                    <a:prstGeom prst="rect">
                      <a:avLst/>
                    </a:prstGeom>
                    <a:noFill/>
                    <a:ln>
                      <a:noFill/>
                    </a:ln>
                  </pic:spPr>
                </pic:pic>
              </a:graphicData>
            </a:graphic>
          </wp:inline>
        </w:drawing>
      </w:r>
      <w:r w:rsidR="00412DA3">
        <w:rPr>
          <w:noProof/>
        </w:rPr>
        <w:drawing>
          <wp:inline distT="0" distB="0" distL="0" distR="0" wp14:anchorId="39DF74AC" wp14:editId="796C7D83">
            <wp:extent cx="5219700" cy="3543300"/>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219700" cy="3543300"/>
                    </a:xfrm>
                    <a:prstGeom prst="rect">
                      <a:avLst/>
                    </a:prstGeom>
                    <a:noFill/>
                    <a:ln>
                      <a:noFill/>
                    </a:ln>
                  </pic:spPr>
                </pic:pic>
              </a:graphicData>
            </a:graphic>
          </wp:inline>
        </w:drawing>
      </w:r>
      <w:r w:rsidR="00412DA3">
        <w:rPr>
          <w:noProof/>
        </w:rPr>
        <w:lastRenderedPageBreak/>
        <w:drawing>
          <wp:inline distT="0" distB="0" distL="0" distR="0" wp14:anchorId="4C8BBC75" wp14:editId="1B955D75">
            <wp:extent cx="5207000" cy="3543300"/>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207000" cy="3543300"/>
                    </a:xfrm>
                    <a:prstGeom prst="rect">
                      <a:avLst/>
                    </a:prstGeom>
                    <a:noFill/>
                    <a:ln>
                      <a:noFill/>
                    </a:ln>
                  </pic:spPr>
                </pic:pic>
              </a:graphicData>
            </a:graphic>
          </wp:inline>
        </w:drawing>
      </w:r>
      <w:r w:rsidR="00412DA3">
        <w:rPr>
          <w:noProof/>
        </w:rPr>
        <w:drawing>
          <wp:inline distT="0" distB="0" distL="0" distR="0" wp14:anchorId="27C9B10B" wp14:editId="66C66DE1">
            <wp:extent cx="5270500" cy="3543300"/>
            <wp:effectExtent l="0" t="0" r="635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270500" cy="3543300"/>
                    </a:xfrm>
                    <a:prstGeom prst="rect">
                      <a:avLst/>
                    </a:prstGeom>
                    <a:noFill/>
                    <a:ln>
                      <a:noFill/>
                    </a:ln>
                  </pic:spPr>
                </pic:pic>
              </a:graphicData>
            </a:graphic>
          </wp:inline>
        </w:drawing>
      </w:r>
      <w:r w:rsidR="00412DA3">
        <w:rPr>
          <w:noProof/>
        </w:rPr>
        <w:lastRenderedPageBreak/>
        <w:drawing>
          <wp:inline distT="0" distB="0" distL="0" distR="0" wp14:anchorId="7F99B2FB" wp14:editId="25F48822">
            <wp:extent cx="5308600" cy="3543300"/>
            <wp:effectExtent l="0" t="0" r="635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308600" cy="3543300"/>
                    </a:xfrm>
                    <a:prstGeom prst="rect">
                      <a:avLst/>
                    </a:prstGeom>
                    <a:noFill/>
                    <a:ln>
                      <a:noFill/>
                    </a:ln>
                  </pic:spPr>
                </pic:pic>
              </a:graphicData>
            </a:graphic>
          </wp:inline>
        </w:drawing>
      </w:r>
      <w:r w:rsidR="00412DA3">
        <w:rPr>
          <w:noProof/>
        </w:rPr>
        <w:drawing>
          <wp:inline distT="0" distB="0" distL="0" distR="0" wp14:anchorId="46744C08" wp14:editId="0B417DF1">
            <wp:extent cx="5207000" cy="3543300"/>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207000" cy="3543300"/>
                    </a:xfrm>
                    <a:prstGeom prst="rect">
                      <a:avLst/>
                    </a:prstGeom>
                    <a:noFill/>
                    <a:ln>
                      <a:noFill/>
                    </a:ln>
                  </pic:spPr>
                </pic:pic>
              </a:graphicData>
            </a:graphic>
          </wp:inline>
        </w:drawing>
      </w:r>
      <w:r w:rsidR="00412DA3">
        <w:rPr>
          <w:noProof/>
        </w:rPr>
        <w:lastRenderedPageBreak/>
        <w:drawing>
          <wp:inline distT="0" distB="0" distL="0" distR="0" wp14:anchorId="7695AAB1" wp14:editId="4F70F113">
            <wp:extent cx="5308600" cy="3543300"/>
            <wp:effectExtent l="0" t="0" r="635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308600" cy="3543300"/>
                    </a:xfrm>
                    <a:prstGeom prst="rect">
                      <a:avLst/>
                    </a:prstGeom>
                    <a:noFill/>
                    <a:ln>
                      <a:noFill/>
                    </a:ln>
                  </pic:spPr>
                </pic:pic>
              </a:graphicData>
            </a:graphic>
          </wp:inline>
        </w:drawing>
      </w:r>
      <w:r w:rsidR="00412DA3">
        <w:rPr>
          <w:noProof/>
        </w:rPr>
        <w:drawing>
          <wp:inline distT="0" distB="0" distL="0" distR="0" wp14:anchorId="66C235B2" wp14:editId="0CD78405">
            <wp:extent cx="5232400" cy="3543300"/>
            <wp:effectExtent l="0" t="0" r="635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232400" cy="3543300"/>
                    </a:xfrm>
                    <a:prstGeom prst="rect">
                      <a:avLst/>
                    </a:prstGeom>
                    <a:noFill/>
                    <a:ln>
                      <a:noFill/>
                    </a:ln>
                  </pic:spPr>
                </pic:pic>
              </a:graphicData>
            </a:graphic>
          </wp:inline>
        </w:drawing>
      </w:r>
      <w:r w:rsidR="00412DA3">
        <w:rPr>
          <w:noProof/>
        </w:rPr>
        <w:lastRenderedPageBreak/>
        <w:drawing>
          <wp:inline distT="0" distB="0" distL="0" distR="0" wp14:anchorId="4392CEFF" wp14:editId="66669EE0">
            <wp:extent cx="5194300" cy="3543300"/>
            <wp:effectExtent l="0" t="0" r="635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194300" cy="3543300"/>
                    </a:xfrm>
                    <a:prstGeom prst="rect">
                      <a:avLst/>
                    </a:prstGeom>
                    <a:noFill/>
                    <a:ln>
                      <a:noFill/>
                    </a:ln>
                  </pic:spPr>
                </pic:pic>
              </a:graphicData>
            </a:graphic>
          </wp:inline>
        </w:drawing>
      </w:r>
      <w:r w:rsidR="00412DA3">
        <w:rPr>
          <w:noProof/>
        </w:rPr>
        <w:drawing>
          <wp:inline distT="0" distB="0" distL="0" distR="0" wp14:anchorId="721BE49A" wp14:editId="4478C40A">
            <wp:extent cx="5283200" cy="3543300"/>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283200" cy="3543300"/>
                    </a:xfrm>
                    <a:prstGeom prst="rect">
                      <a:avLst/>
                    </a:prstGeom>
                    <a:noFill/>
                    <a:ln>
                      <a:noFill/>
                    </a:ln>
                  </pic:spPr>
                </pic:pic>
              </a:graphicData>
            </a:graphic>
          </wp:inline>
        </w:drawing>
      </w:r>
      <w:r w:rsidR="00412DA3">
        <w:rPr>
          <w:noProof/>
        </w:rPr>
        <w:lastRenderedPageBreak/>
        <w:drawing>
          <wp:inline distT="0" distB="0" distL="0" distR="0" wp14:anchorId="331DCB3A" wp14:editId="5A23DB83">
            <wp:extent cx="5194300" cy="3543300"/>
            <wp:effectExtent l="0" t="0" r="635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194300" cy="3543300"/>
                    </a:xfrm>
                    <a:prstGeom prst="rect">
                      <a:avLst/>
                    </a:prstGeom>
                    <a:noFill/>
                    <a:ln>
                      <a:noFill/>
                    </a:ln>
                  </pic:spPr>
                </pic:pic>
              </a:graphicData>
            </a:graphic>
          </wp:inline>
        </w:drawing>
      </w:r>
      <w:r w:rsidR="00412DA3">
        <w:rPr>
          <w:noProof/>
        </w:rPr>
        <w:drawing>
          <wp:inline distT="0" distB="0" distL="0" distR="0" wp14:anchorId="190A3D79" wp14:editId="73E0322F">
            <wp:extent cx="5283200" cy="354330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283200" cy="3543300"/>
                    </a:xfrm>
                    <a:prstGeom prst="rect">
                      <a:avLst/>
                    </a:prstGeom>
                    <a:noFill/>
                    <a:ln>
                      <a:noFill/>
                    </a:ln>
                  </pic:spPr>
                </pic:pic>
              </a:graphicData>
            </a:graphic>
          </wp:inline>
        </w:drawing>
      </w:r>
      <w:r w:rsidR="00412DA3">
        <w:rPr>
          <w:noProof/>
        </w:rPr>
        <w:lastRenderedPageBreak/>
        <w:drawing>
          <wp:inline distT="0" distB="0" distL="0" distR="0" wp14:anchorId="38E516C9" wp14:editId="2A1B68D9">
            <wp:extent cx="5346700" cy="3543300"/>
            <wp:effectExtent l="0" t="0" r="635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346700" cy="3543300"/>
                    </a:xfrm>
                    <a:prstGeom prst="rect">
                      <a:avLst/>
                    </a:prstGeom>
                    <a:noFill/>
                    <a:ln>
                      <a:noFill/>
                    </a:ln>
                  </pic:spPr>
                </pic:pic>
              </a:graphicData>
            </a:graphic>
          </wp:inline>
        </w:drawing>
      </w:r>
      <w:r w:rsidR="00412DA3">
        <w:rPr>
          <w:noProof/>
        </w:rPr>
        <w:drawing>
          <wp:inline distT="0" distB="0" distL="0" distR="0" wp14:anchorId="47A7EFF7" wp14:editId="3D98AA1D">
            <wp:extent cx="5194300" cy="3543300"/>
            <wp:effectExtent l="0" t="0" r="635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194300" cy="3543300"/>
                    </a:xfrm>
                    <a:prstGeom prst="rect">
                      <a:avLst/>
                    </a:prstGeom>
                    <a:noFill/>
                    <a:ln>
                      <a:noFill/>
                    </a:ln>
                  </pic:spPr>
                </pic:pic>
              </a:graphicData>
            </a:graphic>
          </wp:inline>
        </w:drawing>
      </w:r>
      <w:r w:rsidR="00EA5ACB">
        <w:rPr>
          <w:noProof/>
        </w:rPr>
        <w:lastRenderedPageBreak/>
        <w:drawing>
          <wp:anchor distT="0" distB="0" distL="114300" distR="114300" simplePos="0" relativeHeight="251763200" behindDoc="0" locked="0" layoutInCell="1" allowOverlap="1" wp14:anchorId="67692C4E" wp14:editId="1122279D">
            <wp:simplePos x="0" y="0"/>
            <wp:positionH relativeFrom="margin">
              <wp:posOffset>2820035</wp:posOffset>
            </wp:positionH>
            <wp:positionV relativeFrom="paragraph">
              <wp:posOffset>3663950</wp:posOffset>
            </wp:positionV>
            <wp:extent cx="2915920" cy="1987550"/>
            <wp:effectExtent l="0" t="0" r="0" b="0"/>
            <wp:wrapTopAndBottom/>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915920" cy="19875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A5ACB">
        <w:rPr>
          <w:noProof/>
        </w:rPr>
        <w:drawing>
          <wp:anchor distT="0" distB="0" distL="114300" distR="114300" simplePos="0" relativeHeight="251764224" behindDoc="0" locked="0" layoutInCell="1" allowOverlap="1" wp14:anchorId="72CBBDAA" wp14:editId="2B88BC61">
            <wp:simplePos x="0" y="0"/>
            <wp:positionH relativeFrom="column">
              <wp:posOffset>-328295</wp:posOffset>
            </wp:positionH>
            <wp:positionV relativeFrom="paragraph">
              <wp:posOffset>3676650</wp:posOffset>
            </wp:positionV>
            <wp:extent cx="2735580" cy="1865630"/>
            <wp:effectExtent l="0" t="0" r="7620" b="1270"/>
            <wp:wrapTopAndBottom/>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735580" cy="18656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12DA3">
        <w:rPr>
          <w:noProof/>
        </w:rPr>
        <w:drawing>
          <wp:inline distT="0" distB="0" distL="0" distR="0" wp14:anchorId="10ADB37F" wp14:editId="3AB438AF">
            <wp:extent cx="5194300" cy="3543300"/>
            <wp:effectExtent l="0" t="0" r="635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194300" cy="3543300"/>
                    </a:xfrm>
                    <a:prstGeom prst="rect">
                      <a:avLst/>
                    </a:prstGeom>
                    <a:noFill/>
                    <a:ln>
                      <a:noFill/>
                    </a:ln>
                  </pic:spPr>
                </pic:pic>
              </a:graphicData>
            </a:graphic>
          </wp:inline>
        </w:drawing>
      </w:r>
      <w:r w:rsidR="00EA5ACB" w:rsidRPr="00EA5ACB">
        <w:t xml:space="preserve"> </w:t>
      </w:r>
    </w:p>
    <w:p w14:paraId="6A419B4D" w14:textId="1D56B6CF" w:rsidR="00EC3432" w:rsidRDefault="00EC3432" w:rsidP="00F72F6F">
      <w:pPr>
        <w:pStyle w:val="Heading2"/>
      </w:pPr>
    </w:p>
    <w:p w14:paraId="165D8833" w14:textId="64636EBF" w:rsidR="00EC3432" w:rsidRDefault="00EC3432" w:rsidP="00F72F6F">
      <w:pPr>
        <w:pStyle w:val="Heading2"/>
      </w:pPr>
    </w:p>
    <w:p w14:paraId="0C8F2A12" w14:textId="2779EA4A" w:rsidR="00EC3432" w:rsidRDefault="00EC3432" w:rsidP="00F72F6F">
      <w:pPr>
        <w:pStyle w:val="Heading2"/>
      </w:pPr>
    </w:p>
    <w:p w14:paraId="1F6C9985" w14:textId="77777777" w:rsidR="00EC3432" w:rsidRDefault="00EC3432" w:rsidP="00F72F6F">
      <w:pPr>
        <w:pStyle w:val="Heading2"/>
      </w:pPr>
    </w:p>
    <w:p w14:paraId="43C10257" w14:textId="30F01C30" w:rsidR="00D85F2E" w:rsidRPr="00D85F2E" w:rsidRDefault="00F72F6F" w:rsidP="00EC3432">
      <w:pPr>
        <w:pStyle w:val="Heading2"/>
      </w:pPr>
      <w:r>
        <w:lastRenderedPageBreak/>
        <w:t>Appendix iv</w:t>
      </w:r>
      <w:r w:rsidR="00EC3432">
        <w:rPr>
          <w:noProof/>
        </w:rPr>
        <w:drawing>
          <wp:inline distT="0" distB="0" distL="0" distR="0" wp14:anchorId="7852F80D" wp14:editId="18548180">
            <wp:extent cx="5020733" cy="4156051"/>
            <wp:effectExtent l="0" t="0" r="8890"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037956" cy="4170308"/>
                    </a:xfrm>
                    <a:prstGeom prst="rect">
                      <a:avLst/>
                    </a:prstGeom>
                    <a:noFill/>
                    <a:ln>
                      <a:noFill/>
                    </a:ln>
                  </pic:spPr>
                </pic:pic>
              </a:graphicData>
            </a:graphic>
          </wp:inline>
        </w:drawing>
      </w:r>
      <w:r w:rsidR="00EC3432">
        <w:rPr>
          <w:noProof/>
        </w:rPr>
        <w:drawing>
          <wp:inline distT="0" distB="0" distL="0" distR="0" wp14:anchorId="4851BD53" wp14:editId="05253470">
            <wp:extent cx="4504267" cy="3626352"/>
            <wp:effectExtent l="0" t="0" r="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524466" cy="3642614"/>
                    </a:xfrm>
                    <a:prstGeom prst="rect">
                      <a:avLst/>
                    </a:prstGeom>
                    <a:noFill/>
                    <a:ln>
                      <a:noFill/>
                    </a:ln>
                  </pic:spPr>
                </pic:pic>
              </a:graphicData>
            </a:graphic>
          </wp:inline>
        </w:drawing>
      </w:r>
      <w:r w:rsidR="00EC3432">
        <w:rPr>
          <w:noProof/>
        </w:rPr>
        <w:lastRenderedPageBreak/>
        <w:drawing>
          <wp:inline distT="0" distB="0" distL="0" distR="0" wp14:anchorId="2A2198C8" wp14:editId="37110452">
            <wp:extent cx="4413362" cy="3606800"/>
            <wp:effectExtent l="0" t="0" r="635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422278" cy="3614087"/>
                    </a:xfrm>
                    <a:prstGeom prst="rect">
                      <a:avLst/>
                    </a:prstGeom>
                    <a:noFill/>
                    <a:ln>
                      <a:noFill/>
                    </a:ln>
                  </pic:spPr>
                </pic:pic>
              </a:graphicData>
            </a:graphic>
          </wp:inline>
        </w:drawing>
      </w:r>
      <w:r w:rsidR="00EC3432">
        <w:rPr>
          <w:noProof/>
        </w:rPr>
        <w:drawing>
          <wp:inline distT="0" distB="0" distL="0" distR="0" wp14:anchorId="65EEFE5B" wp14:editId="7295B430">
            <wp:extent cx="4660539" cy="3843866"/>
            <wp:effectExtent l="0" t="0" r="6985" b="4445"/>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665802" cy="3848207"/>
                    </a:xfrm>
                    <a:prstGeom prst="rect">
                      <a:avLst/>
                    </a:prstGeom>
                    <a:noFill/>
                    <a:ln>
                      <a:noFill/>
                    </a:ln>
                  </pic:spPr>
                </pic:pic>
              </a:graphicData>
            </a:graphic>
          </wp:inline>
        </w:drawing>
      </w:r>
      <w:r w:rsidR="00EC3432">
        <w:rPr>
          <w:noProof/>
        </w:rPr>
        <w:lastRenderedPageBreak/>
        <w:drawing>
          <wp:inline distT="0" distB="0" distL="0" distR="0" wp14:anchorId="1CA0D0C3" wp14:editId="6B0F6A05">
            <wp:extent cx="4239583" cy="3509433"/>
            <wp:effectExtent l="0" t="0" r="889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260116" cy="3526430"/>
                    </a:xfrm>
                    <a:prstGeom prst="rect">
                      <a:avLst/>
                    </a:prstGeom>
                    <a:noFill/>
                    <a:ln>
                      <a:noFill/>
                    </a:ln>
                  </pic:spPr>
                </pic:pic>
              </a:graphicData>
            </a:graphic>
          </wp:inline>
        </w:drawing>
      </w:r>
      <w:r w:rsidR="00EC3432">
        <w:rPr>
          <w:noProof/>
        </w:rPr>
        <w:drawing>
          <wp:inline distT="0" distB="0" distL="0" distR="0" wp14:anchorId="60758B4D" wp14:editId="0585F484">
            <wp:extent cx="4249056" cy="3542847"/>
            <wp:effectExtent l="0" t="0" r="0" b="635"/>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269245" cy="3559681"/>
                    </a:xfrm>
                    <a:prstGeom prst="rect">
                      <a:avLst/>
                    </a:prstGeom>
                    <a:noFill/>
                    <a:ln>
                      <a:noFill/>
                    </a:ln>
                  </pic:spPr>
                </pic:pic>
              </a:graphicData>
            </a:graphic>
          </wp:inline>
        </w:drawing>
      </w:r>
      <w:r w:rsidR="00EC3432">
        <w:rPr>
          <w:noProof/>
        </w:rPr>
        <w:lastRenderedPageBreak/>
        <w:drawing>
          <wp:inline distT="0" distB="0" distL="0" distR="0" wp14:anchorId="186DE73C" wp14:editId="00C80FFF">
            <wp:extent cx="4294947" cy="3691467"/>
            <wp:effectExtent l="0" t="0" r="0" b="444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305402" cy="3700453"/>
                    </a:xfrm>
                    <a:prstGeom prst="rect">
                      <a:avLst/>
                    </a:prstGeom>
                    <a:noFill/>
                    <a:ln>
                      <a:noFill/>
                    </a:ln>
                  </pic:spPr>
                </pic:pic>
              </a:graphicData>
            </a:graphic>
          </wp:inline>
        </w:drawing>
      </w:r>
      <w:r w:rsidR="00EC3432">
        <w:rPr>
          <w:noProof/>
        </w:rPr>
        <w:drawing>
          <wp:inline distT="0" distB="0" distL="0" distR="0" wp14:anchorId="57F999BC" wp14:editId="7B7A327D">
            <wp:extent cx="4462197" cy="3505200"/>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473772" cy="3514293"/>
                    </a:xfrm>
                    <a:prstGeom prst="rect">
                      <a:avLst/>
                    </a:prstGeom>
                    <a:noFill/>
                    <a:ln>
                      <a:noFill/>
                    </a:ln>
                  </pic:spPr>
                </pic:pic>
              </a:graphicData>
            </a:graphic>
          </wp:inline>
        </w:drawing>
      </w:r>
      <w:r w:rsidR="00EC3432">
        <w:rPr>
          <w:noProof/>
        </w:rPr>
        <w:lastRenderedPageBreak/>
        <w:drawing>
          <wp:inline distT="0" distB="0" distL="0" distR="0" wp14:anchorId="1D8BA5A1" wp14:editId="3EBE0DB5">
            <wp:extent cx="4546600" cy="3592024"/>
            <wp:effectExtent l="0" t="0" r="6350" b="889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558300" cy="3601267"/>
                    </a:xfrm>
                    <a:prstGeom prst="rect">
                      <a:avLst/>
                    </a:prstGeom>
                    <a:noFill/>
                    <a:ln>
                      <a:noFill/>
                    </a:ln>
                  </pic:spPr>
                </pic:pic>
              </a:graphicData>
            </a:graphic>
          </wp:inline>
        </w:drawing>
      </w:r>
      <w:r w:rsidR="00EC3432">
        <w:rPr>
          <w:noProof/>
        </w:rPr>
        <w:drawing>
          <wp:inline distT="0" distB="0" distL="0" distR="0" wp14:anchorId="115DCD49" wp14:editId="0D002414">
            <wp:extent cx="4766733" cy="3730080"/>
            <wp:effectExtent l="0" t="0" r="0" b="381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782871" cy="3742709"/>
                    </a:xfrm>
                    <a:prstGeom prst="rect">
                      <a:avLst/>
                    </a:prstGeom>
                    <a:noFill/>
                    <a:ln>
                      <a:noFill/>
                    </a:ln>
                  </pic:spPr>
                </pic:pic>
              </a:graphicData>
            </a:graphic>
          </wp:inline>
        </w:drawing>
      </w:r>
      <w:r w:rsidR="00EC3432">
        <w:rPr>
          <w:noProof/>
        </w:rPr>
        <w:lastRenderedPageBreak/>
        <w:drawing>
          <wp:inline distT="0" distB="0" distL="0" distR="0" wp14:anchorId="488ED2EE" wp14:editId="6118D5D2">
            <wp:extent cx="4821767" cy="3927731"/>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840142" cy="3942699"/>
                    </a:xfrm>
                    <a:prstGeom prst="rect">
                      <a:avLst/>
                    </a:prstGeom>
                    <a:noFill/>
                    <a:ln>
                      <a:noFill/>
                    </a:ln>
                  </pic:spPr>
                </pic:pic>
              </a:graphicData>
            </a:graphic>
          </wp:inline>
        </w:drawing>
      </w:r>
      <w:r w:rsidR="00EC3432">
        <w:rPr>
          <w:noProof/>
        </w:rPr>
        <w:drawing>
          <wp:inline distT="0" distB="0" distL="0" distR="0" wp14:anchorId="4909B44A" wp14:editId="3F508643">
            <wp:extent cx="4913594" cy="3881967"/>
            <wp:effectExtent l="0" t="0" r="1905" b="444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924746" cy="3890778"/>
                    </a:xfrm>
                    <a:prstGeom prst="rect">
                      <a:avLst/>
                    </a:prstGeom>
                    <a:noFill/>
                    <a:ln>
                      <a:noFill/>
                    </a:ln>
                  </pic:spPr>
                </pic:pic>
              </a:graphicData>
            </a:graphic>
          </wp:inline>
        </w:drawing>
      </w:r>
      <w:r w:rsidR="00EC3432">
        <w:rPr>
          <w:noProof/>
        </w:rPr>
        <w:lastRenderedPageBreak/>
        <w:drawing>
          <wp:inline distT="0" distB="0" distL="0" distR="0" wp14:anchorId="4CB58922" wp14:editId="485C7929">
            <wp:extent cx="4433888" cy="3810886"/>
            <wp:effectExtent l="0" t="0" r="508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438336" cy="3814709"/>
                    </a:xfrm>
                    <a:prstGeom prst="rect">
                      <a:avLst/>
                    </a:prstGeom>
                    <a:noFill/>
                    <a:ln>
                      <a:noFill/>
                    </a:ln>
                  </pic:spPr>
                </pic:pic>
              </a:graphicData>
            </a:graphic>
          </wp:inline>
        </w:drawing>
      </w:r>
      <w:r w:rsidR="00EC3432">
        <w:rPr>
          <w:noProof/>
        </w:rPr>
        <w:drawing>
          <wp:inline distT="0" distB="0" distL="0" distR="0" wp14:anchorId="6B5AAF52" wp14:editId="36632909">
            <wp:extent cx="4291013" cy="3688086"/>
            <wp:effectExtent l="0" t="0" r="0" b="762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293871" cy="3690543"/>
                    </a:xfrm>
                    <a:prstGeom prst="rect">
                      <a:avLst/>
                    </a:prstGeom>
                    <a:noFill/>
                    <a:ln>
                      <a:noFill/>
                    </a:ln>
                  </pic:spPr>
                </pic:pic>
              </a:graphicData>
            </a:graphic>
          </wp:inline>
        </w:drawing>
      </w:r>
      <w:r w:rsidR="00EC3432">
        <w:rPr>
          <w:noProof/>
        </w:rPr>
        <w:lastRenderedPageBreak/>
        <w:drawing>
          <wp:inline distT="0" distB="0" distL="0" distR="0" wp14:anchorId="3D2A1223" wp14:editId="3341629B">
            <wp:extent cx="4720339" cy="3771900"/>
            <wp:effectExtent l="0" t="0" r="4445"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731845" cy="3781094"/>
                    </a:xfrm>
                    <a:prstGeom prst="rect">
                      <a:avLst/>
                    </a:prstGeom>
                    <a:noFill/>
                    <a:ln>
                      <a:noFill/>
                    </a:ln>
                  </pic:spPr>
                </pic:pic>
              </a:graphicData>
            </a:graphic>
          </wp:inline>
        </w:drawing>
      </w:r>
      <w:r w:rsidR="00EC3432">
        <w:rPr>
          <w:noProof/>
        </w:rPr>
        <w:drawing>
          <wp:inline distT="0" distB="0" distL="0" distR="0" wp14:anchorId="248873DC" wp14:editId="393DEF07">
            <wp:extent cx="4821312" cy="3990975"/>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834738" cy="4002089"/>
                    </a:xfrm>
                    <a:prstGeom prst="rect">
                      <a:avLst/>
                    </a:prstGeom>
                    <a:noFill/>
                    <a:ln>
                      <a:noFill/>
                    </a:ln>
                  </pic:spPr>
                </pic:pic>
              </a:graphicData>
            </a:graphic>
          </wp:inline>
        </w:drawing>
      </w:r>
      <w:r w:rsidR="00EC3432">
        <w:rPr>
          <w:noProof/>
        </w:rPr>
        <w:lastRenderedPageBreak/>
        <w:drawing>
          <wp:inline distT="0" distB="0" distL="0" distR="0" wp14:anchorId="1148C0A6" wp14:editId="5320E3DA">
            <wp:extent cx="4562747" cy="3652838"/>
            <wp:effectExtent l="0" t="0" r="0" b="508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567452" cy="3656604"/>
                    </a:xfrm>
                    <a:prstGeom prst="rect">
                      <a:avLst/>
                    </a:prstGeom>
                    <a:noFill/>
                    <a:ln>
                      <a:noFill/>
                    </a:ln>
                  </pic:spPr>
                </pic:pic>
              </a:graphicData>
            </a:graphic>
          </wp:inline>
        </w:drawing>
      </w:r>
      <w:r w:rsidR="00EC3432">
        <w:rPr>
          <w:noProof/>
        </w:rPr>
        <w:drawing>
          <wp:inline distT="0" distB="0" distL="0" distR="0" wp14:anchorId="2F136610" wp14:editId="48EB8EFF">
            <wp:extent cx="4617872" cy="3696970"/>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657756" cy="3728901"/>
                    </a:xfrm>
                    <a:prstGeom prst="rect">
                      <a:avLst/>
                    </a:prstGeom>
                    <a:noFill/>
                    <a:ln>
                      <a:noFill/>
                    </a:ln>
                  </pic:spPr>
                </pic:pic>
              </a:graphicData>
            </a:graphic>
          </wp:inline>
        </w:drawing>
      </w:r>
      <w:r w:rsidR="00EC3432">
        <w:rPr>
          <w:noProof/>
        </w:rPr>
        <w:lastRenderedPageBreak/>
        <w:drawing>
          <wp:inline distT="0" distB="0" distL="0" distR="0" wp14:anchorId="163F51C7" wp14:editId="330DE9EC">
            <wp:extent cx="4462463" cy="3538980"/>
            <wp:effectExtent l="0" t="0" r="0" b="444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484584" cy="3556523"/>
                    </a:xfrm>
                    <a:prstGeom prst="rect">
                      <a:avLst/>
                    </a:prstGeom>
                    <a:noFill/>
                    <a:ln>
                      <a:noFill/>
                    </a:ln>
                  </pic:spPr>
                </pic:pic>
              </a:graphicData>
            </a:graphic>
          </wp:inline>
        </w:drawing>
      </w:r>
      <w:r w:rsidR="00EC3432">
        <w:rPr>
          <w:noProof/>
        </w:rPr>
        <w:drawing>
          <wp:inline distT="0" distB="0" distL="0" distR="0" wp14:anchorId="6D968FFB" wp14:editId="2BBBFF9A">
            <wp:extent cx="4500563" cy="3684836"/>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506168" cy="3689425"/>
                    </a:xfrm>
                    <a:prstGeom prst="rect">
                      <a:avLst/>
                    </a:prstGeom>
                    <a:noFill/>
                    <a:ln>
                      <a:noFill/>
                    </a:ln>
                  </pic:spPr>
                </pic:pic>
              </a:graphicData>
            </a:graphic>
          </wp:inline>
        </w:drawing>
      </w:r>
      <w:r w:rsidR="00EC3432">
        <w:rPr>
          <w:noProof/>
        </w:rPr>
        <w:lastRenderedPageBreak/>
        <w:drawing>
          <wp:inline distT="0" distB="0" distL="0" distR="0" wp14:anchorId="441E7304" wp14:editId="37AA7EAB">
            <wp:extent cx="4723054" cy="3838575"/>
            <wp:effectExtent l="0" t="0" r="1905"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745887" cy="3857132"/>
                    </a:xfrm>
                    <a:prstGeom prst="rect">
                      <a:avLst/>
                    </a:prstGeom>
                    <a:noFill/>
                    <a:ln>
                      <a:noFill/>
                    </a:ln>
                  </pic:spPr>
                </pic:pic>
              </a:graphicData>
            </a:graphic>
          </wp:inline>
        </w:drawing>
      </w:r>
      <w:r w:rsidR="00EC3432">
        <w:rPr>
          <w:noProof/>
        </w:rPr>
        <w:drawing>
          <wp:inline distT="0" distB="0" distL="0" distR="0" wp14:anchorId="5F2F2A68" wp14:editId="7F54E4B8">
            <wp:extent cx="4717727" cy="3741420"/>
            <wp:effectExtent l="0" t="0" r="6985"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4737043" cy="3756739"/>
                    </a:xfrm>
                    <a:prstGeom prst="rect">
                      <a:avLst/>
                    </a:prstGeom>
                    <a:noFill/>
                    <a:ln>
                      <a:noFill/>
                    </a:ln>
                  </pic:spPr>
                </pic:pic>
              </a:graphicData>
            </a:graphic>
          </wp:inline>
        </w:drawing>
      </w:r>
      <w:r w:rsidR="00EC3432">
        <w:rPr>
          <w:noProof/>
        </w:rPr>
        <w:lastRenderedPageBreak/>
        <w:drawing>
          <wp:inline distT="0" distB="0" distL="0" distR="0" wp14:anchorId="5004B8B3" wp14:editId="332D2A94">
            <wp:extent cx="4614863" cy="3966432"/>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626504" cy="3976437"/>
                    </a:xfrm>
                    <a:prstGeom prst="rect">
                      <a:avLst/>
                    </a:prstGeom>
                    <a:noFill/>
                    <a:ln>
                      <a:noFill/>
                    </a:ln>
                  </pic:spPr>
                </pic:pic>
              </a:graphicData>
            </a:graphic>
          </wp:inline>
        </w:drawing>
      </w:r>
      <w:r w:rsidR="00EC3432">
        <w:rPr>
          <w:noProof/>
        </w:rPr>
        <w:drawing>
          <wp:inline distT="0" distB="0" distL="0" distR="0" wp14:anchorId="602E9859" wp14:editId="03D64ED3">
            <wp:extent cx="4521515" cy="3886200"/>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527101" cy="3891001"/>
                    </a:xfrm>
                    <a:prstGeom prst="rect">
                      <a:avLst/>
                    </a:prstGeom>
                    <a:noFill/>
                    <a:ln>
                      <a:noFill/>
                    </a:ln>
                  </pic:spPr>
                </pic:pic>
              </a:graphicData>
            </a:graphic>
          </wp:inline>
        </w:drawing>
      </w:r>
      <w:r w:rsidR="00EC3432">
        <w:rPr>
          <w:noProof/>
        </w:rPr>
        <w:lastRenderedPageBreak/>
        <w:drawing>
          <wp:inline distT="0" distB="0" distL="0" distR="0" wp14:anchorId="769768B1" wp14:editId="78D4A09F">
            <wp:extent cx="4632336" cy="3981450"/>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639637" cy="3987725"/>
                    </a:xfrm>
                    <a:prstGeom prst="rect">
                      <a:avLst/>
                    </a:prstGeom>
                    <a:noFill/>
                    <a:ln>
                      <a:noFill/>
                    </a:ln>
                  </pic:spPr>
                </pic:pic>
              </a:graphicData>
            </a:graphic>
          </wp:inline>
        </w:drawing>
      </w:r>
      <w:r w:rsidR="00EC3432">
        <w:rPr>
          <w:noProof/>
        </w:rPr>
        <w:drawing>
          <wp:inline distT="0" distB="0" distL="0" distR="0" wp14:anchorId="73E1B5BF" wp14:editId="47DA832D">
            <wp:extent cx="4818280" cy="3871912"/>
            <wp:effectExtent l="0" t="0" r="1905"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830921" cy="3882070"/>
                    </a:xfrm>
                    <a:prstGeom prst="rect">
                      <a:avLst/>
                    </a:prstGeom>
                    <a:noFill/>
                    <a:ln>
                      <a:noFill/>
                    </a:ln>
                  </pic:spPr>
                </pic:pic>
              </a:graphicData>
            </a:graphic>
          </wp:inline>
        </w:drawing>
      </w:r>
      <w:r w:rsidR="00EC3432">
        <w:rPr>
          <w:noProof/>
        </w:rPr>
        <w:lastRenderedPageBreak/>
        <w:drawing>
          <wp:inline distT="0" distB="0" distL="0" distR="0" wp14:anchorId="5007DA5C" wp14:editId="1F95DD15">
            <wp:extent cx="4696968" cy="3838575"/>
            <wp:effectExtent l="0" t="0" r="889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4712662" cy="3851401"/>
                    </a:xfrm>
                    <a:prstGeom prst="rect">
                      <a:avLst/>
                    </a:prstGeom>
                    <a:noFill/>
                    <a:ln>
                      <a:noFill/>
                    </a:ln>
                  </pic:spPr>
                </pic:pic>
              </a:graphicData>
            </a:graphic>
          </wp:inline>
        </w:drawing>
      </w:r>
      <w:r w:rsidR="00EC3432">
        <w:rPr>
          <w:noProof/>
        </w:rPr>
        <w:drawing>
          <wp:inline distT="0" distB="0" distL="0" distR="0" wp14:anchorId="339BB446" wp14:editId="57E4AD33">
            <wp:extent cx="4662488" cy="4007365"/>
            <wp:effectExtent l="0" t="0" r="508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4681627" cy="4023815"/>
                    </a:xfrm>
                    <a:prstGeom prst="rect">
                      <a:avLst/>
                    </a:prstGeom>
                    <a:noFill/>
                    <a:ln>
                      <a:noFill/>
                    </a:ln>
                  </pic:spPr>
                </pic:pic>
              </a:graphicData>
            </a:graphic>
          </wp:inline>
        </w:drawing>
      </w:r>
      <w:r w:rsidR="00EC3432">
        <w:rPr>
          <w:noProof/>
        </w:rPr>
        <w:lastRenderedPageBreak/>
        <w:drawing>
          <wp:inline distT="0" distB="0" distL="0" distR="0" wp14:anchorId="775FC109" wp14:editId="3055A5C1">
            <wp:extent cx="4343400" cy="3733112"/>
            <wp:effectExtent l="0" t="0" r="0" b="127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347631" cy="3736749"/>
                    </a:xfrm>
                    <a:prstGeom prst="rect">
                      <a:avLst/>
                    </a:prstGeom>
                    <a:noFill/>
                    <a:ln>
                      <a:noFill/>
                    </a:ln>
                  </pic:spPr>
                </pic:pic>
              </a:graphicData>
            </a:graphic>
          </wp:inline>
        </w:drawing>
      </w:r>
      <w:r w:rsidR="00EC3432">
        <w:rPr>
          <w:noProof/>
        </w:rPr>
        <w:drawing>
          <wp:inline distT="0" distB="0" distL="0" distR="0" wp14:anchorId="2F7D6DC8" wp14:editId="2687427F">
            <wp:extent cx="4435944" cy="3657600"/>
            <wp:effectExtent l="0" t="0" r="3175"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4449626" cy="3668882"/>
                    </a:xfrm>
                    <a:prstGeom prst="rect">
                      <a:avLst/>
                    </a:prstGeom>
                    <a:noFill/>
                    <a:ln>
                      <a:noFill/>
                    </a:ln>
                  </pic:spPr>
                </pic:pic>
              </a:graphicData>
            </a:graphic>
          </wp:inline>
        </w:drawing>
      </w:r>
      <w:r w:rsidR="00EC3432">
        <w:rPr>
          <w:noProof/>
        </w:rPr>
        <w:lastRenderedPageBreak/>
        <w:drawing>
          <wp:inline distT="0" distB="0" distL="0" distR="0" wp14:anchorId="79E960B4" wp14:editId="359A3E36">
            <wp:extent cx="4691063" cy="3847865"/>
            <wp:effectExtent l="0" t="0" r="0" b="63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4709732" cy="3863179"/>
                    </a:xfrm>
                    <a:prstGeom prst="rect">
                      <a:avLst/>
                    </a:prstGeom>
                    <a:noFill/>
                    <a:ln>
                      <a:noFill/>
                    </a:ln>
                  </pic:spPr>
                </pic:pic>
              </a:graphicData>
            </a:graphic>
          </wp:inline>
        </w:drawing>
      </w:r>
      <w:r w:rsidR="00EC3432">
        <w:rPr>
          <w:noProof/>
        </w:rPr>
        <w:drawing>
          <wp:inline distT="0" distB="0" distL="0" distR="0" wp14:anchorId="092FCB6F" wp14:editId="284E21BF">
            <wp:extent cx="4708119" cy="3733800"/>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4712197" cy="3737034"/>
                    </a:xfrm>
                    <a:prstGeom prst="rect">
                      <a:avLst/>
                    </a:prstGeom>
                    <a:noFill/>
                    <a:ln>
                      <a:noFill/>
                    </a:ln>
                  </pic:spPr>
                </pic:pic>
              </a:graphicData>
            </a:graphic>
          </wp:inline>
        </w:drawing>
      </w:r>
      <w:r w:rsidR="00EC3432">
        <w:rPr>
          <w:noProof/>
        </w:rPr>
        <w:lastRenderedPageBreak/>
        <w:drawing>
          <wp:inline distT="0" distB="0" distL="0" distR="0" wp14:anchorId="099C267D" wp14:editId="2E1DEEC7">
            <wp:extent cx="4551982" cy="3609975"/>
            <wp:effectExtent l="0" t="0" r="127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556633" cy="3613664"/>
                    </a:xfrm>
                    <a:prstGeom prst="rect">
                      <a:avLst/>
                    </a:prstGeom>
                    <a:noFill/>
                    <a:ln>
                      <a:noFill/>
                    </a:ln>
                  </pic:spPr>
                </pic:pic>
              </a:graphicData>
            </a:graphic>
          </wp:inline>
        </w:drawing>
      </w:r>
      <w:r w:rsidR="00EC3432">
        <w:rPr>
          <w:noProof/>
        </w:rPr>
        <w:drawing>
          <wp:inline distT="0" distB="0" distL="0" distR="0" wp14:anchorId="4B98D907" wp14:editId="6896AFF4">
            <wp:extent cx="4749421" cy="3867150"/>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752569" cy="3869713"/>
                    </a:xfrm>
                    <a:prstGeom prst="rect">
                      <a:avLst/>
                    </a:prstGeom>
                    <a:noFill/>
                    <a:ln>
                      <a:noFill/>
                    </a:ln>
                  </pic:spPr>
                </pic:pic>
              </a:graphicData>
            </a:graphic>
          </wp:inline>
        </w:drawing>
      </w:r>
      <w:r w:rsidR="00EC3432">
        <w:rPr>
          <w:noProof/>
        </w:rPr>
        <w:lastRenderedPageBreak/>
        <w:drawing>
          <wp:inline distT="0" distB="0" distL="0" distR="0" wp14:anchorId="41CABB75" wp14:editId="48EDBA68">
            <wp:extent cx="4461762" cy="3619500"/>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475404" cy="3630567"/>
                    </a:xfrm>
                    <a:prstGeom prst="rect">
                      <a:avLst/>
                    </a:prstGeom>
                    <a:noFill/>
                    <a:ln>
                      <a:noFill/>
                    </a:ln>
                  </pic:spPr>
                </pic:pic>
              </a:graphicData>
            </a:graphic>
          </wp:inline>
        </w:drawing>
      </w:r>
      <w:r w:rsidR="00EC3432">
        <w:rPr>
          <w:noProof/>
        </w:rPr>
        <w:drawing>
          <wp:inline distT="0" distB="0" distL="0" distR="0" wp14:anchorId="19865026" wp14:editId="7E428739">
            <wp:extent cx="4786313" cy="3882786"/>
            <wp:effectExtent l="0" t="0" r="0" b="381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789603" cy="3885455"/>
                    </a:xfrm>
                    <a:prstGeom prst="rect">
                      <a:avLst/>
                    </a:prstGeom>
                    <a:noFill/>
                    <a:ln>
                      <a:noFill/>
                    </a:ln>
                  </pic:spPr>
                </pic:pic>
              </a:graphicData>
            </a:graphic>
          </wp:inline>
        </w:drawing>
      </w:r>
      <w:r w:rsidR="00EC3432">
        <w:rPr>
          <w:noProof/>
        </w:rPr>
        <w:lastRenderedPageBreak/>
        <w:drawing>
          <wp:inline distT="0" distB="0" distL="0" distR="0" wp14:anchorId="50BD70B6" wp14:editId="095DD1C0">
            <wp:extent cx="4304564" cy="3381375"/>
            <wp:effectExtent l="0" t="0" r="127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4335734" cy="3405860"/>
                    </a:xfrm>
                    <a:prstGeom prst="rect">
                      <a:avLst/>
                    </a:prstGeom>
                    <a:noFill/>
                    <a:ln>
                      <a:noFill/>
                    </a:ln>
                  </pic:spPr>
                </pic:pic>
              </a:graphicData>
            </a:graphic>
          </wp:inline>
        </w:drawing>
      </w:r>
      <w:r w:rsidR="00EC3432">
        <w:rPr>
          <w:noProof/>
        </w:rPr>
        <w:drawing>
          <wp:inline distT="0" distB="0" distL="0" distR="0" wp14:anchorId="0E99C4B8" wp14:editId="5FF2EB15">
            <wp:extent cx="4705350" cy="4044205"/>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4710897" cy="4048972"/>
                    </a:xfrm>
                    <a:prstGeom prst="rect">
                      <a:avLst/>
                    </a:prstGeom>
                    <a:noFill/>
                    <a:ln>
                      <a:noFill/>
                    </a:ln>
                  </pic:spPr>
                </pic:pic>
              </a:graphicData>
            </a:graphic>
          </wp:inline>
        </w:drawing>
      </w:r>
      <w:r w:rsidR="00EC3432">
        <w:rPr>
          <w:noProof/>
        </w:rPr>
        <w:lastRenderedPageBreak/>
        <w:drawing>
          <wp:inline distT="0" distB="0" distL="0" distR="0" wp14:anchorId="3C1C8F13" wp14:editId="751E0474">
            <wp:extent cx="4495800" cy="3864098"/>
            <wp:effectExtent l="0" t="0" r="0" b="317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4499595" cy="3867360"/>
                    </a:xfrm>
                    <a:prstGeom prst="rect">
                      <a:avLst/>
                    </a:prstGeom>
                    <a:noFill/>
                    <a:ln>
                      <a:noFill/>
                    </a:ln>
                  </pic:spPr>
                </pic:pic>
              </a:graphicData>
            </a:graphic>
          </wp:inline>
        </w:drawing>
      </w:r>
      <w:r w:rsidR="00EC3432">
        <w:rPr>
          <w:noProof/>
        </w:rPr>
        <w:drawing>
          <wp:inline distT="0" distB="0" distL="0" distR="0" wp14:anchorId="781432DA" wp14:editId="4D386F42">
            <wp:extent cx="4599090" cy="3952875"/>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4614591" cy="3966198"/>
                    </a:xfrm>
                    <a:prstGeom prst="rect">
                      <a:avLst/>
                    </a:prstGeom>
                    <a:noFill/>
                    <a:ln>
                      <a:noFill/>
                    </a:ln>
                  </pic:spPr>
                </pic:pic>
              </a:graphicData>
            </a:graphic>
          </wp:inline>
        </w:drawing>
      </w:r>
      <w:r w:rsidR="00EC3432">
        <w:rPr>
          <w:noProof/>
        </w:rPr>
        <w:lastRenderedPageBreak/>
        <w:drawing>
          <wp:inline distT="0" distB="0" distL="0" distR="0" wp14:anchorId="39EFD001" wp14:editId="41FF4713">
            <wp:extent cx="4261085" cy="3662363"/>
            <wp:effectExtent l="0" t="0" r="635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4271557" cy="3671364"/>
                    </a:xfrm>
                    <a:prstGeom prst="rect">
                      <a:avLst/>
                    </a:prstGeom>
                    <a:noFill/>
                    <a:ln>
                      <a:noFill/>
                    </a:ln>
                  </pic:spPr>
                </pic:pic>
              </a:graphicData>
            </a:graphic>
          </wp:inline>
        </w:drawing>
      </w:r>
      <w:r w:rsidR="00EC3432">
        <w:rPr>
          <w:noProof/>
        </w:rPr>
        <w:drawing>
          <wp:inline distT="0" distB="0" distL="0" distR="0" wp14:anchorId="400B851D" wp14:editId="7CFA6A66">
            <wp:extent cx="4410693" cy="3790950"/>
            <wp:effectExtent l="0" t="0" r="9525"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4418038" cy="3797263"/>
                    </a:xfrm>
                    <a:prstGeom prst="rect">
                      <a:avLst/>
                    </a:prstGeom>
                    <a:noFill/>
                    <a:ln>
                      <a:noFill/>
                    </a:ln>
                  </pic:spPr>
                </pic:pic>
              </a:graphicData>
            </a:graphic>
          </wp:inline>
        </w:drawing>
      </w:r>
      <w:r w:rsidR="00EC3432">
        <w:rPr>
          <w:noProof/>
        </w:rPr>
        <w:lastRenderedPageBreak/>
        <w:drawing>
          <wp:inline distT="0" distB="0" distL="0" distR="0" wp14:anchorId="14FE7FB5" wp14:editId="1F27F869">
            <wp:extent cx="4305413" cy="3700463"/>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313294" cy="3707237"/>
                    </a:xfrm>
                    <a:prstGeom prst="rect">
                      <a:avLst/>
                    </a:prstGeom>
                    <a:noFill/>
                    <a:ln>
                      <a:noFill/>
                    </a:ln>
                  </pic:spPr>
                </pic:pic>
              </a:graphicData>
            </a:graphic>
          </wp:inline>
        </w:drawing>
      </w:r>
      <w:r w:rsidR="00EC3432">
        <w:rPr>
          <w:noProof/>
        </w:rPr>
        <w:drawing>
          <wp:inline distT="0" distB="0" distL="0" distR="0" wp14:anchorId="0275F1E3" wp14:editId="17E9EF10">
            <wp:extent cx="4177969" cy="3590925"/>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4191119" cy="3602227"/>
                    </a:xfrm>
                    <a:prstGeom prst="rect">
                      <a:avLst/>
                    </a:prstGeom>
                    <a:noFill/>
                    <a:ln>
                      <a:noFill/>
                    </a:ln>
                  </pic:spPr>
                </pic:pic>
              </a:graphicData>
            </a:graphic>
          </wp:inline>
        </w:drawing>
      </w:r>
      <w:r w:rsidR="00EC3432">
        <w:rPr>
          <w:noProof/>
        </w:rPr>
        <w:lastRenderedPageBreak/>
        <w:drawing>
          <wp:inline distT="0" distB="0" distL="0" distR="0" wp14:anchorId="01CD4E9C" wp14:editId="2A5BE60F">
            <wp:extent cx="4248150" cy="3490957"/>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4252040" cy="3494154"/>
                    </a:xfrm>
                    <a:prstGeom prst="rect">
                      <a:avLst/>
                    </a:prstGeom>
                    <a:noFill/>
                    <a:ln>
                      <a:noFill/>
                    </a:ln>
                  </pic:spPr>
                </pic:pic>
              </a:graphicData>
            </a:graphic>
          </wp:inline>
        </w:drawing>
      </w:r>
      <w:r w:rsidR="00EC3432">
        <w:rPr>
          <w:noProof/>
        </w:rPr>
        <w:drawing>
          <wp:inline distT="0" distB="0" distL="0" distR="0" wp14:anchorId="3C4D728B" wp14:editId="40382D88">
            <wp:extent cx="4276884" cy="3443288"/>
            <wp:effectExtent l="0" t="0" r="0" b="508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4281862" cy="3447295"/>
                    </a:xfrm>
                    <a:prstGeom prst="rect">
                      <a:avLst/>
                    </a:prstGeom>
                    <a:noFill/>
                    <a:ln>
                      <a:noFill/>
                    </a:ln>
                  </pic:spPr>
                </pic:pic>
              </a:graphicData>
            </a:graphic>
          </wp:inline>
        </w:drawing>
      </w:r>
    </w:p>
    <w:p w14:paraId="44C01E35" w14:textId="31547E54" w:rsidR="00F72F6F" w:rsidRPr="00F72F6F" w:rsidRDefault="00F72F6F" w:rsidP="00F72F6F"/>
    <w:p w14:paraId="73F1AE6A" w14:textId="6DA926D5" w:rsidR="00AC68C4" w:rsidRDefault="00AC68C4" w:rsidP="00AC68C4"/>
    <w:p w14:paraId="077803B6" w14:textId="5394603A" w:rsidR="00AC68C4" w:rsidRDefault="00AC68C4" w:rsidP="00AC68C4"/>
    <w:p w14:paraId="48F93E85" w14:textId="084D8C49" w:rsidR="009B01E8" w:rsidRDefault="00AC68C4" w:rsidP="00AC68C4">
      <w:pPr>
        <w:rPr>
          <w:noProof/>
        </w:rPr>
      </w:pPr>
      <w:r>
        <w:rPr>
          <w:noProof/>
        </w:rPr>
        <w:t xml:space="preserve"> </w:t>
      </w:r>
    </w:p>
    <w:p w14:paraId="16D44EE7" w14:textId="779F3E5B" w:rsidR="009B01E8" w:rsidRDefault="009B01E8" w:rsidP="009B01E8">
      <w:pPr>
        <w:pStyle w:val="Heading2"/>
      </w:pPr>
      <w:r>
        <w:lastRenderedPageBreak/>
        <w:t>Appendix v</w:t>
      </w:r>
    </w:p>
    <w:p w14:paraId="724363F0" w14:textId="77777777" w:rsidR="001C5BC8" w:rsidRPr="001C5BC8" w:rsidRDefault="001C5BC8" w:rsidP="001C5BC8">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1C5BC8">
        <w:rPr>
          <w:rFonts w:ascii="Courier New" w:eastAsia="Times New Roman" w:hAnsi="Courier New" w:cs="Courier New"/>
          <w:color w:val="000000"/>
          <w:sz w:val="21"/>
          <w:szCs w:val="21"/>
        </w:rPr>
        <w:t>count       312.0000</w:t>
      </w:r>
    </w:p>
    <w:p w14:paraId="1E5DD3DE" w14:textId="77777777" w:rsidR="001C5BC8" w:rsidRPr="001C5BC8" w:rsidRDefault="001C5BC8" w:rsidP="001C5BC8">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1C5BC8">
        <w:rPr>
          <w:rFonts w:ascii="Courier New" w:eastAsia="Times New Roman" w:hAnsi="Courier New" w:cs="Courier New"/>
          <w:color w:val="000000"/>
          <w:sz w:val="21"/>
          <w:szCs w:val="21"/>
        </w:rPr>
        <w:t>mean     419407.3718</w:t>
      </w:r>
    </w:p>
    <w:p w14:paraId="1095B1DC" w14:textId="77777777" w:rsidR="001C5BC8" w:rsidRPr="001C5BC8" w:rsidRDefault="001C5BC8" w:rsidP="001C5BC8">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1C5BC8">
        <w:rPr>
          <w:rFonts w:ascii="Courier New" w:eastAsia="Times New Roman" w:hAnsi="Courier New" w:cs="Courier New"/>
          <w:color w:val="000000"/>
          <w:sz w:val="21"/>
          <w:szCs w:val="21"/>
        </w:rPr>
        <w:t>std      132443.0593</w:t>
      </w:r>
    </w:p>
    <w:p w14:paraId="59D4FFF7" w14:textId="77777777" w:rsidR="001C5BC8" w:rsidRPr="001C5BC8" w:rsidRDefault="001C5BC8" w:rsidP="001C5BC8">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1C5BC8">
        <w:rPr>
          <w:rFonts w:ascii="Courier New" w:eastAsia="Times New Roman" w:hAnsi="Courier New" w:cs="Courier New"/>
          <w:color w:val="000000"/>
          <w:sz w:val="21"/>
          <w:szCs w:val="21"/>
        </w:rPr>
        <w:t>min      161400.0000</w:t>
      </w:r>
    </w:p>
    <w:p w14:paraId="5B6C85AA" w14:textId="77777777" w:rsidR="001C5BC8" w:rsidRPr="001C5BC8" w:rsidRDefault="001C5BC8" w:rsidP="001C5BC8">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1C5BC8">
        <w:rPr>
          <w:rFonts w:ascii="Courier New" w:eastAsia="Times New Roman" w:hAnsi="Courier New" w:cs="Courier New"/>
          <w:color w:val="000000"/>
          <w:sz w:val="21"/>
          <w:szCs w:val="21"/>
        </w:rPr>
        <w:t>25%      332625.0000</w:t>
      </w:r>
    </w:p>
    <w:p w14:paraId="6D50A9EA" w14:textId="77777777" w:rsidR="001C5BC8" w:rsidRPr="001C5BC8" w:rsidRDefault="001C5BC8" w:rsidP="001C5BC8">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1C5BC8">
        <w:rPr>
          <w:rFonts w:ascii="Courier New" w:eastAsia="Times New Roman" w:hAnsi="Courier New" w:cs="Courier New"/>
          <w:color w:val="000000"/>
          <w:sz w:val="21"/>
          <w:szCs w:val="21"/>
        </w:rPr>
        <w:t>50%      412950.0000</w:t>
      </w:r>
    </w:p>
    <w:p w14:paraId="4A936A12" w14:textId="77777777" w:rsidR="001C5BC8" w:rsidRPr="001C5BC8" w:rsidRDefault="001C5BC8" w:rsidP="001C5BC8">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1C5BC8">
        <w:rPr>
          <w:rFonts w:ascii="Courier New" w:eastAsia="Times New Roman" w:hAnsi="Courier New" w:cs="Courier New"/>
          <w:color w:val="000000"/>
          <w:sz w:val="21"/>
          <w:szCs w:val="21"/>
        </w:rPr>
        <w:t>75%      488775.0000</w:t>
      </w:r>
    </w:p>
    <w:p w14:paraId="14591C51" w14:textId="77777777" w:rsidR="001C5BC8" w:rsidRPr="001C5BC8" w:rsidRDefault="001C5BC8" w:rsidP="001C5BC8">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1C5BC8">
        <w:rPr>
          <w:rFonts w:ascii="Courier New" w:eastAsia="Times New Roman" w:hAnsi="Courier New" w:cs="Courier New"/>
          <w:color w:val="000000"/>
          <w:sz w:val="21"/>
          <w:szCs w:val="21"/>
        </w:rPr>
        <w:t>max      971800.0000</w:t>
      </w:r>
    </w:p>
    <w:p w14:paraId="5C922C64" w14:textId="755C987E" w:rsidR="0035053A" w:rsidRPr="00F86A8B" w:rsidRDefault="001C5BC8" w:rsidP="00F86A8B">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1C5BC8">
        <w:rPr>
          <w:rFonts w:ascii="Courier New" w:eastAsia="Times New Roman" w:hAnsi="Courier New" w:cs="Courier New"/>
          <w:color w:val="000000"/>
          <w:sz w:val="21"/>
          <w:szCs w:val="21"/>
        </w:rPr>
        <w:t xml:space="preserve">Name: Number of Visitors, </w:t>
      </w:r>
      <w:proofErr w:type="spellStart"/>
      <w:r w:rsidRPr="001C5BC8">
        <w:rPr>
          <w:rFonts w:ascii="Courier New" w:eastAsia="Times New Roman" w:hAnsi="Courier New" w:cs="Courier New"/>
          <w:color w:val="000000"/>
          <w:sz w:val="21"/>
          <w:szCs w:val="21"/>
        </w:rPr>
        <w:t>dtype</w:t>
      </w:r>
      <w:proofErr w:type="spellEnd"/>
      <w:r w:rsidRPr="001C5BC8">
        <w:rPr>
          <w:rFonts w:ascii="Courier New" w:eastAsia="Times New Roman" w:hAnsi="Courier New" w:cs="Courier New"/>
          <w:color w:val="000000"/>
          <w:sz w:val="21"/>
          <w:szCs w:val="21"/>
        </w:rPr>
        <w:t>: float64</w:t>
      </w:r>
    </w:p>
    <w:sectPr w:rsidR="0035053A" w:rsidRPr="00F86A8B" w:rsidSect="00E07CC7">
      <w:headerReference w:type="default" r:id="rId173"/>
      <w:footerReference w:type="default" r:id="rId174"/>
      <w:type w:val="continuous"/>
      <w:pgSz w:w="12240" w:h="15840"/>
      <w:pgMar w:top="1440" w:right="1800" w:bottom="1440" w:left="1800" w:header="720" w:footer="432"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BFD0A43" w14:textId="77777777" w:rsidR="001F005D" w:rsidRDefault="001F005D">
      <w:pPr>
        <w:spacing w:after="0" w:line="240" w:lineRule="auto"/>
      </w:pPr>
      <w:r>
        <w:separator/>
      </w:r>
    </w:p>
  </w:endnote>
  <w:endnote w:type="continuationSeparator" w:id="0">
    <w:p w14:paraId="3831858C" w14:textId="77777777" w:rsidR="001F005D" w:rsidRDefault="001F005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Century Schoolbook">
    <w:panose1 w:val="02040604050505020304"/>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MS PMincho">
    <w:panose1 w:val="02020600040205080304"/>
    <w:charset w:val="80"/>
    <w:family w:val="roman"/>
    <w:pitch w:val="variable"/>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78F84E" w14:textId="77777777" w:rsidR="00BF4EE3" w:rsidRDefault="00BF4EE3">
    <w:pPr>
      <w:pStyle w:val="Footer"/>
    </w:pPr>
    <w:r>
      <w:ptab w:relativeTo="margin" w:alignment="right" w:leader="none"/>
    </w:r>
    <w:r>
      <w:fldChar w:fldCharType="begin"/>
    </w:r>
    <w:r>
      <w:instrText xml:space="preserve"> PAGE </w:instrText>
    </w:r>
    <w:r>
      <w:fldChar w:fldCharType="separate"/>
    </w:r>
    <w:r>
      <w:rPr>
        <w:noProof/>
      </w:rPr>
      <w:t>1</w:t>
    </w:r>
    <w:r>
      <w:rPr>
        <w:noProof/>
      </w:rPr>
      <w:fldChar w:fldCharType="end"/>
    </w:r>
    <w:r>
      <w:t xml:space="preserve"> </w:t>
    </w:r>
    <w:r>
      <w:rPr>
        <w:noProof/>
        <w:lang w:val="en-AU" w:eastAsia="en-AU"/>
      </w:rPr>
      <mc:AlternateContent>
        <mc:Choice Requires="wps">
          <w:drawing>
            <wp:inline distT="0" distB="0" distL="0" distR="0" wp14:anchorId="36F7C648" wp14:editId="5A7E8DCC">
              <wp:extent cx="91440" cy="91440"/>
              <wp:effectExtent l="19050" t="19050" r="22860" b="22860"/>
              <wp:docPr id="72" name="Oval 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H="1">
                        <a:off x="0" y="0"/>
                        <a:ext cx="91440" cy="91440"/>
                      </a:xfrm>
                      <a:prstGeom prst="ellipse">
                        <a:avLst/>
                      </a:prstGeom>
                      <a:noFill/>
                      <a:ln w="38100" cmpd="dbl">
                        <a:solidFill>
                          <a:schemeClr val="accent1">
                            <a:lumMod val="100000"/>
                            <a:lumOff val="0"/>
                          </a:schemeClr>
                        </a:solidFill>
                        <a:round/>
                        <a:headEnd/>
                        <a:tailEnd/>
                      </a:ln>
                      <a:effectLst/>
                      <a:extLst>
                        <a:ext uri="{909E8E84-426E-40DD-AFC4-6F175D3DCCD1}">
                          <a14:hiddenFill xmlns:a14="http://schemas.microsoft.com/office/drawing/2010/main">
                            <a:solidFill>
                              <a:srgbClr val="FF7D26"/>
                            </a:solidFill>
                          </a14:hiddenFill>
                        </a:ext>
                        <a:ext uri="{AF507438-7753-43E0-B8FC-AC1667EBCBE1}">
                          <a14:hiddenEffects xmlns:a14="http://schemas.microsoft.com/office/drawing/2010/main">
                            <a:effectLst>
                              <a:outerShdw dist="45791" dir="3378596" algn="ctr" rotWithShape="0">
                                <a:srgbClr val="1F2F3F">
                                  <a:alpha val="50000"/>
                                </a:srgbClr>
                              </a:outerShdw>
                            </a:effectLst>
                          </a14:hiddenEffects>
                        </a:ext>
                      </a:extLst>
                    </wps:spPr>
                    <wps:bodyPr rot="0" vert="horz" wrap="square" lIns="91440" tIns="45720" rIns="91440" bIns="45720" anchor="t" anchorCtr="0" upright="1">
                      <a:noAutofit/>
                    </wps:bodyPr>
                  </wps:wsp>
                </a:graphicData>
              </a:graphic>
            </wp:inline>
          </w:drawing>
        </mc:Choice>
        <mc:Fallback>
          <w:pict>
            <v:oval w14:anchorId="3880DE41" id="Oval 72" o:spid="_x0000_s1026" style="width:7.2pt;height:7.2pt;flip:x;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GaGIwMAAJYGAAAOAAAAZHJzL2Uyb0RvYy54bWysVVFv0zAQfkfiP1h+z5K0adNGy1CXNoA0&#10;2KSBeHYTp7Fw7GC7Swfiv3O222wdLwitD5HvfD7f9/m76+W7Q8fRA1WaSZHj+CLCiIpK1kzscvz1&#10;SxksMNKGiJpwKWiOH6nG767evrkc+oxOZCt5TRWCJEJnQ5/j1pg+C0NdtbQj+kL2VMBmI1VHDJhq&#10;F9aKDJC94+EkiubhIFXdK1lRrcG79pv4yuVvGlqZ26bR1CCeY6jNuK9y3639hleXJNsp0resOpZB&#10;/qOKjjABl46p1sQQtFfsr1Qdq5TUsjEXlexC2TSsog4DoImjF2juW9JThwXI0f1Ik369tNXnhzuF&#10;WJ3jdIKRIB280e0D4QhM4GbodQYh9/2dsuh0fyOr7xoJWbRE7OhKKTm0lNRQUWzjw7MD1tBwFG2H&#10;T7KGzGRvpKPp0KgONZz1H+xBmxqoQAf3Lo/ju9CDQRU4l3GSwONVsOOX9iaS2ST2aK+0eU9lh+wi&#10;x5RDXm15Ixl5uNHGR5+irFvIknEOfpJxgYYcTxdxZG/oemCi3nJ3WEvOahto45wiacEVAnYASVVR&#10;YXzpfN8BPO+HNPDzsgI/iM/7nQtqHtM4BGc3KLkXtavJMro5rg1h3K/hNBe2FOp07YGBdTCwdH6g&#10;y2nu1zJabhabRRIkk/kmSKL1OliVRRLMyzidrafroljHvy3GOMlaVtdUWJgn/cfJv+nr2IleuWMH&#10;nGHSarcdOSvLdD2ZO5kAEU/khudlOGYA1TmkVTmL0mS6CNJ0Ng2S6SYKrhdlEayKeD5PN9fF9eYF&#10;pI2jSb8OqpFzW5XcG6ru23pANbOKS2bpMsZgwGCZTtPFbDnHiPAdTMTKKIyUNN+YaV07W3HbHGfM&#10;xOWknJZesbxvidfM7CQlqxtPpONmvN4zdVKDtcb3PIJ/4hJynJTimtT2pe/vrawfoUehSNd+MMxh&#10;0Ur1E6MBBmOO9Y89URQj/lFAnx+b0TgDkE+gb9Tzne3zHSIqSJVjA4S4ZWH89N33iu1auMn3kJAr&#10;mA0Nc81q54avCuq3Bgw/h+Q4qO10fW67qKe/k6s/AAAA//8DAFBLAwQUAAYACAAAACEA3HRdqNgA&#10;AAADAQAADwAAAGRycy9kb3ducmV2LnhtbEyPT0vDQBDF74LfYRnBm91UikrMphSh3kI1jeBxkp38&#10;odnZsLtt47d3qwe9zGN4w3u/ydazGcWJnB8sK1guEhDEjdUDdwqq/fbuCYQPyBpHy6Tgizys8+ur&#10;DFNtz/xOpzJ0IoawT1FBH8KUSumbngz6hZ2Io9daZzDE1XVSOzzHcDPK+yR5kAYHjg09TvTSU3Mo&#10;j0ZB/Vnsqu3brpwP9Wv1gY+Fa9tCqdubefMMItAc/o7hgh/RIY9MtT2y9mJUEB8JP/PirVYg6l+V&#10;eSb/s+ffAAAA//8DAFBLAQItABQABgAIAAAAIQC2gziS/gAAAOEBAAATAAAAAAAAAAAAAAAAAAAA&#10;AABbQ29udGVudF9UeXBlc10ueG1sUEsBAi0AFAAGAAgAAAAhADj9If/WAAAAlAEAAAsAAAAAAAAA&#10;AAAAAAAALwEAAF9yZWxzLy5yZWxzUEsBAi0AFAAGAAgAAAAhAE2YZoYjAwAAlgYAAA4AAAAAAAAA&#10;AAAAAAAALgIAAGRycy9lMm9Eb2MueG1sUEsBAi0AFAAGAAgAAAAhANx0XajYAAAAAwEAAA8AAAAA&#10;AAAAAAAAAAAAfQUAAGRycy9kb3ducmV2LnhtbFBLBQYAAAAABAAEAPMAAACCBgAAAAA=&#10;" filled="f" fillcolor="#ff7d26" strokecolor="#fe8637 [3204]" strokeweight="3pt">
              <v:stroke linestyle="thinThin"/>
              <v:shadow color="#1f2f3f" opacity=".5" offset=",3pt"/>
              <w10:anchorlock/>
            </v:oval>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10E3E57" w14:textId="77777777" w:rsidR="001F005D" w:rsidRDefault="001F005D">
      <w:pPr>
        <w:spacing w:after="0" w:line="240" w:lineRule="auto"/>
      </w:pPr>
      <w:r>
        <w:separator/>
      </w:r>
    </w:p>
  </w:footnote>
  <w:footnote w:type="continuationSeparator" w:id="0">
    <w:p w14:paraId="703B535B" w14:textId="77777777" w:rsidR="001F005D" w:rsidRDefault="001F005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EEBF83F" w14:textId="4ECAF044" w:rsidR="00BF4EE3" w:rsidRPr="00E949A9" w:rsidRDefault="008871F0">
    <w:pPr>
      <w:pStyle w:val="Header"/>
    </w:pPr>
    <w:r>
      <w:t>Predictive Analytics – Anosh 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F13C41"/>
    <w:multiLevelType w:val="hybridMultilevel"/>
    <w:tmpl w:val="A972EB94"/>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 w15:restartNumberingAfterBreak="0">
    <w:nsid w:val="0348020D"/>
    <w:multiLevelType w:val="hybridMultilevel"/>
    <w:tmpl w:val="2DD0DF8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91522E6"/>
    <w:multiLevelType w:val="hybridMultilevel"/>
    <w:tmpl w:val="79482632"/>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 w15:restartNumberingAfterBreak="0">
    <w:nsid w:val="0C3F09ED"/>
    <w:multiLevelType w:val="multilevel"/>
    <w:tmpl w:val="CD40BF9A"/>
    <w:styleLink w:val="BulletedList"/>
    <w:lvl w:ilvl="0">
      <w:start w:val="1"/>
      <w:numFmt w:val="bullet"/>
      <w:lvlText w:val=""/>
      <w:lvlJc w:val="left"/>
      <w:pPr>
        <w:ind w:left="245" w:hanging="245"/>
      </w:pPr>
      <w:rPr>
        <w:rFonts w:ascii="Wingdings 2" w:hAnsi="Wingdings 2" w:hint="default"/>
        <w:color w:val="FE8637" w:themeColor="accent1"/>
        <w:sz w:val="16"/>
      </w:rPr>
    </w:lvl>
    <w:lvl w:ilvl="1">
      <w:start w:val="1"/>
      <w:numFmt w:val="bullet"/>
      <w:lvlText w:val=""/>
      <w:lvlJc w:val="left"/>
      <w:pPr>
        <w:ind w:left="490" w:hanging="245"/>
      </w:pPr>
      <w:rPr>
        <w:rFonts w:ascii="Symbol" w:hAnsi="Symbol" w:hint="default"/>
        <w:color w:val="FE8637" w:themeColor="accent1"/>
        <w:sz w:val="18"/>
      </w:rPr>
    </w:lvl>
    <w:lvl w:ilvl="2">
      <w:start w:val="1"/>
      <w:numFmt w:val="bullet"/>
      <w:lvlText w:val=""/>
      <w:lvlJc w:val="left"/>
      <w:pPr>
        <w:ind w:left="735" w:hanging="245"/>
      </w:pPr>
      <w:rPr>
        <w:rFonts w:ascii="Symbol" w:hAnsi="Symbol" w:hint="default"/>
        <w:color w:val="FE8637" w:themeColor="accent1"/>
        <w:sz w:val="18"/>
      </w:rPr>
    </w:lvl>
    <w:lvl w:ilvl="3">
      <w:start w:val="1"/>
      <w:numFmt w:val="bullet"/>
      <w:lvlText w:val=""/>
      <w:lvlJc w:val="left"/>
      <w:pPr>
        <w:ind w:left="980" w:hanging="245"/>
      </w:pPr>
      <w:rPr>
        <w:rFonts w:ascii="Symbol" w:hAnsi="Symbol" w:hint="default"/>
        <w:color w:val="E65B01" w:themeColor="accent1" w:themeShade="BF"/>
        <w:sz w:val="12"/>
      </w:rPr>
    </w:lvl>
    <w:lvl w:ilvl="4">
      <w:start w:val="1"/>
      <w:numFmt w:val="bullet"/>
      <w:lvlText w:val=""/>
      <w:lvlJc w:val="left"/>
      <w:pPr>
        <w:ind w:left="1225" w:hanging="245"/>
      </w:pPr>
      <w:rPr>
        <w:rFonts w:ascii="Symbol" w:hAnsi="Symbol" w:hint="default"/>
        <w:color w:val="E65B01" w:themeColor="accent1" w:themeShade="BF"/>
        <w:sz w:val="12"/>
      </w:rPr>
    </w:lvl>
    <w:lvl w:ilvl="5">
      <w:start w:val="1"/>
      <w:numFmt w:val="bullet"/>
      <w:lvlText w:val=""/>
      <w:lvlJc w:val="left"/>
      <w:pPr>
        <w:ind w:left="1470" w:hanging="245"/>
      </w:pPr>
      <w:rPr>
        <w:rFonts w:ascii="Symbol" w:hAnsi="Symbol" w:hint="default"/>
        <w:color w:val="777C84" w:themeColor="accent6"/>
        <w:sz w:val="12"/>
      </w:rPr>
    </w:lvl>
    <w:lvl w:ilvl="6">
      <w:start w:val="1"/>
      <w:numFmt w:val="bullet"/>
      <w:lvlText w:val=""/>
      <w:lvlJc w:val="left"/>
      <w:pPr>
        <w:ind w:left="1715" w:hanging="245"/>
      </w:pPr>
      <w:rPr>
        <w:rFonts w:ascii="Symbol" w:hAnsi="Symbol" w:hint="default"/>
        <w:color w:val="777C84" w:themeColor="accent6"/>
        <w:sz w:val="12"/>
      </w:rPr>
    </w:lvl>
    <w:lvl w:ilvl="7">
      <w:start w:val="1"/>
      <w:numFmt w:val="bullet"/>
      <w:lvlText w:val=""/>
      <w:lvlJc w:val="left"/>
      <w:pPr>
        <w:ind w:left="1960" w:hanging="245"/>
      </w:pPr>
      <w:rPr>
        <w:rFonts w:ascii="Symbol" w:hAnsi="Symbol" w:hint="default"/>
        <w:color w:val="777C84" w:themeColor="accent6"/>
        <w:sz w:val="12"/>
      </w:rPr>
    </w:lvl>
    <w:lvl w:ilvl="8">
      <w:start w:val="1"/>
      <w:numFmt w:val="bullet"/>
      <w:lvlText w:val=""/>
      <w:lvlJc w:val="left"/>
      <w:pPr>
        <w:ind w:left="2205" w:hanging="245"/>
      </w:pPr>
      <w:rPr>
        <w:rFonts w:ascii="Symbol" w:hAnsi="Symbol" w:hint="default"/>
        <w:color w:val="777C84" w:themeColor="accent6"/>
        <w:sz w:val="12"/>
      </w:rPr>
    </w:lvl>
  </w:abstractNum>
  <w:abstractNum w:abstractNumId="4" w15:restartNumberingAfterBreak="0">
    <w:nsid w:val="0D4D637F"/>
    <w:multiLevelType w:val="hybridMultilevel"/>
    <w:tmpl w:val="F582445C"/>
    <w:lvl w:ilvl="0" w:tplc="0C090001">
      <w:start w:val="1"/>
      <w:numFmt w:val="bullet"/>
      <w:lvlText w:val=""/>
      <w:lvlJc w:val="left"/>
      <w:pPr>
        <w:ind w:left="360" w:hanging="360"/>
      </w:pPr>
      <w:rPr>
        <w:rFonts w:ascii="Symbol" w:hAnsi="Symbol" w:hint="default"/>
      </w:rPr>
    </w:lvl>
    <w:lvl w:ilvl="1" w:tplc="0C090003">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5" w15:restartNumberingAfterBreak="0">
    <w:nsid w:val="127702E5"/>
    <w:multiLevelType w:val="hybridMultilevel"/>
    <w:tmpl w:val="C5B06FD2"/>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6" w15:restartNumberingAfterBreak="0">
    <w:nsid w:val="14DF67B3"/>
    <w:multiLevelType w:val="hybridMultilevel"/>
    <w:tmpl w:val="2F24F51E"/>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7" w15:restartNumberingAfterBreak="0">
    <w:nsid w:val="197E3499"/>
    <w:multiLevelType w:val="multilevel"/>
    <w:tmpl w:val="85C08436"/>
    <w:styleLink w:val="NumberedList"/>
    <w:lvl w:ilvl="0">
      <w:start w:val="1"/>
      <w:numFmt w:val="decimal"/>
      <w:lvlText w:val="%1)"/>
      <w:lvlJc w:val="left"/>
      <w:pPr>
        <w:ind w:left="288" w:hanging="288"/>
      </w:pPr>
      <w:rPr>
        <w:rFonts w:hint="default"/>
      </w:rPr>
    </w:lvl>
    <w:lvl w:ilvl="1">
      <w:start w:val="1"/>
      <w:numFmt w:val="lowerLetter"/>
      <w:lvlText w:val="%2)"/>
      <w:lvlJc w:val="left"/>
      <w:pPr>
        <w:ind w:left="576" w:hanging="288"/>
      </w:pPr>
      <w:rPr>
        <w:rFonts w:hint="default"/>
        <w:color w:val="575F6D" w:themeColor="text2"/>
      </w:rPr>
    </w:lvl>
    <w:lvl w:ilvl="2">
      <w:start w:val="1"/>
      <w:numFmt w:val="lowerRoman"/>
      <w:lvlText w:val="%3)"/>
      <w:lvlJc w:val="left"/>
      <w:pPr>
        <w:ind w:left="864" w:hanging="288"/>
      </w:pPr>
      <w:rPr>
        <w:rFonts w:hint="default"/>
        <w:color w:val="575F6D" w:themeColor="text2"/>
      </w:rPr>
    </w:lvl>
    <w:lvl w:ilvl="3">
      <w:start w:val="1"/>
      <w:numFmt w:val="decimal"/>
      <w:lvlText w:val="(%4)"/>
      <w:lvlJc w:val="left"/>
      <w:pPr>
        <w:ind w:left="1152" w:hanging="288"/>
      </w:pPr>
      <w:rPr>
        <w:rFonts w:hint="default"/>
        <w:color w:val="575F6D" w:themeColor="text2"/>
      </w:rPr>
    </w:lvl>
    <w:lvl w:ilvl="4">
      <w:start w:val="1"/>
      <w:numFmt w:val="lowerLetter"/>
      <w:lvlText w:val="(%5)"/>
      <w:lvlJc w:val="left"/>
      <w:pPr>
        <w:ind w:left="1440" w:hanging="288"/>
      </w:pPr>
      <w:rPr>
        <w:rFonts w:hint="default"/>
        <w:color w:val="575F6D" w:themeColor="text2"/>
      </w:rPr>
    </w:lvl>
    <w:lvl w:ilvl="5">
      <w:start w:val="1"/>
      <w:numFmt w:val="lowerRoman"/>
      <w:lvlText w:val="(%6)"/>
      <w:lvlJc w:val="left"/>
      <w:pPr>
        <w:ind w:left="1728" w:hanging="288"/>
      </w:pPr>
      <w:rPr>
        <w:rFonts w:hint="default"/>
        <w:color w:val="575F6D" w:themeColor="text2"/>
      </w:rPr>
    </w:lvl>
    <w:lvl w:ilvl="6">
      <w:start w:val="1"/>
      <w:numFmt w:val="decimal"/>
      <w:lvlText w:val="%7."/>
      <w:lvlJc w:val="left"/>
      <w:pPr>
        <w:ind w:left="2016" w:hanging="288"/>
      </w:pPr>
      <w:rPr>
        <w:rFonts w:hint="default"/>
        <w:color w:val="575F6D" w:themeColor="text2"/>
      </w:rPr>
    </w:lvl>
    <w:lvl w:ilvl="7">
      <w:start w:val="1"/>
      <w:numFmt w:val="lowerLetter"/>
      <w:lvlText w:val="%8."/>
      <w:lvlJc w:val="left"/>
      <w:pPr>
        <w:ind w:left="2304" w:hanging="288"/>
      </w:pPr>
      <w:rPr>
        <w:rFonts w:hint="default"/>
        <w:color w:val="575F6D" w:themeColor="text2"/>
      </w:rPr>
    </w:lvl>
    <w:lvl w:ilvl="8">
      <w:start w:val="1"/>
      <w:numFmt w:val="lowerRoman"/>
      <w:lvlText w:val="%9."/>
      <w:lvlJc w:val="left"/>
      <w:pPr>
        <w:ind w:left="2592" w:hanging="288"/>
      </w:pPr>
      <w:rPr>
        <w:rFonts w:hint="default"/>
        <w:color w:val="575F6D" w:themeColor="text2"/>
      </w:rPr>
    </w:lvl>
  </w:abstractNum>
  <w:abstractNum w:abstractNumId="8" w15:restartNumberingAfterBreak="0">
    <w:nsid w:val="19EE6B35"/>
    <w:multiLevelType w:val="hybridMultilevel"/>
    <w:tmpl w:val="0B5ABD08"/>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9" w15:restartNumberingAfterBreak="0">
    <w:nsid w:val="1A2B1495"/>
    <w:multiLevelType w:val="hybridMultilevel"/>
    <w:tmpl w:val="852458C6"/>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ABE25E7"/>
    <w:multiLevelType w:val="hybridMultilevel"/>
    <w:tmpl w:val="9D904A12"/>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1" w15:restartNumberingAfterBreak="0">
    <w:nsid w:val="1D5E489B"/>
    <w:multiLevelType w:val="hybridMultilevel"/>
    <w:tmpl w:val="3FC281F0"/>
    <w:lvl w:ilvl="0" w:tplc="82DA6362">
      <w:numFmt w:val="bullet"/>
      <w:lvlText w:val="-"/>
      <w:lvlJc w:val="left"/>
      <w:pPr>
        <w:ind w:left="720" w:hanging="360"/>
      </w:pPr>
      <w:rPr>
        <w:rFonts w:ascii="Century Schoolbook" w:eastAsiaTheme="minorHAnsi" w:hAnsi="Century Schoolbook" w:cstheme="minorHAns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D6B374B"/>
    <w:multiLevelType w:val="hybridMultilevel"/>
    <w:tmpl w:val="D67AB0E0"/>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3" w15:restartNumberingAfterBreak="0">
    <w:nsid w:val="22C62E4C"/>
    <w:multiLevelType w:val="hybridMultilevel"/>
    <w:tmpl w:val="A8C65E6E"/>
    <w:lvl w:ilvl="0" w:tplc="0C090001">
      <w:start w:val="1"/>
      <w:numFmt w:val="bullet"/>
      <w:lvlText w:val=""/>
      <w:lvlJc w:val="left"/>
      <w:pPr>
        <w:ind w:left="360" w:hanging="360"/>
      </w:pPr>
      <w:rPr>
        <w:rFonts w:ascii="Symbol" w:hAnsi="Symbol" w:hint="default"/>
      </w:rPr>
    </w:lvl>
    <w:lvl w:ilvl="1" w:tplc="0C090003">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4" w15:restartNumberingAfterBreak="0">
    <w:nsid w:val="22CA5ACE"/>
    <w:multiLevelType w:val="hybridMultilevel"/>
    <w:tmpl w:val="9C2853CE"/>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5" w15:restartNumberingAfterBreak="0">
    <w:nsid w:val="276339F5"/>
    <w:multiLevelType w:val="hybridMultilevel"/>
    <w:tmpl w:val="5E0C8366"/>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6" w15:restartNumberingAfterBreak="0">
    <w:nsid w:val="280A2ECB"/>
    <w:multiLevelType w:val="hybridMultilevel"/>
    <w:tmpl w:val="C3C60E14"/>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7" w15:restartNumberingAfterBreak="0">
    <w:nsid w:val="28DF3D45"/>
    <w:multiLevelType w:val="hybridMultilevel"/>
    <w:tmpl w:val="EE1EB0B8"/>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8" w15:restartNumberingAfterBreak="0">
    <w:nsid w:val="315B2030"/>
    <w:multiLevelType w:val="hybridMultilevel"/>
    <w:tmpl w:val="71485326"/>
    <w:lvl w:ilvl="0" w:tplc="0409001B">
      <w:start w:val="1"/>
      <w:numFmt w:val="lowerRoman"/>
      <w:lvlText w:val="%1."/>
      <w:lvlJc w:val="right"/>
      <w:pPr>
        <w:ind w:left="775" w:hanging="360"/>
      </w:pPr>
    </w:lvl>
    <w:lvl w:ilvl="1" w:tplc="04090019">
      <w:start w:val="1"/>
      <w:numFmt w:val="lowerLetter"/>
      <w:lvlText w:val="%2."/>
      <w:lvlJc w:val="left"/>
      <w:pPr>
        <w:ind w:left="1495" w:hanging="360"/>
      </w:pPr>
    </w:lvl>
    <w:lvl w:ilvl="2" w:tplc="0409001B" w:tentative="1">
      <w:start w:val="1"/>
      <w:numFmt w:val="lowerRoman"/>
      <w:lvlText w:val="%3."/>
      <w:lvlJc w:val="right"/>
      <w:pPr>
        <w:ind w:left="2215" w:hanging="180"/>
      </w:pPr>
    </w:lvl>
    <w:lvl w:ilvl="3" w:tplc="0409000F" w:tentative="1">
      <w:start w:val="1"/>
      <w:numFmt w:val="decimal"/>
      <w:lvlText w:val="%4."/>
      <w:lvlJc w:val="left"/>
      <w:pPr>
        <w:ind w:left="2935" w:hanging="360"/>
      </w:pPr>
    </w:lvl>
    <w:lvl w:ilvl="4" w:tplc="04090019" w:tentative="1">
      <w:start w:val="1"/>
      <w:numFmt w:val="lowerLetter"/>
      <w:lvlText w:val="%5."/>
      <w:lvlJc w:val="left"/>
      <w:pPr>
        <w:ind w:left="3655" w:hanging="360"/>
      </w:pPr>
    </w:lvl>
    <w:lvl w:ilvl="5" w:tplc="0409001B" w:tentative="1">
      <w:start w:val="1"/>
      <w:numFmt w:val="lowerRoman"/>
      <w:lvlText w:val="%6."/>
      <w:lvlJc w:val="right"/>
      <w:pPr>
        <w:ind w:left="4375" w:hanging="180"/>
      </w:pPr>
    </w:lvl>
    <w:lvl w:ilvl="6" w:tplc="0409000F" w:tentative="1">
      <w:start w:val="1"/>
      <w:numFmt w:val="decimal"/>
      <w:lvlText w:val="%7."/>
      <w:lvlJc w:val="left"/>
      <w:pPr>
        <w:ind w:left="5095" w:hanging="360"/>
      </w:pPr>
    </w:lvl>
    <w:lvl w:ilvl="7" w:tplc="04090019" w:tentative="1">
      <w:start w:val="1"/>
      <w:numFmt w:val="lowerLetter"/>
      <w:lvlText w:val="%8."/>
      <w:lvlJc w:val="left"/>
      <w:pPr>
        <w:ind w:left="5815" w:hanging="360"/>
      </w:pPr>
    </w:lvl>
    <w:lvl w:ilvl="8" w:tplc="0409001B" w:tentative="1">
      <w:start w:val="1"/>
      <w:numFmt w:val="lowerRoman"/>
      <w:lvlText w:val="%9."/>
      <w:lvlJc w:val="right"/>
      <w:pPr>
        <w:ind w:left="6535" w:hanging="180"/>
      </w:pPr>
    </w:lvl>
  </w:abstractNum>
  <w:abstractNum w:abstractNumId="19" w15:restartNumberingAfterBreak="0">
    <w:nsid w:val="353319C6"/>
    <w:multiLevelType w:val="hybridMultilevel"/>
    <w:tmpl w:val="241A7018"/>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0" w15:restartNumberingAfterBreak="0">
    <w:nsid w:val="35A00085"/>
    <w:multiLevelType w:val="hybridMultilevel"/>
    <w:tmpl w:val="1FB85D2A"/>
    <w:lvl w:ilvl="0" w:tplc="258A60DA">
      <w:numFmt w:val="bullet"/>
      <w:lvlText w:val="-"/>
      <w:lvlJc w:val="left"/>
      <w:pPr>
        <w:ind w:left="720" w:hanging="360"/>
      </w:pPr>
      <w:rPr>
        <w:rFonts w:ascii="Century Schoolbook" w:eastAsiaTheme="minorHAnsi" w:hAnsi="Century Schoolbook" w:cstheme="minorHAns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1" w15:restartNumberingAfterBreak="0">
    <w:nsid w:val="36A21ABD"/>
    <w:multiLevelType w:val="hybridMultilevel"/>
    <w:tmpl w:val="0A4C55D8"/>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2" w15:restartNumberingAfterBreak="0">
    <w:nsid w:val="383631F8"/>
    <w:multiLevelType w:val="hybridMultilevel"/>
    <w:tmpl w:val="8DBABF34"/>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3" w15:restartNumberingAfterBreak="0">
    <w:nsid w:val="3E185E56"/>
    <w:multiLevelType w:val="hybridMultilevel"/>
    <w:tmpl w:val="72F49F3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EFC1101"/>
    <w:multiLevelType w:val="hybridMultilevel"/>
    <w:tmpl w:val="12E66072"/>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5" w15:restartNumberingAfterBreak="0">
    <w:nsid w:val="3FB7088E"/>
    <w:multiLevelType w:val="hybridMultilevel"/>
    <w:tmpl w:val="C7AA77C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313624C"/>
    <w:multiLevelType w:val="hybridMultilevel"/>
    <w:tmpl w:val="AB52F100"/>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7" w15:restartNumberingAfterBreak="0">
    <w:nsid w:val="43D21A73"/>
    <w:multiLevelType w:val="hybridMultilevel"/>
    <w:tmpl w:val="D72A27AA"/>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8" w15:restartNumberingAfterBreak="0">
    <w:nsid w:val="4787393E"/>
    <w:multiLevelType w:val="hybridMultilevel"/>
    <w:tmpl w:val="5F0E0748"/>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9" w15:restartNumberingAfterBreak="0">
    <w:nsid w:val="492A190F"/>
    <w:multiLevelType w:val="hybridMultilevel"/>
    <w:tmpl w:val="F0AC94C6"/>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0" w15:restartNumberingAfterBreak="0">
    <w:nsid w:val="4ADF0666"/>
    <w:multiLevelType w:val="hybridMultilevel"/>
    <w:tmpl w:val="695C52C2"/>
    <w:lvl w:ilvl="0" w:tplc="0C090001">
      <w:start w:val="1"/>
      <w:numFmt w:val="bullet"/>
      <w:lvlText w:val=""/>
      <w:lvlJc w:val="left"/>
      <w:pPr>
        <w:ind w:left="360" w:hanging="360"/>
      </w:pPr>
      <w:rPr>
        <w:rFonts w:ascii="Symbol" w:hAnsi="Symbol" w:hint="default"/>
      </w:rPr>
    </w:lvl>
    <w:lvl w:ilvl="1" w:tplc="0C090003">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1" w15:restartNumberingAfterBreak="0">
    <w:nsid w:val="52C75CBC"/>
    <w:multiLevelType w:val="hybridMultilevel"/>
    <w:tmpl w:val="E61C57A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2ED1A19"/>
    <w:multiLevelType w:val="hybridMultilevel"/>
    <w:tmpl w:val="EC3C7830"/>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3" w15:restartNumberingAfterBreak="0">
    <w:nsid w:val="5652524D"/>
    <w:multiLevelType w:val="hybridMultilevel"/>
    <w:tmpl w:val="57A0E9A2"/>
    <w:lvl w:ilvl="0" w:tplc="0C090001">
      <w:start w:val="1"/>
      <w:numFmt w:val="bullet"/>
      <w:lvlText w:val=""/>
      <w:lvlJc w:val="left"/>
      <w:pPr>
        <w:ind w:left="360" w:hanging="360"/>
      </w:pPr>
      <w:rPr>
        <w:rFonts w:ascii="Symbol" w:hAnsi="Symbol" w:hint="default"/>
      </w:rPr>
    </w:lvl>
    <w:lvl w:ilvl="1" w:tplc="0C090003">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4" w15:restartNumberingAfterBreak="0">
    <w:nsid w:val="5DB826C5"/>
    <w:multiLevelType w:val="hybridMultilevel"/>
    <w:tmpl w:val="FF46A9A6"/>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5" w15:restartNumberingAfterBreak="0">
    <w:nsid w:val="60AC698A"/>
    <w:multiLevelType w:val="hybridMultilevel"/>
    <w:tmpl w:val="D81E89CA"/>
    <w:lvl w:ilvl="0" w:tplc="0C090001">
      <w:start w:val="1"/>
      <w:numFmt w:val="bullet"/>
      <w:lvlText w:val=""/>
      <w:lvlJc w:val="left"/>
      <w:pPr>
        <w:ind w:left="360" w:hanging="360"/>
      </w:pPr>
      <w:rPr>
        <w:rFonts w:ascii="Symbol" w:hAnsi="Symbol" w:hint="default"/>
      </w:rPr>
    </w:lvl>
    <w:lvl w:ilvl="1" w:tplc="0C090003">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6" w15:restartNumberingAfterBreak="0">
    <w:nsid w:val="616D5B6A"/>
    <w:multiLevelType w:val="hybridMultilevel"/>
    <w:tmpl w:val="909AF352"/>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7" w15:restartNumberingAfterBreak="0">
    <w:nsid w:val="63494550"/>
    <w:multiLevelType w:val="hybridMultilevel"/>
    <w:tmpl w:val="A5EAB4B6"/>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8" w15:restartNumberingAfterBreak="0">
    <w:nsid w:val="655071B4"/>
    <w:multiLevelType w:val="hybridMultilevel"/>
    <w:tmpl w:val="961663BA"/>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9" w15:restartNumberingAfterBreak="0">
    <w:nsid w:val="69B34CB8"/>
    <w:multiLevelType w:val="hybridMultilevel"/>
    <w:tmpl w:val="4D3A01EC"/>
    <w:lvl w:ilvl="0" w:tplc="0C090001">
      <w:start w:val="1"/>
      <w:numFmt w:val="bullet"/>
      <w:lvlText w:val=""/>
      <w:lvlJc w:val="left"/>
      <w:pPr>
        <w:ind w:left="360" w:hanging="360"/>
      </w:pPr>
      <w:rPr>
        <w:rFonts w:ascii="Symbol" w:hAnsi="Symbol" w:hint="default"/>
      </w:rPr>
    </w:lvl>
    <w:lvl w:ilvl="1" w:tplc="0C090003">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40" w15:restartNumberingAfterBreak="0">
    <w:nsid w:val="6AB45532"/>
    <w:multiLevelType w:val="hybridMultilevel"/>
    <w:tmpl w:val="D4C63D8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C0142CB"/>
    <w:multiLevelType w:val="hybridMultilevel"/>
    <w:tmpl w:val="705270B2"/>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42" w15:restartNumberingAfterBreak="0">
    <w:nsid w:val="6C6C3E94"/>
    <w:multiLevelType w:val="hybridMultilevel"/>
    <w:tmpl w:val="0E6E0226"/>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43" w15:restartNumberingAfterBreak="0">
    <w:nsid w:val="6D911273"/>
    <w:multiLevelType w:val="hybridMultilevel"/>
    <w:tmpl w:val="CCD838C8"/>
    <w:lvl w:ilvl="0" w:tplc="5644D30A">
      <w:numFmt w:val="bullet"/>
      <w:lvlText w:val="-"/>
      <w:lvlJc w:val="left"/>
      <w:pPr>
        <w:ind w:left="720" w:hanging="360"/>
      </w:pPr>
      <w:rPr>
        <w:rFonts w:ascii="Century Schoolbook" w:eastAsiaTheme="minorHAnsi" w:hAnsi="Century Schoolbook" w:cstheme="minorHAns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4" w15:restartNumberingAfterBreak="0">
    <w:nsid w:val="71A81CA1"/>
    <w:multiLevelType w:val="hybridMultilevel"/>
    <w:tmpl w:val="23FA93B8"/>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3746F20"/>
    <w:multiLevelType w:val="hybridMultilevel"/>
    <w:tmpl w:val="EDAC67D6"/>
    <w:lvl w:ilvl="0" w:tplc="0C090001">
      <w:start w:val="1"/>
      <w:numFmt w:val="bullet"/>
      <w:lvlText w:val=""/>
      <w:lvlJc w:val="left"/>
      <w:pPr>
        <w:ind w:left="360" w:hanging="360"/>
      </w:pPr>
      <w:rPr>
        <w:rFonts w:ascii="Symbol" w:hAnsi="Symbol" w:hint="default"/>
      </w:rPr>
    </w:lvl>
    <w:lvl w:ilvl="1" w:tplc="0C090003">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46" w15:restartNumberingAfterBreak="0">
    <w:nsid w:val="75993A8B"/>
    <w:multiLevelType w:val="hybridMultilevel"/>
    <w:tmpl w:val="B942A91C"/>
    <w:lvl w:ilvl="0" w:tplc="0C090001">
      <w:start w:val="1"/>
      <w:numFmt w:val="bullet"/>
      <w:lvlText w:val=""/>
      <w:lvlJc w:val="left"/>
      <w:pPr>
        <w:ind w:left="360" w:hanging="360"/>
      </w:pPr>
      <w:rPr>
        <w:rFonts w:ascii="Symbol" w:hAnsi="Symbol" w:hint="default"/>
      </w:rPr>
    </w:lvl>
    <w:lvl w:ilvl="1" w:tplc="0C090003">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47" w15:restartNumberingAfterBreak="0">
    <w:nsid w:val="7B1763A4"/>
    <w:multiLevelType w:val="hybridMultilevel"/>
    <w:tmpl w:val="4B5C5ED4"/>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48" w15:restartNumberingAfterBreak="0">
    <w:nsid w:val="7BED022A"/>
    <w:multiLevelType w:val="hybridMultilevel"/>
    <w:tmpl w:val="5B4C01A6"/>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49" w15:restartNumberingAfterBreak="0">
    <w:nsid w:val="7E816CAF"/>
    <w:multiLevelType w:val="hybridMultilevel"/>
    <w:tmpl w:val="8E1AE2F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7"/>
  </w:num>
  <w:num w:numId="3">
    <w:abstractNumId w:val="39"/>
  </w:num>
  <w:num w:numId="4">
    <w:abstractNumId w:val="33"/>
  </w:num>
  <w:num w:numId="5">
    <w:abstractNumId w:val="14"/>
  </w:num>
  <w:num w:numId="6">
    <w:abstractNumId w:val="4"/>
  </w:num>
  <w:num w:numId="7">
    <w:abstractNumId w:val="17"/>
  </w:num>
  <w:num w:numId="8">
    <w:abstractNumId w:val="13"/>
  </w:num>
  <w:num w:numId="9">
    <w:abstractNumId w:val="15"/>
  </w:num>
  <w:num w:numId="10">
    <w:abstractNumId w:val="35"/>
  </w:num>
  <w:num w:numId="11">
    <w:abstractNumId w:val="6"/>
  </w:num>
  <w:num w:numId="12">
    <w:abstractNumId w:val="21"/>
  </w:num>
  <w:num w:numId="13">
    <w:abstractNumId w:val="32"/>
  </w:num>
  <w:num w:numId="14">
    <w:abstractNumId w:val="45"/>
  </w:num>
  <w:num w:numId="15">
    <w:abstractNumId w:val="2"/>
  </w:num>
  <w:num w:numId="16">
    <w:abstractNumId w:val="30"/>
  </w:num>
  <w:num w:numId="17">
    <w:abstractNumId w:val="27"/>
  </w:num>
  <w:num w:numId="18">
    <w:abstractNumId w:val="48"/>
  </w:num>
  <w:num w:numId="19">
    <w:abstractNumId w:val="8"/>
  </w:num>
  <w:num w:numId="20">
    <w:abstractNumId w:val="38"/>
  </w:num>
  <w:num w:numId="21">
    <w:abstractNumId w:val="22"/>
  </w:num>
  <w:num w:numId="22">
    <w:abstractNumId w:val="19"/>
  </w:num>
  <w:num w:numId="23">
    <w:abstractNumId w:val="16"/>
  </w:num>
  <w:num w:numId="24">
    <w:abstractNumId w:val="10"/>
  </w:num>
  <w:num w:numId="25">
    <w:abstractNumId w:val="46"/>
  </w:num>
  <w:num w:numId="26">
    <w:abstractNumId w:val="41"/>
  </w:num>
  <w:num w:numId="27">
    <w:abstractNumId w:val="29"/>
  </w:num>
  <w:num w:numId="28">
    <w:abstractNumId w:val="26"/>
  </w:num>
  <w:num w:numId="29">
    <w:abstractNumId w:val="0"/>
  </w:num>
  <w:num w:numId="30">
    <w:abstractNumId w:val="24"/>
  </w:num>
  <w:num w:numId="31">
    <w:abstractNumId w:val="47"/>
  </w:num>
  <w:num w:numId="32">
    <w:abstractNumId w:val="12"/>
  </w:num>
  <w:num w:numId="33">
    <w:abstractNumId w:val="36"/>
  </w:num>
  <w:num w:numId="34">
    <w:abstractNumId w:val="37"/>
  </w:num>
  <w:num w:numId="35">
    <w:abstractNumId w:val="5"/>
  </w:num>
  <w:num w:numId="36">
    <w:abstractNumId w:val="34"/>
  </w:num>
  <w:num w:numId="37">
    <w:abstractNumId w:val="42"/>
  </w:num>
  <w:num w:numId="38">
    <w:abstractNumId w:val="43"/>
  </w:num>
  <w:num w:numId="39">
    <w:abstractNumId w:val="20"/>
  </w:num>
  <w:num w:numId="40">
    <w:abstractNumId w:val="9"/>
  </w:num>
  <w:num w:numId="41">
    <w:abstractNumId w:val="40"/>
  </w:num>
  <w:num w:numId="42">
    <w:abstractNumId w:val="49"/>
  </w:num>
  <w:num w:numId="43">
    <w:abstractNumId w:val="1"/>
  </w:num>
  <w:num w:numId="44">
    <w:abstractNumId w:val="28"/>
  </w:num>
  <w:num w:numId="45">
    <w:abstractNumId w:val="31"/>
  </w:num>
  <w:num w:numId="46">
    <w:abstractNumId w:val="11"/>
  </w:num>
  <w:num w:numId="47">
    <w:abstractNumId w:val="18"/>
  </w:num>
  <w:num w:numId="48">
    <w:abstractNumId w:val="44"/>
  </w:num>
  <w:num w:numId="49">
    <w:abstractNumId w:val="25"/>
  </w:num>
  <w:num w:numId="50">
    <w:abstractNumId w:val="23"/>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displayBackgroundShape/>
  <w:proofState w:spelling="clean"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05729"/>
    <w:rsid w:val="0000435D"/>
    <w:rsid w:val="000043F0"/>
    <w:rsid w:val="000051D3"/>
    <w:rsid w:val="00005F97"/>
    <w:rsid w:val="0000632F"/>
    <w:rsid w:val="00006488"/>
    <w:rsid w:val="000064B5"/>
    <w:rsid w:val="00010A3D"/>
    <w:rsid w:val="00011CC3"/>
    <w:rsid w:val="000170F0"/>
    <w:rsid w:val="00020018"/>
    <w:rsid w:val="00021335"/>
    <w:rsid w:val="00022A1D"/>
    <w:rsid w:val="00026070"/>
    <w:rsid w:val="000324AF"/>
    <w:rsid w:val="00033520"/>
    <w:rsid w:val="000357FB"/>
    <w:rsid w:val="00036570"/>
    <w:rsid w:val="0004202D"/>
    <w:rsid w:val="0004263C"/>
    <w:rsid w:val="0004345E"/>
    <w:rsid w:val="000442C3"/>
    <w:rsid w:val="00045333"/>
    <w:rsid w:val="00054F78"/>
    <w:rsid w:val="0005694F"/>
    <w:rsid w:val="00061658"/>
    <w:rsid w:val="0006291C"/>
    <w:rsid w:val="000641F7"/>
    <w:rsid w:val="000648F9"/>
    <w:rsid w:val="00067AAF"/>
    <w:rsid w:val="00070D17"/>
    <w:rsid w:val="000720AF"/>
    <w:rsid w:val="00072B87"/>
    <w:rsid w:val="000745BD"/>
    <w:rsid w:val="000757E2"/>
    <w:rsid w:val="00075FEB"/>
    <w:rsid w:val="0007731E"/>
    <w:rsid w:val="000810B5"/>
    <w:rsid w:val="00081911"/>
    <w:rsid w:val="0008559A"/>
    <w:rsid w:val="00094B06"/>
    <w:rsid w:val="00095539"/>
    <w:rsid w:val="0009583F"/>
    <w:rsid w:val="000A05ED"/>
    <w:rsid w:val="000A174B"/>
    <w:rsid w:val="000A3030"/>
    <w:rsid w:val="000A638D"/>
    <w:rsid w:val="000B52F7"/>
    <w:rsid w:val="000B7BE7"/>
    <w:rsid w:val="000C1EFB"/>
    <w:rsid w:val="000C283D"/>
    <w:rsid w:val="000C343C"/>
    <w:rsid w:val="000C48FD"/>
    <w:rsid w:val="000C5C02"/>
    <w:rsid w:val="000C68E5"/>
    <w:rsid w:val="000D3CA8"/>
    <w:rsid w:val="000D4DBA"/>
    <w:rsid w:val="000D6291"/>
    <w:rsid w:val="000D7170"/>
    <w:rsid w:val="000D717A"/>
    <w:rsid w:val="000D7B31"/>
    <w:rsid w:val="000E21F9"/>
    <w:rsid w:val="000E2B85"/>
    <w:rsid w:val="000E3158"/>
    <w:rsid w:val="000E38A0"/>
    <w:rsid w:val="000E4262"/>
    <w:rsid w:val="000E4370"/>
    <w:rsid w:val="000E5C66"/>
    <w:rsid w:val="000E6587"/>
    <w:rsid w:val="000E7CFD"/>
    <w:rsid w:val="000F2346"/>
    <w:rsid w:val="000F2761"/>
    <w:rsid w:val="000F53E8"/>
    <w:rsid w:val="00100DC9"/>
    <w:rsid w:val="00102B4C"/>
    <w:rsid w:val="00104423"/>
    <w:rsid w:val="00104610"/>
    <w:rsid w:val="001067AF"/>
    <w:rsid w:val="001068CF"/>
    <w:rsid w:val="00107D30"/>
    <w:rsid w:val="00110DE9"/>
    <w:rsid w:val="001110BE"/>
    <w:rsid w:val="001117ED"/>
    <w:rsid w:val="00111B4D"/>
    <w:rsid w:val="001142C5"/>
    <w:rsid w:val="001148C3"/>
    <w:rsid w:val="00120595"/>
    <w:rsid w:val="00122A81"/>
    <w:rsid w:val="00123D48"/>
    <w:rsid w:val="001258FF"/>
    <w:rsid w:val="00127177"/>
    <w:rsid w:val="0014082D"/>
    <w:rsid w:val="00144EE4"/>
    <w:rsid w:val="00146E1D"/>
    <w:rsid w:val="00151D9C"/>
    <w:rsid w:val="0015396F"/>
    <w:rsid w:val="001554D1"/>
    <w:rsid w:val="00170981"/>
    <w:rsid w:val="00171B4B"/>
    <w:rsid w:val="0017261F"/>
    <w:rsid w:val="0017326B"/>
    <w:rsid w:val="00176367"/>
    <w:rsid w:val="001812DA"/>
    <w:rsid w:val="001840F8"/>
    <w:rsid w:val="001841D1"/>
    <w:rsid w:val="0018716B"/>
    <w:rsid w:val="00190A86"/>
    <w:rsid w:val="00196BE7"/>
    <w:rsid w:val="00197ECF"/>
    <w:rsid w:val="001A0D31"/>
    <w:rsid w:val="001A136F"/>
    <w:rsid w:val="001A2F7B"/>
    <w:rsid w:val="001A5A0E"/>
    <w:rsid w:val="001A724B"/>
    <w:rsid w:val="001B0601"/>
    <w:rsid w:val="001B2582"/>
    <w:rsid w:val="001B36A2"/>
    <w:rsid w:val="001B41B3"/>
    <w:rsid w:val="001C0320"/>
    <w:rsid w:val="001C0580"/>
    <w:rsid w:val="001C1BE6"/>
    <w:rsid w:val="001C2B4A"/>
    <w:rsid w:val="001C4AA1"/>
    <w:rsid w:val="001C5BC8"/>
    <w:rsid w:val="001C5E4F"/>
    <w:rsid w:val="001C60D4"/>
    <w:rsid w:val="001D0113"/>
    <w:rsid w:val="001D13BF"/>
    <w:rsid w:val="001D5E0F"/>
    <w:rsid w:val="001D5FC0"/>
    <w:rsid w:val="001E075F"/>
    <w:rsid w:val="001F005D"/>
    <w:rsid w:val="001F13A3"/>
    <w:rsid w:val="001F2011"/>
    <w:rsid w:val="001F3F1D"/>
    <w:rsid w:val="00200709"/>
    <w:rsid w:val="002009F1"/>
    <w:rsid w:val="0020558D"/>
    <w:rsid w:val="002075C5"/>
    <w:rsid w:val="0021212D"/>
    <w:rsid w:val="00213451"/>
    <w:rsid w:val="002150CC"/>
    <w:rsid w:val="00217590"/>
    <w:rsid w:val="00224650"/>
    <w:rsid w:val="00245A67"/>
    <w:rsid w:val="002526B6"/>
    <w:rsid w:val="00252B60"/>
    <w:rsid w:val="00253AEA"/>
    <w:rsid w:val="00254B4B"/>
    <w:rsid w:val="00254F99"/>
    <w:rsid w:val="00261982"/>
    <w:rsid w:val="00262787"/>
    <w:rsid w:val="00262F5B"/>
    <w:rsid w:val="002636E1"/>
    <w:rsid w:val="002670E7"/>
    <w:rsid w:val="002723C5"/>
    <w:rsid w:val="00274619"/>
    <w:rsid w:val="002746C7"/>
    <w:rsid w:val="002760F8"/>
    <w:rsid w:val="002764C7"/>
    <w:rsid w:val="00283001"/>
    <w:rsid w:val="0028549A"/>
    <w:rsid w:val="00291B6F"/>
    <w:rsid w:val="00295AE1"/>
    <w:rsid w:val="00296A4E"/>
    <w:rsid w:val="002A5DE8"/>
    <w:rsid w:val="002A6490"/>
    <w:rsid w:val="002A7F22"/>
    <w:rsid w:val="002B2201"/>
    <w:rsid w:val="002B455C"/>
    <w:rsid w:val="002B6B76"/>
    <w:rsid w:val="002C081B"/>
    <w:rsid w:val="002C103C"/>
    <w:rsid w:val="002C2238"/>
    <w:rsid w:val="002C3EAD"/>
    <w:rsid w:val="002C7FC7"/>
    <w:rsid w:val="002D38A9"/>
    <w:rsid w:val="002D69F9"/>
    <w:rsid w:val="002E21B1"/>
    <w:rsid w:val="002E2910"/>
    <w:rsid w:val="002E552C"/>
    <w:rsid w:val="002E5A90"/>
    <w:rsid w:val="002E7837"/>
    <w:rsid w:val="002F05B0"/>
    <w:rsid w:val="002F16B4"/>
    <w:rsid w:val="002F348C"/>
    <w:rsid w:val="002F4AB0"/>
    <w:rsid w:val="002F6A4C"/>
    <w:rsid w:val="002F72D8"/>
    <w:rsid w:val="00302D41"/>
    <w:rsid w:val="00311C05"/>
    <w:rsid w:val="00312537"/>
    <w:rsid w:val="00313389"/>
    <w:rsid w:val="00320DD9"/>
    <w:rsid w:val="00321037"/>
    <w:rsid w:val="00321C2E"/>
    <w:rsid w:val="00323783"/>
    <w:rsid w:val="003267AC"/>
    <w:rsid w:val="0033158C"/>
    <w:rsid w:val="00333990"/>
    <w:rsid w:val="003363D7"/>
    <w:rsid w:val="00336848"/>
    <w:rsid w:val="00340054"/>
    <w:rsid w:val="00341A3C"/>
    <w:rsid w:val="003463EA"/>
    <w:rsid w:val="00346544"/>
    <w:rsid w:val="00346849"/>
    <w:rsid w:val="0035053A"/>
    <w:rsid w:val="00350AF1"/>
    <w:rsid w:val="00352024"/>
    <w:rsid w:val="00354BF6"/>
    <w:rsid w:val="00365D19"/>
    <w:rsid w:val="00370067"/>
    <w:rsid w:val="0038444D"/>
    <w:rsid w:val="0038644F"/>
    <w:rsid w:val="0038694F"/>
    <w:rsid w:val="0038794A"/>
    <w:rsid w:val="003911C1"/>
    <w:rsid w:val="0039137E"/>
    <w:rsid w:val="00392D3F"/>
    <w:rsid w:val="003A2B76"/>
    <w:rsid w:val="003A59F8"/>
    <w:rsid w:val="003B15CA"/>
    <w:rsid w:val="003B3979"/>
    <w:rsid w:val="003B4CAB"/>
    <w:rsid w:val="003C1C51"/>
    <w:rsid w:val="003C20C7"/>
    <w:rsid w:val="003C5D48"/>
    <w:rsid w:val="003D0D2A"/>
    <w:rsid w:val="003D1DCF"/>
    <w:rsid w:val="003D28BE"/>
    <w:rsid w:val="003D4B85"/>
    <w:rsid w:val="003D4CA1"/>
    <w:rsid w:val="003D67EB"/>
    <w:rsid w:val="003E11F7"/>
    <w:rsid w:val="003E1D09"/>
    <w:rsid w:val="003E2F47"/>
    <w:rsid w:val="003E31BA"/>
    <w:rsid w:val="003E7DE7"/>
    <w:rsid w:val="003E7F24"/>
    <w:rsid w:val="003F0A66"/>
    <w:rsid w:val="003F0C71"/>
    <w:rsid w:val="003F23F0"/>
    <w:rsid w:val="003F3C12"/>
    <w:rsid w:val="003F42D7"/>
    <w:rsid w:val="003F4D25"/>
    <w:rsid w:val="003F622E"/>
    <w:rsid w:val="003F75D8"/>
    <w:rsid w:val="00401F7D"/>
    <w:rsid w:val="00402D42"/>
    <w:rsid w:val="00402FB3"/>
    <w:rsid w:val="004043C1"/>
    <w:rsid w:val="004055E4"/>
    <w:rsid w:val="00405F1E"/>
    <w:rsid w:val="00412DA3"/>
    <w:rsid w:val="0041487D"/>
    <w:rsid w:val="00414E07"/>
    <w:rsid w:val="00415CAE"/>
    <w:rsid w:val="0041660F"/>
    <w:rsid w:val="00420F47"/>
    <w:rsid w:val="0042141A"/>
    <w:rsid w:val="00422544"/>
    <w:rsid w:val="00424B18"/>
    <w:rsid w:val="00425BB6"/>
    <w:rsid w:val="00427660"/>
    <w:rsid w:val="00430358"/>
    <w:rsid w:val="0043305D"/>
    <w:rsid w:val="00434EE3"/>
    <w:rsid w:val="00441A33"/>
    <w:rsid w:val="004427B0"/>
    <w:rsid w:val="00446671"/>
    <w:rsid w:val="0044673C"/>
    <w:rsid w:val="004535BA"/>
    <w:rsid w:val="004548FC"/>
    <w:rsid w:val="00455ED4"/>
    <w:rsid w:val="0045660C"/>
    <w:rsid w:val="00456629"/>
    <w:rsid w:val="004576D0"/>
    <w:rsid w:val="00457EEA"/>
    <w:rsid w:val="00461336"/>
    <w:rsid w:val="00463F5B"/>
    <w:rsid w:val="0046423B"/>
    <w:rsid w:val="0046610F"/>
    <w:rsid w:val="00473C29"/>
    <w:rsid w:val="0048258B"/>
    <w:rsid w:val="00485377"/>
    <w:rsid w:val="004921A7"/>
    <w:rsid w:val="00493398"/>
    <w:rsid w:val="0049611C"/>
    <w:rsid w:val="00496F0D"/>
    <w:rsid w:val="00497B0C"/>
    <w:rsid w:val="004A1D03"/>
    <w:rsid w:val="004A380A"/>
    <w:rsid w:val="004A45DE"/>
    <w:rsid w:val="004A4B35"/>
    <w:rsid w:val="004A4F02"/>
    <w:rsid w:val="004B61B8"/>
    <w:rsid w:val="004C0584"/>
    <w:rsid w:val="004C142F"/>
    <w:rsid w:val="004C1BDD"/>
    <w:rsid w:val="004C21E4"/>
    <w:rsid w:val="004C55EC"/>
    <w:rsid w:val="004D34CC"/>
    <w:rsid w:val="004D7C7B"/>
    <w:rsid w:val="004E0548"/>
    <w:rsid w:val="004E07FF"/>
    <w:rsid w:val="004E0C69"/>
    <w:rsid w:val="004E2E15"/>
    <w:rsid w:val="004E3379"/>
    <w:rsid w:val="004E6B49"/>
    <w:rsid w:val="004E7E1D"/>
    <w:rsid w:val="004F56C2"/>
    <w:rsid w:val="004F5800"/>
    <w:rsid w:val="00500CC5"/>
    <w:rsid w:val="00500E6E"/>
    <w:rsid w:val="00501631"/>
    <w:rsid w:val="00502565"/>
    <w:rsid w:val="00503A1D"/>
    <w:rsid w:val="00503CE3"/>
    <w:rsid w:val="00506C8F"/>
    <w:rsid w:val="00511975"/>
    <w:rsid w:val="005151F6"/>
    <w:rsid w:val="00520AC8"/>
    <w:rsid w:val="00522D0D"/>
    <w:rsid w:val="0052428B"/>
    <w:rsid w:val="00525E6B"/>
    <w:rsid w:val="0052613E"/>
    <w:rsid w:val="005301C8"/>
    <w:rsid w:val="005348FC"/>
    <w:rsid w:val="00536447"/>
    <w:rsid w:val="00536838"/>
    <w:rsid w:val="005374D0"/>
    <w:rsid w:val="00543494"/>
    <w:rsid w:val="00546839"/>
    <w:rsid w:val="0054787A"/>
    <w:rsid w:val="00547A52"/>
    <w:rsid w:val="00551161"/>
    <w:rsid w:val="005515F4"/>
    <w:rsid w:val="005547CD"/>
    <w:rsid w:val="0055575A"/>
    <w:rsid w:val="005564AA"/>
    <w:rsid w:val="00556BAF"/>
    <w:rsid w:val="005578ED"/>
    <w:rsid w:val="00560AD4"/>
    <w:rsid w:val="00560E8E"/>
    <w:rsid w:val="005640DB"/>
    <w:rsid w:val="00570CC5"/>
    <w:rsid w:val="00573131"/>
    <w:rsid w:val="00574031"/>
    <w:rsid w:val="00577181"/>
    <w:rsid w:val="00580841"/>
    <w:rsid w:val="00582A8F"/>
    <w:rsid w:val="005840ED"/>
    <w:rsid w:val="00590648"/>
    <w:rsid w:val="00592D9F"/>
    <w:rsid w:val="005962D5"/>
    <w:rsid w:val="00597264"/>
    <w:rsid w:val="00597670"/>
    <w:rsid w:val="005A01AF"/>
    <w:rsid w:val="005A2DD4"/>
    <w:rsid w:val="005A4C20"/>
    <w:rsid w:val="005A5C45"/>
    <w:rsid w:val="005B0014"/>
    <w:rsid w:val="005B43D5"/>
    <w:rsid w:val="005B6AA6"/>
    <w:rsid w:val="005B6F92"/>
    <w:rsid w:val="005C2373"/>
    <w:rsid w:val="005C28C5"/>
    <w:rsid w:val="005C2D2A"/>
    <w:rsid w:val="005C4658"/>
    <w:rsid w:val="005C4BAF"/>
    <w:rsid w:val="005C748C"/>
    <w:rsid w:val="005D276A"/>
    <w:rsid w:val="005E0492"/>
    <w:rsid w:val="005E12CE"/>
    <w:rsid w:val="005E30CB"/>
    <w:rsid w:val="005E34FD"/>
    <w:rsid w:val="005E50F9"/>
    <w:rsid w:val="005E602C"/>
    <w:rsid w:val="005E769C"/>
    <w:rsid w:val="005E7D53"/>
    <w:rsid w:val="005F0A51"/>
    <w:rsid w:val="005F0B1D"/>
    <w:rsid w:val="005F57FC"/>
    <w:rsid w:val="005F604E"/>
    <w:rsid w:val="005F710D"/>
    <w:rsid w:val="005F71EB"/>
    <w:rsid w:val="005F7939"/>
    <w:rsid w:val="006001E7"/>
    <w:rsid w:val="0060264A"/>
    <w:rsid w:val="00603CD8"/>
    <w:rsid w:val="00605231"/>
    <w:rsid w:val="00610601"/>
    <w:rsid w:val="00610C60"/>
    <w:rsid w:val="00611204"/>
    <w:rsid w:val="006114C0"/>
    <w:rsid w:val="00611881"/>
    <w:rsid w:val="006127D2"/>
    <w:rsid w:val="00613790"/>
    <w:rsid w:val="00613ED0"/>
    <w:rsid w:val="00620D79"/>
    <w:rsid w:val="006227FA"/>
    <w:rsid w:val="00622A6C"/>
    <w:rsid w:val="00626226"/>
    <w:rsid w:val="006269EA"/>
    <w:rsid w:val="006364E7"/>
    <w:rsid w:val="00636BEC"/>
    <w:rsid w:val="00641FFE"/>
    <w:rsid w:val="00642EC3"/>
    <w:rsid w:val="006471AE"/>
    <w:rsid w:val="006476A0"/>
    <w:rsid w:val="006555FD"/>
    <w:rsid w:val="00656768"/>
    <w:rsid w:val="00656795"/>
    <w:rsid w:val="00657A53"/>
    <w:rsid w:val="00661975"/>
    <w:rsid w:val="00665C26"/>
    <w:rsid w:val="00667E10"/>
    <w:rsid w:val="00675AA3"/>
    <w:rsid w:val="00676173"/>
    <w:rsid w:val="00680C9E"/>
    <w:rsid w:val="00684743"/>
    <w:rsid w:val="00685438"/>
    <w:rsid w:val="006862A3"/>
    <w:rsid w:val="00686550"/>
    <w:rsid w:val="006867E3"/>
    <w:rsid w:val="0068725E"/>
    <w:rsid w:val="00691556"/>
    <w:rsid w:val="006940B2"/>
    <w:rsid w:val="0069524E"/>
    <w:rsid w:val="00696C44"/>
    <w:rsid w:val="006A146C"/>
    <w:rsid w:val="006A38AE"/>
    <w:rsid w:val="006A4C55"/>
    <w:rsid w:val="006A6D9F"/>
    <w:rsid w:val="006B09A4"/>
    <w:rsid w:val="006B1C42"/>
    <w:rsid w:val="006B2233"/>
    <w:rsid w:val="006B7A3D"/>
    <w:rsid w:val="006C3A14"/>
    <w:rsid w:val="006D3373"/>
    <w:rsid w:val="006D34AD"/>
    <w:rsid w:val="006D493D"/>
    <w:rsid w:val="006D4AF4"/>
    <w:rsid w:val="006D4D1B"/>
    <w:rsid w:val="006E0D9E"/>
    <w:rsid w:val="006E0DBF"/>
    <w:rsid w:val="006E1E4E"/>
    <w:rsid w:val="006E2929"/>
    <w:rsid w:val="006E58A6"/>
    <w:rsid w:val="006E7CD9"/>
    <w:rsid w:val="006F680E"/>
    <w:rsid w:val="006F69CA"/>
    <w:rsid w:val="006F712A"/>
    <w:rsid w:val="007028D8"/>
    <w:rsid w:val="00702C69"/>
    <w:rsid w:val="00702EDA"/>
    <w:rsid w:val="00704622"/>
    <w:rsid w:val="0071263C"/>
    <w:rsid w:val="0071362D"/>
    <w:rsid w:val="0071437B"/>
    <w:rsid w:val="00714D8F"/>
    <w:rsid w:val="0071543E"/>
    <w:rsid w:val="00716284"/>
    <w:rsid w:val="00716AA0"/>
    <w:rsid w:val="00720209"/>
    <w:rsid w:val="0072076C"/>
    <w:rsid w:val="00721503"/>
    <w:rsid w:val="00723997"/>
    <w:rsid w:val="00725A17"/>
    <w:rsid w:val="00725A54"/>
    <w:rsid w:val="0073306E"/>
    <w:rsid w:val="00733314"/>
    <w:rsid w:val="0073463C"/>
    <w:rsid w:val="00736EE6"/>
    <w:rsid w:val="007428F6"/>
    <w:rsid w:val="0074359F"/>
    <w:rsid w:val="007435B2"/>
    <w:rsid w:val="00743D6E"/>
    <w:rsid w:val="00744A3F"/>
    <w:rsid w:val="00747CE0"/>
    <w:rsid w:val="00752A48"/>
    <w:rsid w:val="007558DF"/>
    <w:rsid w:val="007564F3"/>
    <w:rsid w:val="00756786"/>
    <w:rsid w:val="00757955"/>
    <w:rsid w:val="007719E8"/>
    <w:rsid w:val="007721B0"/>
    <w:rsid w:val="00780771"/>
    <w:rsid w:val="007838F8"/>
    <w:rsid w:val="00783D47"/>
    <w:rsid w:val="0078490F"/>
    <w:rsid w:val="007859A6"/>
    <w:rsid w:val="00786A01"/>
    <w:rsid w:val="00793634"/>
    <w:rsid w:val="0079583D"/>
    <w:rsid w:val="00795B5E"/>
    <w:rsid w:val="00796DCD"/>
    <w:rsid w:val="007A464B"/>
    <w:rsid w:val="007A579F"/>
    <w:rsid w:val="007A74BA"/>
    <w:rsid w:val="007B06F2"/>
    <w:rsid w:val="007B0DB7"/>
    <w:rsid w:val="007B5581"/>
    <w:rsid w:val="007B7B62"/>
    <w:rsid w:val="007C014F"/>
    <w:rsid w:val="007C1B1B"/>
    <w:rsid w:val="007C1C85"/>
    <w:rsid w:val="007C365D"/>
    <w:rsid w:val="007D1003"/>
    <w:rsid w:val="007D1747"/>
    <w:rsid w:val="007D72FC"/>
    <w:rsid w:val="007E1485"/>
    <w:rsid w:val="007E1BF7"/>
    <w:rsid w:val="007F081C"/>
    <w:rsid w:val="007F0E0D"/>
    <w:rsid w:val="007F2304"/>
    <w:rsid w:val="007F3181"/>
    <w:rsid w:val="007F3C43"/>
    <w:rsid w:val="007F409F"/>
    <w:rsid w:val="007F4699"/>
    <w:rsid w:val="007F4932"/>
    <w:rsid w:val="007F58AF"/>
    <w:rsid w:val="007F61A8"/>
    <w:rsid w:val="008028DD"/>
    <w:rsid w:val="00803855"/>
    <w:rsid w:val="008042F3"/>
    <w:rsid w:val="00805FC7"/>
    <w:rsid w:val="008076F8"/>
    <w:rsid w:val="008102C2"/>
    <w:rsid w:val="00812A1C"/>
    <w:rsid w:val="008133FA"/>
    <w:rsid w:val="00815FD0"/>
    <w:rsid w:val="00817F22"/>
    <w:rsid w:val="00822BAE"/>
    <w:rsid w:val="0082314F"/>
    <w:rsid w:val="0082596A"/>
    <w:rsid w:val="008267DC"/>
    <w:rsid w:val="00830A41"/>
    <w:rsid w:val="008310D7"/>
    <w:rsid w:val="008342E2"/>
    <w:rsid w:val="00834C10"/>
    <w:rsid w:val="00841C4C"/>
    <w:rsid w:val="0084221F"/>
    <w:rsid w:val="008461E1"/>
    <w:rsid w:val="008472F7"/>
    <w:rsid w:val="00847B7B"/>
    <w:rsid w:val="00852CD4"/>
    <w:rsid w:val="0085535E"/>
    <w:rsid w:val="00857FAD"/>
    <w:rsid w:val="0086018B"/>
    <w:rsid w:val="00861D87"/>
    <w:rsid w:val="00863D30"/>
    <w:rsid w:val="00865FEC"/>
    <w:rsid w:val="00866DE1"/>
    <w:rsid w:val="00877CDF"/>
    <w:rsid w:val="00882CFC"/>
    <w:rsid w:val="00885088"/>
    <w:rsid w:val="008869E6"/>
    <w:rsid w:val="008871F0"/>
    <w:rsid w:val="008A54B4"/>
    <w:rsid w:val="008B0DED"/>
    <w:rsid w:val="008B28C5"/>
    <w:rsid w:val="008B3DFF"/>
    <w:rsid w:val="008B5719"/>
    <w:rsid w:val="008C1BD6"/>
    <w:rsid w:val="008C21A0"/>
    <w:rsid w:val="008C5544"/>
    <w:rsid w:val="008D0561"/>
    <w:rsid w:val="008D0860"/>
    <w:rsid w:val="008D41E0"/>
    <w:rsid w:val="008D46B6"/>
    <w:rsid w:val="008E138D"/>
    <w:rsid w:val="008E2146"/>
    <w:rsid w:val="008E2FA5"/>
    <w:rsid w:val="008E30EB"/>
    <w:rsid w:val="008E6CBE"/>
    <w:rsid w:val="008E75D7"/>
    <w:rsid w:val="008F07F1"/>
    <w:rsid w:val="008F172A"/>
    <w:rsid w:val="008F41CD"/>
    <w:rsid w:val="008F47B7"/>
    <w:rsid w:val="008F5408"/>
    <w:rsid w:val="00900567"/>
    <w:rsid w:val="00902884"/>
    <w:rsid w:val="00907EDF"/>
    <w:rsid w:val="009125F5"/>
    <w:rsid w:val="009126C3"/>
    <w:rsid w:val="009128F9"/>
    <w:rsid w:val="00912E71"/>
    <w:rsid w:val="0091661F"/>
    <w:rsid w:val="00916F9D"/>
    <w:rsid w:val="00920FE9"/>
    <w:rsid w:val="00922850"/>
    <w:rsid w:val="00932A1C"/>
    <w:rsid w:val="00936D79"/>
    <w:rsid w:val="00940CD8"/>
    <w:rsid w:val="009431DF"/>
    <w:rsid w:val="00946A71"/>
    <w:rsid w:val="009477BC"/>
    <w:rsid w:val="00953051"/>
    <w:rsid w:val="00964988"/>
    <w:rsid w:val="00965675"/>
    <w:rsid w:val="00966180"/>
    <w:rsid w:val="00966192"/>
    <w:rsid w:val="0096703F"/>
    <w:rsid w:val="009670CC"/>
    <w:rsid w:val="00970481"/>
    <w:rsid w:val="00971050"/>
    <w:rsid w:val="009710AF"/>
    <w:rsid w:val="00971351"/>
    <w:rsid w:val="009717B2"/>
    <w:rsid w:val="00973CF2"/>
    <w:rsid w:val="00974556"/>
    <w:rsid w:val="00976029"/>
    <w:rsid w:val="009800D4"/>
    <w:rsid w:val="0098480E"/>
    <w:rsid w:val="00991617"/>
    <w:rsid w:val="00994314"/>
    <w:rsid w:val="00997A0C"/>
    <w:rsid w:val="009A0E11"/>
    <w:rsid w:val="009A4BF5"/>
    <w:rsid w:val="009A4F65"/>
    <w:rsid w:val="009B01E8"/>
    <w:rsid w:val="009B05F3"/>
    <w:rsid w:val="009B1A54"/>
    <w:rsid w:val="009B221F"/>
    <w:rsid w:val="009B65AE"/>
    <w:rsid w:val="009B7F39"/>
    <w:rsid w:val="009C1C0B"/>
    <w:rsid w:val="009C2C57"/>
    <w:rsid w:val="009C5D77"/>
    <w:rsid w:val="009C632F"/>
    <w:rsid w:val="009D1D73"/>
    <w:rsid w:val="009D22F6"/>
    <w:rsid w:val="009D2C82"/>
    <w:rsid w:val="009E0498"/>
    <w:rsid w:val="009E0F96"/>
    <w:rsid w:val="009E27BA"/>
    <w:rsid w:val="009E5256"/>
    <w:rsid w:val="009F1EDF"/>
    <w:rsid w:val="009F22EB"/>
    <w:rsid w:val="009F2A4E"/>
    <w:rsid w:val="009F39AB"/>
    <w:rsid w:val="009F490D"/>
    <w:rsid w:val="009F5AD7"/>
    <w:rsid w:val="009F65F1"/>
    <w:rsid w:val="009F6A71"/>
    <w:rsid w:val="009F6D8A"/>
    <w:rsid w:val="00A005FB"/>
    <w:rsid w:val="00A01082"/>
    <w:rsid w:val="00A01396"/>
    <w:rsid w:val="00A04C52"/>
    <w:rsid w:val="00A072A8"/>
    <w:rsid w:val="00A13D6C"/>
    <w:rsid w:val="00A1486A"/>
    <w:rsid w:val="00A150AA"/>
    <w:rsid w:val="00A166D8"/>
    <w:rsid w:val="00A17DB5"/>
    <w:rsid w:val="00A20297"/>
    <w:rsid w:val="00A20536"/>
    <w:rsid w:val="00A21637"/>
    <w:rsid w:val="00A21EB0"/>
    <w:rsid w:val="00A22D85"/>
    <w:rsid w:val="00A2399B"/>
    <w:rsid w:val="00A24919"/>
    <w:rsid w:val="00A24C4D"/>
    <w:rsid w:val="00A3360A"/>
    <w:rsid w:val="00A35279"/>
    <w:rsid w:val="00A434F8"/>
    <w:rsid w:val="00A43AF9"/>
    <w:rsid w:val="00A539B8"/>
    <w:rsid w:val="00A547B6"/>
    <w:rsid w:val="00A57A11"/>
    <w:rsid w:val="00A57DD9"/>
    <w:rsid w:val="00A63688"/>
    <w:rsid w:val="00A649F2"/>
    <w:rsid w:val="00A66D39"/>
    <w:rsid w:val="00A71C15"/>
    <w:rsid w:val="00A77D20"/>
    <w:rsid w:val="00A81182"/>
    <w:rsid w:val="00A8126B"/>
    <w:rsid w:val="00A81C17"/>
    <w:rsid w:val="00A92847"/>
    <w:rsid w:val="00A94789"/>
    <w:rsid w:val="00A955D1"/>
    <w:rsid w:val="00A96E1F"/>
    <w:rsid w:val="00A979C0"/>
    <w:rsid w:val="00A97A1D"/>
    <w:rsid w:val="00AA2321"/>
    <w:rsid w:val="00AA7DB8"/>
    <w:rsid w:val="00AB1C6A"/>
    <w:rsid w:val="00AB1E50"/>
    <w:rsid w:val="00AB3617"/>
    <w:rsid w:val="00AB4D7D"/>
    <w:rsid w:val="00AB5524"/>
    <w:rsid w:val="00AB7849"/>
    <w:rsid w:val="00AC3906"/>
    <w:rsid w:val="00AC68C4"/>
    <w:rsid w:val="00AC7795"/>
    <w:rsid w:val="00AD1590"/>
    <w:rsid w:val="00AD1A12"/>
    <w:rsid w:val="00AD2E4E"/>
    <w:rsid w:val="00AD396D"/>
    <w:rsid w:val="00AD4222"/>
    <w:rsid w:val="00AD568F"/>
    <w:rsid w:val="00AD6B0F"/>
    <w:rsid w:val="00AD6F21"/>
    <w:rsid w:val="00AD7437"/>
    <w:rsid w:val="00AD7EC9"/>
    <w:rsid w:val="00AE626C"/>
    <w:rsid w:val="00AE74B2"/>
    <w:rsid w:val="00AE78AE"/>
    <w:rsid w:val="00AF0CE0"/>
    <w:rsid w:val="00AF0EFE"/>
    <w:rsid w:val="00AF5806"/>
    <w:rsid w:val="00AF5E2D"/>
    <w:rsid w:val="00B022BC"/>
    <w:rsid w:val="00B0588D"/>
    <w:rsid w:val="00B05B4D"/>
    <w:rsid w:val="00B06739"/>
    <w:rsid w:val="00B07902"/>
    <w:rsid w:val="00B07BAF"/>
    <w:rsid w:val="00B108D7"/>
    <w:rsid w:val="00B13CD8"/>
    <w:rsid w:val="00B154E4"/>
    <w:rsid w:val="00B21256"/>
    <w:rsid w:val="00B21BE7"/>
    <w:rsid w:val="00B22708"/>
    <w:rsid w:val="00B24527"/>
    <w:rsid w:val="00B25047"/>
    <w:rsid w:val="00B25800"/>
    <w:rsid w:val="00B26561"/>
    <w:rsid w:val="00B26F37"/>
    <w:rsid w:val="00B31EFD"/>
    <w:rsid w:val="00B32D97"/>
    <w:rsid w:val="00B3632F"/>
    <w:rsid w:val="00B36607"/>
    <w:rsid w:val="00B367EE"/>
    <w:rsid w:val="00B36824"/>
    <w:rsid w:val="00B36F52"/>
    <w:rsid w:val="00B37B58"/>
    <w:rsid w:val="00B4130C"/>
    <w:rsid w:val="00B430CE"/>
    <w:rsid w:val="00B45903"/>
    <w:rsid w:val="00B47D13"/>
    <w:rsid w:val="00B55180"/>
    <w:rsid w:val="00B56FFE"/>
    <w:rsid w:val="00B57021"/>
    <w:rsid w:val="00B57D6E"/>
    <w:rsid w:val="00B6081E"/>
    <w:rsid w:val="00B624B0"/>
    <w:rsid w:val="00B626AB"/>
    <w:rsid w:val="00B62E72"/>
    <w:rsid w:val="00B63E49"/>
    <w:rsid w:val="00B64954"/>
    <w:rsid w:val="00B650BA"/>
    <w:rsid w:val="00B65755"/>
    <w:rsid w:val="00B66806"/>
    <w:rsid w:val="00B702D4"/>
    <w:rsid w:val="00B721AF"/>
    <w:rsid w:val="00B7419A"/>
    <w:rsid w:val="00B778EB"/>
    <w:rsid w:val="00B82E53"/>
    <w:rsid w:val="00B86AC0"/>
    <w:rsid w:val="00B87727"/>
    <w:rsid w:val="00B9072B"/>
    <w:rsid w:val="00B9379C"/>
    <w:rsid w:val="00B94BE7"/>
    <w:rsid w:val="00BA12CD"/>
    <w:rsid w:val="00BA3F95"/>
    <w:rsid w:val="00BA44BE"/>
    <w:rsid w:val="00BA6911"/>
    <w:rsid w:val="00BA77A1"/>
    <w:rsid w:val="00BB1958"/>
    <w:rsid w:val="00BB324D"/>
    <w:rsid w:val="00BB6DD9"/>
    <w:rsid w:val="00BB7E8B"/>
    <w:rsid w:val="00BC052C"/>
    <w:rsid w:val="00BC0BB4"/>
    <w:rsid w:val="00BC2BE4"/>
    <w:rsid w:val="00BC4FCF"/>
    <w:rsid w:val="00BC58EA"/>
    <w:rsid w:val="00BD1A25"/>
    <w:rsid w:val="00BD2601"/>
    <w:rsid w:val="00BD3C58"/>
    <w:rsid w:val="00BD3D18"/>
    <w:rsid w:val="00BD3DA3"/>
    <w:rsid w:val="00BD4736"/>
    <w:rsid w:val="00BD5BA6"/>
    <w:rsid w:val="00BD6A27"/>
    <w:rsid w:val="00BD76DD"/>
    <w:rsid w:val="00BE3219"/>
    <w:rsid w:val="00BE46C1"/>
    <w:rsid w:val="00BE61D6"/>
    <w:rsid w:val="00BF251F"/>
    <w:rsid w:val="00BF3192"/>
    <w:rsid w:val="00BF37F2"/>
    <w:rsid w:val="00BF4EE3"/>
    <w:rsid w:val="00BF6F1F"/>
    <w:rsid w:val="00BF7F4E"/>
    <w:rsid w:val="00C000DC"/>
    <w:rsid w:val="00C02DAA"/>
    <w:rsid w:val="00C03021"/>
    <w:rsid w:val="00C04A04"/>
    <w:rsid w:val="00C05729"/>
    <w:rsid w:val="00C06995"/>
    <w:rsid w:val="00C12FD8"/>
    <w:rsid w:val="00C13FF8"/>
    <w:rsid w:val="00C151B9"/>
    <w:rsid w:val="00C15724"/>
    <w:rsid w:val="00C15912"/>
    <w:rsid w:val="00C1681A"/>
    <w:rsid w:val="00C206D9"/>
    <w:rsid w:val="00C20C7E"/>
    <w:rsid w:val="00C22814"/>
    <w:rsid w:val="00C25AE5"/>
    <w:rsid w:val="00C27B82"/>
    <w:rsid w:val="00C31468"/>
    <w:rsid w:val="00C32C9E"/>
    <w:rsid w:val="00C340EF"/>
    <w:rsid w:val="00C361A4"/>
    <w:rsid w:val="00C40288"/>
    <w:rsid w:val="00C424E2"/>
    <w:rsid w:val="00C4273D"/>
    <w:rsid w:val="00C46661"/>
    <w:rsid w:val="00C505D0"/>
    <w:rsid w:val="00C50902"/>
    <w:rsid w:val="00C52AE2"/>
    <w:rsid w:val="00C53438"/>
    <w:rsid w:val="00C53C0B"/>
    <w:rsid w:val="00C546D0"/>
    <w:rsid w:val="00C6065B"/>
    <w:rsid w:val="00C63148"/>
    <w:rsid w:val="00C7079C"/>
    <w:rsid w:val="00C70EAC"/>
    <w:rsid w:val="00C73301"/>
    <w:rsid w:val="00C73386"/>
    <w:rsid w:val="00C73C63"/>
    <w:rsid w:val="00C73F55"/>
    <w:rsid w:val="00C76B3E"/>
    <w:rsid w:val="00C77934"/>
    <w:rsid w:val="00C8137B"/>
    <w:rsid w:val="00C87F37"/>
    <w:rsid w:val="00C92868"/>
    <w:rsid w:val="00C95031"/>
    <w:rsid w:val="00C9541B"/>
    <w:rsid w:val="00CA02E0"/>
    <w:rsid w:val="00CA142D"/>
    <w:rsid w:val="00CA147B"/>
    <w:rsid w:val="00CA3FCC"/>
    <w:rsid w:val="00CA5117"/>
    <w:rsid w:val="00CA75FF"/>
    <w:rsid w:val="00CB0524"/>
    <w:rsid w:val="00CB36B3"/>
    <w:rsid w:val="00CB6E48"/>
    <w:rsid w:val="00CC0317"/>
    <w:rsid w:val="00CC0AEB"/>
    <w:rsid w:val="00CC1AAF"/>
    <w:rsid w:val="00CC21F9"/>
    <w:rsid w:val="00CC2577"/>
    <w:rsid w:val="00CC5686"/>
    <w:rsid w:val="00CC7380"/>
    <w:rsid w:val="00CD2572"/>
    <w:rsid w:val="00CD2F5D"/>
    <w:rsid w:val="00CD4262"/>
    <w:rsid w:val="00CD57A0"/>
    <w:rsid w:val="00CD6ECD"/>
    <w:rsid w:val="00CE44A6"/>
    <w:rsid w:val="00CE4AAA"/>
    <w:rsid w:val="00CE683C"/>
    <w:rsid w:val="00CE6DA6"/>
    <w:rsid w:val="00CF112D"/>
    <w:rsid w:val="00CF145E"/>
    <w:rsid w:val="00CF2E2B"/>
    <w:rsid w:val="00CF3C47"/>
    <w:rsid w:val="00CF3EEB"/>
    <w:rsid w:val="00CF56D0"/>
    <w:rsid w:val="00CF6FC4"/>
    <w:rsid w:val="00CF7E8A"/>
    <w:rsid w:val="00D00410"/>
    <w:rsid w:val="00D015FD"/>
    <w:rsid w:val="00D024FF"/>
    <w:rsid w:val="00D03A86"/>
    <w:rsid w:val="00D03B5B"/>
    <w:rsid w:val="00D03FF0"/>
    <w:rsid w:val="00D04B3E"/>
    <w:rsid w:val="00D124C7"/>
    <w:rsid w:val="00D1325E"/>
    <w:rsid w:val="00D14F1D"/>
    <w:rsid w:val="00D154A7"/>
    <w:rsid w:val="00D15FDE"/>
    <w:rsid w:val="00D16AC9"/>
    <w:rsid w:val="00D20488"/>
    <w:rsid w:val="00D22C3C"/>
    <w:rsid w:val="00D232C5"/>
    <w:rsid w:val="00D259D7"/>
    <w:rsid w:val="00D26249"/>
    <w:rsid w:val="00D26E6F"/>
    <w:rsid w:val="00D30499"/>
    <w:rsid w:val="00D321B0"/>
    <w:rsid w:val="00D323DA"/>
    <w:rsid w:val="00D355E2"/>
    <w:rsid w:val="00D35F74"/>
    <w:rsid w:val="00D36FCC"/>
    <w:rsid w:val="00D37A8B"/>
    <w:rsid w:val="00D44EC1"/>
    <w:rsid w:val="00D44FF2"/>
    <w:rsid w:val="00D45B0A"/>
    <w:rsid w:val="00D4694D"/>
    <w:rsid w:val="00D47CE9"/>
    <w:rsid w:val="00D47EB1"/>
    <w:rsid w:val="00D570CD"/>
    <w:rsid w:val="00D63AD7"/>
    <w:rsid w:val="00D652AB"/>
    <w:rsid w:val="00D72BB8"/>
    <w:rsid w:val="00D759B6"/>
    <w:rsid w:val="00D772C5"/>
    <w:rsid w:val="00D80A29"/>
    <w:rsid w:val="00D83FEE"/>
    <w:rsid w:val="00D85F2E"/>
    <w:rsid w:val="00D93BE7"/>
    <w:rsid w:val="00D93C0D"/>
    <w:rsid w:val="00D97946"/>
    <w:rsid w:val="00DA045A"/>
    <w:rsid w:val="00DA2D4E"/>
    <w:rsid w:val="00DA4E56"/>
    <w:rsid w:val="00DA6152"/>
    <w:rsid w:val="00DA68AF"/>
    <w:rsid w:val="00DA6B67"/>
    <w:rsid w:val="00DB0768"/>
    <w:rsid w:val="00DB0A9B"/>
    <w:rsid w:val="00DB0ED2"/>
    <w:rsid w:val="00DB146F"/>
    <w:rsid w:val="00DB2B55"/>
    <w:rsid w:val="00DB627A"/>
    <w:rsid w:val="00DB6F21"/>
    <w:rsid w:val="00DC6DEF"/>
    <w:rsid w:val="00DC6F44"/>
    <w:rsid w:val="00DD3DB0"/>
    <w:rsid w:val="00DD3E91"/>
    <w:rsid w:val="00DD4259"/>
    <w:rsid w:val="00DD6279"/>
    <w:rsid w:val="00DE10E2"/>
    <w:rsid w:val="00DE172E"/>
    <w:rsid w:val="00DE311D"/>
    <w:rsid w:val="00DE3A3D"/>
    <w:rsid w:val="00DE713C"/>
    <w:rsid w:val="00DF0AEA"/>
    <w:rsid w:val="00DF0DE9"/>
    <w:rsid w:val="00DF2409"/>
    <w:rsid w:val="00DF35DE"/>
    <w:rsid w:val="00E00A2C"/>
    <w:rsid w:val="00E02162"/>
    <w:rsid w:val="00E02175"/>
    <w:rsid w:val="00E04FB7"/>
    <w:rsid w:val="00E05F33"/>
    <w:rsid w:val="00E07CC7"/>
    <w:rsid w:val="00E11D79"/>
    <w:rsid w:val="00E126A8"/>
    <w:rsid w:val="00E12B73"/>
    <w:rsid w:val="00E134BE"/>
    <w:rsid w:val="00E136FB"/>
    <w:rsid w:val="00E150C8"/>
    <w:rsid w:val="00E16C22"/>
    <w:rsid w:val="00E1700B"/>
    <w:rsid w:val="00E208DA"/>
    <w:rsid w:val="00E228D2"/>
    <w:rsid w:val="00E234ED"/>
    <w:rsid w:val="00E27933"/>
    <w:rsid w:val="00E3069A"/>
    <w:rsid w:val="00E30780"/>
    <w:rsid w:val="00E324AB"/>
    <w:rsid w:val="00E335C2"/>
    <w:rsid w:val="00E415C4"/>
    <w:rsid w:val="00E44355"/>
    <w:rsid w:val="00E461F8"/>
    <w:rsid w:val="00E50049"/>
    <w:rsid w:val="00E50735"/>
    <w:rsid w:val="00E522B4"/>
    <w:rsid w:val="00E53406"/>
    <w:rsid w:val="00E536C8"/>
    <w:rsid w:val="00E64947"/>
    <w:rsid w:val="00E64BF7"/>
    <w:rsid w:val="00E660B6"/>
    <w:rsid w:val="00E777DC"/>
    <w:rsid w:val="00E824E3"/>
    <w:rsid w:val="00E83AB7"/>
    <w:rsid w:val="00E86710"/>
    <w:rsid w:val="00E90351"/>
    <w:rsid w:val="00E949A9"/>
    <w:rsid w:val="00E95A38"/>
    <w:rsid w:val="00E96562"/>
    <w:rsid w:val="00E9692D"/>
    <w:rsid w:val="00EA1491"/>
    <w:rsid w:val="00EA5ACB"/>
    <w:rsid w:val="00EA7EE2"/>
    <w:rsid w:val="00EB10E4"/>
    <w:rsid w:val="00EB3E2C"/>
    <w:rsid w:val="00EB5749"/>
    <w:rsid w:val="00EB6FC1"/>
    <w:rsid w:val="00EB7AFA"/>
    <w:rsid w:val="00EC0D65"/>
    <w:rsid w:val="00EC0E9B"/>
    <w:rsid w:val="00EC1F7E"/>
    <w:rsid w:val="00EC3432"/>
    <w:rsid w:val="00EC3875"/>
    <w:rsid w:val="00EC7F13"/>
    <w:rsid w:val="00ED14BA"/>
    <w:rsid w:val="00ED17C1"/>
    <w:rsid w:val="00ED1EF4"/>
    <w:rsid w:val="00ED2C64"/>
    <w:rsid w:val="00ED3DE0"/>
    <w:rsid w:val="00ED49B5"/>
    <w:rsid w:val="00ED68C2"/>
    <w:rsid w:val="00EE007D"/>
    <w:rsid w:val="00EE0784"/>
    <w:rsid w:val="00EE188E"/>
    <w:rsid w:val="00EE1938"/>
    <w:rsid w:val="00EE1C03"/>
    <w:rsid w:val="00EE321E"/>
    <w:rsid w:val="00EE7AC6"/>
    <w:rsid w:val="00EF1524"/>
    <w:rsid w:val="00EF2D86"/>
    <w:rsid w:val="00EF35D9"/>
    <w:rsid w:val="00EF6C43"/>
    <w:rsid w:val="00EF7044"/>
    <w:rsid w:val="00EF7B63"/>
    <w:rsid w:val="00F005A9"/>
    <w:rsid w:val="00F03D8D"/>
    <w:rsid w:val="00F04943"/>
    <w:rsid w:val="00F0561A"/>
    <w:rsid w:val="00F06D77"/>
    <w:rsid w:val="00F11F5B"/>
    <w:rsid w:val="00F14CD3"/>
    <w:rsid w:val="00F20D21"/>
    <w:rsid w:val="00F23941"/>
    <w:rsid w:val="00F31CCD"/>
    <w:rsid w:val="00F36BE5"/>
    <w:rsid w:val="00F408D6"/>
    <w:rsid w:val="00F43360"/>
    <w:rsid w:val="00F4717A"/>
    <w:rsid w:val="00F47A6C"/>
    <w:rsid w:val="00F504C3"/>
    <w:rsid w:val="00F513B0"/>
    <w:rsid w:val="00F546C6"/>
    <w:rsid w:val="00F55CE8"/>
    <w:rsid w:val="00F56D2F"/>
    <w:rsid w:val="00F56F2A"/>
    <w:rsid w:val="00F57D7D"/>
    <w:rsid w:val="00F61E72"/>
    <w:rsid w:val="00F62AD1"/>
    <w:rsid w:val="00F65AE0"/>
    <w:rsid w:val="00F65D2A"/>
    <w:rsid w:val="00F66FB6"/>
    <w:rsid w:val="00F70A5C"/>
    <w:rsid w:val="00F7156E"/>
    <w:rsid w:val="00F727CF"/>
    <w:rsid w:val="00F72F6F"/>
    <w:rsid w:val="00F8040B"/>
    <w:rsid w:val="00F8220A"/>
    <w:rsid w:val="00F82F7C"/>
    <w:rsid w:val="00F84395"/>
    <w:rsid w:val="00F844C6"/>
    <w:rsid w:val="00F86556"/>
    <w:rsid w:val="00F86A8B"/>
    <w:rsid w:val="00F90220"/>
    <w:rsid w:val="00F90DD4"/>
    <w:rsid w:val="00F92B99"/>
    <w:rsid w:val="00F93490"/>
    <w:rsid w:val="00F94588"/>
    <w:rsid w:val="00F94FE4"/>
    <w:rsid w:val="00F95BB7"/>
    <w:rsid w:val="00FA1425"/>
    <w:rsid w:val="00FA2271"/>
    <w:rsid w:val="00FA4405"/>
    <w:rsid w:val="00FA57FA"/>
    <w:rsid w:val="00FA6455"/>
    <w:rsid w:val="00FB1915"/>
    <w:rsid w:val="00FB7C1F"/>
    <w:rsid w:val="00FC10DF"/>
    <w:rsid w:val="00FC2BC0"/>
    <w:rsid w:val="00FC4280"/>
    <w:rsid w:val="00FC433F"/>
    <w:rsid w:val="00FC43CB"/>
    <w:rsid w:val="00FC5403"/>
    <w:rsid w:val="00FC5566"/>
    <w:rsid w:val="00FD2703"/>
    <w:rsid w:val="00FD2C79"/>
    <w:rsid w:val="00FD2EB5"/>
    <w:rsid w:val="00FD3A92"/>
    <w:rsid w:val="00FD54D7"/>
    <w:rsid w:val="00FE1614"/>
    <w:rsid w:val="00FE5F7B"/>
    <w:rsid w:val="00FE7F10"/>
    <w:rsid w:val="00FF16CC"/>
    <w:rsid w:val="00FF2FD0"/>
    <w:rsid w:val="00FF3674"/>
    <w:rsid w:val="00FF3A41"/>
    <w:rsid w:val="00FF4F6C"/>
    <w:rsid w:val="00FF57DA"/>
  </w:rsids>
  <m:mathPr>
    <m:mathFont m:val="Cambria Math"/>
    <m:brkBin m:val="before"/>
    <m:brkBinSub m:val="--"/>
    <m:smallFrac m:val="0"/>
    <m:dispDef/>
    <m:lMargin m:val="0"/>
    <m:rMargin m:val="0"/>
    <m:defJc m:val="centerGroup"/>
    <m:wrapIndent m:val="1440"/>
    <m:intLim m:val="undOvr"/>
    <m:naryLim m:val="subSup"/>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C57E02E"/>
  <w15:docId w15:val="{0826BAD8-0C31-4194-8E7C-C6761987FD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qFormat="1"/>
    <w:lsdException w:name="toc 6" w:semiHidden="1" w:uiPriority="39" w:unhideWhenUsed="1" w:qFormat="1"/>
    <w:lsdException w:name="toc 7" w:semiHidden="1" w:uiPriority="39" w:unhideWhenUsed="1" w:qFormat="1"/>
    <w:lsdException w:name="toc 8" w:semiHidden="1" w:uiPriority="39" w:unhideWhenUsed="1" w:qFormat="1"/>
    <w:lsdException w:name="toc 9" w:semiHidden="1" w:uiPriority="39" w:unhideWhenUsed="1" w:qFormat="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
    <w:lsdException w:name="Table Theme" w:semiHidden="1" w:unhideWhenUsed="1"/>
    <w:lsdException w:name="Placeholder Text" w:semiHidden="1"/>
    <w:lsdException w:name="No Spacing" w:uiPriority="1" w:qFormat="1"/>
    <w:lsdException w:name="Light Shading" w:uiPriority="40"/>
    <w:lsdException w:name="Light List" w:uiPriority="40"/>
    <w:lsdException w:name="Light Grid" w:uiPriority="40"/>
    <w:lsdException w:name="Medium Shading 1" w:uiPriority="40"/>
    <w:lsdException w:name="Medium Shading 2" w:uiPriority="40"/>
    <w:lsdException w:name="Medium List 1" w:uiPriority="40"/>
    <w:lsdException w:name="Medium List 2" w:uiPriority="40"/>
    <w:lsdException w:name="Medium Grid 1" w:uiPriority="40"/>
    <w:lsdException w:name="Medium Grid 2" w:uiPriority="40"/>
    <w:lsdException w:name="Medium Grid 3" w:uiPriority="40"/>
    <w:lsdException w:name="Dark List" w:uiPriority="40"/>
    <w:lsdException w:name="Colorful Shading" w:uiPriority="40"/>
    <w:lsdException w:name="Colorful List" w:uiPriority="40"/>
    <w:lsdException w:name="Colorful Grid" w:uiPriority="40"/>
    <w:lsdException w:name="Light Shading Accent 1" w:uiPriority="41"/>
    <w:lsdException w:name="Light List Accent 1" w:uiPriority="41"/>
    <w:lsdException w:name="Light Grid Accent 1" w:uiPriority="41"/>
    <w:lsdException w:name="Medium Shading 1 Accent 1" w:uiPriority="41"/>
    <w:lsdException w:name="Medium Shading 2 Accent 1" w:uiPriority="41"/>
    <w:lsdException w:name="Medium List 1 Accent 1" w:uiPriority="41"/>
    <w:lsdException w:name="Revision" w:semiHidden="1"/>
    <w:lsdException w:name="List Paragraph" w:uiPriority="36" w:qFormat="1"/>
    <w:lsdException w:name="Quote" w:uiPriority="29" w:qFormat="1"/>
    <w:lsdException w:name="Intense Quote" w:uiPriority="30" w:qFormat="1"/>
    <w:lsdException w:name="Medium List 2 Accent 1" w:uiPriority="41"/>
    <w:lsdException w:name="Medium Grid 1 Accent 1" w:uiPriority="41"/>
    <w:lsdException w:name="Medium Grid 2 Accent 1" w:uiPriority="41"/>
    <w:lsdException w:name="Medium Grid 3 Accent 1" w:uiPriority="41"/>
    <w:lsdException w:name="Dark List Accent 1" w:uiPriority="41"/>
    <w:lsdException w:name="Colorful Shading Accent 1" w:uiPriority="41"/>
    <w:lsdException w:name="Colorful List Accent 1" w:uiPriority="41"/>
    <w:lsdException w:name="Colorful Grid Accent 1" w:uiPriority="41"/>
    <w:lsdException w:name="Light Shading Accent 2" w:uiPriority="42"/>
    <w:lsdException w:name="Light List Accent 2" w:uiPriority="42"/>
    <w:lsdException w:name="Light Grid Accent 2" w:uiPriority="42"/>
    <w:lsdException w:name="Medium Shading 1 Accent 2" w:uiPriority="42"/>
    <w:lsdException w:name="Medium Shading 2 Accent 2" w:uiPriority="42"/>
    <w:lsdException w:name="Medium List 1 Accent 2" w:uiPriority="42"/>
    <w:lsdException w:name="Medium List 2 Accent 2" w:uiPriority="42"/>
    <w:lsdException w:name="Medium Grid 1 Accent 2" w:uiPriority="42"/>
    <w:lsdException w:name="Medium Grid 2 Accent 2" w:uiPriority="42"/>
    <w:lsdException w:name="Medium Grid 3 Accent 2" w:uiPriority="42"/>
    <w:lsdException w:name="Dark List Accent 2" w:uiPriority="42"/>
    <w:lsdException w:name="Colorful Shading Accent 2" w:uiPriority="42"/>
    <w:lsdException w:name="Colorful List Accent 2" w:uiPriority="42"/>
    <w:lsdException w:name="Colorful Grid Accent 2" w:uiPriority="42"/>
    <w:lsdException w:name="Light Shading Accent 3" w:uiPriority="43"/>
    <w:lsdException w:name="Light List Accent 3" w:uiPriority="43"/>
    <w:lsdException w:name="Light Grid Accent 3" w:uiPriority="43"/>
    <w:lsdException w:name="Medium Shading 1 Accent 3" w:uiPriority="43"/>
    <w:lsdException w:name="Medium Shading 2 Accent 3" w:uiPriority="43"/>
    <w:lsdException w:name="Medium List 1 Accent 3" w:uiPriority="43"/>
    <w:lsdException w:name="Medium List 2 Accent 3" w:uiPriority="43"/>
    <w:lsdException w:name="Medium Grid 1 Accent 3" w:uiPriority="43"/>
    <w:lsdException w:name="Medium Grid 2 Accent 3" w:uiPriority="43"/>
    <w:lsdException w:name="Medium Grid 3 Accent 3" w:uiPriority="43"/>
    <w:lsdException w:name="Dark List Accent 3" w:uiPriority="43"/>
    <w:lsdException w:name="Colorful Shading Accent 3" w:uiPriority="43"/>
    <w:lsdException w:name="Colorful List Accent 3" w:uiPriority="43"/>
    <w:lsdException w:name="Colorful Grid Accent 3" w:uiPriority="43"/>
    <w:lsdException w:name="Light Shading Accent 4" w:uiPriority="44"/>
    <w:lsdException w:name="Light List Accent 4" w:uiPriority="44"/>
    <w:lsdException w:name="Light Grid Accent 4" w:uiPriority="44"/>
    <w:lsdException w:name="Medium Shading 1 Accent 4" w:uiPriority="44"/>
    <w:lsdException w:name="Medium Shading 2 Accent 4" w:uiPriority="44"/>
    <w:lsdException w:name="Medium List 1 Accent 4" w:uiPriority="44"/>
    <w:lsdException w:name="Medium List 2 Accent 4" w:uiPriority="44"/>
    <w:lsdException w:name="Medium Grid 1 Accent 4" w:uiPriority="44"/>
    <w:lsdException w:name="Medium Grid 2 Accent 4" w:uiPriority="44"/>
    <w:lsdException w:name="Medium Grid 3 Accent 4" w:uiPriority="44"/>
    <w:lsdException w:name="Dark List Accent 4" w:uiPriority="44"/>
    <w:lsdException w:name="Colorful Shading Accent 4" w:uiPriority="44"/>
    <w:lsdException w:name="Colorful List Accent 4" w:uiPriority="44"/>
    <w:lsdException w:name="Colorful Grid Accent 4" w:uiPriority="44"/>
    <w:lsdException w:name="Light Shading Accent 5" w:uiPriority="45"/>
    <w:lsdException w:name="Light List Accent 5" w:uiPriority="45"/>
    <w:lsdException w:name="Light Grid Accent 5" w:uiPriority="45"/>
    <w:lsdException w:name="Medium Shading 1 Accent 5" w:uiPriority="45"/>
    <w:lsdException w:name="Medium Shading 2 Accent 5" w:uiPriority="45"/>
    <w:lsdException w:name="Medium List 1 Accent 5" w:uiPriority="45"/>
    <w:lsdException w:name="Medium List 2 Accent 5" w:uiPriority="45"/>
    <w:lsdException w:name="Medium Grid 1 Accent 5" w:uiPriority="45"/>
    <w:lsdException w:name="Medium Grid 2 Accent 5" w:uiPriority="45"/>
    <w:lsdException w:name="Medium Grid 3 Accent 5" w:uiPriority="45"/>
    <w:lsdException w:name="Dark List Accent 5" w:uiPriority="45"/>
    <w:lsdException w:name="Colorful Shading Accent 5" w:uiPriority="45"/>
    <w:lsdException w:name="Colorful List Accent 5" w:uiPriority="45"/>
    <w:lsdException w:name="Colorful Grid Accent 5" w:uiPriority="45"/>
    <w:lsdException w:name="Light Shading Accent 6" w:uiPriority="46"/>
    <w:lsdException w:name="Light List Accent 6" w:uiPriority="46"/>
    <w:lsdException w:name="Light Grid Accent 6" w:uiPriority="46"/>
    <w:lsdException w:name="Medium Shading 1 Accent 6" w:uiPriority="46"/>
    <w:lsdException w:name="Medium Shading 2 Accent 6" w:uiPriority="46"/>
    <w:lsdException w:name="Medium List 1 Accent 6" w:uiPriority="46"/>
    <w:lsdException w:name="Medium List 2 Accent 6" w:uiPriority="46"/>
    <w:lsdException w:name="Medium Grid 1 Accent 6" w:uiPriority="46"/>
    <w:lsdException w:name="Medium Grid 2 Accent 6" w:uiPriority="46"/>
    <w:lsdException w:name="Medium Grid 3 Accent 6" w:uiPriority="46"/>
    <w:lsdException w:name="Dark List Accent 6" w:uiPriority="46"/>
    <w:lsdException w:name="Colorful Shading Accent 6" w:uiPriority="46"/>
    <w:lsdException w:name="Colorful List Accent 6" w:uiPriority="46"/>
    <w:lsdException w:name="Colorful Grid Accent 6" w:uiPriority="4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D54D7"/>
    <w:rPr>
      <w:rFonts w:cstheme="minorHAnsi"/>
      <w:color w:val="414751" w:themeColor="text2" w:themeShade="BF"/>
      <w:sz w:val="20"/>
      <w:szCs w:val="20"/>
      <w:lang w:eastAsia="ja-JP"/>
    </w:rPr>
  </w:style>
  <w:style w:type="paragraph" w:styleId="Heading1">
    <w:name w:val="heading 1"/>
    <w:basedOn w:val="Normal"/>
    <w:next w:val="Normal"/>
    <w:link w:val="Heading1Char"/>
    <w:uiPriority w:val="9"/>
    <w:unhideWhenUsed/>
    <w:qFormat/>
    <w:pPr>
      <w:spacing w:before="360" w:after="40"/>
      <w:outlineLvl w:val="0"/>
    </w:pPr>
    <w:rPr>
      <w:rFonts w:asciiTheme="majorHAnsi" w:hAnsiTheme="majorHAnsi"/>
      <w:smallCaps/>
      <w:spacing w:val="5"/>
      <w:sz w:val="32"/>
      <w:szCs w:val="32"/>
    </w:rPr>
  </w:style>
  <w:style w:type="paragraph" w:styleId="Heading2">
    <w:name w:val="heading 2"/>
    <w:basedOn w:val="Normal"/>
    <w:next w:val="Normal"/>
    <w:link w:val="Heading2Char"/>
    <w:uiPriority w:val="9"/>
    <w:unhideWhenUsed/>
    <w:qFormat/>
    <w:pPr>
      <w:spacing w:after="0"/>
      <w:outlineLvl w:val="1"/>
    </w:pPr>
    <w:rPr>
      <w:rFonts w:asciiTheme="majorHAnsi" w:hAnsiTheme="majorHAnsi"/>
      <w:sz w:val="28"/>
      <w:szCs w:val="28"/>
    </w:rPr>
  </w:style>
  <w:style w:type="paragraph" w:styleId="Heading3">
    <w:name w:val="heading 3"/>
    <w:basedOn w:val="Normal"/>
    <w:next w:val="Normal"/>
    <w:link w:val="Heading3Char"/>
    <w:uiPriority w:val="9"/>
    <w:unhideWhenUsed/>
    <w:qFormat/>
    <w:pPr>
      <w:spacing w:after="0"/>
      <w:outlineLvl w:val="2"/>
    </w:pPr>
    <w:rPr>
      <w:rFonts w:asciiTheme="majorHAnsi" w:hAnsiTheme="majorHAnsi"/>
      <w:spacing w:val="5"/>
      <w:sz w:val="24"/>
      <w:szCs w:val="24"/>
    </w:rPr>
  </w:style>
  <w:style w:type="paragraph" w:styleId="Heading4">
    <w:name w:val="heading 4"/>
    <w:basedOn w:val="Normal"/>
    <w:next w:val="Normal"/>
    <w:link w:val="Heading4Char"/>
    <w:uiPriority w:val="9"/>
    <w:unhideWhenUsed/>
    <w:qFormat/>
    <w:pPr>
      <w:spacing w:after="0"/>
      <w:outlineLvl w:val="3"/>
    </w:pPr>
    <w:rPr>
      <w:rFonts w:asciiTheme="majorHAnsi" w:hAnsiTheme="majorHAnsi"/>
      <w:color w:val="E65B01" w:themeColor="accent1" w:themeShade="BF"/>
      <w:sz w:val="22"/>
      <w:szCs w:val="22"/>
    </w:rPr>
  </w:style>
  <w:style w:type="paragraph" w:styleId="Heading5">
    <w:name w:val="heading 5"/>
    <w:basedOn w:val="Normal"/>
    <w:next w:val="Normal"/>
    <w:link w:val="Heading5Char"/>
    <w:uiPriority w:val="9"/>
    <w:semiHidden/>
    <w:unhideWhenUsed/>
    <w:qFormat/>
    <w:pPr>
      <w:spacing w:after="0"/>
      <w:outlineLvl w:val="4"/>
    </w:pPr>
    <w:rPr>
      <w:i/>
      <w:color w:val="E65B01" w:themeColor="accent1" w:themeShade="BF"/>
      <w:sz w:val="22"/>
      <w:szCs w:val="22"/>
    </w:rPr>
  </w:style>
  <w:style w:type="paragraph" w:styleId="Heading6">
    <w:name w:val="heading 6"/>
    <w:basedOn w:val="Normal"/>
    <w:next w:val="Normal"/>
    <w:link w:val="Heading6Char"/>
    <w:uiPriority w:val="9"/>
    <w:semiHidden/>
    <w:unhideWhenUsed/>
    <w:qFormat/>
    <w:pPr>
      <w:spacing w:after="0"/>
      <w:outlineLvl w:val="5"/>
    </w:pPr>
    <w:rPr>
      <w:b/>
      <w:color w:val="E65B01" w:themeColor="accent1" w:themeShade="BF"/>
    </w:rPr>
  </w:style>
  <w:style w:type="paragraph" w:styleId="Heading7">
    <w:name w:val="heading 7"/>
    <w:basedOn w:val="Normal"/>
    <w:next w:val="Normal"/>
    <w:link w:val="Heading7Char"/>
    <w:uiPriority w:val="9"/>
    <w:semiHidden/>
    <w:unhideWhenUsed/>
    <w:qFormat/>
    <w:pPr>
      <w:spacing w:after="0"/>
      <w:outlineLvl w:val="6"/>
    </w:pPr>
    <w:rPr>
      <w:b/>
      <w:i/>
      <w:color w:val="E65B01" w:themeColor="accent1" w:themeShade="BF"/>
    </w:rPr>
  </w:style>
  <w:style w:type="paragraph" w:styleId="Heading8">
    <w:name w:val="heading 8"/>
    <w:basedOn w:val="Normal"/>
    <w:next w:val="Normal"/>
    <w:link w:val="Heading8Char"/>
    <w:uiPriority w:val="9"/>
    <w:semiHidden/>
    <w:unhideWhenUsed/>
    <w:qFormat/>
    <w:pPr>
      <w:spacing w:after="0"/>
      <w:outlineLvl w:val="7"/>
    </w:pPr>
    <w:rPr>
      <w:b/>
      <w:color w:val="3667C3" w:themeColor="accent2" w:themeShade="BF"/>
    </w:rPr>
  </w:style>
  <w:style w:type="paragraph" w:styleId="Heading9">
    <w:name w:val="heading 9"/>
    <w:basedOn w:val="Normal"/>
    <w:next w:val="Normal"/>
    <w:link w:val="Heading9Char"/>
    <w:uiPriority w:val="9"/>
    <w:semiHidden/>
    <w:unhideWhenUsed/>
    <w:qFormat/>
    <w:pPr>
      <w:spacing w:after="0"/>
      <w:outlineLvl w:val="8"/>
    </w:pPr>
    <w:rPr>
      <w:b/>
      <w:i/>
      <w:color w:val="3667C3" w:themeColor="accent2" w:themeShade="BF"/>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Theme="majorHAnsi" w:hAnsiTheme="majorHAnsi" w:cstheme="minorHAnsi"/>
      <w:smallCaps/>
      <w:color w:val="414751" w:themeColor="text2" w:themeShade="BF"/>
      <w:spacing w:val="5"/>
      <w:sz w:val="32"/>
      <w:szCs w:val="32"/>
      <w:lang w:eastAsia="ja-JP"/>
    </w:rPr>
  </w:style>
  <w:style w:type="character" w:customStyle="1" w:styleId="Heading2Char">
    <w:name w:val="Heading 2 Char"/>
    <w:basedOn w:val="DefaultParagraphFont"/>
    <w:link w:val="Heading2"/>
    <w:uiPriority w:val="9"/>
    <w:rPr>
      <w:rFonts w:asciiTheme="majorHAnsi" w:hAnsiTheme="majorHAnsi" w:cstheme="minorHAnsi"/>
      <w:color w:val="414751" w:themeColor="text2" w:themeShade="BF"/>
      <w:sz w:val="28"/>
      <w:szCs w:val="28"/>
      <w:lang w:eastAsia="ja-JP"/>
    </w:rPr>
  </w:style>
  <w:style w:type="paragraph" w:styleId="Title">
    <w:name w:val="Title"/>
    <w:basedOn w:val="Normal"/>
    <w:link w:val="TitleChar"/>
    <w:uiPriority w:val="10"/>
    <w:qFormat/>
    <w:rPr>
      <w:rFonts w:asciiTheme="majorHAnsi" w:hAnsiTheme="majorHAnsi"/>
      <w:smallCaps/>
      <w:color w:val="FE8637" w:themeColor="accent1"/>
      <w:spacing w:val="10"/>
      <w:sz w:val="48"/>
      <w:szCs w:val="48"/>
    </w:rPr>
  </w:style>
  <w:style w:type="character" w:customStyle="1" w:styleId="TitleChar">
    <w:name w:val="Title Char"/>
    <w:basedOn w:val="DefaultParagraphFont"/>
    <w:link w:val="Title"/>
    <w:uiPriority w:val="10"/>
    <w:rPr>
      <w:rFonts w:asciiTheme="majorHAnsi" w:hAnsiTheme="majorHAnsi" w:cstheme="minorHAnsi"/>
      <w:smallCaps/>
      <w:color w:val="FE8637" w:themeColor="accent1"/>
      <w:spacing w:val="10"/>
      <w:sz w:val="48"/>
      <w:szCs w:val="48"/>
      <w:lang w:eastAsia="ja-JP"/>
    </w:rPr>
  </w:style>
  <w:style w:type="paragraph" w:styleId="Subtitle">
    <w:name w:val="Subtitle"/>
    <w:basedOn w:val="Normal"/>
    <w:link w:val="SubtitleChar"/>
    <w:uiPriority w:val="11"/>
    <w:qFormat/>
    <w:rPr>
      <w:i/>
      <w:color w:val="575F6D" w:themeColor="text2"/>
      <w:spacing w:val="5"/>
      <w:sz w:val="24"/>
      <w:szCs w:val="24"/>
    </w:rPr>
  </w:style>
  <w:style w:type="character" w:customStyle="1" w:styleId="SubtitleChar">
    <w:name w:val="Subtitle Char"/>
    <w:basedOn w:val="DefaultParagraphFont"/>
    <w:link w:val="Subtitle"/>
    <w:uiPriority w:val="11"/>
    <w:rPr>
      <w:rFonts w:cstheme="minorHAnsi"/>
      <w:i/>
      <w:color w:val="575F6D" w:themeColor="text2"/>
      <w:spacing w:val="5"/>
      <w:sz w:val="24"/>
      <w:szCs w:val="24"/>
      <w:lang w:eastAsia="ja-JP"/>
    </w:rPr>
  </w:style>
  <w:style w:type="paragraph" w:styleId="BalloonText">
    <w:name w:val="Balloon Text"/>
    <w:basedOn w:val="Normal"/>
    <w:link w:val="BalloonTextChar"/>
    <w:uiPriority w:val="99"/>
    <w:semiHidden/>
    <w:unhideWhenUse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Pr>
      <w:rFonts w:ascii="Tahoma" w:hAnsi="Tahoma" w:cs="Tahoma"/>
      <w:color w:val="414751" w:themeColor="text2" w:themeShade="BF"/>
      <w:sz w:val="16"/>
      <w:szCs w:val="16"/>
      <w:lang w:eastAsia="ja-JP"/>
    </w:rPr>
  </w:style>
  <w:style w:type="character" w:styleId="BookTitle">
    <w:name w:val="Book Title"/>
    <w:basedOn w:val="DefaultParagraphFont"/>
    <w:uiPriority w:val="33"/>
    <w:qFormat/>
    <w:rPr>
      <w:rFonts w:cs="Times New Roman"/>
      <w:smallCaps/>
      <w:color w:val="000000"/>
      <w:spacing w:val="10"/>
    </w:rPr>
  </w:style>
  <w:style w:type="numbering" w:customStyle="1" w:styleId="BulletedList">
    <w:name w:val="Bulleted List"/>
    <w:uiPriority w:val="99"/>
    <w:pPr>
      <w:numPr>
        <w:numId w:val="1"/>
      </w:numPr>
    </w:pPr>
  </w:style>
  <w:style w:type="paragraph" w:styleId="Caption">
    <w:name w:val="caption"/>
    <w:basedOn w:val="Normal"/>
    <w:next w:val="Normal"/>
    <w:uiPriority w:val="99"/>
    <w:unhideWhenUsed/>
    <w:pPr>
      <w:spacing w:line="240" w:lineRule="auto"/>
      <w:jc w:val="right"/>
    </w:pPr>
    <w:rPr>
      <w:b/>
      <w:bCs/>
      <w:color w:val="E65B01" w:themeColor="accent1" w:themeShade="BF"/>
      <w:sz w:val="16"/>
      <w:szCs w:val="16"/>
    </w:rPr>
  </w:style>
  <w:style w:type="character" w:styleId="Emphasis">
    <w:name w:val="Emphasis"/>
    <w:uiPriority w:val="20"/>
    <w:qFormat/>
    <w:rPr>
      <w:b/>
      <w:i/>
      <w:color w:val="2B2F36" w:themeColor="text2" w:themeShade="80"/>
      <w:spacing w:val="10"/>
      <w:sz w:val="18"/>
      <w:szCs w:val="18"/>
    </w:rPr>
  </w:style>
  <w:style w:type="paragraph" w:styleId="Footer">
    <w:name w:val="footer"/>
    <w:basedOn w:val="Normal"/>
    <w:link w:val="FooterChar"/>
    <w:uiPriority w:val="99"/>
    <w:unhideWhenUsed/>
    <w:pPr>
      <w:tabs>
        <w:tab w:val="center" w:pos="4680"/>
        <w:tab w:val="right" w:pos="9360"/>
      </w:tabs>
      <w:spacing w:after="0" w:line="240" w:lineRule="auto"/>
    </w:pPr>
  </w:style>
  <w:style w:type="character" w:customStyle="1" w:styleId="FooterChar">
    <w:name w:val="Footer Char"/>
    <w:basedOn w:val="DefaultParagraphFont"/>
    <w:link w:val="Footer"/>
    <w:uiPriority w:val="99"/>
    <w:rPr>
      <w:rFonts w:cstheme="minorHAnsi"/>
      <w:color w:val="414751" w:themeColor="text2" w:themeShade="BF"/>
      <w:sz w:val="20"/>
      <w:szCs w:val="20"/>
      <w:lang w:eastAsia="ja-JP"/>
    </w:rPr>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HeaderChar">
    <w:name w:val="Header Char"/>
    <w:basedOn w:val="DefaultParagraphFont"/>
    <w:link w:val="Header"/>
    <w:uiPriority w:val="99"/>
    <w:rPr>
      <w:rFonts w:cstheme="minorHAnsi"/>
      <w:color w:val="414751" w:themeColor="text2" w:themeShade="BF"/>
      <w:sz w:val="20"/>
      <w:szCs w:val="20"/>
      <w:lang w:eastAsia="ja-JP"/>
    </w:rPr>
  </w:style>
  <w:style w:type="character" w:customStyle="1" w:styleId="Heading3Char">
    <w:name w:val="Heading 3 Char"/>
    <w:basedOn w:val="DefaultParagraphFont"/>
    <w:link w:val="Heading3"/>
    <w:uiPriority w:val="9"/>
    <w:rPr>
      <w:rFonts w:asciiTheme="majorHAnsi" w:hAnsiTheme="majorHAnsi" w:cstheme="minorHAnsi"/>
      <w:color w:val="414751" w:themeColor="text2" w:themeShade="BF"/>
      <w:spacing w:val="5"/>
      <w:sz w:val="24"/>
      <w:szCs w:val="24"/>
      <w:lang w:eastAsia="ja-JP"/>
    </w:rPr>
  </w:style>
  <w:style w:type="character" w:customStyle="1" w:styleId="Heading4Char">
    <w:name w:val="Heading 4 Char"/>
    <w:basedOn w:val="DefaultParagraphFont"/>
    <w:link w:val="Heading4"/>
    <w:uiPriority w:val="9"/>
    <w:rPr>
      <w:rFonts w:asciiTheme="majorHAnsi" w:hAnsiTheme="majorHAnsi" w:cstheme="minorHAnsi"/>
      <w:color w:val="E65B01" w:themeColor="accent1" w:themeShade="BF"/>
      <w:lang w:eastAsia="ja-JP"/>
    </w:rPr>
  </w:style>
  <w:style w:type="character" w:customStyle="1" w:styleId="Heading5Char">
    <w:name w:val="Heading 5 Char"/>
    <w:basedOn w:val="DefaultParagraphFont"/>
    <w:link w:val="Heading5"/>
    <w:uiPriority w:val="9"/>
    <w:semiHidden/>
    <w:rPr>
      <w:rFonts w:cstheme="minorHAnsi"/>
      <w:i/>
      <w:color w:val="E65B01" w:themeColor="accent1" w:themeShade="BF"/>
      <w:lang w:eastAsia="ja-JP"/>
    </w:rPr>
  </w:style>
  <w:style w:type="character" w:customStyle="1" w:styleId="Heading6Char">
    <w:name w:val="Heading 6 Char"/>
    <w:basedOn w:val="DefaultParagraphFont"/>
    <w:link w:val="Heading6"/>
    <w:uiPriority w:val="9"/>
    <w:semiHidden/>
    <w:rPr>
      <w:rFonts w:cstheme="minorHAnsi"/>
      <w:b/>
      <w:color w:val="E65B01" w:themeColor="accent1" w:themeShade="BF"/>
      <w:sz w:val="20"/>
      <w:szCs w:val="20"/>
      <w:lang w:eastAsia="ja-JP"/>
    </w:rPr>
  </w:style>
  <w:style w:type="character" w:customStyle="1" w:styleId="Heading7Char">
    <w:name w:val="Heading 7 Char"/>
    <w:basedOn w:val="DefaultParagraphFont"/>
    <w:link w:val="Heading7"/>
    <w:uiPriority w:val="9"/>
    <w:semiHidden/>
    <w:rPr>
      <w:rFonts w:cstheme="minorHAnsi"/>
      <w:b/>
      <w:i/>
      <w:color w:val="E65B01" w:themeColor="accent1" w:themeShade="BF"/>
      <w:sz w:val="20"/>
      <w:szCs w:val="20"/>
      <w:lang w:eastAsia="ja-JP"/>
    </w:rPr>
  </w:style>
  <w:style w:type="character" w:customStyle="1" w:styleId="Heading8Char">
    <w:name w:val="Heading 8 Char"/>
    <w:basedOn w:val="DefaultParagraphFont"/>
    <w:link w:val="Heading8"/>
    <w:uiPriority w:val="9"/>
    <w:semiHidden/>
    <w:rPr>
      <w:rFonts w:cstheme="minorHAnsi"/>
      <w:b/>
      <w:color w:val="3667C3" w:themeColor="accent2" w:themeShade="BF"/>
      <w:sz w:val="20"/>
      <w:szCs w:val="20"/>
      <w:lang w:eastAsia="ja-JP"/>
    </w:rPr>
  </w:style>
  <w:style w:type="character" w:customStyle="1" w:styleId="Heading9Char">
    <w:name w:val="Heading 9 Char"/>
    <w:basedOn w:val="DefaultParagraphFont"/>
    <w:link w:val="Heading9"/>
    <w:uiPriority w:val="9"/>
    <w:semiHidden/>
    <w:rPr>
      <w:rFonts w:cstheme="minorHAnsi"/>
      <w:b/>
      <w:i/>
      <w:color w:val="3667C3" w:themeColor="accent2" w:themeShade="BF"/>
      <w:sz w:val="18"/>
      <w:szCs w:val="18"/>
      <w:lang w:eastAsia="ja-JP"/>
    </w:rPr>
  </w:style>
  <w:style w:type="character" w:styleId="IntenseEmphasis">
    <w:name w:val="Intense Emphasis"/>
    <w:basedOn w:val="DefaultParagraphFont"/>
    <w:uiPriority w:val="21"/>
    <w:qFormat/>
    <w:rPr>
      <w:i/>
      <w:caps/>
      <w:color w:val="E65B01" w:themeColor="accent1" w:themeShade="BF"/>
      <w:spacing w:val="10"/>
      <w:sz w:val="18"/>
      <w:szCs w:val="18"/>
    </w:rPr>
  </w:style>
  <w:style w:type="paragraph" w:styleId="Quote">
    <w:name w:val="Quote"/>
    <w:basedOn w:val="Normal"/>
    <w:link w:val="QuoteChar"/>
    <w:uiPriority w:val="29"/>
    <w:qFormat/>
    <w:rPr>
      <w:i/>
    </w:rPr>
  </w:style>
  <w:style w:type="character" w:customStyle="1" w:styleId="QuoteChar">
    <w:name w:val="Quote Char"/>
    <w:basedOn w:val="DefaultParagraphFont"/>
    <w:link w:val="Quote"/>
    <w:uiPriority w:val="29"/>
    <w:rPr>
      <w:rFonts w:cstheme="minorHAnsi"/>
      <w:i/>
      <w:color w:val="414751" w:themeColor="text2" w:themeShade="BF"/>
      <w:sz w:val="20"/>
      <w:szCs w:val="20"/>
      <w:lang w:eastAsia="ja-JP"/>
    </w:rPr>
  </w:style>
  <w:style w:type="paragraph" w:styleId="IntenseQuote">
    <w:name w:val="Intense Quote"/>
    <w:basedOn w:val="Quote"/>
    <w:link w:val="IntenseQuoteChar"/>
    <w:uiPriority w:val="30"/>
    <w:qFormat/>
    <w:pPr>
      <w:pBdr>
        <w:bottom w:val="double" w:sz="4" w:space="4" w:color="FE8637" w:themeColor="accent1"/>
      </w:pBdr>
      <w:spacing w:line="300" w:lineRule="auto"/>
      <w:ind w:left="936" w:right="936"/>
    </w:pPr>
    <w:rPr>
      <w:i w:val="0"/>
      <w:color w:val="E65B01" w:themeColor="accent1" w:themeShade="BF"/>
    </w:rPr>
  </w:style>
  <w:style w:type="character" w:customStyle="1" w:styleId="IntenseQuoteChar">
    <w:name w:val="Intense Quote Char"/>
    <w:basedOn w:val="DefaultParagraphFont"/>
    <w:link w:val="IntenseQuote"/>
    <w:uiPriority w:val="30"/>
    <w:rPr>
      <w:rFonts w:cstheme="minorHAnsi"/>
      <w:color w:val="E65B01" w:themeColor="accent1" w:themeShade="BF"/>
      <w:sz w:val="20"/>
      <w:szCs w:val="20"/>
      <w:lang w:eastAsia="ja-JP"/>
    </w:rPr>
  </w:style>
  <w:style w:type="character" w:styleId="IntenseReference">
    <w:name w:val="Intense Reference"/>
    <w:basedOn w:val="DefaultParagraphFont"/>
    <w:uiPriority w:val="32"/>
    <w:qFormat/>
    <w:rPr>
      <w:rFonts w:cs="Times New Roman"/>
      <w:b/>
      <w:caps/>
      <w:color w:val="3667C3" w:themeColor="accent2" w:themeShade="BF"/>
      <w:spacing w:val="5"/>
      <w:sz w:val="18"/>
      <w:szCs w:val="18"/>
    </w:rPr>
  </w:style>
  <w:style w:type="paragraph" w:styleId="ListParagraph">
    <w:name w:val="List Paragraph"/>
    <w:basedOn w:val="Normal"/>
    <w:uiPriority w:val="36"/>
    <w:unhideWhenUsed/>
    <w:qFormat/>
    <w:pPr>
      <w:ind w:left="720"/>
      <w:contextualSpacing/>
    </w:pPr>
  </w:style>
  <w:style w:type="paragraph" w:styleId="NormalIndent">
    <w:name w:val="Normal Indent"/>
    <w:basedOn w:val="Normal"/>
    <w:uiPriority w:val="99"/>
    <w:unhideWhenUsed/>
    <w:pPr>
      <w:ind w:left="720"/>
      <w:contextualSpacing/>
    </w:pPr>
  </w:style>
  <w:style w:type="numbering" w:customStyle="1" w:styleId="NumberedList">
    <w:name w:val="Numbered List"/>
    <w:uiPriority w:val="99"/>
    <w:pPr>
      <w:numPr>
        <w:numId w:val="2"/>
      </w:numPr>
    </w:pPr>
  </w:style>
  <w:style w:type="character" w:styleId="PlaceholderText">
    <w:name w:val="Placeholder Text"/>
    <w:basedOn w:val="DefaultParagraphFont"/>
    <w:uiPriority w:val="99"/>
    <w:unhideWhenUsed/>
    <w:rPr>
      <w:color w:val="808080"/>
    </w:rPr>
  </w:style>
  <w:style w:type="character" w:styleId="Strong">
    <w:name w:val="Strong"/>
    <w:basedOn w:val="DefaultParagraphFont"/>
    <w:uiPriority w:val="22"/>
    <w:qFormat/>
    <w:rPr>
      <w:b/>
      <w:bCs/>
    </w:rPr>
  </w:style>
  <w:style w:type="character" w:styleId="SubtleEmphasis">
    <w:name w:val="Subtle Emphasis"/>
    <w:basedOn w:val="DefaultParagraphFont"/>
    <w:uiPriority w:val="19"/>
    <w:qFormat/>
    <w:rPr>
      <w:i/>
      <w:color w:val="E65B01" w:themeColor="accent1" w:themeShade="BF"/>
    </w:rPr>
  </w:style>
  <w:style w:type="character" w:styleId="SubtleReference">
    <w:name w:val="Subtle Reference"/>
    <w:basedOn w:val="DefaultParagraphFont"/>
    <w:uiPriority w:val="31"/>
    <w:qFormat/>
    <w:rPr>
      <w:rFonts w:cs="Times New Roman"/>
      <w:b/>
      <w:i/>
      <w:color w:val="3667C3" w:themeColor="accent2" w:themeShade="BF"/>
    </w:rPr>
  </w:style>
  <w:style w:type="table" w:styleId="TableGrid">
    <w:name w:val="Table Grid"/>
    <w:basedOn w:val="TableNormal"/>
    <w:uiPriority w:val="1"/>
    <w:pPr>
      <w:spacing w:after="0" w:line="240" w:lineRule="auto"/>
    </w:pPr>
    <w:rPr>
      <w:rFonts w:cstheme="minorHAnsi"/>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CommentReference">
    <w:name w:val="annotation reference"/>
    <w:basedOn w:val="DefaultParagraphFont"/>
    <w:uiPriority w:val="99"/>
    <w:semiHidden/>
    <w:unhideWhenUsed/>
    <w:rsid w:val="006114C0"/>
    <w:rPr>
      <w:sz w:val="16"/>
      <w:szCs w:val="16"/>
    </w:rPr>
  </w:style>
  <w:style w:type="paragraph" w:styleId="CommentText">
    <w:name w:val="annotation text"/>
    <w:basedOn w:val="Normal"/>
    <w:link w:val="CommentTextChar"/>
    <w:uiPriority w:val="99"/>
    <w:semiHidden/>
    <w:unhideWhenUsed/>
    <w:rsid w:val="006114C0"/>
    <w:pPr>
      <w:spacing w:line="240" w:lineRule="auto"/>
    </w:pPr>
  </w:style>
  <w:style w:type="character" w:customStyle="1" w:styleId="CommentTextChar">
    <w:name w:val="Comment Text Char"/>
    <w:basedOn w:val="DefaultParagraphFont"/>
    <w:link w:val="CommentText"/>
    <w:uiPriority w:val="99"/>
    <w:semiHidden/>
    <w:rsid w:val="006114C0"/>
    <w:rPr>
      <w:rFonts w:cstheme="minorHAnsi"/>
      <w:color w:val="414751" w:themeColor="text2" w:themeShade="BF"/>
      <w:sz w:val="20"/>
      <w:szCs w:val="20"/>
      <w:lang w:eastAsia="ja-JP"/>
    </w:rPr>
  </w:style>
  <w:style w:type="paragraph" w:styleId="CommentSubject">
    <w:name w:val="annotation subject"/>
    <w:basedOn w:val="CommentText"/>
    <w:next w:val="CommentText"/>
    <w:link w:val="CommentSubjectChar"/>
    <w:uiPriority w:val="99"/>
    <w:semiHidden/>
    <w:unhideWhenUsed/>
    <w:rsid w:val="006114C0"/>
    <w:rPr>
      <w:b/>
      <w:bCs/>
    </w:rPr>
  </w:style>
  <w:style w:type="character" w:customStyle="1" w:styleId="CommentSubjectChar">
    <w:name w:val="Comment Subject Char"/>
    <w:basedOn w:val="CommentTextChar"/>
    <w:link w:val="CommentSubject"/>
    <w:uiPriority w:val="99"/>
    <w:semiHidden/>
    <w:rsid w:val="006114C0"/>
    <w:rPr>
      <w:rFonts w:cstheme="minorHAnsi"/>
      <w:b/>
      <w:bCs/>
      <w:color w:val="414751" w:themeColor="text2" w:themeShade="BF"/>
      <w:sz w:val="20"/>
      <w:szCs w:val="20"/>
      <w:lang w:eastAsia="ja-JP"/>
    </w:rPr>
  </w:style>
  <w:style w:type="character" w:customStyle="1" w:styleId="texhtml">
    <w:name w:val="texhtml"/>
    <w:basedOn w:val="DefaultParagraphFont"/>
    <w:rsid w:val="001812DA"/>
  </w:style>
  <w:style w:type="paragraph" w:styleId="HTMLPreformatted">
    <w:name w:val="HTML Preformatted"/>
    <w:basedOn w:val="Normal"/>
    <w:link w:val="HTMLPreformattedChar"/>
    <w:uiPriority w:val="99"/>
    <w:unhideWhenUsed/>
    <w:rsid w:val="00B37B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color w:val="auto"/>
    </w:rPr>
  </w:style>
  <w:style w:type="character" w:customStyle="1" w:styleId="HTMLPreformattedChar">
    <w:name w:val="HTML Preformatted Char"/>
    <w:basedOn w:val="DefaultParagraphFont"/>
    <w:link w:val="HTMLPreformatted"/>
    <w:uiPriority w:val="99"/>
    <w:rsid w:val="00B37B58"/>
    <w:rPr>
      <w:rFonts w:ascii="Courier New" w:eastAsia="Times New Roman" w:hAnsi="Courier New" w:cs="Courier New"/>
      <w:sz w:val="20"/>
      <w:szCs w:val="20"/>
      <w:lang w:eastAsia="ja-JP"/>
    </w:rPr>
  </w:style>
  <w:style w:type="paragraph" w:styleId="NoSpacing">
    <w:name w:val="No Spacing"/>
    <w:uiPriority w:val="1"/>
    <w:qFormat/>
    <w:rsid w:val="009B65AE"/>
    <w:pPr>
      <w:spacing w:after="0" w:line="240" w:lineRule="auto"/>
    </w:pPr>
    <w:rPr>
      <w:rFonts w:cstheme="minorHAnsi"/>
      <w:color w:val="414751" w:themeColor="text2" w:themeShade="BF"/>
      <w:sz w:val="20"/>
      <w:szCs w:val="20"/>
      <w:lang w:eastAsia="ja-JP"/>
    </w:rPr>
  </w:style>
  <w:style w:type="table" w:styleId="GridTable7Colorful-Accent1">
    <w:name w:val="Grid Table 7 Colorful Accent 1"/>
    <w:basedOn w:val="TableNormal"/>
    <w:uiPriority w:val="52"/>
    <w:rsid w:val="00B778EB"/>
    <w:pPr>
      <w:spacing w:after="0" w:line="240" w:lineRule="auto"/>
    </w:pPr>
    <w:rPr>
      <w:color w:val="E65B01" w:themeColor="accent1" w:themeShade="BF"/>
    </w:rPr>
    <w:tblPr>
      <w:tblStyleRowBandSize w:val="1"/>
      <w:tblStyleColBandSize w:val="1"/>
      <w:tblBorders>
        <w:top w:val="single" w:sz="4" w:space="0" w:color="FEB686" w:themeColor="accent1" w:themeTint="99"/>
        <w:left w:val="single" w:sz="4" w:space="0" w:color="FEB686" w:themeColor="accent1" w:themeTint="99"/>
        <w:bottom w:val="single" w:sz="4" w:space="0" w:color="FEB686" w:themeColor="accent1" w:themeTint="99"/>
        <w:right w:val="single" w:sz="4" w:space="0" w:color="FEB686" w:themeColor="accent1" w:themeTint="99"/>
        <w:insideH w:val="single" w:sz="4" w:space="0" w:color="FEB686" w:themeColor="accent1" w:themeTint="99"/>
        <w:insideV w:val="single" w:sz="4" w:space="0" w:color="FEB686"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EE6D6" w:themeFill="accent1" w:themeFillTint="33"/>
      </w:tcPr>
    </w:tblStylePr>
    <w:tblStylePr w:type="band1Horz">
      <w:tblPr/>
      <w:tcPr>
        <w:shd w:val="clear" w:color="auto" w:fill="FEE6D6" w:themeFill="accent1" w:themeFillTint="33"/>
      </w:tcPr>
    </w:tblStylePr>
    <w:tblStylePr w:type="neCell">
      <w:tblPr/>
      <w:tcPr>
        <w:tcBorders>
          <w:bottom w:val="single" w:sz="4" w:space="0" w:color="FEB686" w:themeColor="accent1" w:themeTint="99"/>
        </w:tcBorders>
      </w:tcPr>
    </w:tblStylePr>
    <w:tblStylePr w:type="nwCell">
      <w:tblPr/>
      <w:tcPr>
        <w:tcBorders>
          <w:bottom w:val="single" w:sz="4" w:space="0" w:color="FEB686" w:themeColor="accent1" w:themeTint="99"/>
        </w:tcBorders>
      </w:tcPr>
    </w:tblStylePr>
    <w:tblStylePr w:type="seCell">
      <w:tblPr/>
      <w:tcPr>
        <w:tcBorders>
          <w:top w:val="single" w:sz="4" w:space="0" w:color="FEB686" w:themeColor="accent1" w:themeTint="99"/>
        </w:tcBorders>
      </w:tcPr>
    </w:tblStylePr>
    <w:tblStylePr w:type="swCell">
      <w:tblPr/>
      <w:tcPr>
        <w:tcBorders>
          <w:top w:val="single" w:sz="4" w:space="0" w:color="FEB686" w:themeColor="accent1" w:themeTint="99"/>
        </w:tcBorders>
      </w:tcPr>
    </w:tblStylePr>
  </w:style>
  <w:style w:type="character" w:styleId="Hyperlink">
    <w:name w:val="Hyperlink"/>
    <w:basedOn w:val="DefaultParagraphFont"/>
    <w:uiPriority w:val="99"/>
    <w:unhideWhenUsed/>
    <w:rsid w:val="009E27BA"/>
    <w:rPr>
      <w:color w:val="D2611C" w:themeColor="hyperlink"/>
      <w:u w:val="single"/>
    </w:rPr>
  </w:style>
  <w:style w:type="character" w:styleId="UnresolvedMention">
    <w:name w:val="Unresolved Mention"/>
    <w:basedOn w:val="DefaultParagraphFont"/>
    <w:uiPriority w:val="99"/>
    <w:semiHidden/>
    <w:unhideWhenUsed/>
    <w:rsid w:val="009E27B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639282">
      <w:bodyDiv w:val="1"/>
      <w:marLeft w:val="0"/>
      <w:marRight w:val="0"/>
      <w:marTop w:val="0"/>
      <w:marBottom w:val="0"/>
      <w:divBdr>
        <w:top w:val="none" w:sz="0" w:space="0" w:color="auto"/>
        <w:left w:val="none" w:sz="0" w:space="0" w:color="auto"/>
        <w:bottom w:val="none" w:sz="0" w:space="0" w:color="auto"/>
        <w:right w:val="none" w:sz="0" w:space="0" w:color="auto"/>
      </w:divBdr>
    </w:div>
    <w:div w:id="30886038">
      <w:bodyDiv w:val="1"/>
      <w:marLeft w:val="0"/>
      <w:marRight w:val="0"/>
      <w:marTop w:val="0"/>
      <w:marBottom w:val="0"/>
      <w:divBdr>
        <w:top w:val="none" w:sz="0" w:space="0" w:color="auto"/>
        <w:left w:val="none" w:sz="0" w:space="0" w:color="auto"/>
        <w:bottom w:val="none" w:sz="0" w:space="0" w:color="auto"/>
        <w:right w:val="none" w:sz="0" w:space="0" w:color="auto"/>
      </w:divBdr>
      <w:divsChild>
        <w:div w:id="168104618">
          <w:marLeft w:val="576"/>
          <w:marRight w:val="0"/>
          <w:marTop w:val="115"/>
          <w:marBottom w:val="0"/>
          <w:divBdr>
            <w:top w:val="none" w:sz="0" w:space="0" w:color="auto"/>
            <w:left w:val="none" w:sz="0" w:space="0" w:color="auto"/>
            <w:bottom w:val="none" w:sz="0" w:space="0" w:color="auto"/>
            <w:right w:val="none" w:sz="0" w:space="0" w:color="auto"/>
          </w:divBdr>
        </w:div>
        <w:div w:id="985352432">
          <w:marLeft w:val="576"/>
          <w:marRight w:val="0"/>
          <w:marTop w:val="115"/>
          <w:marBottom w:val="0"/>
          <w:divBdr>
            <w:top w:val="none" w:sz="0" w:space="0" w:color="auto"/>
            <w:left w:val="none" w:sz="0" w:space="0" w:color="auto"/>
            <w:bottom w:val="none" w:sz="0" w:space="0" w:color="auto"/>
            <w:right w:val="none" w:sz="0" w:space="0" w:color="auto"/>
          </w:divBdr>
        </w:div>
        <w:div w:id="635184615">
          <w:marLeft w:val="576"/>
          <w:marRight w:val="0"/>
          <w:marTop w:val="115"/>
          <w:marBottom w:val="0"/>
          <w:divBdr>
            <w:top w:val="none" w:sz="0" w:space="0" w:color="auto"/>
            <w:left w:val="none" w:sz="0" w:space="0" w:color="auto"/>
            <w:bottom w:val="none" w:sz="0" w:space="0" w:color="auto"/>
            <w:right w:val="none" w:sz="0" w:space="0" w:color="auto"/>
          </w:divBdr>
        </w:div>
        <w:div w:id="726490094">
          <w:marLeft w:val="576"/>
          <w:marRight w:val="0"/>
          <w:marTop w:val="115"/>
          <w:marBottom w:val="0"/>
          <w:divBdr>
            <w:top w:val="none" w:sz="0" w:space="0" w:color="auto"/>
            <w:left w:val="none" w:sz="0" w:space="0" w:color="auto"/>
            <w:bottom w:val="none" w:sz="0" w:space="0" w:color="auto"/>
            <w:right w:val="none" w:sz="0" w:space="0" w:color="auto"/>
          </w:divBdr>
        </w:div>
        <w:div w:id="878860441">
          <w:marLeft w:val="576"/>
          <w:marRight w:val="0"/>
          <w:marTop w:val="115"/>
          <w:marBottom w:val="0"/>
          <w:divBdr>
            <w:top w:val="none" w:sz="0" w:space="0" w:color="auto"/>
            <w:left w:val="none" w:sz="0" w:space="0" w:color="auto"/>
            <w:bottom w:val="none" w:sz="0" w:space="0" w:color="auto"/>
            <w:right w:val="none" w:sz="0" w:space="0" w:color="auto"/>
          </w:divBdr>
        </w:div>
        <w:div w:id="1897400156">
          <w:marLeft w:val="576"/>
          <w:marRight w:val="0"/>
          <w:marTop w:val="115"/>
          <w:marBottom w:val="0"/>
          <w:divBdr>
            <w:top w:val="none" w:sz="0" w:space="0" w:color="auto"/>
            <w:left w:val="none" w:sz="0" w:space="0" w:color="auto"/>
            <w:bottom w:val="none" w:sz="0" w:space="0" w:color="auto"/>
            <w:right w:val="none" w:sz="0" w:space="0" w:color="auto"/>
          </w:divBdr>
        </w:div>
        <w:div w:id="1079669514">
          <w:marLeft w:val="576"/>
          <w:marRight w:val="0"/>
          <w:marTop w:val="115"/>
          <w:marBottom w:val="0"/>
          <w:divBdr>
            <w:top w:val="none" w:sz="0" w:space="0" w:color="auto"/>
            <w:left w:val="none" w:sz="0" w:space="0" w:color="auto"/>
            <w:bottom w:val="none" w:sz="0" w:space="0" w:color="auto"/>
            <w:right w:val="none" w:sz="0" w:space="0" w:color="auto"/>
          </w:divBdr>
        </w:div>
      </w:divsChild>
    </w:div>
    <w:div w:id="66847035">
      <w:bodyDiv w:val="1"/>
      <w:marLeft w:val="0"/>
      <w:marRight w:val="0"/>
      <w:marTop w:val="0"/>
      <w:marBottom w:val="0"/>
      <w:divBdr>
        <w:top w:val="none" w:sz="0" w:space="0" w:color="auto"/>
        <w:left w:val="none" w:sz="0" w:space="0" w:color="auto"/>
        <w:bottom w:val="none" w:sz="0" w:space="0" w:color="auto"/>
        <w:right w:val="none" w:sz="0" w:space="0" w:color="auto"/>
      </w:divBdr>
    </w:div>
    <w:div w:id="90469292">
      <w:bodyDiv w:val="1"/>
      <w:marLeft w:val="0"/>
      <w:marRight w:val="0"/>
      <w:marTop w:val="0"/>
      <w:marBottom w:val="0"/>
      <w:divBdr>
        <w:top w:val="none" w:sz="0" w:space="0" w:color="auto"/>
        <w:left w:val="none" w:sz="0" w:space="0" w:color="auto"/>
        <w:bottom w:val="none" w:sz="0" w:space="0" w:color="auto"/>
        <w:right w:val="none" w:sz="0" w:space="0" w:color="auto"/>
      </w:divBdr>
    </w:div>
    <w:div w:id="127014507">
      <w:bodyDiv w:val="1"/>
      <w:marLeft w:val="0"/>
      <w:marRight w:val="0"/>
      <w:marTop w:val="0"/>
      <w:marBottom w:val="0"/>
      <w:divBdr>
        <w:top w:val="none" w:sz="0" w:space="0" w:color="auto"/>
        <w:left w:val="none" w:sz="0" w:space="0" w:color="auto"/>
        <w:bottom w:val="none" w:sz="0" w:space="0" w:color="auto"/>
        <w:right w:val="none" w:sz="0" w:space="0" w:color="auto"/>
      </w:divBdr>
      <w:divsChild>
        <w:div w:id="1614701812">
          <w:marLeft w:val="0"/>
          <w:marRight w:val="0"/>
          <w:marTop w:val="100"/>
          <w:marBottom w:val="100"/>
          <w:divBdr>
            <w:top w:val="dashed" w:sz="6" w:space="0" w:color="A8A8A8"/>
            <w:left w:val="none" w:sz="0" w:space="0" w:color="auto"/>
            <w:bottom w:val="none" w:sz="0" w:space="0" w:color="auto"/>
            <w:right w:val="none" w:sz="0" w:space="0" w:color="auto"/>
          </w:divBdr>
          <w:divsChild>
            <w:div w:id="827551537">
              <w:marLeft w:val="0"/>
              <w:marRight w:val="0"/>
              <w:marTop w:val="750"/>
              <w:marBottom w:val="750"/>
              <w:divBdr>
                <w:top w:val="none" w:sz="0" w:space="0" w:color="auto"/>
                <w:left w:val="none" w:sz="0" w:space="0" w:color="auto"/>
                <w:bottom w:val="none" w:sz="0" w:space="0" w:color="auto"/>
                <w:right w:val="none" w:sz="0" w:space="0" w:color="auto"/>
              </w:divBdr>
              <w:divsChild>
                <w:div w:id="85153429">
                  <w:marLeft w:val="0"/>
                  <w:marRight w:val="0"/>
                  <w:marTop w:val="0"/>
                  <w:marBottom w:val="0"/>
                  <w:divBdr>
                    <w:top w:val="none" w:sz="0" w:space="0" w:color="auto"/>
                    <w:left w:val="none" w:sz="0" w:space="0" w:color="auto"/>
                    <w:bottom w:val="none" w:sz="0" w:space="0" w:color="auto"/>
                    <w:right w:val="none" w:sz="0" w:space="0" w:color="auto"/>
                  </w:divBdr>
                  <w:divsChild>
                    <w:div w:id="576717521">
                      <w:marLeft w:val="0"/>
                      <w:marRight w:val="0"/>
                      <w:marTop w:val="0"/>
                      <w:marBottom w:val="0"/>
                      <w:divBdr>
                        <w:top w:val="none" w:sz="0" w:space="0" w:color="auto"/>
                        <w:left w:val="none" w:sz="0" w:space="0" w:color="auto"/>
                        <w:bottom w:val="none" w:sz="0" w:space="0" w:color="auto"/>
                        <w:right w:val="none" w:sz="0" w:space="0" w:color="auto"/>
                      </w:divBdr>
                      <w:divsChild>
                        <w:div w:id="298532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0225594">
          <w:marLeft w:val="0"/>
          <w:marRight w:val="0"/>
          <w:marTop w:val="100"/>
          <w:marBottom w:val="100"/>
          <w:divBdr>
            <w:top w:val="dashed" w:sz="6" w:space="0" w:color="A8A8A8"/>
            <w:left w:val="none" w:sz="0" w:space="0" w:color="auto"/>
            <w:bottom w:val="none" w:sz="0" w:space="0" w:color="auto"/>
            <w:right w:val="none" w:sz="0" w:space="0" w:color="auto"/>
          </w:divBdr>
          <w:divsChild>
            <w:div w:id="272564925">
              <w:marLeft w:val="0"/>
              <w:marRight w:val="0"/>
              <w:marTop w:val="750"/>
              <w:marBottom w:val="750"/>
              <w:divBdr>
                <w:top w:val="none" w:sz="0" w:space="0" w:color="auto"/>
                <w:left w:val="none" w:sz="0" w:space="0" w:color="auto"/>
                <w:bottom w:val="none" w:sz="0" w:space="0" w:color="auto"/>
                <w:right w:val="none" w:sz="0" w:space="0" w:color="auto"/>
              </w:divBdr>
              <w:divsChild>
                <w:div w:id="1332831683">
                  <w:marLeft w:val="0"/>
                  <w:marRight w:val="0"/>
                  <w:marTop w:val="0"/>
                  <w:marBottom w:val="0"/>
                  <w:divBdr>
                    <w:top w:val="none" w:sz="0" w:space="0" w:color="auto"/>
                    <w:left w:val="none" w:sz="0" w:space="0" w:color="auto"/>
                    <w:bottom w:val="none" w:sz="0" w:space="0" w:color="auto"/>
                    <w:right w:val="none" w:sz="0" w:space="0" w:color="auto"/>
                  </w:divBdr>
                  <w:divsChild>
                    <w:div w:id="769392932">
                      <w:marLeft w:val="0"/>
                      <w:marRight w:val="0"/>
                      <w:marTop w:val="0"/>
                      <w:marBottom w:val="0"/>
                      <w:divBdr>
                        <w:top w:val="none" w:sz="0" w:space="0" w:color="auto"/>
                        <w:left w:val="none" w:sz="0" w:space="0" w:color="auto"/>
                        <w:bottom w:val="none" w:sz="0" w:space="0" w:color="auto"/>
                        <w:right w:val="none" w:sz="0" w:space="0" w:color="auto"/>
                      </w:divBdr>
                      <w:divsChild>
                        <w:div w:id="237444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8016401">
      <w:bodyDiv w:val="1"/>
      <w:marLeft w:val="0"/>
      <w:marRight w:val="0"/>
      <w:marTop w:val="0"/>
      <w:marBottom w:val="0"/>
      <w:divBdr>
        <w:top w:val="none" w:sz="0" w:space="0" w:color="auto"/>
        <w:left w:val="none" w:sz="0" w:space="0" w:color="auto"/>
        <w:bottom w:val="none" w:sz="0" w:space="0" w:color="auto"/>
        <w:right w:val="none" w:sz="0" w:space="0" w:color="auto"/>
      </w:divBdr>
    </w:div>
    <w:div w:id="148793251">
      <w:bodyDiv w:val="1"/>
      <w:marLeft w:val="0"/>
      <w:marRight w:val="0"/>
      <w:marTop w:val="0"/>
      <w:marBottom w:val="0"/>
      <w:divBdr>
        <w:top w:val="none" w:sz="0" w:space="0" w:color="auto"/>
        <w:left w:val="none" w:sz="0" w:space="0" w:color="auto"/>
        <w:bottom w:val="none" w:sz="0" w:space="0" w:color="auto"/>
        <w:right w:val="none" w:sz="0" w:space="0" w:color="auto"/>
      </w:divBdr>
    </w:div>
    <w:div w:id="186263734">
      <w:bodyDiv w:val="1"/>
      <w:marLeft w:val="0"/>
      <w:marRight w:val="0"/>
      <w:marTop w:val="0"/>
      <w:marBottom w:val="0"/>
      <w:divBdr>
        <w:top w:val="none" w:sz="0" w:space="0" w:color="auto"/>
        <w:left w:val="none" w:sz="0" w:space="0" w:color="auto"/>
        <w:bottom w:val="none" w:sz="0" w:space="0" w:color="auto"/>
        <w:right w:val="none" w:sz="0" w:space="0" w:color="auto"/>
      </w:divBdr>
    </w:div>
    <w:div w:id="198250377">
      <w:bodyDiv w:val="1"/>
      <w:marLeft w:val="0"/>
      <w:marRight w:val="0"/>
      <w:marTop w:val="0"/>
      <w:marBottom w:val="0"/>
      <w:divBdr>
        <w:top w:val="none" w:sz="0" w:space="0" w:color="auto"/>
        <w:left w:val="none" w:sz="0" w:space="0" w:color="auto"/>
        <w:bottom w:val="none" w:sz="0" w:space="0" w:color="auto"/>
        <w:right w:val="none" w:sz="0" w:space="0" w:color="auto"/>
      </w:divBdr>
    </w:div>
    <w:div w:id="253437329">
      <w:bodyDiv w:val="1"/>
      <w:marLeft w:val="0"/>
      <w:marRight w:val="0"/>
      <w:marTop w:val="0"/>
      <w:marBottom w:val="0"/>
      <w:divBdr>
        <w:top w:val="none" w:sz="0" w:space="0" w:color="auto"/>
        <w:left w:val="none" w:sz="0" w:space="0" w:color="auto"/>
        <w:bottom w:val="none" w:sz="0" w:space="0" w:color="auto"/>
        <w:right w:val="none" w:sz="0" w:space="0" w:color="auto"/>
      </w:divBdr>
    </w:div>
    <w:div w:id="281421088">
      <w:bodyDiv w:val="1"/>
      <w:marLeft w:val="0"/>
      <w:marRight w:val="0"/>
      <w:marTop w:val="0"/>
      <w:marBottom w:val="0"/>
      <w:divBdr>
        <w:top w:val="none" w:sz="0" w:space="0" w:color="auto"/>
        <w:left w:val="none" w:sz="0" w:space="0" w:color="auto"/>
        <w:bottom w:val="none" w:sz="0" w:space="0" w:color="auto"/>
        <w:right w:val="none" w:sz="0" w:space="0" w:color="auto"/>
      </w:divBdr>
      <w:divsChild>
        <w:div w:id="1951816879">
          <w:marLeft w:val="706"/>
          <w:marRight w:val="0"/>
          <w:marTop w:val="144"/>
          <w:marBottom w:val="0"/>
          <w:divBdr>
            <w:top w:val="none" w:sz="0" w:space="0" w:color="auto"/>
            <w:left w:val="none" w:sz="0" w:space="0" w:color="auto"/>
            <w:bottom w:val="none" w:sz="0" w:space="0" w:color="auto"/>
            <w:right w:val="none" w:sz="0" w:space="0" w:color="auto"/>
          </w:divBdr>
        </w:div>
        <w:div w:id="1437366871">
          <w:marLeft w:val="706"/>
          <w:marRight w:val="0"/>
          <w:marTop w:val="144"/>
          <w:marBottom w:val="0"/>
          <w:divBdr>
            <w:top w:val="none" w:sz="0" w:space="0" w:color="auto"/>
            <w:left w:val="none" w:sz="0" w:space="0" w:color="auto"/>
            <w:bottom w:val="none" w:sz="0" w:space="0" w:color="auto"/>
            <w:right w:val="none" w:sz="0" w:space="0" w:color="auto"/>
          </w:divBdr>
        </w:div>
      </w:divsChild>
    </w:div>
    <w:div w:id="315843675">
      <w:bodyDiv w:val="1"/>
      <w:marLeft w:val="0"/>
      <w:marRight w:val="0"/>
      <w:marTop w:val="0"/>
      <w:marBottom w:val="0"/>
      <w:divBdr>
        <w:top w:val="none" w:sz="0" w:space="0" w:color="auto"/>
        <w:left w:val="none" w:sz="0" w:space="0" w:color="auto"/>
        <w:bottom w:val="none" w:sz="0" w:space="0" w:color="auto"/>
        <w:right w:val="none" w:sz="0" w:space="0" w:color="auto"/>
      </w:divBdr>
    </w:div>
    <w:div w:id="330837634">
      <w:bodyDiv w:val="1"/>
      <w:marLeft w:val="0"/>
      <w:marRight w:val="0"/>
      <w:marTop w:val="0"/>
      <w:marBottom w:val="0"/>
      <w:divBdr>
        <w:top w:val="none" w:sz="0" w:space="0" w:color="auto"/>
        <w:left w:val="none" w:sz="0" w:space="0" w:color="auto"/>
        <w:bottom w:val="none" w:sz="0" w:space="0" w:color="auto"/>
        <w:right w:val="none" w:sz="0" w:space="0" w:color="auto"/>
      </w:divBdr>
    </w:div>
    <w:div w:id="348412154">
      <w:bodyDiv w:val="1"/>
      <w:marLeft w:val="0"/>
      <w:marRight w:val="0"/>
      <w:marTop w:val="0"/>
      <w:marBottom w:val="0"/>
      <w:divBdr>
        <w:top w:val="none" w:sz="0" w:space="0" w:color="auto"/>
        <w:left w:val="none" w:sz="0" w:space="0" w:color="auto"/>
        <w:bottom w:val="none" w:sz="0" w:space="0" w:color="auto"/>
        <w:right w:val="none" w:sz="0" w:space="0" w:color="auto"/>
      </w:divBdr>
    </w:div>
    <w:div w:id="395468958">
      <w:bodyDiv w:val="1"/>
      <w:marLeft w:val="0"/>
      <w:marRight w:val="0"/>
      <w:marTop w:val="0"/>
      <w:marBottom w:val="0"/>
      <w:divBdr>
        <w:top w:val="none" w:sz="0" w:space="0" w:color="auto"/>
        <w:left w:val="none" w:sz="0" w:space="0" w:color="auto"/>
        <w:bottom w:val="none" w:sz="0" w:space="0" w:color="auto"/>
        <w:right w:val="none" w:sz="0" w:space="0" w:color="auto"/>
      </w:divBdr>
    </w:div>
    <w:div w:id="536509613">
      <w:bodyDiv w:val="1"/>
      <w:marLeft w:val="0"/>
      <w:marRight w:val="0"/>
      <w:marTop w:val="0"/>
      <w:marBottom w:val="0"/>
      <w:divBdr>
        <w:top w:val="none" w:sz="0" w:space="0" w:color="auto"/>
        <w:left w:val="none" w:sz="0" w:space="0" w:color="auto"/>
        <w:bottom w:val="none" w:sz="0" w:space="0" w:color="auto"/>
        <w:right w:val="none" w:sz="0" w:space="0" w:color="auto"/>
      </w:divBdr>
    </w:div>
    <w:div w:id="542449029">
      <w:bodyDiv w:val="1"/>
      <w:marLeft w:val="0"/>
      <w:marRight w:val="0"/>
      <w:marTop w:val="0"/>
      <w:marBottom w:val="0"/>
      <w:divBdr>
        <w:top w:val="none" w:sz="0" w:space="0" w:color="auto"/>
        <w:left w:val="none" w:sz="0" w:space="0" w:color="auto"/>
        <w:bottom w:val="none" w:sz="0" w:space="0" w:color="auto"/>
        <w:right w:val="none" w:sz="0" w:space="0" w:color="auto"/>
      </w:divBdr>
    </w:div>
    <w:div w:id="589580019">
      <w:bodyDiv w:val="1"/>
      <w:marLeft w:val="0"/>
      <w:marRight w:val="0"/>
      <w:marTop w:val="0"/>
      <w:marBottom w:val="0"/>
      <w:divBdr>
        <w:top w:val="none" w:sz="0" w:space="0" w:color="auto"/>
        <w:left w:val="none" w:sz="0" w:space="0" w:color="auto"/>
        <w:bottom w:val="none" w:sz="0" w:space="0" w:color="auto"/>
        <w:right w:val="none" w:sz="0" w:space="0" w:color="auto"/>
      </w:divBdr>
      <w:divsChild>
        <w:div w:id="1355885229">
          <w:marLeft w:val="0"/>
          <w:marRight w:val="0"/>
          <w:marTop w:val="115"/>
          <w:marBottom w:val="0"/>
          <w:divBdr>
            <w:top w:val="none" w:sz="0" w:space="0" w:color="auto"/>
            <w:left w:val="none" w:sz="0" w:space="0" w:color="auto"/>
            <w:bottom w:val="none" w:sz="0" w:space="0" w:color="auto"/>
            <w:right w:val="none" w:sz="0" w:space="0" w:color="auto"/>
          </w:divBdr>
        </w:div>
        <w:div w:id="1362897668">
          <w:marLeft w:val="0"/>
          <w:marRight w:val="0"/>
          <w:marTop w:val="115"/>
          <w:marBottom w:val="0"/>
          <w:divBdr>
            <w:top w:val="none" w:sz="0" w:space="0" w:color="auto"/>
            <w:left w:val="none" w:sz="0" w:space="0" w:color="auto"/>
            <w:bottom w:val="none" w:sz="0" w:space="0" w:color="auto"/>
            <w:right w:val="none" w:sz="0" w:space="0" w:color="auto"/>
          </w:divBdr>
        </w:div>
        <w:div w:id="1287007733">
          <w:marLeft w:val="0"/>
          <w:marRight w:val="0"/>
          <w:marTop w:val="115"/>
          <w:marBottom w:val="0"/>
          <w:divBdr>
            <w:top w:val="none" w:sz="0" w:space="0" w:color="auto"/>
            <w:left w:val="none" w:sz="0" w:space="0" w:color="auto"/>
            <w:bottom w:val="none" w:sz="0" w:space="0" w:color="auto"/>
            <w:right w:val="none" w:sz="0" w:space="0" w:color="auto"/>
          </w:divBdr>
        </w:div>
      </w:divsChild>
    </w:div>
    <w:div w:id="609356089">
      <w:bodyDiv w:val="1"/>
      <w:marLeft w:val="0"/>
      <w:marRight w:val="0"/>
      <w:marTop w:val="0"/>
      <w:marBottom w:val="0"/>
      <w:divBdr>
        <w:top w:val="none" w:sz="0" w:space="0" w:color="auto"/>
        <w:left w:val="none" w:sz="0" w:space="0" w:color="auto"/>
        <w:bottom w:val="none" w:sz="0" w:space="0" w:color="auto"/>
        <w:right w:val="none" w:sz="0" w:space="0" w:color="auto"/>
      </w:divBdr>
      <w:divsChild>
        <w:div w:id="1904945259">
          <w:marLeft w:val="576"/>
          <w:marRight w:val="0"/>
          <w:marTop w:val="115"/>
          <w:marBottom w:val="0"/>
          <w:divBdr>
            <w:top w:val="none" w:sz="0" w:space="0" w:color="auto"/>
            <w:left w:val="none" w:sz="0" w:space="0" w:color="auto"/>
            <w:bottom w:val="none" w:sz="0" w:space="0" w:color="auto"/>
            <w:right w:val="none" w:sz="0" w:space="0" w:color="auto"/>
          </w:divBdr>
        </w:div>
      </w:divsChild>
    </w:div>
    <w:div w:id="627708173">
      <w:bodyDiv w:val="1"/>
      <w:marLeft w:val="0"/>
      <w:marRight w:val="0"/>
      <w:marTop w:val="0"/>
      <w:marBottom w:val="0"/>
      <w:divBdr>
        <w:top w:val="none" w:sz="0" w:space="0" w:color="auto"/>
        <w:left w:val="none" w:sz="0" w:space="0" w:color="auto"/>
        <w:bottom w:val="none" w:sz="0" w:space="0" w:color="auto"/>
        <w:right w:val="none" w:sz="0" w:space="0" w:color="auto"/>
      </w:divBdr>
      <w:divsChild>
        <w:div w:id="868025879">
          <w:marLeft w:val="576"/>
          <w:marRight w:val="0"/>
          <w:marTop w:val="115"/>
          <w:marBottom w:val="0"/>
          <w:divBdr>
            <w:top w:val="none" w:sz="0" w:space="0" w:color="auto"/>
            <w:left w:val="none" w:sz="0" w:space="0" w:color="auto"/>
            <w:bottom w:val="none" w:sz="0" w:space="0" w:color="auto"/>
            <w:right w:val="none" w:sz="0" w:space="0" w:color="auto"/>
          </w:divBdr>
        </w:div>
      </w:divsChild>
    </w:div>
    <w:div w:id="644116969">
      <w:bodyDiv w:val="1"/>
      <w:marLeft w:val="0"/>
      <w:marRight w:val="0"/>
      <w:marTop w:val="0"/>
      <w:marBottom w:val="0"/>
      <w:divBdr>
        <w:top w:val="none" w:sz="0" w:space="0" w:color="auto"/>
        <w:left w:val="none" w:sz="0" w:space="0" w:color="auto"/>
        <w:bottom w:val="none" w:sz="0" w:space="0" w:color="auto"/>
        <w:right w:val="none" w:sz="0" w:space="0" w:color="auto"/>
      </w:divBdr>
    </w:div>
    <w:div w:id="673458985">
      <w:bodyDiv w:val="1"/>
      <w:marLeft w:val="0"/>
      <w:marRight w:val="0"/>
      <w:marTop w:val="0"/>
      <w:marBottom w:val="0"/>
      <w:divBdr>
        <w:top w:val="none" w:sz="0" w:space="0" w:color="auto"/>
        <w:left w:val="none" w:sz="0" w:space="0" w:color="auto"/>
        <w:bottom w:val="none" w:sz="0" w:space="0" w:color="auto"/>
        <w:right w:val="none" w:sz="0" w:space="0" w:color="auto"/>
      </w:divBdr>
    </w:div>
    <w:div w:id="774592743">
      <w:bodyDiv w:val="1"/>
      <w:marLeft w:val="0"/>
      <w:marRight w:val="0"/>
      <w:marTop w:val="0"/>
      <w:marBottom w:val="0"/>
      <w:divBdr>
        <w:top w:val="none" w:sz="0" w:space="0" w:color="auto"/>
        <w:left w:val="none" w:sz="0" w:space="0" w:color="auto"/>
        <w:bottom w:val="none" w:sz="0" w:space="0" w:color="auto"/>
        <w:right w:val="none" w:sz="0" w:space="0" w:color="auto"/>
      </w:divBdr>
    </w:div>
    <w:div w:id="789779962">
      <w:bodyDiv w:val="1"/>
      <w:marLeft w:val="0"/>
      <w:marRight w:val="0"/>
      <w:marTop w:val="0"/>
      <w:marBottom w:val="0"/>
      <w:divBdr>
        <w:top w:val="none" w:sz="0" w:space="0" w:color="auto"/>
        <w:left w:val="none" w:sz="0" w:space="0" w:color="auto"/>
        <w:bottom w:val="none" w:sz="0" w:space="0" w:color="auto"/>
        <w:right w:val="none" w:sz="0" w:space="0" w:color="auto"/>
      </w:divBdr>
      <w:divsChild>
        <w:div w:id="870992370">
          <w:marLeft w:val="576"/>
          <w:marRight w:val="0"/>
          <w:marTop w:val="72"/>
          <w:marBottom w:val="0"/>
          <w:divBdr>
            <w:top w:val="none" w:sz="0" w:space="0" w:color="auto"/>
            <w:left w:val="none" w:sz="0" w:space="0" w:color="auto"/>
            <w:bottom w:val="none" w:sz="0" w:space="0" w:color="auto"/>
            <w:right w:val="none" w:sz="0" w:space="0" w:color="auto"/>
          </w:divBdr>
        </w:div>
        <w:div w:id="1189948220">
          <w:marLeft w:val="576"/>
          <w:marRight w:val="0"/>
          <w:marTop w:val="72"/>
          <w:marBottom w:val="0"/>
          <w:divBdr>
            <w:top w:val="none" w:sz="0" w:space="0" w:color="auto"/>
            <w:left w:val="none" w:sz="0" w:space="0" w:color="auto"/>
            <w:bottom w:val="none" w:sz="0" w:space="0" w:color="auto"/>
            <w:right w:val="none" w:sz="0" w:space="0" w:color="auto"/>
          </w:divBdr>
        </w:div>
      </w:divsChild>
    </w:div>
    <w:div w:id="795608451">
      <w:bodyDiv w:val="1"/>
      <w:marLeft w:val="0"/>
      <w:marRight w:val="0"/>
      <w:marTop w:val="0"/>
      <w:marBottom w:val="0"/>
      <w:divBdr>
        <w:top w:val="none" w:sz="0" w:space="0" w:color="auto"/>
        <w:left w:val="none" w:sz="0" w:space="0" w:color="auto"/>
        <w:bottom w:val="none" w:sz="0" w:space="0" w:color="auto"/>
        <w:right w:val="none" w:sz="0" w:space="0" w:color="auto"/>
      </w:divBdr>
    </w:div>
    <w:div w:id="797459336">
      <w:bodyDiv w:val="1"/>
      <w:marLeft w:val="0"/>
      <w:marRight w:val="0"/>
      <w:marTop w:val="0"/>
      <w:marBottom w:val="0"/>
      <w:divBdr>
        <w:top w:val="none" w:sz="0" w:space="0" w:color="auto"/>
        <w:left w:val="none" w:sz="0" w:space="0" w:color="auto"/>
        <w:bottom w:val="none" w:sz="0" w:space="0" w:color="auto"/>
        <w:right w:val="none" w:sz="0" w:space="0" w:color="auto"/>
      </w:divBdr>
    </w:div>
    <w:div w:id="800877291">
      <w:bodyDiv w:val="1"/>
      <w:marLeft w:val="0"/>
      <w:marRight w:val="0"/>
      <w:marTop w:val="0"/>
      <w:marBottom w:val="0"/>
      <w:divBdr>
        <w:top w:val="none" w:sz="0" w:space="0" w:color="auto"/>
        <w:left w:val="none" w:sz="0" w:space="0" w:color="auto"/>
        <w:bottom w:val="none" w:sz="0" w:space="0" w:color="auto"/>
        <w:right w:val="none" w:sz="0" w:space="0" w:color="auto"/>
      </w:divBdr>
    </w:div>
    <w:div w:id="852454097">
      <w:bodyDiv w:val="1"/>
      <w:marLeft w:val="0"/>
      <w:marRight w:val="0"/>
      <w:marTop w:val="0"/>
      <w:marBottom w:val="0"/>
      <w:divBdr>
        <w:top w:val="none" w:sz="0" w:space="0" w:color="auto"/>
        <w:left w:val="none" w:sz="0" w:space="0" w:color="auto"/>
        <w:bottom w:val="none" w:sz="0" w:space="0" w:color="auto"/>
        <w:right w:val="none" w:sz="0" w:space="0" w:color="auto"/>
      </w:divBdr>
    </w:div>
    <w:div w:id="890308536">
      <w:bodyDiv w:val="1"/>
      <w:marLeft w:val="0"/>
      <w:marRight w:val="0"/>
      <w:marTop w:val="0"/>
      <w:marBottom w:val="0"/>
      <w:divBdr>
        <w:top w:val="none" w:sz="0" w:space="0" w:color="auto"/>
        <w:left w:val="none" w:sz="0" w:space="0" w:color="auto"/>
        <w:bottom w:val="none" w:sz="0" w:space="0" w:color="auto"/>
        <w:right w:val="none" w:sz="0" w:space="0" w:color="auto"/>
      </w:divBdr>
    </w:div>
    <w:div w:id="942684030">
      <w:bodyDiv w:val="1"/>
      <w:marLeft w:val="0"/>
      <w:marRight w:val="0"/>
      <w:marTop w:val="0"/>
      <w:marBottom w:val="0"/>
      <w:divBdr>
        <w:top w:val="none" w:sz="0" w:space="0" w:color="auto"/>
        <w:left w:val="none" w:sz="0" w:space="0" w:color="auto"/>
        <w:bottom w:val="none" w:sz="0" w:space="0" w:color="auto"/>
        <w:right w:val="none" w:sz="0" w:space="0" w:color="auto"/>
      </w:divBdr>
    </w:div>
    <w:div w:id="1019963004">
      <w:bodyDiv w:val="1"/>
      <w:marLeft w:val="0"/>
      <w:marRight w:val="0"/>
      <w:marTop w:val="0"/>
      <w:marBottom w:val="0"/>
      <w:divBdr>
        <w:top w:val="none" w:sz="0" w:space="0" w:color="auto"/>
        <w:left w:val="none" w:sz="0" w:space="0" w:color="auto"/>
        <w:bottom w:val="none" w:sz="0" w:space="0" w:color="auto"/>
        <w:right w:val="none" w:sz="0" w:space="0" w:color="auto"/>
      </w:divBdr>
      <w:divsChild>
        <w:div w:id="1700424002">
          <w:marLeft w:val="1109"/>
          <w:marRight w:val="0"/>
          <w:marTop w:val="106"/>
          <w:marBottom w:val="0"/>
          <w:divBdr>
            <w:top w:val="none" w:sz="0" w:space="0" w:color="auto"/>
            <w:left w:val="none" w:sz="0" w:space="0" w:color="auto"/>
            <w:bottom w:val="none" w:sz="0" w:space="0" w:color="auto"/>
            <w:right w:val="none" w:sz="0" w:space="0" w:color="auto"/>
          </w:divBdr>
        </w:div>
        <w:div w:id="1533111448">
          <w:marLeft w:val="1109"/>
          <w:marRight w:val="0"/>
          <w:marTop w:val="106"/>
          <w:marBottom w:val="0"/>
          <w:divBdr>
            <w:top w:val="none" w:sz="0" w:space="0" w:color="auto"/>
            <w:left w:val="none" w:sz="0" w:space="0" w:color="auto"/>
            <w:bottom w:val="none" w:sz="0" w:space="0" w:color="auto"/>
            <w:right w:val="none" w:sz="0" w:space="0" w:color="auto"/>
          </w:divBdr>
        </w:div>
      </w:divsChild>
    </w:div>
    <w:div w:id="1038629404">
      <w:bodyDiv w:val="1"/>
      <w:marLeft w:val="0"/>
      <w:marRight w:val="0"/>
      <w:marTop w:val="0"/>
      <w:marBottom w:val="0"/>
      <w:divBdr>
        <w:top w:val="none" w:sz="0" w:space="0" w:color="auto"/>
        <w:left w:val="none" w:sz="0" w:space="0" w:color="auto"/>
        <w:bottom w:val="none" w:sz="0" w:space="0" w:color="auto"/>
        <w:right w:val="none" w:sz="0" w:space="0" w:color="auto"/>
      </w:divBdr>
    </w:div>
    <w:div w:id="1045060873">
      <w:bodyDiv w:val="1"/>
      <w:marLeft w:val="0"/>
      <w:marRight w:val="0"/>
      <w:marTop w:val="0"/>
      <w:marBottom w:val="0"/>
      <w:divBdr>
        <w:top w:val="none" w:sz="0" w:space="0" w:color="auto"/>
        <w:left w:val="none" w:sz="0" w:space="0" w:color="auto"/>
        <w:bottom w:val="none" w:sz="0" w:space="0" w:color="auto"/>
        <w:right w:val="none" w:sz="0" w:space="0" w:color="auto"/>
      </w:divBdr>
    </w:div>
    <w:div w:id="1063138496">
      <w:bodyDiv w:val="1"/>
      <w:marLeft w:val="0"/>
      <w:marRight w:val="0"/>
      <w:marTop w:val="0"/>
      <w:marBottom w:val="0"/>
      <w:divBdr>
        <w:top w:val="none" w:sz="0" w:space="0" w:color="auto"/>
        <w:left w:val="none" w:sz="0" w:space="0" w:color="auto"/>
        <w:bottom w:val="none" w:sz="0" w:space="0" w:color="auto"/>
        <w:right w:val="none" w:sz="0" w:space="0" w:color="auto"/>
      </w:divBdr>
    </w:div>
    <w:div w:id="1081482889">
      <w:bodyDiv w:val="1"/>
      <w:marLeft w:val="0"/>
      <w:marRight w:val="0"/>
      <w:marTop w:val="0"/>
      <w:marBottom w:val="0"/>
      <w:divBdr>
        <w:top w:val="none" w:sz="0" w:space="0" w:color="auto"/>
        <w:left w:val="none" w:sz="0" w:space="0" w:color="auto"/>
        <w:bottom w:val="none" w:sz="0" w:space="0" w:color="auto"/>
        <w:right w:val="none" w:sz="0" w:space="0" w:color="auto"/>
      </w:divBdr>
    </w:div>
    <w:div w:id="1086267120">
      <w:bodyDiv w:val="1"/>
      <w:marLeft w:val="0"/>
      <w:marRight w:val="0"/>
      <w:marTop w:val="0"/>
      <w:marBottom w:val="0"/>
      <w:divBdr>
        <w:top w:val="none" w:sz="0" w:space="0" w:color="auto"/>
        <w:left w:val="none" w:sz="0" w:space="0" w:color="auto"/>
        <w:bottom w:val="none" w:sz="0" w:space="0" w:color="auto"/>
        <w:right w:val="none" w:sz="0" w:space="0" w:color="auto"/>
      </w:divBdr>
    </w:div>
    <w:div w:id="1182165641">
      <w:bodyDiv w:val="1"/>
      <w:marLeft w:val="0"/>
      <w:marRight w:val="0"/>
      <w:marTop w:val="0"/>
      <w:marBottom w:val="0"/>
      <w:divBdr>
        <w:top w:val="none" w:sz="0" w:space="0" w:color="auto"/>
        <w:left w:val="none" w:sz="0" w:space="0" w:color="auto"/>
        <w:bottom w:val="none" w:sz="0" w:space="0" w:color="auto"/>
        <w:right w:val="none" w:sz="0" w:space="0" w:color="auto"/>
      </w:divBdr>
    </w:div>
    <w:div w:id="1200361518">
      <w:bodyDiv w:val="1"/>
      <w:marLeft w:val="0"/>
      <w:marRight w:val="0"/>
      <w:marTop w:val="0"/>
      <w:marBottom w:val="0"/>
      <w:divBdr>
        <w:top w:val="none" w:sz="0" w:space="0" w:color="auto"/>
        <w:left w:val="none" w:sz="0" w:space="0" w:color="auto"/>
        <w:bottom w:val="none" w:sz="0" w:space="0" w:color="auto"/>
        <w:right w:val="none" w:sz="0" w:space="0" w:color="auto"/>
      </w:divBdr>
    </w:div>
    <w:div w:id="1211845015">
      <w:bodyDiv w:val="1"/>
      <w:marLeft w:val="0"/>
      <w:marRight w:val="0"/>
      <w:marTop w:val="0"/>
      <w:marBottom w:val="0"/>
      <w:divBdr>
        <w:top w:val="none" w:sz="0" w:space="0" w:color="auto"/>
        <w:left w:val="none" w:sz="0" w:space="0" w:color="auto"/>
        <w:bottom w:val="none" w:sz="0" w:space="0" w:color="auto"/>
        <w:right w:val="none" w:sz="0" w:space="0" w:color="auto"/>
      </w:divBdr>
    </w:div>
    <w:div w:id="1317034656">
      <w:bodyDiv w:val="1"/>
      <w:marLeft w:val="0"/>
      <w:marRight w:val="0"/>
      <w:marTop w:val="0"/>
      <w:marBottom w:val="0"/>
      <w:divBdr>
        <w:top w:val="none" w:sz="0" w:space="0" w:color="auto"/>
        <w:left w:val="none" w:sz="0" w:space="0" w:color="auto"/>
        <w:bottom w:val="none" w:sz="0" w:space="0" w:color="auto"/>
        <w:right w:val="none" w:sz="0" w:space="0" w:color="auto"/>
      </w:divBdr>
    </w:div>
    <w:div w:id="1477794277">
      <w:bodyDiv w:val="1"/>
      <w:marLeft w:val="0"/>
      <w:marRight w:val="0"/>
      <w:marTop w:val="0"/>
      <w:marBottom w:val="0"/>
      <w:divBdr>
        <w:top w:val="none" w:sz="0" w:space="0" w:color="auto"/>
        <w:left w:val="none" w:sz="0" w:space="0" w:color="auto"/>
        <w:bottom w:val="none" w:sz="0" w:space="0" w:color="auto"/>
        <w:right w:val="none" w:sz="0" w:space="0" w:color="auto"/>
      </w:divBdr>
    </w:div>
    <w:div w:id="1518345435">
      <w:bodyDiv w:val="1"/>
      <w:marLeft w:val="0"/>
      <w:marRight w:val="0"/>
      <w:marTop w:val="0"/>
      <w:marBottom w:val="0"/>
      <w:divBdr>
        <w:top w:val="none" w:sz="0" w:space="0" w:color="auto"/>
        <w:left w:val="none" w:sz="0" w:space="0" w:color="auto"/>
        <w:bottom w:val="none" w:sz="0" w:space="0" w:color="auto"/>
        <w:right w:val="none" w:sz="0" w:space="0" w:color="auto"/>
      </w:divBdr>
      <w:divsChild>
        <w:div w:id="570621991">
          <w:marLeft w:val="0"/>
          <w:marRight w:val="0"/>
          <w:marTop w:val="0"/>
          <w:marBottom w:val="0"/>
          <w:divBdr>
            <w:top w:val="single" w:sz="6" w:space="4" w:color="auto"/>
            <w:left w:val="single" w:sz="6" w:space="4" w:color="auto"/>
            <w:bottom w:val="single" w:sz="6" w:space="4" w:color="auto"/>
            <w:right w:val="single" w:sz="6" w:space="4" w:color="auto"/>
          </w:divBdr>
          <w:divsChild>
            <w:div w:id="32078220">
              <w:marLeft w:val="0"/>
              <w:marRight w:val="0"/>
              <w:marTop w:val="0"/>
              <w:marBottom w:val="0"/>
              <w:divBdr>
                <w:top w:val="none" w:sz="0" w:space="0" w:color="auto"/>
                <w:left w:val="none" w:sz="0" w:space="0" w:color="auto"/>
                <w:bottom w:val="none" w:sz="0" w:space="0" w:color="auto"/>
                <w:right w:val="none" w:sz="0" w:space="0" w:color="auto"/>
              </w:divBdr>
              <w:divsChild>
                <w:div w:id="1232275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543230">
          <w:marLeft w:val="0"/>
          <w:marRight w:val="0"/>
          <w:marTop w:val="0"/>
          <w:marBottom w:val="0"/>
          <w:divBdr>
            <w:top w:val="single" w:sz="6" w:space="4" w:color="auto"/>
            <w:left w:val="single" w:sz="6" w:space="4" w:color="auto"/>
            <w:bottom w:val="single" w:sz="6" w:space="4" w:color="auto"/>
            <w:right w:val="single" w:sz="6" w:space="4" w:color="auto"/>
          </w:divBdr>
          <w:divsChild>
            <w:div w:id="1091316537">
              <w:marLeft w:val="0"/>
              <w:marRight w:val="0"/>
              <w:marTop w:val="0"/>
              <w:marBottom w:val="0"/>
              <w:divBdr>
                <w:top w:val="none" w:sz="0" w:space="0" w:color="auto"/>
                <w:left w:val="none" w:sz="0" w:space="0" w:color="auto"/>
                <w:bottom w:val="none" w:sz="0" w:space="0" w:color="auto"/>
                <w:right w:val="none" w:sz="0" w:space="0" w:color="auto"/>
              </w:divBdr>
              <w:divsChild>
                <w:div w:id="1505784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261180">
          <w:marLeft w:val="0"/>
          <w:marRight w:val="0"/>
          <w:marTop w:val="0"/>
          <w:marBottom w:val="0"/>
          <w:divBdr>
            <w:top w:val="single" w:sz="6" w:space="4" w:color="auto"/>
            <w:left w:val="single" w:sz="6" w:space="4" w:color="auto"/>
            <w:bottom w:val="single" w:sz="6" w:space="4" w:color="auto"/>
            <w:right w:val="single" w:sz="6" w:space="4" w:color="auto"/>
          </w:divBdr>
          <w:divsChild>
            <w:div w:id="1574969031">
              <w:marLeft w:val="0"/>
              <w:marRight w:val="0"/>
              <w:marTop w:val="0"/>
              <w:marBottom w:val="0"/>
              <w:divBdr>
                <w:top w:val="none" w:sz="0" w:space="0" w:color="auto"/>
                <w:left w:val="none" w:sz="0" w:space="0" w:color="auto"/>
                <w:bottom w:val="none" w:sz="0" w:space="0" w:color="auto"/>
                <w:right w:val="none" w:sz="0" w:space="0" w:color="auto"/>
              </w:divBdr>
              <w:divsChild>
                <w:div w:id="548035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5090342">
          <w:marLeft w:val="0"/>
          <w:marRight w:val="0"/>
          <w:marTop w:val="0"/>
          <w:marBottom w:val="0"/>
          <w:divBdr>
            <w:top w:val="single" w:sz="6" w:space="4" w:color="auto"/>
            <w:left w:val="single" w:sz="6" w:space="4" w:color="auto"/>
            <w:bottom w:val="single" w:sz="6" w:space="4" w:color="auto"/>
            <w:right w:val="single" w:sz="6" w:space="4" w:color="auto"/>
          </w:divBdr>
          <w:divsChild>
            <w:div w:id="521894196">
              <w:marLeft w:val="0"/>
              <w:marRight w:val="0"/>
              <w:marTop w:val="0"/>
              <w:marBottom w:val="0"/>
              <w:divBdr>
                <w:top w:val="none" w:sz="0" w:space="0" w:color="auto"/>
                <w:left w:val="none" w:sz="0" w:space="0" w:color="auto"/>
                <w:bottom w:val="none" w:sz="0" w:space="0" w:color="auto"/>
                <w:right w:val="none" w:sz="0" w:space="0" w:color="auto"/>
              </w:divBdr>
              <w:divsChild>
                <w:div w:id="1786072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4757059">
      <w:bodyDiv w:val="1"/>
      <w:marLeft w:val="0"/>
      <w:marRight w:val="0"/>
      <w:marTop w:val="0"/>
      <w:marBottom w:val="0"/>
      <w:divBdr>
        <w:top w:val="none" w:sz="0" w:space="0" w:color="auto"/>
        <w:left w:val="none" w:sz="0" w:space="0" w:color="auto"/>
        <w:bottom w:val="none" w:sz="0" w:space="0" w:color="auto"/>
        <w:right w:val="none" w:sz="0" w:space="0" w:color="auto"/>
      </w:divBdr>
    </w:div>
    <w:div w:id="1613587742">
      <w:bodyDiv w:val="1"/>
      <w:marLeft w:val="0"/>
      <w:marRight w:val="0"/>
      <w:marTop w:val="0"/>
      <w:marBottom w:val="0"/>
      <w:divBdr>
        <w:top w:val="none" w:sz="0" w:space="0" w:color="auto"/>
        <w:left w:val="none" w:sz="0" w:space="0" w:color="auto"/>
        <w:bottom w:val="none" w:sz="0" w:space="0" w:color="auto"/>
        <w:right w:val="none" w:sz="0" w:space="0" w:color="auto"/>
      </w:divBdr>
    </w:div>
    <w:div w:id="1631201336">
      <w:bodyDiv w:val="1"/>
      <w:marLeft w:val="0"/>
      <w:marRight w:val="0"/>
      <w:marTop w:val="0"/>
      <w:marBottom w:val="0"/>
      <w:divBdr>
        <w:top w:val="none" w:sz="0" w:space="0" w:color="auto"/>
        <w:left w:val="none" w:sz="0" w:space="0" w:color="auto"/>
        <w:bottom w:val="none" w:sz="0" w:space="0" w:color="auto"/>
        <w:right w:val="none" w:sz="0" w:space="0" w:color="auto"/>
      </w:divBdr>
    </w:div>
    <w:div w:id="1735884161">
      <w:bodyDiv w:val="1"/>
      <w:marLeft w:val="0"/>
      <w:marRight w:val="0"/>
      <w:marTop w:val="0"/>
      <w:marBottom w:val="0"/>
      <w:divBdr>
        <w:top w:val="none" w:sz="0" w:space="0" w:color="auto"/>
        <w:left w:val="none" w:sz="0" w:space="0" w:color="auto"/>
        <w:bottom w:val="none" w:sz="0" w:space="0" w:color="auto"/>
        <w:right w:val="none" w:sz="0" w:space="0" w:color="auto"/>
      </w:divBdr>
    </w:div>
    <w:div w:id="1801460493">
      <w:bodyDiv w:val="1"/>
      <w:marLeft w:val="0"/>
      <w:marRight w:val="0"/>
      <w:marTop w:val="0"/>
      <w:marBottom w:val="0"/>
      <w:divBdr>
        <w:top w:val="none" w:sz="0" w:space="0" w:color="auto"/>
        <w:left w:val="none" w:sz="0" w:space="0" w:color="auto"/>
        <w:bottom w:val="none" w:sz="0" w:space="0" w:color="auto"/>
        <w:right w:val="none" w:sz="0" w:space="0" w:color="auto"/>
      </w:divBdr>
    </w:div>
    <w:div w:id="1879387837">
      <w:bodyDiv w:val="1"/>
      <w:marLeft w:val="0"/>
      <w:marRight w:val="0"/>
      <w:marTop w:val="0"/>
      <w:marBottom w:val="0"/>
      <w:divBdr>
        <w:top w:val="none" w:sz="0" w:space="0" w:color="auto"/>
        <w:left w:val="none" w:sz="0" w:space="0" w:color="auto"/>
        <w:bottom w:val="none" w:sz="0" w:space="0" w:color="auto"/>
        <w:right w:val="none" w:sz="0" w:space="0" w:color="auto"/>
      </w:divBdr>
    </w:div>
    <w:div w:id="1968005262">
      <w:bodyDiv w:val="1"/>
      <w:marLeft w:val="0"/>
      <w:marRight w:val="0"/>
      <w:marTop w:val="0"/>
      <w:marBottom w:val="0"/>
      <w:divBdr>
        <w:top w:val="none" w:sz="0" w:space="0" w:color="auto"/>
        <w:left w:val="none" w:sz="0" w:space="0" w:color="auto"/>
        <w:bottom w:val="none" w:sz="0" w:space="0" w:color="auto"/>
        <w:right w:val="none" w:sz="0" w:space="0" w:color="auto"/>
      </w:divBdr>
    </w:div>
    <w:div w:id="1974169412">
      <w:bodyDiv w:val="1"/>
      <w:marLeft w:val="0"/>
      <w:marRight w:val="0"/>
      <w:marTop w:val="0"/>
      <w:marBottom w:val="0"/>
      <w:divBdr>
        <w:top w:val="none" w:sz="0" w:space="0" w:color="auto"/>
        <w:left w:val="none" w:sz="0" w:space="0" w:color="auto"/>
        <w:bottom w:val="none" w:sz="0" w:space="0" w:color="auto"/>
        <w:right w:val="none" w:sz="0" w:space="0" w:color="auto"/>
      </w:divBdr>
    </w:div>
    <w:div w:id="1996377251">
      <w:bodyDiv w:val="1"/>
      <w:marLeft w:val="0"/>
      <w:marRight w:val="0"/>
      <w:marTop w:val="0"/>
      <w:marBottom w:val="0"/>
      <w:divBdr>
        <w:top w:val="none" w:sz="0" w:space="0" w:color="auto"/>
        <w:left w:val="none" w:sz="0" w:space="0" w:color="auto"/>
        <w:bottom w:val="none" w:sz="0" w:space="0" w:color="auto"/>
        <w:right w:val="none" w:sz="0" w:space="0" w:color="auto"/>
      </w:divBdr>
      <w:divsChild>
        <w:div w:id="2124181888">
          <w:marLeft w:val="576"/>
          <w:marRight w:val="0"/>
          <w:marTop w:val="115"/>
          <w:marBottom w:val="0"/>
          <w:divBdr>
            <w:top w:val="none" w:sz="0" w:space="0" w:color="auto"/>
            <w:left w:val="none" w:sz="0" w:space="0" w:color="auto"/>
            <w:bottom w:val="none" w:sz="0" w:space="0" w:color="auto"/>
            <w:right w:val="none" w:sz="0" w:space="0" w:color="auto"/>
          </w:divBdr>
        </w:div>
      </w:divsChild>
    </w:div>
    <w:div w:id="2081363773">
      <w:bodyDiv w:val="1"/>
      <w:marLeft w:val="0"/>
      <w:marRight w:val="0"/>
      <w:marTop w:val="0"/>
      <w:marBottom w:val="0"/>
      <w:divBdr>
        <w:top w:val="none" w:sz="0" w:space="0" w:color="auto"/>
        <w:left w:val="none" w:sz="0" w:space="0" w:color="auto"/>
        <w:bottom w:val="none" w:sz="0" w:space="0" w:color="auto"/>
        <w:right w:val="none" w:sz="0" w:space="0" w:color="auto"/>
      </w:divBdr>
    </w:div>
    <w:div w:id="2085028289">
      <w:bodyDiv w:val="1"/>
      <w:marLeft w:val="0"/>
      <w:marRight w:val="0"/>
      <w:marTop w:val="0"/>
      <w:marBottom w:val="0"/>
      <w:divBdr>
        <w:top w:val="none" w:sz="0" w:space="0" w:color="auto"/>
        <w:left w:val="none" w:sz="0" w:space="0" w:color="auto"/>
        <w:bottom w:val="none" w:sz="0" w:space="0" w:color="auto"/>
        <w:right w:val="none" w:sz="0" w:space="0" w:color="auto"/>
      </w:divBdr>
    </w:div>
    <w:div w:id="2095087557">
      <w:bodyDiv w:val="1"/>
      <w:marLeft w:val="0"/>
      <w:marRight w:val="0"/>
      <w:marTop w:val="0"/>
      <w:marBottom w:val="0"/>
      <w:divBdr>
        <w:top w:val="none" w:sz="0" w:space="0" w:color="auto"/>
        <w:left w:val="none" w:sz="0" w:space="0" w:color="auto"/>
        <w:bottom w:val="none" w:sz="0" w:space="0" w:color="auto"/>
        <w:right w:val="none" w:sz="0" w:space="0" w:color="auto"/>
      </w:divBdr>
    </w:div>
    <w:div w:id="2106069356">
      <w:bodyDiv w:val="1"/>
      <w:marLeft w:val="0"/>
      <w:marRight w:val="0"/>
      <w:marTop w:val="0"/>
      <w:marBottom w:val="0"/>
      <w:divBdr>
        <w:top w:val="none" w:sz="0" w:space="0" w:color="auto"/>
        <w:left w:val="none" w:sz="0" w:space="0" w:color="auto"/>
        <w:bottom w:val="none" w:sz="0" w:space="0" w:color="auto"/>
        <w:right w:val="none" w:sz="0" w:space="0" w:color="auto"/>
      </w:divBdr>
    </w:div>
    <w:div w:id="2111656919">
      <w:bodyDiv w:val="1"/>
      <w:marLeft w:val="0"/>
      <w:marRight w:val="0"/>
      <w:marTop w:val="0"/>
      <w:marBottom w:val="0"/>
      <w:divBdr>
        <w:top w:val="none" w:sz="0" w:space="0" w:color="auto"/>
        <w:left w:val="none" w:sz="0" w:space="0" w:color="auto"/>
        <w:bottom w:val="none" w:sz="0" w:space="0" w:color="auto"/>
        <w:right w:val="none" w:sz="0" w:space="0" w:color="auto"/>
      </w:divBdr>
    </w:div>
    <w:div w:id="21436495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image" Target="media/image129.png"/><Relationship Id="rId159" Type="http://schemas.openxmlformats.org/officeDocument/2006/relationships/image" Target="media/image150.png"/><Relationship Id="rId170" Type="http://schemas.openxmlformats.org/officeDocument/2006/relationships/image" Target="media/image161.png"/><Relationship Id="rId107" Type="http://schemas.openxmlformats.org/officeDocument/2006/relationships/image" Target="media/image98.png"/><Relationship Id="rId11" Type="http://schemas.openxmlformats.org/officeDocument/2006/relationships/image" Target="media/image2.png"/><Relationship Id="rId32" Type="http://schemas.openxmlformats.org/officeDocument/2006/relationships/image" Target="media/image23.png"/><Relationship Id="rId53" Type="http://schemas.openxmlformats.org/officeDocument/2006/relationships/image" Target="media/image44.png"/><Relationship Id="rId74" Type="http://schemas.openxmlformats.org/officeDocument/2006/relationships/image" Target="media/image65.png"/><Relationship Id="rId128" Type="http://schemas.openxmlformats.org/officeDocument/2006/relationships/image" Target="media/image119.png"/><Relationship Id="rId149" Type="http://schemas.openxmlformats.org/officeDocument/2006/relationships/image" Target="media/image140.png"/><Relationship Id="rId5" Type="http://schemas.openxmlformats.org/officeDocument/2006/relationships/styles" Target="styles.xml"/><Relationship Id="rId95" Type="http://schemas.openxmlformats.org/officeDocument/2006/relationships/image" Target="media/image86.png"/><Relationship Id="rId160" Type="http://schemas.openxmlformats.org/officeDocument/2006/relationships/image" Target="media/image151.png"/><Relationship Id="rId22" Type="http://schemas.openxmlformats.org/officeDocument/2006/relationships/image" Target="media/image13.png"/><Relationship Id="rId43" Type="http://schemas.openxmlformats.org/officeDocument/2006/relationships/image" Target="media/image34.png"/><Relationship Id="rId64" Type="http://schemas.openxmlformats.org/officeDocument/2006/relationships/image" Target="media/image55.png"/><Relationship Id="rId118" Type="http://schemas.openxmlformats.org/officeDocument/2006/relationships/image" Target="media/image109.png"/><Relationship Id="rId139" Type="http://schemas.openxmlformats.org/officeDocument/2006/relationships/image" Target="media/image130.png"/><Relationship Id="rId85" Type="http://schemas.openxmlformats.org/officeDocument/2006/relationships/image" Target="media/image76.png"/><Relationship Id="rId150" Type="http://schemas.openxmlformats.org/officeDocument/2006/relationships/image" Target="media/image141.png"/><Relationship Id="rId171" Type="http://schemas.openxmlformats.org/officeDocument/2006/relationships/image" Target="media/image162.png"/><Relationship Id="rId12" Type="http://schemas.openxmlformats.org/officeDocument/2006/relationships/image" Target="media/image3.png"/><Relationship Id="rId33" Type="http://schemas.openxmlformats.org/officeDocument/2006/relationships/image" Target="media/image24.png"/><Relationship Id="rId108" Type="http://schemas.openxmlformats.org/officeDocument/2006/relationships/image" Target="media/image99.png"/><Relationship Id="rId129" Type="http://schemas.openxmlformats.org/officeDocument/2006/relationships/image" Target="media/image120.png"/><Relationship Id="rId54" Type="http://schemas.openxmlformats.org/officeDocument/2006/relationships/image" Target="media/image45.png"/><Relationship Id="rId75" Type="http://schemas.openxmlformats.org/officeDocument/2006/relationships/image" Target="media/image66.png"/><Relationship Id="rId96" Type="http://schemas.openxmlformats.org/officeDocument/2006/relationships/image" Target="media/image87.png"/><Relationship Id="rId140" Type="http://schemas.openxmlformats.org/officeDocument/2006/relationships/image" Target="media/image131.png"/><Relationship Id="rId161" Type="http://schemas.openxmlformats.org/officeDocument/2006/relationships/image" Target="media/image152.png"/><Relationship Id="rId6" Type="http://schemas.openxmlformats.org/officeDocument/2006/relationships/settings" Target="setting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image" Target="media/image121.png"/><Relationship Id="rId135" Type="http://schemas.openxmlformats.org/officeDocument/2006/relationships/image" Target="media/image126.png"/><Relationship Id="rId151" Type="http://schemas.openxmlformats.org/officeDocument/2006/relationships/image" Target="media/image142.png"/><Relationship Id="rId156" Type="http://schemas.openxmlformats.org/officeDocument/2006/relationships/image" Target="media/image147.png"/><Relationship Id="rId177" Type="http://schemas.openxmlformats.org/officeDocument/2006/relationships/theme" Target="theme/theme1.xml"/><Relationship Id="rId172" Type="http://schemas.openxmlformats.org/officeDocument/2006/relationships/image" Target="media/image163.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image" Target="media/image132.png"/><Relationship Id="rId146" Type="http://schemas.openxmlformats.org/officeDocument/2006/relationships/image" Target="media/image137.png"/><Relationship Id="rId167" Type="http://schemas.openxmlformats.org/officeDocument/2006/relationships/image" Target="media/image158.png"/><Relationship Id="rId7" Type="http://schemas.openxmlformats.org/officeDocument/2006/relationships/webSettings" Target="webSettings.xml"/><Relationship Id="rId71" Type="http://schemas.openxmlformats.org/officeDocument/2006/relationships/image" Target="media/image62.png"/><Relationship Id="rId92" Type="http://schemas.openxmlformats.org/officeDocument/2006/relationships/image" Target="media/image83.png"/><Relationship Id="rId162" Type="http://schemas.openxmlformats.org/officeDocument/2006/relationships/image" Target="media/image153.png"/><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png"/><Relationship Id="rId157" Type="http://schemas.openxmlformats.org/officeDocument/2006/relationships/image" Target="media/image148.png"/><Relationship Id="rId61" Type="http://schemas.openxmlformats.org/officeDocument/2006/relationships/image" Target="media/image52.png"/><Relationship Id="rId82" Type="http://schemas.openxmlformats.org/officeDocument/2006/relationships/image" Target="media/image73.png"/><Relationship Id="rId152" Type="http://schemas.openxmlformats.org/officeDocument/2006/relationships/image" Target="media/image143.png"/><Relationship Id="rId173" Type="http://schemas.openxmlformats.org/officeDocument/2006/relationships/header" Target="header1.xml"/><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image" Target="media/image159.png"/><Relationship Id="rId8" Type="http://schemas.openxmlformats.org/officeDocument/2006/relationships/footnotes" Target="footnotes.xm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image" Target="media/image154.png"/><Relationship Id="rId3" Type="http://schemas.openxmlformats.org/officeDocument/2006/relationships/customXml" Target="../customXml/item3.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9.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png"/><Relationship Id="rId174" Type="http://schemas.openxmlformats.org/officeDocument/2006/relationships/footer" Target="footer1.xml"/><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image" Target="media/image1.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png"/><Relationship Id="rId148" Type="http://schemas.openxmlformats.org/officeDocument/2006/relationships/image" Target="media/image139.png"/><Relationship Id="rId164" Type="http://schemas.openxmlformats.org/officeDocument/2006/relationships/image" Target="media/image155.png"/><Relationship Id="rId169" Type="http://schemas.openxmlformats.org/officeDocument/2006/relationships/image" Target="media/image160.png"/><Relationship Id="rId4" Type="http://schemas.openxmlformats.org/officeDocument/2006/relationships/numbering" Target="numbering.xml"/><Relationship Id="rId9" Type="http://schemas.openxmlformats.org/officeDocument/2006/relationships/endnotes" Target="endnotes.xml"/><Relationship Id="rId26" Type="http://schemas.openxmlformats.org/officeDocument/2006/relationships/image" Target="media/image17.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5.png"/><Relationship Id="rId175" Type="http://schemas.openxmlformats.org/officeDocument/2006/relationships/fontTable" Target="fontTable.xml"/><Relationship Id="rId16" Type="http://schemas.openxmlformats.org/officeDocument/2006/relationships/image" Target="media/image7.pn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5.png"/><Relationship Id="rId90" Type="http://schemas.openxmlformats.org/officeDocument/2006/relationships/image" Target="media/image81.png"/><Relationship Id="rId165" Type="http://schemas.openxmlformats.org/officeDocument/2006/relationships/image" Target="media/image156.png"/><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60.png"/><Relationship Id="rId113" Type="http://schemas.openxmlformats.org/officeDocument/2006/relationships/image" Target="media/image104.png"/><Relationship Id="rId134" Type="http://schemas.openxmlformats.org/officeDocument/2006/relationships/image" Target="media/image125.png"/><Relationship Id="rId80" Type="http://schemas.openxmlformats.org/officeDocument/2006/relationships/image" Target="media/image71.png"/><Relationship Id="rId155" Type="http://schemas.openxmlformats.org/officeDocument/2006/relationships/image" Target="media/image146.png"/><Relationship Id="rId176" Type="http://schemas.openxmlformats.org/officeDocument/2006/relationships/glossaryDocument" Target="glossary/document.xml"/><Relationship Id="rId17" Type="http://schemas.openxmlformats.org/officeDocument/2006/relationships/image" Target="media/image8.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24" Type="http://schemas.openxmlformats.org/officeDocument/2006/relationships/image" Target="media/image115.png"/><Relationship Id="rId70" Type="http://schemas.openxmlformats.org/officeDocument/2006/relationships/image" Target="media/image61.png"/><Relationship Id="rId91" Type="http://schemas.openxmlformats.org/officeDocument/2006/relationships/image" Target="media/image82.png"/><Relationship Id="rId145" Type="http://schemas.openxmlformats.org/officeDocument/2006/relationships/image" Target="media/image136.png"/><Relationship Id="rId166" Type="http://schemas.openxmlformats.org/officeDocument/2006/relationships/image" Target="media/image157.png"/><Relationship Id="rId1" Type="http://schemas.openxmlformats.org/officeDocument/2006/relationships/customXml" Target="../customXml/item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nosh\AppData\Roaming\Microsoft\Templates\Report%20(Oriel%20theme).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613BED4322E44E28A873940D3864D4AC"/>
        <w:category>
          <w:name w:val="General"/>
          <w:gallery w:val="placeholder"/>
        </w:category>
        <w:types>
          <w:type w:val="bbPlcHdr"/>
        </w:types>
        <w:behaviors>
          <w:behavior w:val="content"/>
        </w:behaviors>
        <w:guid w:val="{4458CBEC-F7D0-46A8-9707-494A60EE7024}"/>
      </w:docPartPr>
      <w:docPartBody>
        <w:p w:rsidR="00A6011A" w:rsidRDefault="00657C36">
          <w:pPr>
            <w:pStyle w:val="613BED4322E44E28A873940D3864D4AC"/>
          </w:pPr>
          <w:r>
            <w:rPr>
              <w:rFonts w:asciiTheme="majorHAnsi" w:eastAsiaTheme="majorEastAsia" w:hAnsiTheme="majorHAnsi" w:cstheme="majorBidi"/>
              <w:smallCaps/>
              <w:color w:val="833C0B" w:themeColor="accent2" w:themeShade="80"/>
              <w:spacing w:val="20"/>
              <w:sz w:val="56"/>
              <w:szCs w:val="56"/>
            </w:rPr>
            <w:t>[Type the 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Century Schoolbook">
    <w:panose1 w:val="02040604050505020304"/>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MS PMincho">
    <w:panose1 w:val="02020600040205080304"/>
    <w:charset w:val="80"/>
    <w:family w:val="roman"/>
    <w:pitch w:val="variable"/>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57C36"/>
    <w:rsid w:val="000460A8"/>
    <w:rsid w:val="00132FE3"/>
    <w:rsid w:val="001C6E36"/>
    <w:rsid w:val="002F3793"/>
    <w:rsid w:val="00367785"/>
    <w:rsid w:val="003B4109"/>
    <w:rsid w:val="003C37A7"/>
    <w:rsid w:val="00404C54"/>
    <w:rsid w:val="004064D4"/>
    <w:rsid w:val="00461837"/>
    <w:rsid w:val="004776DE"/>
    <w:rsid w:val="004B7EBD"/>
    <w:rsid w:val="0052007E"/>
    <w:rsid w:val="005808D9"/>
    <w:rsid w:val="00582AEE"/>
    <w:rsid w:val="005D5847"/>
    <w:rsid w:val="00627189"/>
    <w:rsid w:val="00657C36"/>
    <w:rsid w:val="00690995"/>
    <w:rsid w:val="006D2E08"/>
    <w:rsid w:val="00753EF1"/>
    <w:rsid w:val="0084061B"/>
    <w:rsid w:val="008773A8"/>
    <w:rsid w:val="008E3672"/>
    <w:rsid w:val="008F061A"/>
    <w:rsid w:val="0090260D"/>
    <w:rsid w:val="009254A7"/>
    <w:rsid w:val="0094489E"/>
    <w:rsid w:val="0095312E"/>
    <w:rsid w:val="00975722"/>
    <w:rsid w:val="00982B1F"/>
    <w:rsid w:val="0099516D"/>
    <w:rsid w:val="00A6011A"/>
    <w:rsid w:val="00A61F2E"/>
    <w:rsid w:val="00A82CA3"/>
    <w:rsid w:val="00AA1478"/>
    <w:rsid w:val="00B431D2"/>
    <w:rsid w:val="00B5057C"/>
    <w:rsid w:val="00B8578D"/>
    <w:rsid w:val="00BC3BCB"/>
    <w:rsid w:val="00C071AE"/>
    <w:rsid w:val="00C430D4"/>
    <w:rsid w:val="00C67AF1"/>
    <w:rsid w:val="00C85613"/>
    <w:rsid w:val="00D22904"/>
    <w:rsid w:val="00D42CB7"/>
    <w:rsid w:val="00D67785"/>
    <w:rsid w:val="00EE2947"/>
    <w:rsid w:val="00EE3D40"/>
    <w:rsid w:val="00FB12E6"/>
    <w:rsid w:val="00FC665F"/>
  </w:rsids>
  <m:mathPr>
    <m:mathFont m:val="Cambria Math"/>
    <m:brkBin m:val="before"/>
    <m:brkBinSub m:val="--"/>
    <m:smallFrac m:val="0"/>
    <m:dispDef/>
    <m:lMargin m:val="0"/>
    <m:rMargin m:val="0"/>
    <m:defJc m:val="centerGroup"/>
    <m:wrapIndent m:val="1440"/>
    <m:intLim m:val="subSup"/>
    <m:naryLim m:val="undOvr"/>
  </m:mathPr>
  <w:themeFontLang w:val="en-AU"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AU" w:eastAsia="en-AU"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1"/>
    <w:qFormat/>
    <w:pPr>
      <w:spacing w:before="360" w:after="40" w:line="276" w:lineRule="auto"/>
      <w:outlineLvl w:val="0"/>
    </w:pPr>
    <w:rPr>
      <w:rFonts w:asciiTheme="majorHAnsi" w:eastAsiaTheme="minorHAnsi" w:hAnsiTheme="majorHAnsi" w:cstheme="minorHAnsi"/>
      <w:smallCaps/>
      <w:color w:val="323E4F" w:themeColor="text2" w:themeShade="BF"/>
      <w:spacing w:val="5"/>
      <w:sz w:val="32"/>
      <w:szCs w:val="32"/>
      <w:lang w:val="en-US" w:eastAsia="ja-JP"/>
    </w:rPr>
  </w:style>
  <w:style w:type="paragraph" w:styleId="Heading2">
    <w:name w:val="heading 2"/>
    <w:basedOn w:val="Normal"/>
    <w:next w:val="Normal"/>
    <w:link w:val="Heading2Char"/>
    <w:uiPriority w:val="9"/>
    <w:unhideWhenUsed/>
    <w:qFormat/>
    <w:pPr>
      <w:spacing w:after="0" w:line="276" w:lineRule="auto"/>
      <w:outlineLvl w:val="1"/>
    </w:pPr>
    <w:rPr>
      <w:rFonts w:asciiTheme="majorHAnsi" w:eastAsiaTheme="minorHAnsi" w:hAnsiTheme="majorHAnsi" w:cstheme="minorHAnsi"/>
      <w:color w:val="323E4F" w:themeColor="text2" w:themeShade="BF"/>
      <w:sz w:val="28"/>
      <w:szCs w:val="28"/>
      <w:lang w:val="en-US" w:eastAsia="ja-JP"/>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E466894EE4D413F8FE14CB86903C420">
    <w:name w:val="BE466894EE4D413F8FE14CB86903C420"/>
  </w:style>
  <w:style w:type="paragraph" w:customStyle="1" w:styleId="D7551E5C92D447E68EC49743EBCC4B64">
    <w:name w:val="D7551E5C92D447E68EC49743EBCC4B64"/>
  </w:style>
  <w:style w:type="character" w:customStyle="1" w:styleId="Heading1Char">
    <w:name w:val="Heading 1 Char"/>
    <w:basedOn w:val="DefaultParagraphFont"/>
    <w:link w:val="Heading1"/>
    <w:uiPriority w:val="1"/>
    <w:rPr>
      <w:rFonts w:asciiTheme="majorHAnsi" w:eastAsiaTheme="minorHAnsi" w:hAnsiTheme="majorHAnsi" w:cstheme="minorHAnsi"/>
      <w:smallCaps/>
      <w:color w:val="323E4F" w:themeColor="text2" w:themeShade="BF"/>
      <w:spacing w:val="5"/>
      <w:sz w:val="32"/>
      <w:szCs w:val="32"/>
      <w:lang w:val="en-US" w:eastAsia="ja-JP"/>
    </w:rPr>
  </w:style>
  <w:style w:type="character" w:customStyle="1" w:styleId="Heading2Char">
    <w:name w:val="Heading 2 Char"/>
    <w:basedOn w:val="DefaultParagraphFont"/>
    <w:link w:val="Heading2"/>
    <w:uiPriority w:val="9"/>
    <w:rPr>
      <w:rFonts w:asciiTheme="majorHAnsi" w:eastAsiaTheme="minorHAnsi" w:hAnsiTheme="majorHAnsi" w:cstheme="minorHAnsi"/>
      <w:color w:val="323E4F" w:themeColor="text2" w:themeShade="BF"/>
      <w:sz w:val="28"/>
      <w:szCs w:val="28"/>
      <w:lang w:val="en-US" w:eastAsia="ja-JP"/>
    </w:rPr>
  </w:style>
  <w:style w:type="paragraph" w:customStyle="1" w:styleId="6363AE81D0F746C3BAA2269E3A8A1AAD">
    <w:name w:val="6363AE81D0F746C3BAA2269E3A8A1AAD"/>
  </w:style>
  <w:style w:type="paragraph" w:customStyle="1" w:styleId="613BED4322E44E28A873940D3864D4AC">
    <w:name w:val="613BED4322E44E28A873940D3864D4AC"/>
  </w:style>
  <w:style w:type="paragraph" w:customStyle="1" w:styleId="67A47095B7374A6090FB5ED7396A71AC">
    <w:name w:val="67A47095B7374A6090FB5ED7396A71AC"/>
  </w:style>
  <w:style w:type="paragraph" w:customStyle="1" w:styleId="CA601B47E81E499AB3F7DF600FAE59BA">
    <w:name w:val="CA601B47E81E499AB3F7DF600FAE59BA"/>
  </w:style>
  <w:style w:type="character" w:styleId="PlaceholderText">
    <w:name w:val="Placeholder Text"/>
    <w:basedOn w:val="DefaultParagraphFont"/>
    <w:uiPriority w:val="99"/>
    <w:unhideWhenUsed/>
    <w:rsid w:val="00D22904"/>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_rels/theme1.xml.rels><?xml version="1.0" encoding="UTF-8" standalone="yes"?>
<Relationships xmlns="http://schemas.openxmlformats.org/package/2006/relationships"><Relationship Id="rId1" Type="http://schemas.openxmlformats.org/officeDocument/2006/relationships/image" Target="../media/image164.jpeg"/></Relationships>
</file>

<file path=word/theme/theme1.xml><?xml version="1.0" encoding="utf-8"?>
<a:theme xmlns:a="http://schemas.openxmlformats.org/drawingml/2006/main" name="Oriel">
  <a:themeElements>
    <a:clrScheme name="Oriel">
      <a:dk1>
        <a:sysClr val="windowText" lastClr="000000"/>
      </a:dk1>
      <a:lt1>
        <a:sysClr val="window" lastClr="FFFFFF"/>
      </a:lt1>
      <a:dk2>
        <a:srgbClr val="575F6D"/>
      </a:dk2>
      <a:lt2>
        <a:srgbClr val="FFF39D"/>
      </a:lt2>
      <a:accent1>
        <a:srgbClr val="FE8637"/>
      </a:accent1>
      <a:accent2>
        <a:srgbClr val="7598D9"/>
      </a:accent2>
      <a:accent3>
        <a:srgbClr val="B32C16"/>
      </a:accent3>
      <a:accent4>
        <a:srgbClr val="F5CD2D"/>
      </a:accent4>
      <a:accent5>
        <a:srgbClr val="AEBAD5"/>
      </a:accent5>
      <a:accent6>
        <a:srgbClr val="777C84"/>
      </a:accent6>
      <a:hlink>
        <a:srgbClr val="D2611C"/>
      </a:hlink>
      <a:folHlink>
        <a:srgbClr val="3B435B"/>
      </a:folHlink>
    </a:clrScheme>
    <a:fontScheme name="Oriel">
      <a:majorFont>
        <a:latin typeface="Century Schoolbook"/>
        <a:ea typeface=""/>
        <a:cs typeface=""/>
        <a:font script="Jpan" typeface="ＭＳ Ｐ明朝"/>
        <a:font script="Hang" typeface="휴먼매직체"/>
        <a:font script="Hans" typeface="华文楷体"/>
        <a:font script="Hant" typeface="新細明體"/>
        <a:font script="Arab" typeface="Times New Roman"/>
        <a:font script="Hebr" typeface="Times New Roman"/>
        <a:font script="Thai" typeface="KodchiangUPC"/>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entury Schoolbook"/>
        <a:ea typeface=""/>
        <a:cs typeface=""/>
        <a:font script="Jpan" typeface="ＭＳ Ｐ明朝"/>
        <a:font script="Hang" typeface="휴먼매직체"/>
        <a:font script="Hans" typeface="宋体"/>
        <a:font script="Hant" typeface="新細明體"/>
        <a:font script="Arab" typeface="Times New Roman"/>
        <a:font script="Hebr" typeface="Times New Roman"/>
        <a:font script="Thai" typeface="KodchiangUPC"/>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inorFont>
    </a:fontScheme>
    <a:fmtScheme name="Oriel">
      <a:fillStyleLst>
        <a:solidFill>
          <a:schemeClr val="phClr"/>
        </a:solidFill>
        <a:gradFill rotWithShape="1">
          <a:gsLst>
            <a:gs pos="0">
              <a:schemeClr val="phClr">
                <a:tint val="39000"/>
                <a:satMod val="260000"/>
              </a:schemeClr>
            </a:gs>
            <a:gs pos="30000">
              <a:schemeClr val="phClr">
                <a:tint val="39000"/>
                <a:satMod val="260000"/>
              </a:schemeClr>
            </a:gs>
            <a:gs pos="75000">
              <a:schemeClr val="phClr">
                <a:tint val="55000"/>
                <a:satMod val="255000"/>
              </a:schemeClr>
            </a:gs>
            <a:gs pos="100000">
              <a:schemeClr val="phClr">
                <a:tint val="70000"/>
                <a:satMod val="255000"/>
              </a:schemeClr>
            </a:gs>
          </a:gsLst>
          <a:path path="circle">
            <a:fillToRect l="30000" t="155000" r="150000" b="75000"/>
          </a:path>
        </a:gradFill>
        <a:gradFill rotWithShape="1">
          <a:gsLst>
            <a:gs pos="0">
              <a:schemeClr val="phClr">
                <a:shade val="63000"/>
                <a:satMod val="170000"/>
              </a:schemeClr>
            </a:gs>
            <a:gs pos="30000">
              <a:schemeClr val="phClr">
                <a:shade val="58000"/>
                <a:satMod val="170000"/>
              </a:schemeClr>
            </a:gs>
            <a:gs pos="75000">
              <a:schemeClr val="phClr">
                <a:shade val="31000"/>
                <a:satMod val="170000"/>
              </a:schemeClr>
            </a:gs>
            <a:gs pos="100000">
              <a:schemeClr val="phClr">
                <a:shade val="15000"/>
                <a:satMod val="170000"/>
              </a:schemeClr>
            </a:gs>
          </a:gsLst>
          <a:path path="circle">
            <a:fillToRect l="30000" t="155000" r="150000" b="75000"/>
          </a:path>
        </a:gradFill>
      </a:fillStyleLst>
      <a:lnStyleLst>
        <a:ln w="12700" cap="flat" cmpd="sng" algn="ctr">
          <a:solidFill>
            <a:schemeClr val="phClr">
              <a:shade val="70000"/>
              <a:satMod val="150000"/>
            </a:schemeClr>
          </a:solidFill>
          <a:prstDash val="solid"/>
        </a:ln>
        <a:ln w="25400" cap="flat" cmpd="sng" algn="ctr">
          <a:solidFill>
            <a:schemeClr val="phClr"/>
          </a:solidFill>
          <a:prstDash val="solid"/>
        </a:ln>
        <a:ln w="34925" cap="flat" cmpd="sng" algn="ctr">
          <a:solidFill>
            <a:schemeClr val="phClr"/>
          </a:solidFill>
          <a:prstDash val="solid"/>
        </a:ln>
      </a:lnStyleLst>
      <a:effectStyleLst>
        <a:effectStyle>
          <a:effectLst>
            <a:outerShdw blurRad="50800" dist="25000" dir="5400000" rotWithShape="0">
              <a:srgbClr val="000000">
                <a:alpha val="40000"/>
              </a:srgbClr>
            </a:outerShdw>
          </a:effectLst>
        </a:effectStyle>
        <a:effectStyle>
          <a:effectLst>
            <a:outerShdw blurRad="50800" dist="20000" dir="5400000" rotWithShape="0">
              <a:srgbClr val="000000">
                <a:alpha val="42000"/>
              </a:srgbClr>
            </a:outerShdw>
          </a:effectLst>
        </a:effectStyle>
        <a:effectStyle>
          <a:effectLst>
            <a:outerShdw blurRad="50800" dist="20000" dir="5400000" rotWithShape="0">
              <a:srgbClr val="000000">
                <a:alpha val="42000"/>
              </a:srgbClr>
            </a:outerShdw>
          </a:effectLst>
          <a:scene3d>
            <a:camera prst="orthographicFront">
              <a:rot lat="0" lon="0" rev="0"/>
            </a:camera>
            <a:lightRig rig="balanced" dir="t">
              <a:rot lat="0" lon="0" rev="0"/>
            </a:lightRig>
          </a:scene3d>
          <a:sp3d>
            <a:bevelT w="47625" h="69850"/>
            <a:contourClr>
              <a:schemeClr val="lt1"/>
            </a:contourClr>
          </a:sp3d>
        </a:effectStyle>
      </a:effectStyleLst>
      <a:bgFillStyleLst>
        <a:solidFill>
          <a:schemeClr val="phClr"/>
        </a:solidFill>
        <a:gradFill rotWithShape="1">
          <a:gsLst>
            <a:gs pos="0">
              <a:schemeClr val="phClr">
                <a:shade val="58000"/>
                <a:satMod val="125000"/>
              </a:schemeClr>
            </a:gs>
            <a:gs pos="40000">
              <a:schemeClr val="phClr">
                <a:tint val="90000"/>
                <a:shade val="90000"/>
                <a:satMod val="120000"/>
              </a:schemeClr>
            </a:gs>
            <a:gs pos="100000">
              <a:schemeClr val="phClr">
                <a:tint val="50000"/>
              </a:schemeClr>
            </a:gs>
          </a:gsLst>
          <a:lin ang="16200000" scaled="1"/>
        </a:gradFill>
        <a:blipFill>
          <a:blip xmlns:r="http://schemas.openxmlformats.org/officeDocument/2006/relationships" r:embed="rId1">
            <a:duotone>
              <a:schemeClr val="phClr">
                <a:shade val="80000"/>
              </a:schemeClr>
              <a:schemeClr val="phClr">
                <a:tint val="91000"/>
              </a:schemeClr>
            </a:duotone>
          </a:blip>
          <a:tile tx="0" ty="0" sx="40000" sy="50000" flip="y" algn="tl"/>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7/30/207</PublishDate>
  <Abstract/>
  <CompanyAddress/>
  <CompanyPhone/>
  <CompanyFax/>
  <CompanyEmail/>
</CoverPageProperties>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B7DC871-0A98-4F4E-84D6-177B62D279B5}">
  <ds:schemaRefs>
    <ds:schemaRef ds:uri="http://schemas.microsoft.com/sharepoint/v3/contenttype/forms"/>
  </ds:schemaRefs>
</ds:datastoreItem>
</file>

<file path=customXml/itemProps3.xml><?xml version="1.0" encoding="utf-8"?>
<ds:datastoreItem xmlns:ds="http://schemas.openxmlformats.org/officeDocument/2006/customXml" ds:itemID="{CC6AAD46-76E5-460A-94AD-AF466C9C76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Report (Oriel theme).dotx</Template>
  <TotalTime>15</TotalTime>
  <Pages>91</Pages>
  <Words>4734</Words>
  <Characters>26987</Characters>
  <Application>Microsoft Office Word</Application>
  <DocSecurity>0</DocSecurity>
  <Lines>224</Lines>
  <Paragraphs>63</Paragraphs>
  <ScaleCrop>false</ScaleCrop>
  <HeadingPairs>
    <vt:vector size="2" baseType="variant">
      <vt:variant>
        <vt:lpstr>Title</vt:lpstr>
      </vt:variant>
      <vt:variant>
        <vt:i4>1</vt:i4>
      </vt:variant>
    </vt:vector>
  </HeadingPairs>
  <TitlesOfParts>
    <vt:vector size="1" baseType="lpstr">
      <vt:lpstr>QBUS2820 – Predictive Analytics</vt:lpstr>
    </vt:vector>
  </TitlesOfParts>
  <Company/>
  <LinksUpToDate>false</LinksUpToDate>
  <CharactersWithSpaces>31658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Predictive Analytics</dc:title>
  <dc:subject>Assignment 2</dc:subject>
  <dc:creator>Anosh Samsudeen</dc:creator>
  <cp:keywords/>
  <cp:lastModifiedBy>Anosh Samsudeen</cp:lastModifiedBy>
  <cp:revision>22</cp:revision>
  <cp:lastPrinted>2020-09-27T11:45:00Z</cp:lastPrinted>
  <dcterms:created xsi:type="dcterms:W3CDTF">2020-11-20T02:42:00Z</dcterms:created>
  <dcterms:modified xsi:type="dcterms:W3CDTF">2020-11-20T03:06:00Z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TC017730779991</vt:lpwstr>
  </property>
</Properties>
</file>