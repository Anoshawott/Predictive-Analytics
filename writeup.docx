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E1249BF" w14:textId="316A4245" w:rsidR="00B24527" w:rsidRPr="004E6B49" w:rsidRDefault="00C05729" w:rsidP="004E6B49">
      <w:pPr>
        <w:rPr>
          <w:i/>
          <w:iCs/>
          <w:color w:val="575F6D" w:themeColor="text2"/>
          <w:spacing w:val="5"/>
          <w:sz w:val="24"/>
          <w:szCs w:val="24"/>
        </w:rPr>
      </w:pPr>
      <w:r>
        <w:rPr>
          <w:i/>
          <w:iCs/>
          <w:smallCaps/>
          <w:noProof/>
          <w:color w:val="575F6D" w:themeColor="text2"/>
          <w:spacing w:val="5"/>
          <w:sz w:val="24"/>
          <w:szCs w:val="24"/>
          <w:lang w:val="en-AU" w:eastAsia="en-AU"/>
        </w:rPr>
        <mc:AlternateContent>
          <mc:Choice Requires="wpg">
            <w:drawing>
              <wp:anchor distT="0" distB="0" distL="114300" distR="114300" simplePos="0" relativeHeight="251674112" behindDoc="0" locked="0" layoutInCell="1" allowOverlap="1" wp14:anchorId="65B4B775" wp14:editId="60EEF445">
                <wp:simplePos x="0" y="0"/>
                <wp:positionH relativeFrom="page">
                  <wp:posOffset>8255000</wp:posOffset>
                </wp:positionH>
                <wp:positionV relativeFrom="page">
                  <wp:posOffset>-1399540</wp:posOffset>
                </wp:positionV>
                <wp:extent cx="1773936" cy="10698480"/>
                <wp:effectExtent l="19050" t="0" r="0" b="0"/>
                <wp:wrapNone/>
                <wp:docPr id="1" name="Group 1"/>
                <wp:cNvGraphicFramePr/>
                <a:graphic xmlns:a="http://schemas.openxmlformats.org/drawingml/2006/main">
                  <a:graphicData uri="http://schemas.microsoft.com/office/word/2010/wordprocessingGroup">
                    <wpg:wgp>
                      <wpg:cNvGrpSpPr/>
                      <wpg:grpSpPr>
                        <a:xfrm>
                          <a:off x="0" y="0"/>
                          <a:ext cx="1773936"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5BF2F0" id="Group 1" o:spid="_x0000_s1026" style="position:absolute;margin-left:650pt;margin-top:-110.2pt;width:139.7pt;height:842.4pt;z-index:251674112;mso-position-horizontal-relative:page;mso-position-vertical-relative:page;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" fillcolor="#feb686" stroked="f" strokecolor="#bfb675">
                    <v:fill color2="#fe8637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" strokecolor="#feceae"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fe8637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" strokecolor="#feceae"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" strokecolor="#fee6d6"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fe8637 [3204]" strokecolor="#fe8637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fe8637 [3204]" strokecolor="#fe8637 [3204]" strokeweight="3pt">
                  <v:stroke linestyle="thinThin"/>
                  <v:shadow color="#1f2f3f" opacity=".5" offset=",3pt"/>
                </v:oval>
                <w10:wrap anchorx="page" anchory="page"/>
              </v:group>
            </w:pict>
          </mc:Fallback>
        </mc:AlternateContent>
      </w:r>
      <w:sdt>
        <w:sdtPr>
          <w:rPr>
            <w:i/>
            <w:iCs/>
            <w:smallCaps/>
            <w:color w:val="575F6D" w:themeColor="text2"/>
            <w:spacing w:val="5"/>
            <w:sz w:val="24"/>
            <w:szCs w:val="24"/>
          </w:rPr>
          <w:id w:val="-689369987"/>
          <w:docPartObj>
            <w:docPartGallery w:val="Cover Pages"/>
            <w:docPartUnique/>
          </w:docPartObj>
        </w:sdtPr>
        <w:sdtEndPr/>
        <w:sdtContent>
          <w:r w:rsidR="00CC1AAF">
            <w:rPr>
              <w:i/>
              <w:iCs/>
              <w:smallCaps/>
              <w:noProof/>
              <w:color w:val="575F6D" w:themeColor="text2"/>
              <w:spacing w:val="5"/>
              <w:sz w:val="24"/>
              <w:szCs w:val="24"/>
              <w:lang w:val="en-AU" w:eastAsia="en-AU"/>
            </w:rPr>
            <mc:AlternateContent>
              <mc:Choice Requires="wps">
                <w:drawing>
                  <wp:anchor distT="0" distB="0" distL="114300" distR="114300" simplePos="0" relativeHeight="251671040" behindDoc="0" locked="0" layoutInCell="0" allowOverlap="1" wp14:anchorId="4A1DE311" wp14:editId="779CE182">
                    <wp:simplePos x="0" y="0"/>
                    <wp:positionH relativeFrom="margin">
                      <wp:align>left</wp:align>
                    </wp:positionH>
                    <wp:positionV relativeFrom="page">
                      <wp:align>center</wp:align>
                    </wp:positionV>
                    <wp:extent cx="4663440" cy="5027930"/>
                    <wp:effectExtent l="0" t="0" r="0" b="127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84737" w14:textId="17BCB27A" w:rsidR="00BF4EE3" w:rsidRPr="00CF4C4F" w:rsidRDefault="00185776">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EndPr/>
                                  <w:sdtContent>
                                    <w:r w:rsidR="00BF4EE3">
                                      <w:rPr>
                                        <w:rFonts w:asciiTheme="majorHAnsi" w:eastAsiaTheme="majorEastAsia" w:hAnsiTheme="majorHAnsi" w:cstheme="majorBidi"/>
                                        <w:smallCaps/>
                                        <w:color w:val="244583" w:themeColor="accent2" w:themeShade="80"/>
                                        <w:spacing w:val="20"/>
                                        <w:sz w:val="56"/>
                                        <w:szCs w:val="56"/>
                                      </w:rPr>
                                      <w:t>Predictive Analytics</w:t>
                                    </w:r>
                                  </w:sdtContent>
                                </w:sdt>
                                <w:bookmarkStart w:id="0" w:name="_GoBack"/>
                                <w:bookmarkEnd w:id="0"/>
                              </w:p>
                              <w:p w14:paraId="0D30C23B" w14:textId="77777777" w:rsidR="00BF4EE3" w:rsidRDefault="00BF4EE3">
                                <w:pPr>
                                  <w:rPr>
                                    <w:i/>
                                    <w:iCs/>
                                    <w:color w:val="244583" w:themeColor="accent2" w:themeShade="80"/>
                                    <w:sz w:val="28"/>
                                    <w:szCs w:val="28"/>
                                  </w:rPr>
                                </w:pPr>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w14:anchorId="4A1DE311" id="Rectangle 89" o:spid="_x0000_s1026" style="position:absolute;margin-left:0;margin-top:0;width:367.2pt;height:395.9pt;z-index:251671040;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" o:allowincell="f" filled="f" stroked="f">
                    <v:textbox>
                      <w:txbxContent>
                        <w:p w14:paraId="1DD84737" w14:textId="17BCB27A" w:rsidR="00BF4EE3" w:rsidRPr="00CF4C4F" w:rsidRDefault="00185776">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EndPr/>
                            <w:sdtContent>
                              <w:r w:rsidR="00BF4EE3">
                                <w:rPr>
                                  <w:rFonts w:asciiTheme="majorHAnsi" w:eastAsiaTheme="majorEastAsia" w:hAnsiTheme="majorHAnsi" w:cstheme="majorBidi"/>
                                  <w:smallCaps/>
                                  <w:color w:val="244583" w:themeColor="accent2" w:themeShade="80"/>
                                  <w:spacing w:val="20"/>
                                  <w:sz w:val="56"/>
                                  <w:szCs w:val="56"/>
                                </w:rPr>
                                <w:t>Predictive Analytics</w:t>
                              </w:r>
                            </w:sdtContent>
                          </w:sdt>
                          <w:bookmarkStart w:id="1" w:name="_GoBack"/>
                          <w:bookmarkEnd w:id="1"/>
                        </w:p>
                        <w:p w14:paraId="0D30C23B" w14:textId="77777777" w:rsidR="00BF4EE3" w:rsidRDefault="00BF4EE3">
                          <w:pPr>
                            <w:rPr>
                              <w:i/>
                              <w:iCs/>
                              <w:color w:val="244583" w:themeColor="accent2" w:themeShade="80"/>
                              <w:sz w:val="28"/>
                              <w:szCs w:val="28"/>
                            </w:rPr>
                          </w:pPr>
                        </w:p>
                      </w:txbxContent>
                    </v:textbox>
                    <w10:wrap anchorx="margin" anchory="page"/>
                  </v:rect>
                </w:pict>
              </mc:Fallback>
            </mc:AlternateContent>
          </w:r>
          <w:r w:rsidR="00CC1AAF">
            <w:rPr>
              <w:rFonts w:ascii="Century Schoolbook" w:hAnsi="Century Schoolbook"/>
              <w:i/>
              <w:iCs/>
              <w:smallCaps/>
              <w:noProof/>
              <w:color w:val="4F271C"/>
              <w:spacing w:val="5"/>
              <w:sz w:val="32"/>
              <w:szCs w:val="32"/>
              <w:lang w:val="en-AU" w:eastAsia="en-AU"/>
            </w:rPr>
            <mc:AlternateContent>
              <mc:Choice Requires="wps">
                <w:drawing>
                  <wp:anchor distT="0" distB="0" distL="114300" distR="114300" simplePos="0" relativeHeight="251667968" behindDoc="0" locked="0" layoutInCell="0" allowOverlap="1" wp14:anchorId="58842C5D" wp14:editId="61A6DA9A">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BF717F" w14:textId="4705D444" w:rsidR="00BF4EE3" w:rsidRDefault="00185776">
                                <w:pPr>
                                  <w:spacing w:after="100"/>
                                  <w:rPr>
                                    <w:color w:val="E65B01" w:themeColor="accent1" w:themeShade="BF"/>
                                    <w:sz w:val="24"/>
                                    <w:szCs w:val="24"/>
                                  </w:rPr>
                                </w:pPr>
                                <w:sdt>
                                  <w:sdtPr>
                                    <w:rPr>
                                      <w:color w:val="E65B01" w:themeColor="accent1" w:themeShade="BF"/>
                                      <w:sz w:val="24"/>
                                      <w:szCs w:val="24"/>
                                    </w:rPr>
                                    <w:alias w:val="Author"/>
                                    <w:id w:val="280430085"/>
                                    <w:text/>
                                  </w:sdtPr>
                                  <w:sdtEndPr/>
                                  <w:sdtContent>
                                    <w:r w:rsidR="00BF4EE3">
                                      <w:rPr>
                                        <w:color w:val="E65B01" w:themeColor="accent1" w:themeShade="BF"/>
                                        <w:sz w:val="24"/>
                                        <w:szCs w:val="24"/>
                                      </w:rPr>
                                      <w:t>Anosh S</w:t>
                                    </w:r>
                                  </w:sdtContent>
                                </w:sdt>
                              </w:p>
                              <w:p w14:paraId="407204A1" w14:textId="7DC573AA" w:rsidR="00BF4EE3" w:rsidRDefault="00BF4EE3">
                                <w:pPr>
                                  <w:spacing w:after="100"/>
                                  <w:rPr>
                                    <w:color w:val="E65B01" w:themeColor="accent1" w:themeShade="BF"/>
                                  </w:rPr>
                                </w:pP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58842C5D" id="Rectangle 54" o:spid="_x0000_s1027" style="position:absolute;margin-left:0;margin-top:0;width:367pt;height:64.25pt;z-index:251667968;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" o:allowincell="f" stroked="f">
                    <v:textbox>
                      <w:txbxContent>
                        <w:p w14:paraId="79BF717F" w14:textId="4705D444" w:rsidR="00BF4EE3" w:rsidRDefault="00BF4EE3">
                          <w:pPr>
                            <w:spacing w:after="100"/>
                            <w:rPr>
                              <w:color w:val="E65B01" w:themeColor="accent1" w:themeShade="BF"/>
                              <w:sz w:val="24"/>
                              <w:szCs w:val="24"/>
                            </w:rPr>
                          </w:pPr>
                          <w:sdt>
                            <w:sdtPr>
                              <w:rPr>
                                <w:color w:val="E65B01" w:themeColor="accent1" w:themeShade="BF"/>
                                <w:sz w:val="24"/>
                                <w:szCs w:val="24"/>
                              </w:rPr>
                              <w:alias w:val="Author"/>
                              <w:id w:val="280430085"/>
                              <w:text/>
                            </w:sdtPr>
                            <w:sdtContent>
                              <w:r>
                                <w:rPr>
                                  <w:color w:val="E65B01" w:themeColor="accent1" w:themeShade="BF"/>
                                  <w:sz w:val="24"/>
                                  <w:szCs w:val="24"/>
                                </w:rPr>
                                <w:t>Anosh S</w:t>
                              </w:r>
                            </w:sdtContent>
                          </w:sdt>
                        </w:p>
                        <w:p w14:paraId="407204A1" w14:textId="7DC573AA" w:rsidR="00BF4EE3" w:rsidRDefault="00BF4EE3">
                          <w:pPr>
                            <w:spacing w:after="100"/>
                            <w:rPr>
                              <w:color w:val="E65B01" w:themeColor="accent1" w:themeShade="BF"/>
                            </w:rPr>
                          </w:pPr>
                        </w:p>
                      </w:txbxContent>
                    </v:textbox>
                    <w10:wrap anchorx="margin" anchory="margin"/>
                  </v:rect>
                </w:pict>
              </mc:Fallback>
            </mc:AlternateContent>
          </w:r>
          <w:r w:rsidR="00CC1AAF">
            <w:rPr>
              <w:i/>
              <w:iCs/>
              <w:smallCaps/>
              <w:color w:val="575F6D" w:themeColor="text2"/>
              <w:spacing w:val="5"/>
              <w:sz w:val="24"/>
              <w:szCs w:val="24"/>
            </w:rPr>
            <w:br w:type="page"/>
          </w:r>
        </w:sdtContent>
      </w:sdt>
      <w:r w:rsidR="00CC1AAF">
        <w:rPr>
          <w:noProof/>
          <w:szCs w:val="52"/>
          <w:lang w:val="en-AU" w:eastAsia="en-AU"/>
        </w:rPr>
        <mc:AlternateContent>
          <mc:Choice Requires="wpg">
            <w:drawing>
              <wp:anchor distT="0" distB="0" distL="114300" distR="114300" simplePos="0" relativeHeight="251641344" behindDoc="0" locked="0" layoutInCell="1" allowOverlap="1" wp14:anchorId="591D3896" wp14:editId="5110A8E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36ED11" id="Group 62" o:spid="_x0000_s1026" style="position:absolute;margin-left:0;margin-top:10in;width:43.2pt;height:43.2pt;z-index:2516413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2368" behindDoc="0" locked="0" layoutInCell="1" allowOverlap="1" wp14:anchorId="072BD081" wp14:editId="36EA95A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86961D" id="Group 59" o:spid="_x0000_s1026" style="position:absolute;margin-left:0;margin-top:10in;width:43.2pt;height:43.2pt;z-index:251642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3392" behindDoc="0" locked="0" layoutInCell="1" allowOverlap="1" wp14:anchorId="607B97EE" wp14:editId="0080801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9D9B77" id="Group 56" o:spid="_x0000_s1026" style="position:absolute;margin-left:0;margin-top:10in;width:43.2pt;height:43.2pt;z-index:2516433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4416" behindDoc="0" locked="0" layoutInCell="1" allowOverlap="1" wp14:anchorId="5CBFE600" wp14:editId="48E7657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C17152" id="Group 53" o:spid="_x0000_s1026" style="position:absolute;margin-left:0;margin-top:10in;width:43.2pt;height:43.2pt;z-index:251644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5440" behindDoc="0" locked="0" layoutInCell="1" allowOverlap="1" wp14:anchorId="702B8461" wp14:editId="50825F6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AF0054" id="Group 50" o:spid="_x0000_s1026" style="position:absolute;margin-left:0;margin-top:10in;width:43.2pt;height:43.2pt;z-index:251645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6464" behindDoc="0" locked="0" layoutInCell="1" allowOverlap="1" wp14:anchorId="34927DBC" wp14:editId="72EE592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1540CC" id="Group 47" o:spid="_x0000_s1026" style="position:absolute;margin-left:0;margin-top:10in;width:43.2pt;height:43.2pt;z-index:251646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7488" behindDoc="0" locked="0" layoutInCell="1" allowOverlap="1" wp14:anchorId="3CE02948" wp14:editId="7E9C747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25D719" id="Group 44" o:spid="_x0000_s1026" style="position:absolute;margin-left:0;margin-top:10in;width:43.2pt;height:43.2pt;z-index:2516474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8512" behindDoc="0" locked="0" layoutInCell="1" allowOverlap="1" wp14:anchorId="532CD3BE" wp14:editId="79C40A0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96134A" id="Group 41" o:spid="_x0000_s1026" style="position:absolute;margin-left:0;margin-top:10in;width:43.2pt;height:43.2pt;z-index:251648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9536" behindDoc="0" locked="0" layoutInCell="1" allowOverlap="1" wp14:anchorId="70C24905" wp14:editId="68783CE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B39BB1" id="Group 38" o:spid="_x0000_s1026" style="position:absolute;margin-left:0;margin-top:10in;width:43.2pt;height:43.2pt;z-index:2516495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0560" behindDoc="0" locked="0" layoutInCell="1" allowOverlap="1" wp14:anchorId="67C63087" wp14:editId="3940A27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3FBFC4" id="Group 35" o:spid="_x0000_s1026" style="position:absolute;margin-left:0;margin-top:10in;width:43.2pt;height:43.2pt;z-index:2516505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1584" behindDoc="0" locked="0" layoutInCell="1" allowOverlap="1" wp14:anchorId="7FA610B0" wp14:editId="20DB1F2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8063A8" id="Group 32" o:spid="_x0000_s1026" style="position:absolute;margin-left:0;margin-top:10in;width:43.2pt;height:43.2pt;z-index:251651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2608" behindDoc="0" locked="0" layoutInCell="1" allowOverlap="1" wp14:anchorId="1146241C" wp14:editId="4AE407F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45ED99" id="Group 29" o:spid="_x0000_s1026" style="position:absolute;margin-left:0;margin-top:10in;width:43.2pt;height:43.2pt;z-index:251652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3632" behindDoc="0" locked="0" layoutInCell="1" allowOverlap="1" wp14:anchorId="29122E47" wp14:editId="39861F5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4BB24E" id="Group 26" o:spid="_x0000_s1026" style="position:absolute;margin-left:0;margin-top:10in;width:43.2pt;height:43.2pt;z-index:2516536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5680" behindDoc="0" locked="0" layoutInCell="1" allowOverlap="1" wp14:anchorId="696CA292" wp14:editId="07A598B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821784" id="Group 23" o:spid="_x0000_s1026" style="position:absolute;margin-left:0;margin-top:10in;width:43.2pt;height:43.2pt;z-index:251655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6704" behindDoc="0" locked="0" layoutInCell="1" allowOverlap="1" wp14:anchorId="76DFE6D0" wp14:editId="06A6A6F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9B440B" id="Group 20" o:spid="_x0000_s1026" style="position:absolute;margin-left:0;margin-top:10in;width:43.2pt;height:43.2pt;z-index:2516567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7728" behindDoc="0" locked="0" layoutInCell="1" allowOverlap="1" wp14:anchorId="425FE656" wp14:editId="7414493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4EBBF6" id="Group 17" o:spid="_x0000_s1026" style="position:absolute;margin-left:0;margin-top:10in;width:43.2pt;height:43.2pt;z-index:2516577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8752" behindDoc="0" locked="0" layoutInCell="1" allowOverlap="1" wp14:anchorId="49495989" wp14:editId="1DFCAA2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F0E485" id="Group 14" o:spid="_x0000_s1026" style="position:absolute;margin-left:0;margin-top:10in;width:43.2pt;height:43.2pt;z-index:251658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9776" behindDoc="0" locked="0" layoutInCell="1" allowOverlap="1" wp14:anchorId="011925D1" wp14:editId="3CCC6F8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7635C5" id="Group 11" o:spid="_x0000_s1026" style="position:absolute;margin-left:0;margin-top:10in;width:43.2pt;height:43.2pt;z-index:2516597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0800" behindDoc="0" locked="0" layoutInCell="1" allowOverlap="1" wp14:anchorId="09DEAAFE" wp14:editId="3E528C4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C96AD6" id="Group 8" o:spid="_x0000_s1026" style="position:absolute;margin-left:0;margin-top:10in;width:43.2pt;height:43.2pt;z-index:2516608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1824" behindDoc="0" locked="0" layoutInCell="1" allowOverlap="1" wp14:anchorId="7FDBFD2B" wp14:editId="358C4D1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8236C9" id="Group 5" o:spid="_x0000_s1026" style="position:absolute;margin-left:0;margin-top:10in;width:43.2pt;height:43.2pt;z-index:251661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2848" behindDoc="0" locked="0" layoutInCell="1" allowOverlap="1" wp14:anchorId="627719FD" wp14:editId="0E2CF18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14CD" id="Group 2" o:spid="_x0000_s1026" style="position:absolute;margin-left:0;margin-top:10in;width:43.2pt;height:43.2pt;z-index:2516628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p>
    <w:p w14:paraId="066B591D" w14:textId="047C4B3F" w:rsidR="000C283D" w:rsidRDefault="004E6B49" w:rsidP="004E6B49">
      <w:pPr>
        <w:pStyle w:val="Title"/>
      </w:pPr>
      <w:r>
        <w:lastRenderedPageBreak/>
        <w:t>Task A – Moneyball</w:t>
      </w:r>
    </w:p>
    <w:p w14:paraId="016F8543" w14:textId="24BF490B" w:rsidR="004E6B49" w:rsidRDefault="004E6B49" w:rsidP="004E6B49">
      <w:pPr>
        <w:pStyle w:val="Heading1"/>
      </w:pPr>
      <w:r>
        <w:t>Introduction</w:t>
      </w:r>
    </w:p>
    <w:p w14:paraId="275E27BC" w14:textId="77777777" w:rsidR="00C13FF8" w:rsidRP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Predictive analytics can empower investor decision making in the real estate market with knowledge that can result in more strategic plays to maximise return. To be more specific, through investors being able to predict the price of a house based on particular characteristics, an evaluation of risks and rewards can be derived from predicted returns. Therefore, the benefits of machine learning model predictions is that it works in favour for both housing buyers and sellers.</w:t>
      </w:r>
    </w:p>
    <w:p w14:paraId="622710C4" w14:textId="4038D26F" w:rsidR="00C13FF8" w:rsidRP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Typically, investor evaluations of houses have required a natural intuition and manual brute force comparison of housing characteristics to understand the value of particular houses. Thus, an individual trying to enter the real estate market can be burdened and easily intimidated by the large quantities of data available, for self-research. Hence, it is the appeal of predictive analytics in being able to automate most housing research. As a result, this should ease evaluations overall through greater efficiency, and </w:t>
      </w:r>
      <w:r>
        <w:rPr>
          <w:rFonts w:asciiTheme="minorHAnsi" w:hAnsiTheme="minorHAnsi"/>
          <w:smallCaps w:val="0"/>
          <w:spacing w:val="0"/>
          <w:sz w:val="20"/>
          <w:szCs w:val="20"/>
        </w:rPr>
        <w:t xml:space="preserve">offering </w:t>
      </w:r>
      <w:r w:rsidRPr="00C13FF8">
        <w:rPr>
          <w:rFonts w:asciiTheme="minorHAnsi" w:hAnsiTheme="minorHAnsi"/>
          <w:smallCaps w:val="0"/>
          <w:spacing w:val="0"/>
          <w:sz w:val="20"/>
          <w:szCs w:val="20"/>
        </w:rPr>
        <w:t xml:space="preserve">potentially more reliable and accurate means to determining house prices. </w:t>
      </w:r>
    </w:p>
    <w:p w14:paraId="726631B0" w14:textId="04EDDD14" w:rsid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Overall, four different models were constructed, each producing varying results. The performance difference between these models were relatively large, but understandable when examining the underlying concepts of each of the models. Therefore, the predictive capabilities of the best model could be used to its greatest potential, and its benefits fully expounded upon, if the limitations of the model are understood and the appropriate domain knowledge </w:t>
      </w:r>
      <w:r>
        <w:rPr>
          <w:rFonts w:asciiTheme="minorHAnsi" w:hAnsiTheme="minorHAnsi"/>
          <w:smallCaps w:val="0"/>
          <w:spacing w:val="0"/>
          <w:sz w:val="20"/>
          <w:szCs w:val="20"/>
        </w:rPr>
        <w:t xml:space="preserve">is </w:t>
      </w:r>
      <w:r w:rsidRPr="00C13FF8">
        <w:rPr>
          <w:rFonts w:asciiTheme="minorHAnsi" w:hAnsiTheme="minorHAnsi"/>
          <w:smallCaps w:val="0"/>
          <w:spacing w:val="0"/>
          <w:sz w:val="20"/>
          <w:szCs w:val="20"/>
        </w:rPr>
        <w:t>applied when drawing any conclusions.</w:t>
      </w:r>
    </w:p>
    <w:p w14:paraId="5671CB2B" w14:textId="172B4797" w:rsidR="003E7DE7" w:rsidRDefault="00333990" w:rsidP="00C13FF8">
      <w:pPr>
        <w:pStyle w:val="Heading1"/>
      </w:pPr>
      <w:r>
        <w:t xml:space="preserve">Exploratory </w:t>
      </w:r>
      <w:r w:rsidR="008B5719">
        <w:t>Data Analysis</w:t>
      </w:r>
    </w:p>
    <w:p w14:paraId="74BF6C6F" w14:textId="697B27ED" w:rsidR="008B5719" w:rsidRDefault="00B37B58" w:rsidP="00756786">
      <w:pPr>
        <w:jc w:val="both"/>
      </w:pPr>
      <w:r>
        <w:t xml:space="preserve">Insight into the training and test dataset, </w:t>
      </w:r>
      <w:r w:rsidR="006269EA">
        <w:t>and the training set has 1570 observations while the test set has 1210 observations. Moreover, there are 80 different possible features that can be used to predict “</w:t>
      </w:r>
      <w:proofErr w:type="spellStart"/>
      <w:r w:rsidR="006269EA">
        <w:t>SalePrice</w:t>
      </w:r>
      <w:proofErr w:type="spellEnd"/>
      <w:r w:rsidR="006269EA">
        <w:t xml:space="preserve">”. </w:t>
      </w:r>
    </w:p>
    <w:p w14:paraId="2179FF9D" w14:textId="77777777" w:rsidR="006269EA" w:rsidRPr="006269EA"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Train dataset has 1570 rows and 81 columns.</w:t>
      </w:r>
    </w:p>
    <w:p w14:paraId="16D2D013" w14:textId="604FF8EF" w:rsidR="00B37B58"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Test dataset has 1210 rows and 80 columns.</w:t>
      </w:r>
    </w:p>
    <w:p w14:paraId="5FB1826D" w14:textId="3C50A469" w:rsidR="00F005A9" w:rsidRPr="00F005A9" w:rsidRDefault="00F005A9" w:rsidP="00F005A9">
      <w:pPr>
        <w:rPr>
          <w:sz w:val="14"/>
          <w:szCs w:val="14"/>
        </w:rPr>
      </w:pPr>
      <w:r w:rsidRPr="00F005A9">
        <w:rPr>
          <w:sz w:val="14"/>
          <w:szCs w:val="14"/>
        </w:rPr>
        <w:t>(figure 1)</w:t>
      </w:r>
    </w:p>
    <w:p w14:paraId="1936BFAC" w14:textId="6F55D7F6" w:rsidR="00B37B58" w:rsidRDefault="00F005A9" w:rsidP="00756786">
      <w:pPr>
        <w:jc w:val="both"/>
      </w:pPr>
      <w:r>
        <w:t>Examining into whether NA values would be a problem gave that with none being present it would not be an issue of concern. This should effectively ease the analytical process with less cleaning required.</w:t>
      </w:r>
    </w:p>
    <w:p w14:paraId="4B4AE10B" w14:textId="293969F8" w:rsidR="00C361A4" w:rsidRDefault="00C361A4" w:rsidP="00756786">
      <w:pPr>
        <w:jc w:val="both"/>
      </w:pPr>
      <w:r>
        <w:t xml:space="preserve">There are a number of columns with missing values. Once the best features have been selected </w:t>
      </w:r>
      <w:r w:rsidR="008267DC">
        <w:t>the observations containing the NA values will be identified and dealt with accordingly.</w:t>
      </w:r>
    </w:p>
    <w:p w14:paraId="65349181" w14:textId="229814DD" w:rsidR="00F005A9" w:rsidRDefault="008267DC" w:rsidP="001142C5">
      <w:pPr>
        <w:pStyle w:val="HTMLPreformatted"/>
        <w:shd w:val="clear" w:color="auto" w:fill="E3E4E6" w:themeFill="accent6" w:themeFillTint="33"/>
        <w:wordWrap w:val="0"/>
        <w:textAlignment w:val="baseline"/>
        <w:rPr>
          <w:color w:val="000000"/>
          <w:sz w:val="21"/>
          <w:szCs w:val="21"/>
        </w:rPr>
      </w:pPr>
      <w:r w:rsidRPr="008267DC">
        <w:rPr>
          <w:color w:val="000000"/>
          <w:sz w:val="21"/>
          <w:szCs w:val="21"/>
        </w:rPr>
        <w:t>There are 24 columns in train dataset with missing values.</w:t>
      </w:r>
    </w:p>
    <w:p w14:paraId="2684AA3B" w14:textId="2A66B59A" w:rsidR="00F005A9" w:rsidRPr="00F005A9" w:rsidRDefault="00F005A9" w:rsidP="00F005A9">
      <w:pPr>
        <w:rPr>
          <w:sz w:val="14"/>
          <w:szCs w:val="14"/>
        </w:rPr>
      </w:pPr>
      <w:r w:rsidRPr="00F005A9">
        <w:rPr>
          <w:sz w:val="14"/>
          <w:szCs w:val="14"/>
        </w:rPr>
        <w:t xml:space="preserve">(figure </w:t>
      </w:r>
      <w:r>
        <w:rPr>
          <w:sz w:val="14"/>
          <w:szCs w:val="14"/>
        </w:rPr>
        <w:t>2</w:t>
      </w:r>
      <w:r w:rsidRPr="00F005A9">
        <w:rPr>
          <w:sz w:val="14"/>
          <w:szCs w:val="14"/>
        </w:rPr>
        <w:t>)</w:t>
      </w:r>
    </w:p>
    <w:p w14:paraId="272B470B" w14:textId="3D8D88A8" w:rsidR="008267DC" w:rsidRDefault="00716284" w:rsidP="00756786">
      <w:pPr>
        <w:jc w:val="both"/>
      </w:pPr>
      <w:r w:rsidRPr="00716284">
        <w:lastRenderedPageBreak/>
        <w:t xml:space="preserve">Identifying the datatypes of each column, </w:t>
      </w:r>
      <w:r w:rsidR="008267DC">
        <w:t>there are a number of qualitative variables that may require dummy variables to be created for these. This will be applied after an individual inspection of each of the variables in feature engineering.</w:t>
      </w:r>
    </w:p>
    <w:p w14:paraId="680DDFCD"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MS </w:t>
      </w:r>
      <w:proofErr w:type="spellStart"/>
      <w:r>
        <w:rPr>
          <w:color w:val="000000"/>
          <w:sz w:val="21"/>
          <w:szCs w:val="21"/>
        </w:rPr>
        <w:t>SubClass</w:t>
      </w:r>
      <w:proofErr w:type="spellEnd"/>
      <w:r>
        <w:rPr>
          <w:color w:val="000000"/>
          <w:sz w:val="21"/>
          <w:szCs w:val="21"/>
        </w:rPr>
        <w:t xml:space="preserve">          int64</w:t>
      </w:r>
    </w:p>
    <w:p w14:paraId="774FA0F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MS Zoning           object</w:t>
      </w:r>
    </w:p>
    <w:p w14:paraId="44E05B8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Frontage       float64</w:t>
      </w:r>
    </w:p>
    <w:p w14:paraId="6E255FC7"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Area             int64</w:t>
      </w:r>
    </w:p>
    <w:p w14:paraId="2AD8458A"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Street              object</w:t>
      </w:r>
    </w:p>
    <w:p w14:paraId="45F07681"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Alley               object</w:t>
      </w:r>
    </w:p>
    <w:p w14:paraId="34FF159F" w14:textId="77777777" w:rsidR="00573131" w:rsidRDefault="00573131" w:rsidP="00573131">
      <w:pPr>
        <w:shd w:val="clear" w:color="auto" w:fill="E3E4E6" w:themeFill="accent6" w:themeFillTint="33"/>
      </w:pPr>
      <w:r>
        <w:t>…</w:t>
      </w:r>
    </w:p>
    <w:p w14:paraId="79C079CE" w14:textId="30C6C91A" w:rsidR="00573131" w:rsidRPr="00573131" w:rsidRDefault="00573131" w:rsidP="00573131">
      <w:pPr>
        <w:rPr>
          <w:sz w:val="14"/>
          <w:szCs w:val="14"/>
        </w:rPr>
      </w:pPr>
      <w:r w:rsidRPr="00F005A9">
        <w:rPr>
          <w:sz w:val="14"/>
          <w:szCs w:val="14"/>
        </w:rPr>
        <w:t xml:space="preserve">(figure </w:t>
      </w:r>
      <w:r>
        <w:rPr>
          <w:sz w:val="14"/>
          <w:szCs w:val="14"/>
        </w:rPr>
        <w:t xml:space="preserve">3 - </w:t>
      </w:r>
      <w:r w:rsidRPr="00E83AB7">
        <w:rPr>
          <w:sz w:val="14"/>
          <w:szCs w:val="14"/>
        </w:rPr>
        <w:t>view full output in appendix i</w:t>
      </w:r>
      <w:r w:rsidRPr="00F005A9">
        <w:rPr>
          <w:sz w:val="14"/>
          <w:szCs w:val="14"/>
        </w:rPr>
        <w:t>)</w:t>
      </w:r>
    </w:p>
    <w:p w14:paraId="41F05997" w14:textId="0A5ED3BD" w:rsidR="008267DC" w:rsidRDefault="00EB6FC1" w:rsidP="00756786">
      <w:pPr>
        <w:jc w:val="both"/>
      </w:pPr>
      <w:r>
        <w:rPr>
          <w:noProof/>
        </w:rPr>
        <w:drawing>
          <wp:anchor distT="0" distB="0" distL="114300" distR="114300" simplePos="0" relativeHeight="251745792" behindDoc="0" locked="0" layoutInCell="1" allowOverlap="1" wp14:anchorId="000C5AEA" wp14:editId="039B6AB9">
            <wp:simplePos x="0" y="0"/>
            <wp:positionH relativeFrom="margin">
              <wp:posOffset>2698115</wp:posOffset>
            </wp:positionH>
            <wp:positionV relativeFrom="paragraph">
              <wp:posOffset>2503805</wp:posOffset>
            </wp:positionV>
            <wp:extent cx="3178810" cy="2118995"/>
            <wp:effectExtent l="0" t="0" r="254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810"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049206CD" wp14:editId="6274CE08">
            <wp:simplePos x="0" y="0"/>
            <wp:positionH relativeFrom="column">
              <wp:posOffset>-300355</wp:posOffset>
            </wp:positionH>
            <wp:positionV relativeFrom="paragraph">
              <wp:posOffset>2517140</wp:posOffset>
            </wp:positionV>
            <wp:extent cx="3195320" cy="2130425"/>
            <wp:effectExtent l="0" t="0" r="5080" b="317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5320" cy="2130425"/>
                    </a:xfrm>
                    <a:prstGeom prst="rect">
                      <a:avLst/>
                    </a:prstGeom>
                    <a:noFill/>
                    <a:ln>
                      <a:noFill/>
                    </a:ln>
                  </pic:spPr>
                </pic:pic>
              </a:graphicData>
            </a:graphic>
          </wp:anchor>
        </w:drawing>
      </w:r>
      <w:r>
        <w:rPr>
          <w:noProof/>
        </w:rPr>
        <w:drawing>
          <wp:anchor distT="0" distB="0" distL="114300" distR="114300" simplePos="0" relativeHeight="251743744" behindDoc="0" locked="0" layoutInCell="1" allowOverlap="1" wp14:anchorId="07B5C803" wp14:editId="75574DE6">
            <wp:simplePos x="0" y="0"/>
            <wp:positionH relativeFrom="column">
              <wp:posOffset>2694940</wp:posOffset>
            </wp:positionH>
            <wp:positionV relativeFrom="paragraph">
              <wp:posOffset>508359</wp:posOffset>
            </wp:positionV>
            <wp:extent cx="3242310" cy="2162175"/>
            <wp:effectExtent l="0" t="0" r="0"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31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720" behindDoc="0" locked="0" layoutInCell="1" allowOverlap="1" wp14:anchorId="0A90E17A" wp14:editId="0F88539D">
            <wp:simplePos x="0" y="0"/>
            <wp:positionH relativeFrom="column">
              <wp:posOffset>-318770</wp:posOffset>
            </wp:positionH>
            <wp:positionV relativeFrom="paragraph">
              <wp:posOffset>508635</wp:posOffset>
            </wp:positionV>
            <wp:extent cx="3214370" cy="2143125"/>
            <wp:effectExtent l="0" t="0" r="5080"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43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2D7">
        <w:t>Before identifying the most ideal features, we will first delve into each of the variables to ensure that the data is logically consistent i.e. the values correspond logically with the variable that the data is trying to describe.</w:t>
      </w:r>
      <w:r w:rsidR="007F081C" w:rsidRPr="007F081C">
        <w:t xml:space="preserve"> </w:t>
      </w:r>
    </w:p>
    <w:p w14:paraId="173ACF34" w14:textId="5F997790" w:rsidR="00425BB6" w:rsidRDefault="007F081C" w:rsidP="00756786">
      <w:pPr>
        <w:jc w:val="both"/>
      </w:pPr>
      <w:r w:rsidRPr="007F081C">
        <w:t xml:space="preserve"> </w:t>
      </w:r>
    </w:p>
    <w:p w14:paraId="08EDF8AE" w14:textId="72ED9DD9" w:rsidR="00E83AB7" w:rsidRPr="00EB6FC1" w:rsidRDefault="00E83AB7">
      <w:pPr>
        <w:rPr>
          <w:sz w:val="14"/>
          <w:szCs w:val="14"/>
        </w:rPr>
      </w:pPr>
      <w:r w:rsidRPr="00F005A9">
        <w:rPr>
          <w:sz w:val="14"/>
          <w:szCs w:val="14"/>
        </w:rPr>
        <w:t xml:space="preserve">(figure </w:t>
      </w:r>
      <w:r>
        <w:rPr>
          <w:sz w:val="14"/>
          <w:szCs w:val="14"/>
        </w:rPr>
        <w:t>4 – refer to all other plots in appendix ii</w:t>
      </w:r>
      <w:r w:rsidRPr="00F005A9">
        <w:rPr>
          <w:sz w:val="14"/>
          <w:szCs w:val="14"/>
        </w:rPr>
        <w:t>)</w:t>
      </w:r>
    </w:p>
    <w:p w14:paraId="68DD3810" w14:textId="20CD83C5" w:rsidR="00E83AB7" w:rsidRDefault="00922850" w:rsidP="00756786">
      <w:pPr>
        <w:jc w:val="both"/>
      </w:pPr>
      <w:r>
        <w:t>Nothing too unusual is noticeable in the data, however there is some skewness to a number of the features.</w:t>
      </w:r>
    </w:p>
    <w:p w14:paraId="0744F2D0" w14:textId="77777777" w:rsidR="00EB6FC1" w:rsidRDefault="00EB6FC1" w:rsidP="00756786">
      <w:pPr>
        <w:jc w:val="both"/>
      </w:pPr>
    </w:p>
    <w:p w14:paraId="762CBB5E" w14:textId="03719D53" w:rsidR="00FF57DA" w:rsidRDefault="00A979C0" w:rsidP="00756786">
      <w:pPr>
        <w:jc w:val="both"/>
      </w:pPr>
      <w:r w:rsidRPr="00A979C0">
        <w:lastRenderedPageBreak/>
        <w:t>Using an IQR approach to identify outliers</w:t>
      </w:r>
      <w:r>
        <w:t>,</w:t>
      </w:r>
      <w:r w:rsidRPr="00A979C0">
        <w:t xml:space="preserve"> these should be noted. </w:t>
      </w:r>
    </w:p>
    <w:p w14:paraId="16D20400" w14:textId="77777777" w:rsidR="00922850" w:rsidRDefault="00922850" w:rsidP="00EB6FC1">
      <w:pPr>
        <w:pStyle w:val="HTMLPreformatted"/>
        <w:shd w:val="clear" w:color="auto" w:fill="E3E4E6" w:themeFill="accent6" w:themeFillTint="33"/>
        <w:wordWrap w:val="0"/>
        <w:textAlignment w:val="baseline"/>
        <w:rPr>
          <w:color w:val="000000"/>
          <w:sz w:val="21"/>
          <w:szCs w:val="21"/>
        </w:rPr>
      </w:pPr>
      <w:r w:rsidRPr="00922850">
        <w:rPr>
          <w:color w:val="000000"/>
          <w:sz w:val="21"/>
          <w:szCs w:val="21"/>
          <w:shd w:val="clear" w:color="auto" w:fill="E3E4E6" w:themeFill="accent6" w:themeFillTint="33"/>
        </w:rPr>
        <w:t>The dataset has 966 outliers.</w:t>
      </w:r>
    </w:p>
    <w:p w14:paraId="6425CA0D" w14:textId="0B191177" w:rsidR="00BD6A27" w:rsidRPr="00BD6A27" w:rsidRDefault="00BD6A27">
      <w:pPr>
        <w:rPr>
          <w:sz w:val="14"/>
          <w:szCs w:val="14"/>
        </w:rPr>
      </w:pPr>
      <w:r w:rsidRPr="00F005A9">
        <w:rPr>
          <w:sz w:val="14"/>
          <w:szCs w:val="14"/>
        </w:rPr>
        <w:t xml:space="preserve">(figure </w:t>
      </w:r>
      <w:r w:rsidR="00922850">
        <w:rPr>
          <w:sz w:val="14"/>
          <w:szCs w:val="14"/>
        </w:rPr>
        <w:t>5</w:t>
      </w:r>
      <w:r w:rsidRPr="00F005A9">
        <w:rPr>
          <w:sz w:val="14"/>
          <w:szCs w:val="14"/>
        </w:rPr>
        <w:t>)</w:t>
      </w:r>
    </w:p>
    <w:p w14:paraId="6689A203" w14:textId="2AFEC082" w:rsidR="005A2DD4" w:rsidRDefault="00922850" w:rsidP="00922850">
      <w:pPr>
        <w:jc w:val="both"/>
      </w:pPr>
      <w:r>
        <w:t>Since, there were 966 observations that contain at least one outlier under one of its features, this represents a significant proportion of the train dataset and thus were not ignored in training.</w:t>
      </w:r>
    </w:p>
    <w:p w14:paraId="390645D8" w14:textId="7A05A66E" w:rsidR="005A2DD4" w:rsidRDefault="00725A54" w:rsidP="00725A54">
      <w:pPr>
        <w:pStyle w:val="Heading1"/>
      </w:pPr>
      <w:r>
        <w:t>Feature Engineering</w:t>
      </w:r>
    </w:p>
    <w:p w14:paraId="6047A2DA" w14:textId="3C15CBA4" w:rsidR="009F1EDF" w:rsidRDefault="009F1EDF" w:rsidP="00756786">
      <w:pPr>
        <w:jc w:val="both"/>
      </w:pPr>
      <w:r>
        <w:t>First, we will examine for the most relevant numerical variables in the dataset. Later, the best selected categorical features will be converted to dummies so that they can be usable for predictive modelling.</w:t>
      </w:r>
    </w:p>
    <w:p w14:paraId="2B322048" w14:textId="2B5F481E" w:rsidR="009F1EDF" w:rsidRDefault="009F1EDF" w:rsidP="00756786">
      <w:pPr>
        <w:jc w:val="both"/>
      </w:pPr>
      <w:r>
        <w:t xml:space="preserve">Subtracting the </w:t>
      </w:r>
      <w:proofErr w:type="gramStart"/>
      <w:r>
        <w:t>year</w:t>
      </w:r>
      <w:proofErr w:type="gramEnd"/>
      <w:r>
        <w:t xml:space="preserve"> it was sold in to the year it was constructed the new variable ‘Age’ was created. Also, subtracting the last year it was remodeled or had additions made to the house to the year it was sold was added as the “Last </w:t>
      </w:r>
      <w:proofErr w:type="spellStart"/>
      <w:r>
        <w:t>remod</w:t>
      </w:r>
      <w:proofErr w:type="spellEnd"/>
      <w:r>
        <w:t>/add” feature.</w:t>
      </w:r>
      <w:r w:rsidR="00EB6FC1">
        <w:t xml:space="preserve"> </w:t>
      </w:r>
      <w:r w:rsidR="00EB6FC1" w:rsidRPr="00EB6FC1">
        <w:t xml:space="preserve">The same was also done for "Garage </w:t>
      </w:r>
      <w:proofErr w:type="spellStart"/>
      <w:r w:rsidR="00EB6FC1" w:rsidRPr="00EB6FC1">
        <w:t>Yr</w:t>
      </w:r>
      <w:proofErr w:type="spellEnd"/>
      <w:r w:rsidR="00EB6FC1" w:rsidRPr="00EB6FC1">
        <w:t xml:space="preserve"> </w:t>
      </w:r>
      <w:proofErr w:type="spellStart"/>
      <w:r w:rsidR="00EB6FC1" w:rsidRPr="00EB6FC1">
        <w:t>Blt</w:t>
      </w:r>
      <w:proofErr w:type="spellEnd"/>
      <w:r w:rsidR="00EB6FC1" w:rsidRPr="00EB6FC1">
        <w:t>".</w:t>
      </w:r>
    </w:p>
    <w:p w14:paraId="6B8F9344" w14:textId="682A1AD8" w:rsidR="00A547B6" w:rsidRPr="00F0561A" w:rsidRDefault="00F0561A" w:rsidP="00F0561A">
      <w:pPr>
        <w:jc w:val="both"/>
      </w:pPr>
      <w:r>
        <w:rPr>
          <w:noProof/>
        </w:rPr>
        <w:drawing>
          <wp:anchor distT="0" distB="0" distL="114300" distR="114300" simplePos="0" relativeHeight="251756032" behindDoc="0" locked="0" layoutInCell="1" allowOverlap="1" wp14:anchorId="21A46C0E" wp14:editId="5EB4285E">
            <wp:simplePos x="0" y="0"/>
            <wp:positionH relativeFrom="column">
              <wp:posOffset>-411480</wp:posOffset>
            </wp:positionH>
            <wp:positionV relativeFrom="paragraph">
              <wp:posOffset>2356485</wp:posOffset>
            </wp:positionV>
            <wp:extent cx="2918460" cy="1985010"/>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46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056" behindDoc="0" locked="0" layoutInCell="1" allowOverlap="1" wp14:anchorId="0ACCE4B0" wp14:editId="6CFC9BE9">
            <wp:simplePos x="0" y="0"/>
            <wp:positionH relativeFrom="margin">
              <wp:posOffset>2621280</wp:posOffset>
            </wp:positionH>
            <wp:positionV relativeFrom="paragraph">
              <wp:posOffset>2393315</wp:posOffset>
            </wp:positionV>
            <wp:extent cx="3089910" cy="2106930"/>
            <wp:effectExtent l="0" t="0" r="0" b="762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9910"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984" behindDoc="0" locked="0" layoutInCell="1" allowOverlap="1" wp14:anchorId="5C22491B" wp14:editId="1C813129">
            <wp:simplePos x="0" y="0"/>
            <wp:positionH relativeFrom="column">
              <wp:posOffset>2678430</wp:posOffset>
            </wp:positionH>
            <wp:positionV relativeFrom="paragraph">
              <wp:posOffset>357505</wp:posOffset>
            </wp:positionV>
            <wp:extent cx="2994660" cy="204089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040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008" behindDoc="0" locked="0" layoutInCell="1" allowOverlap="1" wp14:anchorId="1A95ECA6" wp14:editId="0A2BC2A6">
            <wp:simplePos x="0" y="0"/>
            <wp:positionH relativeFrom="margin">
              <wp:posOffset>-419100</wp:posOffset>
            </wp:positionH>
            <wp:positionV relativeFrom="paragraph">
              <wp:posOffset>337820</wp:posOffset>
            </wp:positionV>
            <wp:extent cx="2990850" cy="2015490"/>
            <wp:effectExtent l="0" t="0" r="0" b="38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EDF">
        <w:t>The following</w:t>
      </w:r>
      <w:r w:rsidR="00A547B6">
        <w:t xml:space="preserve"> </w:t>
      </w:r>
      <w:r w:rsidR="009F1EDF">
        <w:t>is a series of scatter plots of the numerical features against “</w:t>
      </w:r>
      <w:proofErr w:type="spellStart"/>
      <w:r w:rsidR="009F1EDF">
        <w:t>SalePrice</w:t>
      </w:r>
      <w:proofErr w:type="spellEnd"/>
      <w:r w:rsidR="009F1EDF">
        <w:t>” to understand what relationships may be present between these variables.</w:t>
      </w:r>
    </w:p>
    <w:p w14:paraId="422E60FA" w14:textId="159D4C54" w:rsidR="00FE5F7B" w:rsidRPr="00F005A9" w:rsidRDefault="00FE5F7B" w:rsidP="00FE5F7B">
      <w:pPr>
        <w:rPr>
          <w:sz w:val="14"/>
          <w:szCs w:val="14"/>
        </w:rPr>
      </w:pPr>
      <w:r w:rsidRPr="00F005A9">
        <w:rPr>
          <w:sz w:val="14"/>
          <w:szCs w:val="14"/>
        </w:rPr>
        <w:t xml:space="preserve">(figure </w:t>
      </w:r>
      <w:r w:rsidR="009F1EDF">
        <w:rPr>
          <w:sz w:val="14"/>
          <w:szCs w:val="14"/>
        </w:rPr>
        <w:t>6</w:t>
      </w:r>
      <w:r w:rsidR="00F0561A">
        <w:rPr>
          <w:sz w:val="14"/>
          <w:szCs w:val="14"/>
        </w:rPr>
        <w:t xml:space="preserve"> – refer to all other plots in appendix iii</w:t>
      </w:r>
      <w:r w:rsidRPr="00F005A9">
        <w:rPr>
          <w:sz w:val="14"/>
          <w:szCs w:val="14"/>
        </w:rPr>
        <w:t>)</w:t>
      </w:r>
    </w:p>
    <w:p w14:paraId="76B29C07" w14:textId="7AF251AA" w:rsidR="00412DA3" w:rsidRDefault="00412DA3" w:rsidP="00412DA3">
      <w:pPr>
        <w:jc w:val="both"/>
        <w:rPr>
          <w:noProof/>
        </w:rPr>
      </w:pPr>
      <w:r>
        <w:rPr>
          <w:noProof/>
        </w:rPr>
        <w:lastRenderedPageBreak/>
        <w:t xml:space="preserve">Viewing the scatter plots the best variables </w:t>
      </w:r>
      <w:r w:rsidR="00B154E4">
        <w:rPr>
          <w:noProof/>
        </w:rPr>
        <w:t>that were</w:t>
      </w:r>
      <w:r>
        <w:rPr>
          <w:noProof/>
        </w:rPr>
        <w:t xml:space="preserve"> consider</w:t>
      </w:r>
      <w:r w:rsidR="00B154E4">
        <w:rPr>
          <w:noProof/>
        </w:rPr>
        <w:t>ed</w:t>
      </w:r>
      <w:r>
        <w:rPr>
          <w:noProof/>
        </w:rPr>
        <w:t xml:space="preserve"> </w:t>
      </w:r>
      <w:r w:rsidR="00B154E4">
        <w:rPr>
          <w:noProof/>
        </w:rPr>
        <w:t xml:space="preserve">were </w:t>
      </w:r>
      <w:r>
        <w:rPr>
          <w:noProof/>
        </w:rPr>
        <w:t>"Gr Liv Area", "Garage Area", "Age", "Last remod/add", "Total Bsmt SF", "1st Flr SF", '2nd Flr SF', “BsmtFin SF 1”, “Full Bath”</w:t>
      </w:r>
      <w:r w:rsidR="00B154E4">
        <w:rPr>
          <w:noProof/>
        </w:rPr>
        <w:t xml:space="preserve">, </w:t>
      </w:r>
      <w:r>
        <w:rPr>
          <w:noProof/>
        </w:rPr>
        <w:t>“TotRms AbvGrd</w:t>
      </w:r>
      <w:r w:rsidR="00B154E4">
        <w:rPr>
          <w:noProof/>
        </w:rPr>
        <w:t>”, “</w:t>
      </w:r>
      <w:r>
        <w:rPr>
          <w:noProof/>
        </w:rPr>
        <w:t>Fireplaces</w:t>
      </w:r>
      <w:r w:rsidR="00B154E4">
        <w:rPr>
          <w:noProof/>
        </w:rPr>
        <w:t>” and “</w:t>
      </w:r>
      <w:r>
        <w:rPr>
          <w:noProof/>
        </w:rPr>
        <w:t>Garage Cars</w:t>
      </w:r>
      <w:r w:rsidR="00B154E4">
        <w:rPr>
          <w:noProof/>
        </w:rPr>
        <w:t xml:space="preserve">”. </w:t>
      </w:r>
      <w:r w:rsidR="00B154E4" w:rsidRPr="00B154E4">
        <w:rPr>
          <w:noProof/>
        </w:rPr>
        <w:t>This is due to these showing some form of a non-linear relationship.</w:t>
      </w:r>
    </w:p>
    <w:p w14:paraId="3D33E131" w14:textId="6D222667" w:rsidR="00EB6FC1" w:rsidRDefault="00EB6FC1" w:rsidP="00412DA3">
      <w:pPr>
        <w:jc w:val="both"/>
        <w:rPr>
          <w:noProof/>
        </w:rPr>
      </w:pPr>
      <w:r>
        <w:rPr>
          <w:noProof/>
        </w:rPr>
        <w:t>Since the scatter plots of “Age” and “Garage Age” appeared to have very similar scatter plots these variables were compared for multicollinearity to ensure linear models were not impacted in model construction.</w:t>
      </w:r>
    </w:p>
    <w:p w14:paraId="18C955F6" w14:textId="77777777" w:rsidR="00EB6FC1" w:rsidRPr="00EB6FC1" w:rsidRDefault="00EB6FC1" w:rsidP="00EB6FC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B6FC1">
        <w:rPr>
          <w:rFonts w:ascii="Courier New" w:eastAsia="Times New Roman" w:hAnsi="Courier New" w:cs="Courier New"/>
          <w:color w:val="000000"/>
          <w:sz w:val="21"/>
          <w:szCs w:val="21"/>
        </w:rPr>
        <w:t>0.8281</w:t>
      </w:r>
    </w:p>
    <w:p w14:paraId="5228420A" w14:textId="550F762F" w:rsidR="00EB6FC1" w:rsidRDefault="00EB6FC1" w:rsidP="00412DA3">
      <w:pPr>
        <w:jc w:val="both"/>
        <w:rPr>
          <w:sz w:val="14"/>
          <w:szCs w:val="14"/>
        </w:rPr>
      </w:pPr>
      <w:r w:rsidRPr="00F005A9">
        <w:rPr>
          <w:sz w:val="14"/>
          <w:szCs w:val="14"/>
        </w:rPr>
        <w:t xml:space="preserve">(figure </w:t>
      </w:r>
      <w:r>
        <w:rPr>
          <w:sz w:val="14"/>
          <w:szCs w:val="14"/>
        </w:rPr>
        <w:t>7)</w:t>
      </w:r>
    </w:p>
    <w:p w14:paraId="4D35DB1D" w14:textId="765E5330" w:rsidR="00EB6FC1" w:rsidRDefault="00EB6FC1" w:rsidP="00412DA3">
      <w:pPr>
        <w:jc w:val="both"/>
        <w:rPr>
          <w:noProof/>
        </w:rPr>
      </w:pPr>
      <w:r>
        <w:rPr>
          <w:noProof/>
        </w:rPr>
        <w:t xml:space="preserve">Given that the correlation between the two was found to be relatively high </w:t>
      </w:r>
      <w:r w:rsidR="00405F1E">
        <w:rPr>
          <w:noProof/>
        </w:rPr>
        <w:t>the potential for these to cause potential multicollinearity issues for linear models meant these were removed for linear model feature subsets.</w:t>
      </w:r>
    </w:p>
    <w:p w14:paraId="39FB25F2" w14:textId="1A8BAA42" w:rsidR="00EE0784" w:rsidRDefault="00841C4C" w:rsidP="00412DA3">
      <w:pPr>
        <w:jc w:val="both"/>
        <w:rPr>
          <w:noProof/>
        </w:rPr>
      </w:pPr>
      <w:r>
        <w:rPr>
          <w:noProof/>
        </w:rPr>
        <w:drawing>
          <wp:anchor distT="0" distB="0" distL="114300" distR="114300" simplePos="0" relativeHeight="251762176" behindDoc="0" locked="0" layoutInCell="1" allowOverlap="1" wp14:anchorId="4E4C5A06" wp14:editId="78D30167">
            <wp:simplePos x="0" y="0"/>
            <wp:positionH relativeFrom="column">
              <wp:posOffset>-532130</wp:posOffset>
            </wp:positionH>
            <wp:positionV relativeFrom="paragraph">
              <wp:posOffset>480695</wp:posOffset>
            </wp:positionV>
            <wp:extent cx="3166745" cy="2720975"/>
            <wp:effectExtent l="0" t="0" r="0" b="317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6745"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346">
        <w:rPr>
          <w:noProof/>
        </w:rPr>
        <w:drawing>
          <wp:anchor distT="0" distB="0" distL="114300" distR="114300" simplePos="0" relativeHeight="251761152" behindDoc="0" locked="0" layoutInCell="1" allowOverlap="1" wp14:anchorId="6A74CB4F" wp14:editId="544F2FFF">
            <wp:simplePos x="0" y="0"/>
            <wp:positionH relativeFrom="column">
              <wp:posOffset>2739390</wp:posOffset>
            </wp:positionH>
            <wp:positionV relativeFrom="paragraph">
              <wp:posOffset>496570</wp:posOffset>
            </wp:positionV>
            <wp:extent cx="3167380" cy="2722245"/>
            <wp:effectExtent l="0" t="0" r="0" b="190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7380" cy="272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E4">
        <w:rPr>
          <w:noProof/>
        </w:rPr>
        <w:t>To see if any relationship is present between the categorical variabels and the “SalesPrice” predictor, box plots were made between these.</w:t>
      </w:r>
      <w:r w:rsidR="00CF3C47" w:rsidRPr="00CF3C47">
        <w:t xml:space="preserve"> </w:t>
      </w:r>
    </w:p>
    <w:p w14:paraId="4DAE1132" w14:textId="1CBF5352" w:rsidR="00CF3C47" w:rsidRPr="00CF3C47" w:rsidRDefault="00CF3C47" w:rsidP="00CF3C47">
      <w:pPr>
        <w:rPr>
          <w:sz w:val="14"/>
          <w:szCs w:val="14"/>
        </w:rPr>
      </w:pPr>
      <w:r w:rsidRPr="00F005A9">
        <w:rPr>
          <w:sz w:val="14"/>
          <w:szCs w:val="14"/>
        </w:rPr>
        <w:t xml:space="preserve">(figure </w:t>
      </w:r>
      <w:r>
        <w:rPr>
          <w:sz w:val="14"/>
          <w:szCs w:val="14"/>
        </w:rPr>
        <w:t>7 – refer to all other plots in appendix iv</w:t>
      </w:r>
      <w:r w:rsidRPr="00F005A9">
        <w:rPr>
          <w:sz w:val="14"/>
          <w:szCs w:val="14"/>
        </w:rPr>
        <w:t>)</w:t>
      </w:r>
    </w:p>
    <w:p w14:paraId="3948674B" w14:textId="77777777" w:rsidR="00CF3C47" w:rsidRDefault="00CF3C47" w:rsidP="00756786">
      <w:pPr>
        <w:jc w:val="both"/>
        <w:rPr>
          <w:noProof/>
        </w:rPr>
      </w:pPr>
      <w:r w:rsidRPr="00CF3C47">
        <w:rPr>
          <w:noProof/>
        </w:rPr>
        <w:t>The best categorical features would be "Kitchen Qual", "Garage Finish" and "Overall Quality". This was on the basis that there was a sufficient number of observations between the different categories, a clear pattern was evident and that the variation (the whiskers of the boxplots) between groups did not overlap excessively. "Alley" would have also been considered, however, the presence of NA values that did not show a pattern or a distinct variation between the other categories meant NA values had little meaning.</w:t>
      </w:r>
    </w:p>
    <w:p w14:paraId="32A57962" w14:textId="77777777" w:rsidR="003C1C51" w:rsidRDefault="000051D3" w:rsidP="00756786">
      <w:pPr>
        <w:jc w:val="both"/>
        <w:rPr>
          <w:noProof/>
        </w:rPr>
      </w:pPr>
      <w:r w:rsidRPr="000051D3">
        <w:rPr>
          <w:noProof/>
        </w:rPr>
        <w:t xml:space="preserve">Before confirming the final subset of features, to ensure that there were no issues in training and evaluation </w:t>
      </w:r>
      <w:r>
        <w:rPr>
          <w:noProof/>
        </w:rPr>
        <w:t xml:space="preserve">the </w:t>
      </w:r>
      <w:r w:rsidRPr="000051D3">
        <w:rPr>
          <w:noProof/>
        </w:rPr>
        <w:t xml:space="preserve">features that contained </w:t>
      </w:r>
      <w:r>
        <w:rPr>
          <w:noProof/>
        </w:rPr>
        <w:t>missing</w:t>
      </w:r>
      <w:r w:rsidRPr="000051D3">
        <w:rPr>
          <w:noProof/>
        </w:rPr>
        <w:t xml:space="preserve"> values were to be dropped or imputed with an average.</w:t>
      </w:r>
      <w:r>
        <w:rPr>
          <w:noProof/>
        </w:rPr>
        <w:t xml:space="preserve"> </w:t>
      </w:r>
    </w:p>
    <w:p w14:paraId="29F7A04B" w14:textId="13DB8498" w:rsidR="000051D3" w:rsidRDefault="000051D3" w:rsidP="00756786">
      <w:pPr>
        <w:jc w:val="both"/>
        <w:rPr>
          <w:noProof/>
        </w:rPr>
      </w:pPr>
      <w:r w:rsidRPr="000051D3">
        <w:rPr>
          <w:noProof/>
        </w:rPr>
        <w:t>The missing values under "Total Bsmt SF" and "BsmtFin SF 1" were replaced with their respective mean</w:t>
      </w:r>
      <w:r>
        <w:rPr>
          <w:noProof/>
        </w:rPr>
        <w:t xml:space="preserve">, since only one observation was found to contain </w:t>
      </w:r>
      <w:r w:rsidR="000720AF">
        <w:rPr>
          <w:noProof/>
        </w:rPr>
        <w:t xml:space="preserve">these </w:t>
      </w:r>
      <w:r>
        <w:rPr>
          <w:noProof/>
        </w:rPr>
        <w:t xml:space="preserve">missing values under </w:t>
      </w:r>
      <w:r w:rsidR="000720AF">
        <w:rPr>
          <w:noProof/>
        </w:rPr>
        <w:lastRenderedPageBreak/>
        <w:t>the</w:t>
      </w:r>
      <w:r>
        <w:rPr>
          <w:noProof/>
        </w:rPr>
        <w:t xml:space="preserve"> features</w:t>
      </w:r>
      <w:r w:rsidRPr="000051D3">
        <w:rPr>
          <w:noProof/>
        </w:rPr>
        <w:t>.</w:t>
      </w:r>
      <w:r w:rsidR="000720AF">
        <w:rPr>
          <w:noProof/>
        </w:rPr>
        <w:t xml:space="preserve"> </w:t>
      </w:r>
      <w:r w:rsidR="003C1C51">
        <w:rPr>
          <w:noProof/>
        </w:rPr>
        <w:t>Moreover,</w:t>
      </w:r>
      <w:r w:rsidR="000720AF">
        <w:rPr>
          <w:noProof/>
        </w:rPr>
        <w:t xml:space="preserve"> p</w:t>
      </w:r>
      <w:r w:rsidR="000720AF" w:rsidRPr="000720AF">
        <w:rPr>
          <w:noProof/>
        </w:rPr>
        <w:t xml:space="preserve">rovided that only one observation </w:t>
      </w:r>
      <w:r w:rsidR="000720AF">
        <w:rPr>
          <w:noProof/>
        </w:rPr>
        <w:t xml:space="preserve">in the test set </w:t>
      </w:r>
      <w:r w:rsidR="000720AF" w:rsidRPr="000720AF">
        <w:rPr>
          <w:noProof/>
        </w:rPr>
        <w:t>had a</w:t>
      </w:r>
      <w:r w:rsidR="000720AF">
        <w:rPr>
          <w:noProof/>
        </w:rPr>
        <w:t>n</w:t>
      </w:r>
      <w:r w:rsidR="000720AF" w:rsidRPr="000720AF">
        <w:rPr>
          <w:noProof/>
        </w:rPr>
        <w:t xml:space="preserve"> NA value for "Garage Area" and "Garage Cars" it was best to imput</w:t>
      </w:r>
      <w:r w:rsidR="000720AF">
        <w:rPr>
          <w:noProof/>
        </w:rPr>
        <w:t>e</w:t>
      </w:r>
      <w:r w:rsidR="000720AF" w:rsidRPr="000720AF">
        <w:rPr>
          <w:noProof/>
        </w:rPr>
        <w:t xml:space="preserve"> the values of this single row with their means rather than removing the entire "Garage Area"</w:t>
      </w:r>
      <w:r w:rsidR="000720AF">
        <w:rPr>
          <w:noProof/>
        </w:rPr>
        <w:t xml:space="preserve"> and “Garage Cars”</w:t>
      </w:r>
      <w:r w:rsidR="000720AF" w:rsidRPr="000720AF">
        <w:rPr>
          <w:noProof/>
        </w:rPr>
        <w:t xml:space="preserve"> variable</w:t>
      </w:r>
      <w:r w:rsidR="000720AF">
        <w:rPr>
          <w:noProof/>
        </w:rPr>
        <w:t>s</w:t>
      </w:r>
      <w:r w:rsidR="000720AF" w:rsidRPr="000720AF">
        <w:rPr>
          <w:noProof/>
        </w:rPr>
        <w:t>.</w:t>
      </w:r>
      <w:r>
        <w:rPr>
          <w:noProof/>
        </w:rPr>
        <w:t xml:space="preserve"> </w:t>
      </w:r>
      <w:r w:rsidR="003C1C51">
        <w:rPr>
          <w:noProof/>
        </w:rPr>
        <w:t>Also, i</w:t>
      </w:r>
      <w:r w:rsidR="003C1C51" w:rsidRPr="003C1C51">
        <w:rPr>
          <w:noProof/>
        </w:rPr>
        <w:t>t was noticed that during model evaluation some of the observations in the test dataset under "Kitchen Qual" contained observations that had a category not defined in the training set.</w:t>
      </w:r>
      <w:r w:rsidR="003C1C51">
        <w:rPr>
          <w:noProof/>
        </w:rPr>
        <w:t xml:space="preserve"> Hence, “Kitchen Qual” was disregarded from both sets. </w:t>
      </w:r>
    </w:p>
    <w:p w14:paraId="677A6434" w14:textId="3B5BA960" w:rsidR="00AE74B2" w:rsidRDefault="00AE74B2" w:rsidP="00756786">
      <w:pPr>
        <w:jc w:val="both"/>
        <w:rPr>
          <w:noProof/>
        </w:rPr>
      </w:pPr>
      <w:r w:rsidRPr="00AE74B2">
        <w:rPr>
          <w:noProof/>
        </w:rPr>
        <w:t>Therefore, the following features that were considered for model construction and evaluation were "SalePrice", "Gr Liv Area", "Garage Area", "Age", "Last remod/add", "Total Bsmt SF", "1st Flr SF", "Kitchen Qual", "Overall Qual", "Garage Finish", '2nd Flr SF', 'BsmtFin SF 1', 'Full Bath', 'TotRms AbvGrd', 'Fireplaces' and 'Garage Cars'.</w:t>
      </w:r>
    </w:p>
    <w:p w14:paraId="467D8A30" w14:textId="5A85CA07" w:rsidR="00AE74B2" w:rsidRDefault="00AE74B2" w:rsidP="00756786">
      <w:pPr>
        <w:jc w:val="both"/>
        <w:rPr>
          <w:noProof/>
        </w:rPr>
      </w:pPr>
      <w:r w:rsidRPr="00AE74B2">
        <w:rPr>
          <w:noProof/>
        </w:rPr>
        <w:t xml:space="preserve">To finish feature engineering the train and test narrowed dataframes were finalised with its numerical variables being standardised. Typically the categorical variables would have been dummified here too, however, to simplify the model construction workflow this </w:t>
      </w:r>
      <w:r>
        <w:rPr>
          <w:noProof/>
        </w:rPr>
        <w:t>was</w:t>
      </w:r>
      <w:r w:rsidRPr="00AE74B2">
        <w:rPr>
          <w:noProof/>
        </w:rPr>
        <w:t xml:space="preserve"> done just before the subset of features </w:t>
      </w:r>
      <w:r>
        <w:rPr>
          <w:noProof/>
        </w:rPr>
        <w:t xml:space="preserve">were </w:t>
      </w:r>
      <w:r w:rsidRPr="00AE74B2">
        <w:rPr>
          <w:noProof/>
        </w:rPr>
        <w:t>used to train the model.</w:t>
      </w:r>
      <w:r w:rsidR="00C40288">
        <w:rPr>
          <w:noProof/>
        </w:rPr>
        <w:t xml:space="preserve"> </w:t>
      </w:r>
    </w:p>
    <w:p w14:paraId="6088763D" w14:textId="0A9619E9" w:rsidR="00CC7380" w:rsidRDefault="00CC7380" w:rsidP="00CC7380">
      <w:pPr>
        <w:pStyle w:val="Heading1"/>
      </w:pPr>
      <w:r>
        <w:t>Methodology and Modelling</w:t>
      </w:r>
    </w:p>
    <w:p w14:paraId="518BEF42" w14:textId="14C12378" w:rsidR="00B47D13" w:rsidRDefault="00B47D13" w:rsidP="00B47D13">
      <w:pPr>
        <w:pStyle w:val="Heading2"/>
      </w:pPr>
      <w:r>
        <w:t>kNN Regression</w:t>
      </w:r>
    </w:p>
    <w:p w14:paraId="507A63AC" w14:textId="09566462" w:rsidR="003F622E" w:rsidRDefault="006E58A6" w:rsidP="003F622E">
      <w:pPr>
        <w:jc w:val="both"/>
        <w:rPr>
          <w:rFonts w:eastAsiaTheme="minorEastAsia"/>
        </w:rPr>
      </w:pPr>
      <w:r>
        <w:t xml:space="preserve">As the third best model and one that was studied during the unit, the kNN regression method achieved reasonable results. It is a non-parametric supervised learning approach that requires no distribution assumptions. The model predicts for some input point </w:t>
      </w:r>
      <m:oMath>
        <m:r>
          <w:rPr>
            <w:rFonts w:ascii="Cambria Math" w:hAnsi="Cambria Math"/>
          </w:rPr>
          <m:t>x</m:t>
        </m:r>
      </m:oMath>
      <w:r>
        <w:rPr>
          <w:rFonts w:eastAsiaTheme="minorEastAsia"/>
        </w:rPr>
        <w:t xml:space="preserve"> as:</w:t>
      </w:r>
    </w:p>
    <w:p w14:paraId="5255B31B" w14:textId="11408E10" w:rsidR="006E58A6" w:rsidRPr="006E58A6" w:rsidRDefault="00185776" w:rsidP="003F622E">
      <w:pPr>
        <w:jc w:val="both"/>
        <w:rPr>
          <w:rFonts w:eastAsiaTheme="minorEastAsia"/>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(x,D)</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496AEC3" w14:textId="0BD4BFC9" w:rsidR="006E58A6" w:rsidRDefault="006E58A6" w:rsidP="003F622E">
      <w:pPr>
        <w:jc w:val="both"/>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the training sample i.e. </w:t>
      </w:r>
      <m:oMath>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rPr>
          <w:rFonts w:eastAsiaTheme="minorEastAsia"/>
        </w:rPr>
        <w:t xml:space="preserve">. Therefore, the model predicts based on the sample average of the response values for the </w:t>
      </w:r>
      <m:oMath>
        <m:r>
          <w:rPr>
            <w:rFonts w:ascii="Cambria Math" w:eastAsiaTheme="minorEastAsia" w:hAnsi="Cambria Math"/>
          </w:rPr>
          <m:t>k</m:t>
        </m:r>
      </m:oMath>
      <w:r>
        <w:rPr>
          <w:rFonts w:eastAsiaTheme="minorEastAsia"/>
        </w:rPr>
        <w:t xml:space="preserve"> number of training observations that are closest to the point </w:t>
      </w:r>
      <m:oMath>
        <m:r>
          <w:rPr>
            <w:rFonts w:ascii="Cambria Math" w:eastAsiaTheme="minorEastAsia" w:hAnsi="Cambria Math"/>
          </w:rPr>
          <m:t>x</m:t>
        </m:r>
      </m:oMath>
      <w:r>
        <w:rPr>
          <w:rFonts w:eastAsiaTheme="minorEastAsia"/>
        </w:rPr>
        <w:t xml:space="preserve">. </w:t>
      </w:r>
    </w:p>
    <w:p w14:paraId="7BCE47B3" w14:textId="2CDC940F" w:rsidR="006E58A6" w:rsidRPr="003F622E" w:rsidRDefault="006E58A6" w:rsidP="003F622E">
      <w:pPr>
        <w:jc w:val="both"/>
      </w:pPr>
      <w:r>
        <w:rPr>
          <w:rFonts w:eastAsiaTheme="minorEastAsia"/>
        </w:rPr>
        <w:t>Using the kNN model formulation best subset selection</w:t>
      </w:r>
      <w:r w:rsidR="002D38A9">
        <w:rPr>
          <w:rFonts w:eastAsiaTheme="minorEastAsia"/>
        </w:rPr>
        <w:t xml:space="preserve"> was done to determine the best model </w:t>
      </w:r>
      <w:r w:rsidR="003F0A66">
        <w:rPr>
          <w:rFonts w:eastAsiaTheme="minorEastAsia"/>
        </w:rPr>
        <w:t xml:space="preserve">from </w:t>
      </w:r>
      <w:r w:rsidR="002D38A9">
        <w:rPr>
          <w:rFonts w:eastAsiaTheme="minorEastAsia"/>
        </w:rPr>
        <w:t>the best features derived from feature engineering</w:t>
      </w:r>
      <w:r w:rsidR="00FE7F10">
        <w:rPr>
          <w:rFonts w:eastAsiaTheme="minorEastAsia"/>
        </w:rPr>
        <w:t>. However, given that conducting best subset selection across fifteen features is highly time consuming, only different combinations of the features were trained for models containing twelve, thirteen, fourteen or fifteen features.</w:t>
      </w:r>
      <w:r w:rsidR="00EC0E9B">
        <w:rPr>
          <w:rFonts w:eastAsiaTheme="minorEastAsia"/>
        </w:rPr>
        <w:t xml:space="preserve"> </w:t>
      </w:r>
      <w:proofErr w:type="gramStart"/>
      <w:r w:rsidR="00EC0E9B">
        <w:rPr>
          <w:rFonts w:eastAsiaTheme="minorEastAsia"/>
        </w:rPr>
        <w:t>Also</w:t>
      </w:r>
      <w:proofErr w:type="gramEnd"/>
      <w:r w:rsidR="00EC0E9B">
        <w:rPr>
          <w:rFonts w:eastAsiaTheme="minorEastAsia"/>
        </w:rPr>
        <w:t xml:space="preserve"> for each of the different feature subsets, these were modelled against</w:t>
      </w:r>
      <w:r w:rsidR="00D47EB1">
        <w:rPr>
          <w:rFonts w:eastAsiaTheme="minorEastAsia"/>
        </w:rPr>
        <w:t xml:space="preserve"> different values of</w:t>
      </w:r>
      <w:r w:rsidR="00EC0E9B">
        <w:rPr>
          <w:rFonts w:eastAsiaTheme="minorEastAsia"/>
        </w:rPr>
        <w:t xml:space="preserve"> </w:t>
      </w:r>
      <m:oMath>
        <m:r>
          <w:rPr>
            <w:rFonts w:ascii="Cambria Math" w:eastAsiaTheme="minorEastAsia" w:hAnsi="Cambria Math"/>
          </w:rPr>
          <m:t>k</m:t>
        </m:r>
      </m:oMath>
      <w:r w:rsidR="00D47EB1">
        <w:rPr>
          <w:rFonts w:eastAsiaTheme="minorEastAsia"/>
        </w:rPr>
        <w:t>, 1 to 50,</w:t>
      </w:r>
      <w:r w:rsidR="00EC0E9B">
        <w:rPr>
          <w:rFonts w:eastAsiaTheme="minorEastAsia"/>
        </w:rPr>
        <w:t xml:space="preserve"> to find the most optimal </w:t>
      </w:r>
      <m:oMath>
        <m:r>
          <w:rPr>
            <w:rFonts w:ascii="Cambria Math" w:eastAsiaTheme="minorEastAsia" w:hAnsi="Cambria Math"/>
          </w:rPr>
          <m:t>k</m:t>
        </m:r>
      </m:oMath>
      <w:r w:rsidR="00EC0E9B">
        <w:rPr>
          <w:rFonts w:eastAsiaTheme="minorEastAsia"/>
        </w:rPr>
        <w:t xml:space="preserve"> across each of the models.</w:t>
      </w:r>
    </w:p>
    <w:p w14:paraId="4EBE1FCD"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6ED6C919"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0EDA4D1"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MODEL BY CV-RMSE--------</w:t>
      </w:r>
    </w:p>
    <w:p w14:paraId="77D8AC95"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E61B4FB"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1568EDE8"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kNN model uses the features [</w:t>
      </w:r>
      <w:bookmarkStart w:id="2" w:name="_Hlk56714898"/>
      <w:r w:rsidRPr="002F16B4">
        <w:rPr>
          <w:color w:val="000000"/>
          <w:sz w:val="18"/>
          <w:szCs w:val="18"/>
        </w:rPr>
        <w:t xml:space="preserve">'Gr Liv Area', 'Garage Area', 'Age', 'Last </w:t>
      </w:r>
      <w:proofErr w:type="spellStart"/>
      <w:r w:rsidRPr="002F16B4">
        <w:rPr>
          <w:color w:val="000000"/>
          <w:sz w:val="18"/>
          <w:szCs w:val="18"/>
        </w:rPr>
        <w:t>remod</w:t>
      </w:r>
      <w:proofErr w:type="spellEnd"/>
      <w:r w:rsidRPr="002F16B4">
        <w:rPr>
          <w:color w:val="000000"/>
          <w:sz w:val="18"/>
          <w:szCs w:val="18"/>
        </w:rPr>
        <w:t xml:space="preserve">/add', 'Total </w:t>
      </w:r>
      <w:proofErr w:type="spellStart"/>
      <w:r w:rsidRPr="002F16B4">
        <w:rPr>
          <w:color w:val="000000"/>
          <w:sz w:val="18"/>
          <w:szCs w:val="18"/>
        </w:rPr>
        <w:t>Bsmt</w:t>
      </w:r>
      <w:proofErr w:type="spellEnd"/>
      <w:r w:rsidRPr="002F16B4">
        <w:rPr>
          <w:color w:val="000000"/>
          <w:sz w:val="18"/>
          <w:szCs w:val="18"/>
        </w:rPr>
        <w:t xml:space="preserve"> SF', '1st </w:t>
      </w:r>
      <w:proofErr w:type="spellStart"/>
      <w:r w:rsidRPr="002F16B4">
        <w:rPr>
          <w:color w:val="000000"/>
          <w:sz w:val="18"/>
          <w:szCs w:val="18"/>
        </w:rPr>
        <w:t>Flr</w:t>
      </w:r>
      <w:proofErr w:type="spellEnd"/>
      <w:r w:rsidRPr="002F16B4">
        <w:rPr>
          <w:color w:val="000000"/>
          <w:sz w:val="18"/>
          <w:szCs w:val="18"/>
        </w:rPr>
        <w:t xml:space="preserve"> SF', 'Garage Finish', '2nd </w:t>
      </w:r>
      <w:proofErr w:type="spellStart"/>
      <w:r w:rsidRPr="002F16B4">
        <w:rPr>
          <w:color w:val="000000"/>
          <w:sz w:val="18"/>
          <w:szCs w:val="18"/>
        </w:rPr>
        <w:t>Flr</w:t>
      </w:r>
      <w:proofErr w:type="spellEnd"/>
      <w:r w:rsidRPr="002F16B4">
        <w:rPr>
          <w:color w:val="000000"/>
          <w:sz w:val="18"/>
          <w:szCs w:val="18"/>
        </w:rPr>
        <w:t xml:space="preserve"> SF', 'Full Bath', 'Fireplaces', 'Garage Cars', 'Garage Age'</w:t>
      </w:r>
      <w:bookmarkEnd w:id="2"/>
      <w:r w:rsidRPr="002F16B4">
        <w:rPr>
          <w:color w:val="000000"/>
          <w:sz w:val="18"/>
          <w:szCs w:val="18"/>
        </w:rPr>
        <w:t>]</w:t>
      </w:r>
    </w:p>
    <w:p w14:paraId="757BA642" w14:textId="54000651"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32680.779</w:t>
      </w:r>
      <w:r>
        <w:rPr>
          <w:color w:val="000000"/>
          <w:sz w:val="18"/>
          <w:szCs w:val="18"/>
        </w:rPr>
        <w:t>1</w:t>
      </w:r>
    </w:p>
    <w:p w14:paraId="23A62F09"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Number of neighbours: 6</w:t>
      </w:r>
    </w:p>
    <w:p w14:paraId="466F039A" w14:textId="6EEB90AC" w:rsidR="00AE78AE" w:rsidRDefault="002F16B4" w:rsidP="002F16B4">
      <w:r w:rsidRPr="00F005A9">
        <w:rPr>
          <w:sz w:val="14"/>
          <w:szCs w:val="14"/>
        </w:rPr>
        <w:t xml:space="preserve"> </w:t>
      </w:r>
      <w:r w:rsidR="00AE78AE" w:rsidRPr="00F005A9">
        <w:rPr>
          <w:sz w:val="14"/>
          <w:szCs w:val="14"/>
        </w:rPr>
        <w:t xml:space="preserve">(figure </w:t>
      </w:r>
      <w:r w:rsidR="007B0DB7">
        <w:rPr>
          <w:sz w:val="14"/>
          <w:szCs w:val="14"/>
        </w:rPr>
        <w:t>8</w:t>
      </w:r>
      <w:r w:rsidR="00AE78AE">
        <w:rPr>
          <w:sz w:val="14"/>
          <w:szCs w:val="14"/>
        </w:rPr>
        <w:t>)</w:t>
      </w:r>
    </w:p>
    <w:p w14:paraId="6E024037" w14:textId="0C42B91B" w:rsidR="00CA147B" w:rsidRDefault="009F490D" w:rsidP="00B47D13">
      <w:r w:rsidRPr="009F490D">
        <w:lastRenderedPageBreak/>
        <w:t xml:space="preserve">After formulating each of the different model possibilities the best model used features </w:t>
      </w:r>
      <w:r w:rsidR="002F16B4" w:rsidRPr="002F16B4">
        <w:t xml:space="preserve">'Gr Liv Area', 'Garage Area', 'Age', 'Last </w:t>
      </w:r>
      <w:proofErr w:type="spellStart"/>
      <w:r w:rsidR="002F16B4" w:rsidRPr="002F16B4">
        <w:t>remod</w:t>
      </w:r>
      <w:proofErr w:type="spellEnd"/>
      <w:r w:rsidR="002F16B4" w:rsidRPr="002F16B4">
        <w:t xml:space="preserve">/add', 'Total </w:t>
      </w:r>
      <w:proofErr w:type="spellStart"/>
      <w:r w:rsidR="002F16B4" w:rsidRPr="002F16B4">
        <w:t>Bsmt</w:t>
      </w:r>
      <w:proofErr w:type="spellEnd"/>
      <w:r w:rsidR="002F16B4" w:rsidRPr="002F16B4">
        <w:t xml:space="preserve"> SF', '1st </w:t>
      </w:r>
      <w:proofErr w:type="spellStart"/>
      <w:r w:rsidR="002F16B4" w:rsidRPr="002F16B4">
        <w:t>Flr</w:t>
      </w:r>
      <w:proofErr w:type="spellEnd"/>
      <w:r w:rsidR="002F16B4" w:rsidRPr="002F16B4">
        <w:t xml:space="preserve"> SF', 'Garage Finish', '2nd </w:t>
      </w:r>
      <w:proofErr w:type="spellStart"/>
      <w:r w:rsidR="002F16B4" w:rsidRPr="002F16B4">
        <w:t>Flr</w:t>
      </w:r>
      <w:proofErr w:type="spellEnd"/>
      <w:r w:rsidR="002F16B4" w:rsidRPr="002F16B4">
        <w:t xml:space="preserve"> SF', 'Full Bath', 'Fireplaces', 'Garage Cars'</w:t>
      </w:r>
      <w:r w:rsidR="002F16B4">
        <w:t xml:space="preserve"> and</w:t>
      </w:r>
      <w:r w:rsidR="002F16B4" w:rsidRPr="002F16B4">
        <w:t xml:space="preserve"> 'Garage Age'</w:t>
      </w:r>
      <w:r w:rsidR="002F16B4">
        <w:t xml:space="preserve"> </w:t>
      </w:r>
      <w:r w:rsidRPr="009F490D">
        <w:t xml:space="preserve">with the k set to </w:t>
      </w:r>
      <w:r w:rsidR="002F16B4">
        <w:t>6</w:t>
      </w:r>
      <w:r w:rsidRPr="009F490D">
        <w:t>. This was decided as the most optimal, since it achieved the lowest cross-fold validation RMSE of $</w:t>
      </w:r>
      <w:r w:rsidR="002F16B4">
        <w:t>32680.7791</w:t>
      </w:r>
      <w:r w:rsidRPr="009F490D">
        <w:t xml:space="preserve">. </w:t>
      </w:r>
    </w:p>
    <w:p w14:paraId="76C40404" w14:textId="285C5AA3" w:rsidR="00127177" w:rsidRDefault="005840ED" w:rsidP="00B47D13">
      <w:r w:rsidRPr="005840ED">
        <w:t xml:space="preserve">Since, the kNN model is non-parametric there are no assumptions made on the underlying data distribution, </w:t>
      </w:r>
      <w:r>
        <w:t xml:space="preserve">and so </w:t>
      </w:r>
      <w:r w:rsidRPr="005840ED">
        <w:t xml:space="preserve">it is possible to accept the above model as </w:t>
      </w:r>
      <w:r>
        <w:t>a valid</w:t>
      </w:r>
      <w:r w:rsidRPr="005840ED">
        <w:t xml:space="preserve"> alternative means to predict </w:t>
      </w:r>
      <w:r>
        <w:t>housing sale prices</w:t>
      </w:r>
      <w:r w:rsidRPr="005840ED">
        <w:t>.</w:t>
      </w:r>
    </w:p>
    <w:p w14:paraId="1D9FE4DE" w14:textId="2914775E" w:rsidR="000C68E5" w:rsidRDefault="009E27BA" w:rsidP="00822BAE">
      <w:pPr>
        <w:pStyle w:val="Heading2"/>
      </w:pPr>
      <w:r>
        <w:t xml:space="preserve">Random Forest </w:t>
      </w:r>
      <w:r w:rsidR="000C68E5">
        <w:t>Regression</w:t>
      </w:r>
    </w:p>
    <w:p w14:paraId="3F0B8658" w14:textId="13C513D8" w:rsidR="007B06F2" w:rsidRDefault="00704622" w:rsidP="007B06F2">
      <w:pPr>
        <w:rPr>
          <w:rFonts w:eastAsiaTheme="minorEastAsia"/>
        </w:rPr>
      </w:pPr>
      <w:r>
        <w:t xml:space="preserve">As an extension of decision tree regression, this formulation is able to improve markedly on performance through removing much of the over fitting that comes from fitting a single tree. </w:t>
      </w:r>
      <w:r w:rsidR="00252B60">
        <w:t>Essentially</w:t>
      </w:r>
      <w:r w:rsidR="009C2C57">
        <w:t>,</w:t>
      </w:r>
      <w:r w:rsidR="00252B60">
        <w:t xml:space="preserve"> i</w:t>
      </w:r>
      <w:r>
        <w:t xml:space="preserve">t is a robust </w:t>
      </w:r>
      <w:r w:rsidR="009E27BA">
        <w:t xml:space="preserve">supervised </w:t>
      </w:r>
      <w:r>
        <w:t>learning method that</w:t>
      </w:r>
      <w:r w:rsidR="009E27BA">
        <w:t xml:space="preserve"> </w:t>
      </w:r>
      <w:r w:rsidR="00252B60">
        <w:t>uses averaging across a number of randomly fitted decision trees</w:t>
      </w:r>
      <w:r w:rsidR="00A1486A">
        <w:t xml:space="preserve"> to make a final prediction</w:t>
      </w:r>
      <w:r w:rsidR="009C2C57">
        <w:t>.</w:t>
      </w:r>
      <w:r w:rsidR="007B06F2">
        <w:t xml:space="preserve"> Therefore, given a </w:t>
      </w:r>
      <m:oMath>
        <m:r>
          <w:rPr>
            <w:rFonts w:ascii="Cambria Math" w:hAnsi="Cambria Math"/>
          </w:rPr>
          <m:t>B</m:t>
        </m:r>
      </m:oMath>
      <w:r w:rsidR="007B06F2">
        <w:rPr>
          <w:rFonts w:eastAsiaTheme="minorEastAsia"/>
        </w:rPr>
        <w:t xml:space="preserve"> number of trees in a random forest, to predict some point </w:t>
      </w:r>
      <m:oMath>
        <m:r>
          <w:rPr>
            <w:rFonts w:ascii="Cambria Math" w:eastAsiaTheme="minorEastAsia" w:hAnsi="Cambria Math"/>
          </w:rPr>
          <m:t>x</m:t>
        </m:r>
      </m:oMath>
      <w:r w:rsidR="007B06F2">
        <w:rPr>
          <w:rFonts w:eastAsiaTheme="minorEastAsia"/>
        </w:rPr>
        <w:t xml:space="preserve"> we take the average of the predictions made by the </w:t>
      </w:r>
      <m:oMath>
        <m:r>
          <w:rPr>
            <w:rFonts w:ascii="Cambria Math" w:eastAsiaTheme="minorEastAsia" w:hAnsi="Cambria Math"/>
          </w:rPr>
          <m:t>B</m:t>
        </m:r>
      </m:oMath>
      <w:r w:rsidR="007B06F2">
        <w:rPr>
          <w:rFonts w:eastAsiaTheme="minorEastAsia"/>
        </w:rPr>
        <w:t xml:space="preserve"> number of trees</w:t>
      </w:r>
      <w:r w:rsidR="00E228D2">
        <w:rPr>
          <w:rFonts w:eastAsiaTheme="minorEastAsia"/>
        </w:rPr>
        <w:t>,</w:t>
      </w:r>
    </w:p>
    <w:p w14:paraId="30B093ED" w14:textId="77BA7C7C" w:rsidR="007B06F2" w:rsidRDefault="00185776" w:rsidP="007B06F2">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f</m:t>
                  </m:r>
                </m:e>
              </m:acc>
            </m:e>
            <m:sub>
              <m:r>
                <w:rPr>
                  <w:rFonts w:ascii="Cambria Math" w:hAnsi="Cambria Math"/>
                </w:rPr>
                <m:t>rf</m:t>
              </m:r>
            </m:sub>
            <m:sup>
              <m:r>
                <w:rPr>
                  <w:rFonts w:ascii="Cambria Math" w:hAnsi="Cambria Math"/>
                </w:rPr>
                <m:t>B</m:t>
              </m:r>
            </m:sup>
          </m:sSub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i/>
                </w:rPr>
              </m:ctrlPr>
            </m:naryPr>
            <m:sub>
              <m:r>
                <w:rPr>
                  <w:rFonts w:ascii="Cambria Math" w:hAnsi="Cambria Math"/>
                </w:rPr>
                <m:t>b=1</m:t>
              </m:r>
            </m:sub>
            <m:sup>
              <m:r>
                <w:rPr>
                  <w:rFonts w:ascii="Cambria Math" w:hAnsi="Cambria Math"/>
                </w:rPr>
                <m:t>B</m:t>
              </m:r>
            </m:sup>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(x)</m:t>
              </m:r>
            </m:e>
          </m:nary>
        </m:oMath>
      </m:oMathPara>
    </w:p>
    <w:p w14:paraId="6E30935E" w14:textId="0A96FFC4" w:rsidR="007B06F2" w:rsidRDefault="007B06F2" w:rsidP="007B06F2">
      <w:r>
        <w:t xml:space="preserve">where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f</m:t>
                </m:r>
              </m:e>
            </m:acc>
          </m:e>
          <m:sub>
            <m:r>
              <w:rPr>
                <w:rFonts w:ascii="Cambria Math" w:hAnsi="Cambria Math"/>
              </w:rPr>
              <m:t>rf</m:t>
            </m:r>
          </m:sub>
          <m:sup>
            <m:r>
              <w:rPr>
                <w:rFonts w:ascii="Cambria Math" w:hAnsi="Cambria Math"/>
              </w:rPr>
              <m:t>B</m:t>
            </m:r>
          </m:sup>
        </m:sSubSup>
        <m:d>
          <m:dPr>
            <m:ctrlPr>
              <w:rPr>
                <w:rFonts w:ascii="Cambria Math" w:hAnsi="Cambria Math"/>
                <w:i/>
              </w:rPr>
            </m:ctrlPr>
          </m:dPr>
          <m:e>
            <m:r>
              <w:rPr>
                <w:rFonts w:ascii="Cambria Math" w:hAnsi="Cambria Math"/>
              </w:rPr>
              <m:t>x</m:t>
            </m:r>
          </m:e>
        </m:d>
      </m:oMath>
      <w:r>
        <w:rPr>
          <w:rFonts w:eastAsiaTheme="minorEastAsia"/>
        </w:rPr>
        <w:t xml:space="preserve"> is the final prediction of the random forest and </w:t>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(x)</m:t>
        </m:r>
      </m:oMath>
      <w:r>
        <w:rPr>
          <w:rFonts w:eastAsiaTheme="minorEastAsia"/>
        </w:rPr>
        <w:t xml:space="preserve"> is the prediction given by </w:t>
      </w:r>
      <w:r w:rsidR="00E228D2">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th</m:t>
            </m:r>
          </m:sup>
        </m:sSup>
      </m:oMath>
      <w:r>
        <w:rPr>
          <w:rFonts w:eastAsiaTheme="minorEastAsia"/>
        </w:rPr>
        <w:t xml:space="preserve"> tree of the random forest.</w:t>
      </w:r>
    </w:p>
    <w:p w14:paraId="69C76D95" w14:textId="7AC57E72" w:rsidR="009E27BA" w:rsidRDefault="007B06F2" w:rsidP="000C68E5">
      <w:r>
        <w:t xml:space="preserve">In a random forest </w:t>
      </w:r>
      <w:r w:rsidR="009C2C57">
        <w:t xml:space="preserve">trees are formed from </w:t>
      </w:r>
      <w:r w:rsidR="00252B60">
        <w:t>sub-samples</w:t>
      </w:r>
      <w:r w:rsidR="009C2C57">
        <w:t xml:space="preserve"> of the data that are derived from bootstrapping aggregation techniques</w:t>
      </w:r>
      <w:r w:rsidR="00E228D2">
        <w:t xml:space="preserve">. This </w:t>
      </w:r>
      <w:r>
        <w:t xml:space="preserve">allows </w:t>
      </w:r>
      <w:r w:rsidR="00E228D2">
        <w:t xml:space="preserve">for </w:t>
      </w:r>
      <w:r>
        <w:t>reduced variance whilst keeping bias the same</w:t>
      </w:r>
      <w:r w:rsidR="00E228D2">
        <w:t>, optimising generalisation ability.</w:t>
      </w:r>
    </w:p>
    <w:p w14:paraId="2150064D" w14:textId="508C0248" w:rsidR="00D72BB8" w:rsidRPr="00D72BB8" w:rsidRDefault="00C50902" w:rsidP="00D72BB8">
      <w:r>
        <w:t>Utilising the same best subset selection methods in kNN regression, random forest regression also trained various models based on different combination feature subsets of the best fifteen variables.</w:t>
      </w:r>
      <w:r w:rsidR="0000632F">
        <w:t xml:space="preserve"> However, like before this was only of subsets containing twelve, thirteen, fourteen or fifteen features.</w:t>
      </w:r>
    </w:p>
    <w:p w14:paraId="160E85D3"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630BEED"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MODEL BY CV-RMSE--------</w:t>
      </w:r>
    </w:p>
    <w:p w14:paraId="57196AAE"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7C5D6E78"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 xml:space="preserve">Overall Best RF model uses the features ['Gr Liv Area', 'Age', 'Last </w:t>
      </w:r>
      <w:proofErr w:type="spellStart"/>
      <w:r w:rsidRPr="002F16B4">
        <w:rPr>
          <w:color w:val="000000"/>
          <w:sz w:val="18"/>
          <w:szCs w:val="18"/>
        </w:rPr>
        <w:t>remod</w:t>
      </w:r>
      <w:proofErr w:type="spellEnd"/>
      <w:r w:rsidRPr="002F16B4">
        <w:rPr>
          <w:color w:val="000000"/>
          <w:sz w:val="18"/>
          <w:szCs w:val="18"/>
        </w:rPr>
        <w:t xml:space="preserve">/add', 'Total </w:t>
      </w:r>
      <w:proofErr w:type="spellStart"/>
      <w:r w:rsidRPr="002F16B4">
        <w:rPr>
          <w:color w:val="000000"/>
          <w:sz w:val="18"/>
          <w:szCs w:val="18"/>
        </w:rPr>
        <w:t>Bsmt</w:t>
      </w:r>
      <w:proofErr w:type="spellEnd"/>
      <w:r w:rsidRPr="002F16B4">
        <w:rPr>
          <w:color w:val="000000"/>
          <w:sz w:val="18"/>
          <w:szCs w:val="18"/>
        </w:rPr>
        <w:t xml:space="preserve"> SF', '1st </w:t>
      </w:r>
      <w:proofErr w:type="spellStart"/>
      <w:r w:rsidRPr="002F16B4">
        <w:rPr>
          <w:color w:val="000000"/>
          <w:sz w:val="18"/>
          <w:szCs w:val="18"/>
        </w:rPr>
        <w:t>Flr</w:t>
      </w:r>
      <w:proofErr w:type="spellEnd"/>
      <w:r w:rsidRPr="002F16B4">
        <w:rPr>
          <w:color w:val="000000"/>
          <w:sz w:val="18"/>
          <w:szCs w:val="18"/>
        </w:rPr>
        <w:t xml:space="preserve"> SF', '2nd </w:t>
      </w:r>
      <w:proofErr w:type="spellStart"/>
      <w:r w:rsidRPr="002F16B4">
        <w:rPr>
          <w:color w:val="000000"/>
          <w:sz w:val="18"/>
          <w:szCs w:val="18"/>
        </w:rPr>
        <w:t>Flr</w:t>
      </w:r>
      <w:proofErr w:type="spellEnd"/>
      <w:r w:rsidRPr="002F16B4">
        <w:rPr>
          <w:color w:val="000000"/>
          <w:sz w:val="18"/>
          <w:szCs w:val="18"/>
        </w:rPr>
        <w:t xml:space="preserve"> SF', '</w:t>
      </w:r>
      <w:proofErr w:type="spellStart"/>
      <w:r w:rsidRPr="002F16B4">
        <w:rPr>
          <w:color w:val="000000"/>
          <w:sz w:val="18"/>
          <w:szCs w:val="18"/>
        </w:rPr>
        <w:t>BsmtFin</w:t>
      </w:r>
      <w:proofErr w:type="spellEnd"/>
      <w:r w:rsidRPr="002F16B4">
        <w:rPr>
          <w:color w:val="000000"/>
          <w:sz w:val="18"/>
          <w:szCs w:val="18"/>
        </w:rPr>
        <w:t xml:space="preserve"> SF 1', 'Full Bath', '</w:t>
      </w:r>
      <w:proofErr w:type="spellStart"/>
      <w:r w:rsidRPr="002F16B4">
        <w:rPr>
          <w:color w:val="000000"/>
          <w:sz w:val="18"/>
          <w:szCs w:val="18"/>
        </w:rPr>
        <w:t>TotRms</w:t>
      </w:r>
      <w:proofErr w:type="spellEnd"/>
      <w:r w:rsidRPr="002F16B4">
        <w:rPr>
          <w:color w:val="000000"/>
          <w:sz w:val="18"/>
          <w:szCs w:val="18"/>
        </w:rPr>
        <w:t xml:space="preserve"> </w:t>
      </w:r>
      <w:proofErr w:type="spellStart"/>
      <w:r w:rsidRPr="002F16B4">
        <w:rPr>
          <w:color w:val="000000"/>
          <w:sz w:val="18"/>
          <w:szCs w:val="18"/>
        </w:rPr>
        <w:t>AbvGrd</w:t>
      </w:r>
      <w:proofErr w:type="spellEnd"/>
      <w:r w:rsidRPr="002F16B4">
        <w:rPr>
          <w:color w:val="000000"/>
          <w:sz w:val="18"/>
          <w:szCs w:val="18"/>
        </w:rPr>
        <w:t>', 'Fireplaces', 'Garage Cars', 'Garage Age']</w:t>
      </w:r>
    </w:p>
    <w:p w14:paraId="2763E18A" w14:textId="307C29D6"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31138.1507</w:t>
      </w:r>
    </w:p>
    <w:p w14:paraId="3DD02CFF"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765AFF83"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-------SECOND BEST MODEL BY CV-RMSE--------</w:t>
      </w:r>
    </w:p>
    <w:p w14:paraId="1C092C5E"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26F7DBA8"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 xml:space="preserve">Second Best RF model uses the features ['Gr Liv Area', 'Garage Area', 'Age', 'Last </w:t>
      </w:r>
      <w:proofErr w:type="spellStart"/>
      <w:r w:rsidRPr="002F16B4">
        <w:rPr>
          <w:color w:val="000000"/>
          <w:sz w:val="18"/>
          <w:szCs w:val="18"/>
        </w:rPr>
        <w:t>remod</w:t>
      </w:r>
      <w:proofErr w:type="spellEnd"/>
      <w:r w:rsidRPr="002F16B4">
        <w:rPr>
          <w:color w:val="000000"/>
          <w:sz w:val="18"/>
          <w:szCs w:val="18"/>
        </w:rPr>
        <w:t xml:space="preserve">/add', 'Total </w:t>
      </w:r>
      <w:proofErr w:type="spellStart"/>
      <w:r w:rsidRPr="002F16B4">
        <w:rPr>
          <w:color w:val="000000"/>
          <w:sz w:val="18"/>
          <w:szCs w:val="18"/>
        </w:rPr>
        <w:t>Bsmt</w:t>
      </w:r>
      <w:proofErr w:type="spellEnd"/>
      <w:r w:rsidRPr="002F16B4">
        <w:rPr>
          <w:color w:val="000000"/>
          <w:sz w:val="18"/>
          <w:szCs w:val="18"/>
        </w:rPr>
        <w:t xml:space="preserve"> SF', '2nd </w:t>
      </w:r>
      <w:proofErr w:type="spellStart"/>
      <w:r w:rsidRPr="002F16B4">
        <w:rPr>
          <w:color w:val="000000"/>
          <w:sz w:val="18"/>
          <w:szCs w:val="18"/>
        </w:rPr>
        <w:t>Flr</w:t>
      </w:r>
      <w:proofErr w:type="spellEnd"/>
      <w:r w:rsidRPr="002F16B4">
        <w:rPr>
          <w:color w:val="000000"/>
          <w:sz w:val="18"/>
          <w:szCs w:val="18"/>
        </w:rPr>
        <w:t xml:space="preserve"> SF', '</w:t>
      </w:r>
      <w:proofErr w:type="spellStart"/>
      <w:r w:rsidRPr="002F16B4">
        <w:rPr>
          <w:color w:val="000000"/>
          <w:sz w:val="18"/>
          <w:szCs w:val="18"/>
        </w:rPr>
        <w:t>BsmtFin</w:t>
      </w:r>
      <w:proofErr w:type="spellEnd"/>
      <w:r w:rsidRPr="002F16B4">
        <w:rPr>
          <w:color w:val="000000"/>
          <w:sz w:val="18"/>
          <w:szCs w:val="18"/>
        </w:rPr>
        <w:t xml:space="preserve"> SF 1', 'Full Bath', '</w:t>
      </w:r>
      <w:proofErr w:type="spellStart"/>
      <w:r w:rsidRPr="002F16B4">
        <w:rPr>
          <w:color w:val="000000"/>
          <w:sz w:val="18"/>
          <w:szCs w:val="18"/>
        </w:rPr>
        <w:t>TotRms</w:t>
      </w:r>
      <w:proofErr w:type="spellEnd"/>
      <w:r w:rsidRPr="002F16B4">
        <w:rPr>
          <w:color w:val="000000"/>
          <w:sz w:val="18"/>
          <w:szCs w:val="18"/>
        </w:rPr>
        <w:t xml:space="preserve"> </w:t>
      </w:r>
      <w:proofErr w:type="spellStart"/>
      <w:r w:rsidRPr="002F16B4">
        <w:rPr>
          <w:color w:val="000000"/>
          <w:sz w:val="18"/>
          <w:szCs w:val="18"/>
        </w:rPr>
        <w:t>AbvGrd</w:t>
      </w:r>
      <w:proofErr w:type="spellEnd"/>
      <w:r w:rsidRPr="002F16B4">
        <w:rPr>
          <w:color w:val="000000"/>
          <w:sz w:val="18"/>
          <w:szCs w:val="18"/>
        </w:rPr>
        <w:t>', 'Fireplaces', 'Garage Cars', 'Garage Age']</w:t>
      </w:r>
    </w:p>
    <w:p w14:paraId="0DB276C7" w14:textId="425C5488"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31244.5667</w:t>
      </w:r>
    </w:p>
    <w:p w14:paraId="75BFA269" w14:textId="25B524BE" w:rsidR="00582A8F" w:rsidRDefault="00D72BB8" w:rsidP="00D72BB8">
      <w:r w:rsidRPr="00F005A9">
        <w:rPr>
          <w:sz w:val="14"/>
          <w:szCs w:val="14"/>
        </w:rPr>
        <w:t xml:space="preserve"> </w:t>
      </w:r>
      <w:r w:rsidR="00582A8F" w:rsidRPr="00F005A9">
        <w:rPr>
          <w:sz w:val="14"/>
          <w:szCs w:val="14"/>
        </w:rPr>
        <w:t xml:space="preserve">(figure </w:t>
      </w:r>
      <w:r w:rsidR="007B0DB7">
        <w:rPr>
          <w:sz w:val="14"/>
          <w:szCs w:val="14"/>
        </w:rPr>
        <w:t>9</w:t>
      </w:r>
      <w:r w:rsidR="00582A8F">
        <w:rPr>
          <w:sz w:val="14"/>
          <w:szCs w:val="14"/>
        </w:rPr>
        <w:t>)</w:t>
      </w:r>
    </w:p>
    <w:p w14:paraId="02B85FF9" w14:textId="10EEA068" w:rsidR="00D72BB8" w:rsidRDefault="00D72BB8" w:rsidP="00DF0AEA">
      <w:r>
        <w:t xml:space="preserve">The best two models were </w:t>
      </w:r>
      <w:r w:rsidR="00354BF6">
        <w:t xml:space="preserve">formulated with </w:t>
      </w:r>
      <w:r>
        <w:t xml:space="preserve">random forest regression. The lowest attaining CV RMSE was $31138.1507 </w:t>
      </w:r>
      <w:r w:rsidR="00354BF6">
        <w:t>using the features</w:t>
      </w:r>
      <w:r w:rsidR="00DF0AEA">
        <w:t xml:space="preserve"> </w:t>
      </w:r>
      <w:r w:rsidR="00DF0AEA" w:rsidRPr="00DF0AEA">
        <w:t xml:space="preserve">'Gr Liv Area', 'Age', 'Last </w:t>
      </w:r>
      <w:proofErr w:type="spellStart"/>
      <w:r w:rsidR="00DF0AEA" w:rsidRPr="00DF0AEA">
        <w:t>remod</w:t>
      </w:r>
      <w:proofErr w:type="spellEnd"/>
      <w:r w:rsidR="00DF0AEA" w:rsidRPr="00DF0AEA">
        <w:t xml:space="preserve">/add', 'Total </w:t>
      </w:r>
      <w:proofErr w:type="spellStart"/>
      <w:r w:rsidR="00DF0AEA" w:rsidRPr="00DF0AEA">
        <w:t>Bsmt</w:t>
      </w:r>
      <w:proofErr w:type="spellEnd"/>
      <w:r w:rsidR="00DF0AEA" w:rsidRPr="00DF0AEA">
        <w:t xml:space="preserve"> SF', '1st </w:t>
      </w:r>
      <w:proofErr w:type="spellStart"/>
      <w:r w:rsidR="00DF0AEA" w:rsidRPr="00DF0AEA">
        <w:t>Flr</w:t>
      </w:r>
      <w:proofErr w:type="spellEnd"/>
      <w:r w:rsidR="00DF0AEA" w:rsidRPr="00DF0AEA">
        <w:t xml:space="preserve"> SF', '2nd </w:t>
      </w:r>
      <w:proofErr w:type="spellStart"/>
      <w:r w:rsidR="00DF0AEA" w:rsidRPr="00DF0AEA">
        <w:t>Flr</w:t>
      </w:r>
      <w:proofErr w:type="spellEnd"/>
      <w:r w:rsidR="00DF0AEA" w:rsidRPr="00DF0AEA">
        <w:t xml:space="preserve"> SF', '</w:t>
      </w:r>
      <w:proofErr w:type="spellStart"/>
      <w:r w:rsidR="00DF0AEA" w:rsidRPr="00DF0AEA">
        <w:t>BsmtFin</w:t>
      </w:r>
      <w:proofErr w:type="spellEnd"/>
      <w:r w:rsidR="00DF0AEA" w:rsidRPr="00DF0AEA">
        <w:t xml:space="preserve"> SF 1', 'Full Bath', '</w:t>
      </w:r>
      <w:proofErr w:type="spellStart"/>
      <w:r w:rsidR="00DF0AEA" w:rsidRPr="00DF0AEA">
        <w:t>TotRms</w:t>
      </w:r>
      <w:proofErr w:type="spellEnd"/>
      <w:r w:rsidR="00DF0AEA" w:rsidRPr="00DF0AEA">
        <w:t xml:space="preserve"> </w:t>
      </w:r>
      <w:proofErr w:type="spellStart"/>
      <w:r w:rsidR="00DF0AEA" w:rsidRPr="00DF0AEA">
        <w:t>AbvGrd</w:t>
      </w:r>
      <w:proofErr w:type="spellEnd"/>
      <w:r w:rsidR="00DF0AEA" w:rsidRPr="00DF0AEA">
        <w:t xml:space="preserve">', </w:t>
      </w:r>
      <w:r w:rsidR="00DF0AEA" w:rsidRPr="00DF0AEA">
        <w:lastRenderedPageBreak/>
        <w:t xml:space="preserve">'Fireplaces', 'Garage Cars' and 'Garage Age'. The next best model with random forest regression achieved a CV RMSE of $31244.5667 with the same set of features but with ‘Garage Age’ replaced with ‘1st </w:t>
      </w:r>
      <w:proofErr w:type="spellStart"/>
      <w:r w:rsidR="00DF0AEA" w:rsidRPr="00DF0AEA">
        <w:t>Flr</w:t>
      </w:r>
      <w:proofErr w:type="spellEnd"/>
      <w:r w:rsidR="00DF0AEA" w:rsidRPr="00DF0AEA">
        <w:t xml:space="preserve"> SF’.</w:t>
      </w:r>
      <w:r w:rsidR="00354BF6">
        <w:t xml:space="preserve"> </w:t>
      </w:r>
    </w:p>
    <w:p w14:paraId="2D8C81FC" w14:textId="1541B294" w:rsidR="00A43AF9" w:rsidRDefault="00A43AF9" w:rsidP="00DF0AEA">
      <w:r>
        <w:t>As a non-parametric model, similar to kNN regression, random forest regression has no formal distributional assumptions. Hence, the above best two selected models are valid.</w:t>
      </w:r>
    </w:p>
    <w:p w14:paraId="169C1AE3" w14:textId="232F9C5E" w:rsidR="002E2910" w:rsidRDefault="0052428B" w:rsidP="002E2910">
      <w:pPr>
        <w:pStyle w:val="Heading2"/>
      </w:pPr>
      <w:r>
        <w:t xml:space="preserve">Multiple </w:t>
      </w:r>
      <w:r w:rsidR="002E2910">
        <w:t>Linear Regression</w:t>
      </w:r>
    </w:p>
    <w:p w14:paraId="33606486" w14:textId="7974E6D0" w:rsidR="003A59F8" w:rsidRDefault="003A59F8" w:rsidP="00DF0AEA">
      <w:r>
        <w:t xml:space="preserve">Applying the ordinary least squares method, the </w:t>
      </w:r>
      <w:r w:rsidR="0052428B">
        <w:t xml:space="preserve">multiple </w:t>
      </w:r>
      <w:r>
        <w:t>linear regression model used to explain housing sale prices was derived through selecting the coefficient values that minimise the residual sum of squares,</w:t>
      </w:r>
    </w:p>
    <w:p w14:paraId="146CA23F" w14:textId="13062662" w:rsidR="002E2910" w:rsidRPr="00900567" w:rsidRDefault="00185776" w:rsidP="003A59F8">
      <w:pPr>
        <w:jc w:val="center"/>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ols</m:t>
                  </m:r>
                </m:sub>
              </m:sSub>
            </m:e>
          </m:acc>
          <m:r>
            <w:rPr>
              <w:rFonts w:ascii="Cambria Math" w:hAnsi="Cambria Math"/>
            </w:rPr>
            <m:t>=</m:t>
          </m:r>
          <m:sSub>
            <m:sSubPr>
              <m:ctrlPr>
                <w:rPr>
                  <w:rFonts w:ascii="Cambria Math" w:hAnsi="Cambria Math"/>
                  <w:i/>
                </w:rPr>
              </m:ctrlPr>
            </m:sSubPr>
            <m:e>
              <m:r>
                <w:rPr>
                  <w:rFonts w:ascii="Cambria Math" w:hAnsi="Cambria Math"/>
                </w:rPr>
                <m:t>argmin</m:t>
              </m:r>
            </m:e>
            <m:sub>
              <m:r>
                <w:rPr>
                  <w:rFonts w:ascii="Cambria Math" w:hAnsi="Cambria Math"/>
                </w:rPr>
                <m:t>β</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oMath>
      </m:oMathPara>
    </w:p>
    <w:p w14:paraId="6DFB46CE" w14:textId="0DAA199F" w:rsidR="00900567" w:rsidRDefault="00900567" w:rsidP="00900567">
      <w:pPr>
        <w:rPr>
          <w:rFonts w:eastAsiaTheme="minorEastAsia"/>
        </w:rPr>
      </w:pPr>
      <w:r>
        <w:rPr>
          <w:rFonts w:eastAsiaTheme="minorEastAsia"/>
        </w:rPr>
        <w:t xml:space="preserve">This is such that we are able to estimate for </w:t>
      </w:r>
      <w:r w:rsidR="00974556">
        <w:rPr>
          <w:rFonts w:eastAsiaTheme="minorEastAsia"/>
        </w:rPr>
        <w:t>a</w:t>
      </w:r>
      <w:r>
        <w:rPr>
          <w:rFonts w:eastAsiaTheme="minorEastAsia"/>
        </w:rPr>
        <w:t xml:space="preserve"> </w:t>
      </w:r>
      <w:r w:rsidR="00974556">
        <w:rPr>
          <w:rFonts w:eastAsiaTheme="minorEastAsia"/>
        </w:rPr>
        <w:t>linear</w:t>
      </w:r>
      <w:r>
        <w:rPr>
          <w:rFonts w:eastAsiaTheme="minorEastAsia"/>
        </w:rPr>
        <w:t xml:space="preserve"> equation</w:t>
      </w:r>
      <w:r w:rsidR="00974556">
        <w:rPr>
          <w:rFonts w:eastAsiaTheme="minorEastAsia"/>
        </w:rPr>
        <w:t xml:space="preserve"> to predict some response </w:t>
      </w:r>
      <m:oMath>
        <m:r>
          <w:rPr>
            <w:rFonts w:ascii="Cambria Math" w:eastAsiaTheme="minorEastAsia" w:hAnsi="Cambria Math"/>
          </w:rPr>
          <m:t>Y</m:t>
        </m:r>
      </m:oMath>
      <w:r>
        <w:rPr>
          <w:rFonts w:eastAsiaTheme="minorEastAsia"/>
        </w:rPr>
        <w:t>:</w:t>
      </w:r>
    </w:p>
    <w:p w14:paraId="62586659" w14:textId="425469BF" w:rsidR="00900567" w:rsidRPr="003A59F8" w:rsidRDefault="00900567" w:rsidP="00900567">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r>
            <w:rPr>
              <w:rFonts w:ascii="Cambria Math" w:eastAsiaTheme="minorEastAsia" w:hAnsi="Cambria Math"/>
            </w:rPr>
            <m:t>X+ϵ</m:t>
          </m:r>
        </m:oMath>
      </m:oMathPara>
    </w:p>
    <w:p w14:paraId="15E20B20" w14:textId="4D1E31FE" w:rsidR="003A59F8" w:rsidRDefault="003A59F8" w:rsidP="003A59F8">
      <w:pPr>
        <w:rPr>
          <w:rFonts w:eastAsiaTheme="minorEastAsia"/>
        </w:rPr>
      </w:pPr>
      <w:r>
        <w:rPr>
          <w:rFonts w:eastAsiaTheme="minorEastAsia"/>
        </w:rPr>
        <w:t>Again, we used the same method of best subset selection as the other models. However, as discovered earlier, “Garage Age” was highly correlated with “Age”, and as a means of avoiding potential multicollinearity issues the “Garage Age” variable</w:t>
      </w:r>
      <w:r w:rsidR="00574031">
        <w:rPr>
          <w:rFonts w:eastAsiaTheme="minorEastAsia"/>
        </w:rPr>
        <w:t xml:space="preserve"> </w:t>
      </w:r>
      <w:r>
        <w:rPr>
          <w:rFonts w:eastAsiaTheme="minorEastAsia"/>
        </w:rPr>
        <w:t xml:space="preserve">was </w:t>
      </w:r>
      <w:r w:rsidR="00B7419A">
        <w:rPr>
          <w:rFonts w:eastAsiaTheme="minorEastAsia"/>
        </w:rPr>
        <w:t>excluded from subset selection.</w:t>
      </w:r>
    </w:p>
    <w:p w14:paraId="16A34F85" w14:textId="77777777"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w:t>
      </w:r>
    </w:p>
    <w:p w14:paraId="122E5818" w14:textId="77777777"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------OVERALL BEST MODEL BY CV-RMSE--------</w:t>
      </w:r>
    </w:p>
    <w:p w14:paraId="7F5E3272" w14:textId="7493E409"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w:t>
      </w:r>
    </w:p>
    <w:p w14:paraId="5BC2447C" w14:textId="77777777"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Overall Best MLR model uses the features [</w:t>
      </w:r>
      <w:bookmarkStart w:id="3" w:name="_Hlk56752283"/>
      <w:r w:rsidRPr="007B0DB7">
        <w:rPr>
          <w:color w:val="000000"/>
          <w:sz w:val="18"/>
          <w:szCs w:val="18"/>
        </w:rPr>
        <w:t xml:space="preserve">'Garage Area', 'Age', 'Last </w:t>
      </w:r>
      <w:proofErr w:type="spellStart"/>
      <w:r w:rsidRPr="007B0DB7">
        <w:rPr>
          <w:color w:val="000000"/>
          <w:sz w:val="18"/>
          <w:szCs w:val="18"/>
        </w:rPr>
        <w:t>remod</w:t>
      </w:r>
      <w:proofErr w:type="spellEnd"/>
      <w:r w:rsidRPr="007B0DB7">
        <w:rPr>
          <w:color w:val="000000"/>
          <w:sz w:val="18"/>
          <w:szCs w:val="18"/>
        </w:rPr>
        <w:t xml:space="preserve">/add', 'Total </w:t>
      </w:r>
      <w:proofErr w:type="spellStart"/>
      <w:r w:rsidRPr="007B0DB7">
        <w:rPr>
          <w:color w:val="000000"/>
          <w:sz w:val="18"/>
          <w:szCs w:val="18"/>
        </w:rPr>
        <w:t>Bsmt</w:t>
      </w:r>
      <w:proofErr w:type="spellEnd"/>
      <w:r w:rsidRPr="007B0DB7">
        <w:rPr>
          <w:color w:val="000000"/>
          <w:sz w:val="18"/>
          <w:szCs w:val="18"/>
        </w:rPr>
        <w:t xml:space="preserve"> SF', '1st </w:t>
      </w:r>
      <w:proofErr w:type="spellStart"/>
      <w:r w:rsidRPr="007B0DB7">
        <w:rPr>
          <w:color w:val="000000"/>
          <w:sz w:val="18"/>
          <w:szCs w:val="18"/>
        </w:rPr>
        <w:t>Flr</w:t>
      </w:r>
      <w:proofErr w:type="spellEnd"/>
      <w:r w:rsidRPr="007B0DB7">
        <w:rPr>
          <w:color w:val="000000"/>
          <w:sz w:val="18"/>
          <w:szCs w:val="18"/>
        </w:rPr>
        <w:t xml:space="preserve"> SF', 'Garage Finish', '2nd </w:t>
      </w:r>
      <w:proofErr w:type="spellStart"/>
      <w:r w:rsidRPr="007B0DB7">
        <w:rPr>
          <w:color w:val="000000"/>
          <w:sz w:val="18"/>
          <w:szCs w:val="18"/>
        </w:rPr>
        <w:t>Flr</w:t>
      </w:r>
      <w:proofErr w:type="spellEnd"/>
      <w:r w:rsidRPr="007B0DB7">
        <w:rPr>
          <w:color w:val="000000"/>
          <w:sz w:val="18"/>
          <w:szCs w:val="18"/>
        </w:rPr>
        <w:t xml:space="preserve"> SF', '</w:t>
      </w:r>
      <w:proofErr w:type="spellStart"/>
      <w:r w:rsidRPr="007B0DB7">
        <w:rPr>
          <w:color w:val="000000"/>
          <w:sz w:val="18"/>
          <w:szCs w:val="18"/>
        </w:rPr>
        <w:t>BsmtFin</w:t>
      </w:r>
      <w:proofErr w:type="spellEnd"/>
      <w:r w:rsidRPr="007B0DB7">
        <w:rPr>
          <w:color w:val="000000"/>
          <w:sz w:val="18"/>
          <w:szCs w:val="18"/>
        </w:rPr>
        <w:t xml:space="preserve"> SF 1', '</w:t>
      </w:r>
      <w:proofErr w:type="spellStart"/>
      <w:r w:rsidRPr="007B0DB7">
        <w:rPr>
          <w:color w:val="000000"/>
          <w:sz w:val="18"/>
          <w:szCs w:val="18"/>
        </w:rPr>
        <w:t>TotRms</w:t>
      </w:r>
      <w:proofErr w:type="spellEnd"/>
      <w:r w:rsidRPr="007B0DB7">
        <w:rPr>
          <w:color w:val="000000"/>
          <w:sz w:val="18"/>
          <w:szCs w:val="18"/>
        </w:rPr>
        <w:t xml:space="preserve"> </w:t>
      </w:r>
      <w:proofErr w:type="spellStart"/>
      <w:r w:rsidRPr="007B0DB7">
        <w:rPr>
          <w:color w:val="000000"/>
          <w:sz w:val="18"/>
          <w:szCs w:val="18"/>
        </w:rPr>
        <w:t>AbvGrd</w:t>
      </w:r>
      <w:proofErr w:type="spellEnd"/>
      <w:r w:rsidRPr="007B0DB7">
        <w:rPr>
          <w:color w:val="000000"/>
          <w:sz w:val="18"/>
          <w:szCs w:val="18"/>
        </w:rPr>
        <w:t>', 'Fireplaces', 'Garage Cars'</w:t>
      </w:r>
      <w:bookmarkEnd w:id="3"/>
      <w:r w:rsidRPr="007B0DB7">
        <w:rPr>
          <w:color w:val="000000"/>
          <w:sz w:val="18"/>
          <w:szCs w:val="18"/>
        </w:rPr>
        <w:t>]</w:t>
      </w:r>
    </w:p>
    <w:p w14:paraId="46CA39AA" w14:textId="082EFD32"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CV RMSE: 38232.5707</w:t>
      </w:r>
    </w:p>
    <w:p w14:paraId="7B73D33D" w14:textId="4DEBEDAC" w:rsidR="007B0DB7" w:rsidRDefault="007B0DB7" w:rsidP="007B0DB7">
      <w:r w:rsidRPr="00F005A9">
        <w:rPr>
          <w:sz w:val="14"/>
          <w:szCs w:val="14"/>
        </w:rPr>
        <w:t>(figure</w:t>
      </w:r>
      <w:r>
        <w:rPr>
          <w:sz w:val="14"/>
          <w:szCs w:val="14"/>
        </w:rPr>
        <w:t xml:space="preserve"> 10)</w:t>
      </w:r>
    </w:p>
    <w:p w14:paraId="610C4E5C" w14:textId="1DA6ECAE" w:rsidR="00B65755" w:rsidRDefault="00B65755" w:rsidP="003A59F8">
      <w:r>
        <w:t>The best linear regression model was only able to achieve a CV RMSE of $38232.5707</w:t>
      </w:r>
      <w:r w:rsidR="00F47A6C">
        <w:t xml:space="preserve">, which is considerably more than the other earlier discussed models. This was achieved using the features </w:t>
      </w:r>
      <w:r w:rsidR="00F47A6C" w:rsidRPr="00F47A6C">
        <w:t xml:space="preserve">'Garage Area', 'Age', 'Last </w:t>
      </w:r>
      <w:proofErr w:type="spellStart"/>
      <w:r w:rsidR="00F47A6C" w:rsidRPr="00F47A6C">
        <w:t>remod</w:t>
      </w:r>
      <w:proofErr w:type="spellEnd"/>
      <w:r w:rsidR="00F47A6C" w:rsidRPr="00F47A6C">
        <w:t xml:space="preserve">/add', 'Total </w:t>
      </w:r>
      <w:proofErr w:type="spellStart"/>
      <w:r w:rsidR="00F47A6C" w:rsidRPr="00F47A6C">
        <w:t>Bsmt</w:t>
      </w:r>
      <w:proofErr w:type="spellEnd"/>
      <w:r w:rsidR="00F47A6C" w:rsidRPr="00F47A6C">
        <w:t xml:space="preserve"> SF', '1st </w:t>
      </w:r>
      <w:proofErr w:type="spellStart"/>
      <w:r w:rsidR="00F47A6C" w:rsidRPr="00F47A6C">
        <w:t>Flr</w:t>
      </w:r>
      <w:proofErr w:type="spellEnd"/>
      <w:r w:rsidR="00F47A6C" w:rsidRPr="00F47A6C">
        <w:t xml:space="preserve"> SF', 'Garage Finish', '2nd </w:t>
      </w:r>
      <w:proofErr w:type="spellStart"/>
      <w:r w:rsidR="00F47A6C" w:rsidRPr="00F47A6C">
        <w:t>Flr</w:t>
      </w:r>
      <w:proofErr w:type="spellEnd"/>
      <w:r w:rsidR="00F47A6C" w:rsidRPr="00F47A6C">
        <w:t xml:space="preserve"> SF', '</w:t>
      </w:r>
      <w:proofErr w:type="spellStart"/>
      <w:r w:rsidR="00F47A6C" w:rsidRPr="00F47A6C">
        <w:t>BsmtFin</w:t>
      </w:r>
      <w:proofErr w:type="spellEnd"/>
      <w:r w:rsidR="00F47A6C" w:rsidRPr="00F47A6C">
        <w:t xml:space="preserve"> SF 1', '</w:t>
      </w:r>
      <w:proofErr w:type="spellStart"/>
      <w:r w:rsidR="00F47A6C" w:rsidRPr="00F47A6C">
        <w:t>TotRms</w:t>
      </w:r>
      <w:proofErr w:type="spellEnd"/>
      <w:r w:rsidR="00F47A6C" w:rsidRPr="00F47A6C">
        <w:t xml:space="preserve"> </w:t>
      </w:r>
      <w:proofErr w:type="spellStart"/>
      <w:r w:rsidR="00F47A6C" w:rsidRPr="00F47A6C">
        <w:t>AbvGrd</w:t>
      </w:r>
      <w:proofErr w:type="spellEnd"/>
      <w:r w:rsidR="00F47A6C" w:rsidRPr="00F47A6C">
        <w:t>', 'Fireplaces'</w:t>
      </w:r>
      <w:r w:rsidR="00F47A6C">
        <w:t xml:space="preserve"> and</w:t>
      </w:r>
      <w:r w:rsidR="00F47A6C" w:rsidRPr="00F47A6C">
        <w:t xml:space="preserve"> 'Garage Cars'</w:t>
      </w:r>
      <w:r w:rsidR="00F47A6C">
        <w:t>.</w:t>
      </w:r>
    </w:p>
    <w:p w14:paraId="031280DF" w14:textId="71F6F433" w:rsidR="00574031" w:rsidRDefault="00574031" w:rsidP="003A59F8">
      <w:r>
        <w:t xml:space="preserve">While the above may be the best model using linear regression, there are underlying assumptions that must be satisfied in order for it to be valid for use in predictions. Therefore, </w:t>
      </w:r>
      <w:r w:rsidR="0085535E">
        <w:t xml:space="preserve">to make </w:t>
      </w:r>
      <w:r>
        <w:t>any conclusions from the above linear model</w:t>
      </w:r>
      <w:r w:rsidR="0085535E">
        <w:t>, a checking of assumptions would be first required.</w:t>
      </w:r>
    </w:p>
    <w:p w14:paraId="2CAE60CE" w14:textId="4B7C0C1B" w:rsidR="00DB627A" w:rsidRDefault="002E2910" w:rsidP="00DB627A">
      <w:pPr>
        <w:pStyle w:val="Heading2"/>
      </w:pPr>
      <w:r>
        <w:t>Polynomial</w:t>
      </w:r>
      <w:r w:rsidR="00DB627A">
        <w:t xml:space="preserve"> Regression</w:t>
      </w:r>
    </w:p>
    <w:p w14:paraId="02A8B577" w14:textId="0D646E0F" w:rsidR="00DB627A" w:rsidRDefault="00DB627A" w:rsidP="00DB627A">
      <w:r>
        <w:t xml:space="preserve">As </w:t>
      </w:r>
      <w:r w:rsidR="00D4694D">
        <w:t xml:space="preserve">a means to increase the complexity of the linear model, polynomial regression may be able to address underfitting of the linear model. </w:t>
      </w:r>
      <w:r w:rsidR="00900567">
        <w:t>Utilising the same linear regression</w:t>
      </w:r>
      <w:r w:rsidR="008E2146">
        <w:t xml:space="preserve"> and least squares</w:t>
      </w:r>
      <w:r w:rsidR="00900567">
        <w:t xml:space="preserve"> principles, polynomial regression is essentially linear regression except that it includes the same features of higher power, depending on the degree of the polynomial. </w:t>
      </w:r>
    </w:p>
    <w:p w14:paraId="346123BF" w14:textId="2252CB7A" w:rsidR="004A1D03" w:rsidRPr="00AF5E2D" w:rsidRDefault="004A1D03" w:rsidP="00DB627A">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d</m:t>
              </m:r>
            </m:sup>
          </m:sSup>
          <m:r>
            <w:rPr>
              <w:rFonts w:ascii="Cambria Math" w:eastAsiaTheme="minorEastAsia" w:hAnsi="Cambria Math"/>
            </w:rPr>
            <m:t>+ϵ</m:t>
          </m:r>
        </m:oMath>
      </m:oMathPara>
    </w:p>
    <w:p w14:paraId="5D54D7CB" w14:textId="13F074FD" w:rsidR="00AF5E2D" w:rsidRDefault="00C206D9" w:rsidP="00DB627A">
      <w:pPr>
        <w:rPr>
          <w:rFonts w:eastAsiaTheme="minorEastAsia"/>
        </w:rPr>
      </w:pPr>
      <w:r>
        <w:lastRenderedPageBreak/>
        <w:t xml:space="preserve">Similarly, to all the other modelling methodologies the same procedure in best subset selection was </w:t>
      </w:r>
      <w:r w:rsidR="00DC6F44">
        <w:t>applied</w:t>
      </w:r>
      <w:r>
        <w:t xml:space="preserve"> here too. Also, t</w:t>
      </w:r>
      <w:r w:rsidR="00EC0E9B">
        <w:t xml:space="preserve">o </w:t>
      </w:r>
      <w:r>
        <w:t xml:space="preserve">derive the best polynomial degree across the different feature subsets different values of </w:t>
      </w:r>
      <m:oMath>
        <m:r>
          <w:rPr>
            <w:rFonts w:ascii="Cambria Math" w:hAnsi="Cambria Math"/>
          </w:rPr>
          <m:t>d</m:t>
        </m:r>
      </m:oMath>
      <w:r>
        <w:rPr>
          <w:rFonts w:eastAsiaTheme="minorEastAsia"/>
        </w:rPr>
        <w:t xml:space="preserve">, </w:t>
      </w:r>
      <w:r w:rsidR="00ED2C64">
        <w:rPr>
          <w:rFonts w:eastAsiaTheme="minorEastAsia"/>
        </w:rPr>
        <w:t>1</w:t>
      </w:r>
      <w:r>
        <w:rPr>
          <w:rFonts w:eastAsiaTheme="minorEastAsia"/>
        </w:rPr>
        <w:t xml:space="preserve"> to </w:t>
      </w:r>
      <w:r w:rsidR="005F57FC">
        <w:rPr>
          <w:rFonts w:eastAsiaTheme="minorEastAsia"/>
        </w:rPr>
        <w:t>3</w:t>
      </w:r>
      <w:r>
        <w:rPr>
          <w:rFonts w:eastAsiaTheme="minorEastAsia"/>
        </w:rPr>
        <w:t xml:space="preserve">, </w:t>
      </w:r>
      <w:r w:rsidR="00ED2C64">
        <w:rPr>
          <w:rFonts w:eastAsiaTheme="minorEastAsia"/>
        </w:rPr>
        <w:t>were used.</w:t>
      </w:r>
    </w:p>
    <w:p w14:paraId="71A11665" w14:textId="77777777"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w:t>
      </w:r>
    </w:p>
    <w:p w14:paraId="4BE5240A" w14:textId="77777777"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------OVERALL BEST MODEL BY CV-RMSE--------</w:t>
      </w:r>
    </w:p>
    <w:p w14:paraId="316FB0F4" w14:textId="7C5B3EF4"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w:t>
      </w:r>
    </w:p>
    <w:p w14:paraId="24E45A7B" w14:textId="38017381"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 xml:space="preserve">Overall Best POLY model uses the features ['Garage Area', 'Age', 'Garage Age', 'Last </w:t>
      </w:r>
      <w:proofErr w:type="spellStart"/>
      <w:r w:rsidRPr="005B43D5">
        <w:rPr>
          <w:rFonts w:ascii="Courier New" w:eastAsia="Times New Roman" w:hAnsi="Courier New" w:cs="Courier New"/>
          <w:color w:val="000000"/>
          <w:sz w:val="18"/>
          <w:szCs w:val="18"/>
        </w:rPr>
        <w:t>remod</w:t>
      </w:r>
      <w:proofErr w:type="spellEnd"/>
      <w:r w:rsidRPr="005B43D5">
        <w:rPr>
          <w:rFonts w:ascii="Courier New" w:eastAsia="Times New Roman" w:hAnsi="Courier New" w:cs="Courier New"/>
          <w:color w:val="000000"/>
          <w:sz w:val="18"/>
          <w:szCs w:val="18"/>
        </w:rPr>
        <w:t xml:space="preserve">/add', 'Total </w:t>
      </w:r>
      <w:proofErr w:type="spellStart"/>
      <w:r w:rsidRPr="005B43D5">
        <w:rPr>
          <w:rFonts w:ascii="Courier New" w:eastAsia="Times New Roman" w:hAnsi="Courier New" w:cs="Courier New"/>
          <w:color w:val="000000"/>
          <w:sz w:val="18"/>
          <w:szCs w:val="18"/>
        </w:rPr>
        <w:t>Bsmt</w:t>
      </w:r>
      <w:proofErr w:type="spellEnd"/>
      <w:r w:rsidRPr="005B43D5">
        <w:rPr>
          <w:rFonts w:ascii="Courier New" w:eastAsia="Times New Roman" w:hAnsi="Courier New" w:cs="Courier New"/>
          <w:color w:val="000000"/>
          <w:sz w:val="18"/>
          <w:szCs w:val="18"/>
        </w:rPr>
        <w:t xml:space="preserve"> SF', '1st </w:t>
      </w:r>
      <w:proofErr w:type="spellStart"/>
      <w:r w:rsidRPr="005B43D5">
        <w:rPr>
          <w:rFonts w:ascii="Courier New" w:eastAsia="Times New Roman" w:hAnsi="Courier New" w:cs="Courier New"/>
          <w:color w:val="000000"/>
          <w:sz w:val="18"/>
          <w:szCs w:val="18"/>
        </w:rPr>
        <w:t>Flr</w:t>
      </w:r>
      <w:proofErr w:type="spellEnd"/>
      <w:r w:rsidRPr="005B43D5">
        <w:rPr>
          <w:rFonts w:ascii="Courier New" w:eastAsia="Times New Roman" w:hAnsi="Courier New" w:cs="Courier New"/>
          <w:color w:val="000000"/>
          <w:sz w:val="18"/>
          <w:szCs w:val="18"/>
        </w:rPr>
        <w:t xml:space="preserve"> SF', 'Garage Finish', '2nd </w:t>
      </w:r>
      <w:proofErr w:type="spellStart"/>
      <w:r w:rsidRPr="005B43D5">
        <w:rPr>
          <w:rFonts w:ascii="Courier New" w:eastAsia="Times New Roman" w:hAnsi="Courier New" w:cs="Courier New"/>
          <w:color w:val="000000"/>
          <w:sz w:val="18"/>
          <w:szCs w:val="18"/>
        </w:rPr>
        <w:t>Flr</w:t>
      </w:r>
      <w:proofErr w:type="spellEnd"/>
      <w:r w:rsidRPr="005B43D5">
        <w:rPr>
          <w:rFonts w:ascii="Courier New" w:eastAsia="Times New Roman" w:hAnsi="Courier New" w:cs="Courier New"/>
          <w:color w:val="000000"/>
          <w:sz w:val="18"/>
          <w:szCs w:val="18"/>
        </w:rPr>
        <w:t xml:space="preserve"> SF', '</w:t>
      </w:r>
      <w:proofErr w:type="spellStart"/>
      <w:r w:rsidRPr="005B43D5">
        <w:rPr>
          <w:rFonts w:ascii="Courier New" w:eastAsia="Times New Roman" w:hAnsi="Courier New" w:cs="Courier New"/>
          <w:color w:val="000000"/>
          <w:sz w:val="18"/>
          <w:szCs w:val="18"/>
        </w:rPr>
        <w:t>BsmtFin</w:t>
      </w:r>
      <w:proofErr w:type="spellEnd"/>
      <w:r w:rsidRPr="005B43D5">
        <w:rPr>
          <w:rFonts w:ascii="Courier New" w:eastAsia="Times New Roman" w:hAnsi="Courier New" w:cs="Courier New"/>
          <w:color w:val="000000"/>
          <w:sz w:val="18"/>
          <w:szCs w:val="18"/>
        </w:rPr>
        <w:t xml:space="preserve"> SF 1', '</w:t>
      </w:r>
      <w:proofErr w:type="spellStart"/>
      <w:r w:rsidRPr="005B43D5">
        <w:rPr>
          <w:rFonts w:ascii="Courier New" w:eastAsia="Times New Roman" w:hAnsi="Courier New" w:cs="Courier New"/>
          <w:color w:val="000000"/>
          <w:sz w:val="18"/>
          <w:szCs w:val="18"/>
        </w:rPr>
        <w:t>TotRms</w:t>
      </w:r>
      <w:proofErr w:type="spellEnd"/>
      <w:r w:rsidRPr="005B43D5">
        <w:rPr>
          <w:rFonts w:ascii="Courier New" w:eastAsia="Times New Roman" w:hAnsi="Courier New" w:cs="Courier New"/>
          <w:color w:val="000000"/>
          <w:sz w:val="18"/>
          <w:szCs w:val="18"/>
        </w:rPr>
        <w:t xml:space="preserve"> </w:t>
      </w:r>
      <w:proofErr w:type="spellStart"/>
      <w:r w:rsidRPr="005B43D5">
        <w:rPr>
          <w:rFonts w:ascii="Courier New" w:eastAsia="Times New Roman" w:hAnsi="Courier New" w:cs="Courier New"/>
          <w:color w:val="000000"/>
          <w:sz w:val="18"/>
          <w:szCs w:val="18"/>
        </w:rPr>
        <w:t>AbvGrd</w:t>
      </w:r>
      <w:proofErr w:type="spellEnd"/>
      <w:r w:rsidRPr="005B43D5">
        <w:rPr>
          <w:rFonts w:ascii="Courier New" w:eastAsia="Times New Roman" w:hAnsi="Courier New" w:cs="Courier New"/>
          <w:color w:val="000000"/>
          <w:sz w:val="18"/>
          <w:szCs w:val="18"/>
        </w:rPr>
        <w:t>', 'Fireplaces', 'Garage Cars']</w:t>
      </w:r>
      <w:r w:rsidR="005F57FC">
        <w:rPr>
          <w:rFonts w:ascii="Courier New" w:eastAsia="Times New Roman" w:hAnsi="Courier New" w:cs="Courier New"/>
          <w:color w:val="000000"/>
          <w:sz w:val="18"/>
          <w:szCs w:val="18"/>
        </w:rPr>
        <w:t xml:space="preserve"> best degree is 3</w:t>
      </w:r>
    </w:p>
    <w:p w14:paraId="676FF25A" w14:textId="1DBB3C8B"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CV RMSE: 38253.174</w:t>
      </w:r>
      <w:r w:rsidR="005F57FC">
        <w:rPr>
          <w:rFonts w:ascii="Courier New" w:eastAsia="Times New Roman" w:hAnsi="Courier New" w:cs="Courier New"/>
          <w:color w:val="000000"/>
          <w:sz w:val="18"/>
          <w:szCs w:val="18"/>
        </w:rPr>
        <w:t>1</w:t>
      </w:r>
    </w:p>
    <w:p w14:paraId="2654A8E8" w14:textId="7CA54CB1" w:rsidR="00DA4E56" w:rsidRDefault="00DA4E56" w:rsidP="00DA4E56">
      <w:r w:rsidRPr="00F005A9">
        <w:rPr>
          <w:sz w:val="14"/>
          <w:szCs w:val="14"/>
        </w:rPr>
        <w:t>(figure</w:t>
      </w:r>
      <w:r>
        <w:rPr>
          <w:sz w:val="14"/>
          <w:szCs w:val="14"/>
        </w:rPr>
        <w:t xml:space="preserve"> 11)</w:t>
      </w:r>
    </w:p>
    <w:p w14:paraId="67798829" w14:textId="73ED5E77" w:rsidR="000810B5" w:rsidRDefault="005F57FC" w:rsidP="00DB627A">
      <w:r>
        <w:t xml:space="preserve">Therefore, the best polynomial model had features </w:t>
      </w:r>
      <w:r w:rsidRPr="005F57FC">
        <w:t xml:space="preserve">'Garage Area', 'Age', 'Garage Age', 'Last </w:t>
      </w:r>
      <w:proofErr w:type="spellStart"/>
      <w:r w:rsidRPr="005F57FC">
        <w:t>remod</w:t>
      </w:r>
      <w:proofErr w:type="spellEnd"/>
      <w:r w:rsidRPr="005F57FC">
        <w:t xml:space="preserve">/add', 'Total </w:t>
      </w:r>
      <w:proofErr w:type="spellStart"/>
      <w:r w:rsidRPr="005F57FC">
        <w:t>Bsmt</w:t>
      </w:r>
      <w:proofErr w:type="spellEnd"/>
      <w:r w:rsidRPr="005F57FC">
        <w:t xml:space="preserve"> SF', '1st </w:t>
      </w:r>
      <w:proofErr w:type="spellStart"/>
      <w:r w:rsidRPr="005F57FC">
        <w:t>Flr</w:t>
      </w:r>
      <w:proofErr w:type="spellEnd"/>
      <w:r w:rsidRPr="005F57FC">
        <w:t xml:space="preserve"> SF', 'Garage Finish', '2nd </w:t>
      </w:r>
      <w:proofErr w:type="spellStart"/>
      <w:r w:rsidRPr="005F57FC">
        <w:t>Flr</w:t>
      </w:r>
      <w:proofErr w:type="spellEnd"/>
      <w:r w:rsidRPr="005F57FC">
        <w:t xml:space="preserve"> SF', '</w:t>
      </w:r>
      <w:proofErr w:type="spellStart"/>
      <w:r w:rsidRPr="005F57FC">
        <w:t>BsmtFin</w:t>
      </w:r>
      <w:proofErr w:type="spellEnd"/>
      <w:r w:rsidRPr="005F57FC">
        <w:t xml:space="preserve"> SF 1', '</w:t>
      </w:r>
      <w:proofErr w:type="spellStart"/>
      <w:r w:rsidRPr="005F57FC">
        <w:t>TotRms</w:t>
      </w:r>
      <w:proofErr w:type="spellEnd"/>
      <w:r w:rsidRPr="005F57FC">
        <w:t xml:space="preserve"> </w:t>
      </w:r>
      <w:proofErr w:type="spellStart"/>
      <w:r w:rsidRPr="005F57FC">
        <w:t>AbvGrd</w:t>
      </w:r>
      <w:proofErr w:type="spellEnd"/>
      <w:r w:rsidRPr="005F57FC">
        <w:t>', 'Fireplaces'</w:t>
      </w:r>
      <w:r>
        <w:t xml:space="preserve"> and </w:t>
      </w:r>
      <w:r w:rsidRPr="005F57FC">
        <w:t>'Garage Cars'</w:t>
      </w:r>
      <w:r>
        <w:t xml:space="preserve">, and was of degree 3. </w:t>
      </w:r>
      <w:r w:rsidR="00FF16CC">
        <w:t xml:space="preserve">As a </w:t>
      </w:r>
      <w:r w:rsidR="00536838">
        <w:t>result,</w:t>
      </w:r>
      <w:r w:rsidR="00FF16CC">
        <w:t xml:space="preserve"> it achieved a CV RMSE of $38253.1741.</w:t>
      </w:r>
    </w:p>
    <w:p w14:paraId="69C7AC4E" w14:textId="643B9B2E" w:rsidR="00536838" w:rsidRDefault="00536838" w:rsidP="00DB627A">
      <w:r>
        <w:t>Similarly, as a parametric model there are assumptions that must be satisfied in order for any conclusions to be made of the polynomial model. These are that t</w:t>
      </w:r>
      <w:r w:rsidRPr="00536838">
        <w:t xml:space="preserve">he independent variables </w:t>
      </w:r>
      <w:r>
        <w:t>should be</w:t>
      </w:r>
      <w:r w:rsidRPr="00536838">
        <w:t xml:space="preserve"> independent of each other, and</w:t>
      </w:r>
      <w:r>
        <w:t xml:space="preserve"> that</w:t>
      </w:r>
      <w:r w:rsidRPr="00536838">
        <w:t xml:space="preserve"> the errors are independent, normally distributed with mean zero and </w:t>
      </w:r>
      <w:r>
        <w:t>of</w:t>
      </w:r>
      <w:r w:rsidRPr="00536838">
        <w:t xml:space="preserve"> constant variance</w:t>
      </w:r>
      <w:r>
        <w:t>. Once these checks have been confirmed then it would be a valid model for predictive use.</w:t>
      </w:r>
    </w:p>
    <w:p w14:paraId="489E02E4" w14:textId="77777777" w:rsidR="00B778EB" w:rsidRDefault="00B778EB" w:rsidP="00B778EB">
      <w:pPr>
        <w:pStyle w:val="Heading1"/>
      </w:pPr>
      <w:r>
        <w:t>Model Evaluation</w:t>
      </w:r>
    </w:p>
    <w:tbl>
      <w:tblPr>
        <w:tblStyle w:val="GridTable7Colorful-Accent1"/>
        <w:tblW w:w="0" w:type="auto"/>
        <w:jc w:val="center"/>
        <w:tblLook w:val="04A0" w:firstRow="1" w:lastRow="0" w:firstColumn="1" w:lastColumn="0" w:noHBand="0" w:noVBand="1"/>
      </w:tblPr>
      <w:tblGrid>
        <w:gridCol w:w="808"/>
        <w:gridCol w:w="1347"/>
        <w:gridCol w:w="1484"/>
      </w:tblGrid>
      <w:tr w:rsidR="009B221F" w14:paraId="15378EDA" w14:textId="77777777" w:rsidTr="009B22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08" w:type="dxa"/>
          </w:tcPr>
          <w:p w14:paraId="6F6F2BEF" w14:textId="77777777" w:rsidR="009B221F" w:rsidRDefault="009B221F" w:rsidP="009B221F"/>
        </w:tc>
        <w:tc>
          <w:tcPr>
            <w:tcW w:w="1347" w:type="dxa"/>
          </w:tcPr>
          <w:p w14:paraId="16F572F4"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CV RMSE</w:t>
            </w:r>
          </w:p>
        </w:tc>
        <w:tc>
          <w:tcPr>
            <w:tcW w:w="1484" w:type="dxa"/>
          </w:tcPr>
          <w:p w14:paraId="6147A952"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Test RMSE</w:t>
            </w:r>
          </w:p>
        </w:tc>
      </w:tr>
      <w:tr w:rsidR="009B221F" w14:paraId="6D6974C3"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0F6FEF6E" w14:textId="24F1BF1E" w:rsidR="009B221F" w:rsidRDefault="00E824E3" w:rsidP="009B221F">
            <w:r>
              <w:t>RF1</w:t>
            </w:r>
          </w:p>
        </w:tc>
        <w:tc>
          <w:tcPr>
            <w:tcW w:w="1347" w:type="dxa"/>
          </w:tcPr>
          <w:p w14:paraId="54410535" w14:textId="47134BD9" w:rsidR="009B221F" w:rsidRDefault="00C12FD8" w:rsidP="009B221F">
            <w:pPr>
              <w:cnfStyle w:val="000000100000" w:firstRow="0" w:lastRow="0" w:firstColumn="0" w:lastColumn="0" w:oddVBand="0" w:evenVBand="0" w:oddHBand="1" w:evenHBand="0" w:firstRowFirstColumn="0" w:firstRowLastColumn="0" w:lastRowFirstColumn="0" w:lastRowLastColumn="0"/>
            </w:pPr>
            <w:r>
              <w:rPr>
                <w:color w:val="000000"/>
                <w:sz w:val="21"/>
                <w:szCs w:val="21"/>
              </w:rPr>
              <w:t>31138.1507</w:t>
            </w:r>
          </w:p>
        </w:tc>
        <w:tc>
          <w:tcPr>
            <w:tcW w:w="1484" w:type="dxa"/>
          </w:tcPr>
          <w:p w14:paraId="5D71AF93" w14:textId="200CCE7D" w:rsidR="009B221F" w:rsidRDefault="00611204" w:rsidP="009B221F">
            <w:pPr>
              <w:cnfStyle w:val="000000100000" w:firstRow="0" w:lastRow="0" w:firstColumn="0" w:lastColumn="0" w:oddVBand="0" w:evenVBand="0" w:oddHBand="1" w:evenHBand="0" w:firstRowFirstColumn="0" w:firstRowLastColumn="0" w:lastRowFirstColumn="0" w:lastRowLastColumn="0"/>
            </w:pPr>
            <w:r w:rsidRPr="00611204">
              <w:t>27721.3746</w:t>
            </w:r>
          </w:p>
        </w:tc>
      </w:tr>
      <w:tr w:rsidR="009B221F" w14:paraId="749D8BC8" w14:textId="77777777" w:rsidTr="009B221F">
        <w:trPr>
          <w:jc w:val="center"/>
        </w:trPr>
        <w:tc>
          <w:tcPr>
            <w:cnfStyle w:val="001000000000" w:firstRow="0" w:lastRow="0" w:firstColumn="1" w:lastColumn="0" w:oddVBand="0" w:evenVBand="0" w:oddHBand="0" w:evenHBand="0" w:firstRowFirstColumn="0" w:firstRowLastColumn="0" w:lastRowFirstColumn="0" w:lastRowLastColumn="0"/>
            <w:tcW w:w="808" w:type="dxa"/>
          </w:tcPr>
          <w:p w14:paraId="01B15F4B" w14:textId="1A5A784B" w:rsidR="009B221F" w:rsidRDefault="00C12FD8" w:rsidP="009B221F">
            <w:r>
              <w:t>RF2</w:t>
            </w:r>
          </w:p>
        </w:tc>
        <w:tc>
          <w:tcPr>
            <w:tcW w:w="1347" w:type="dxa"/>
          </w:tcPr>
          <w:p w14:paraId="0CA17CDE" w14:textId="033B944A" w:rsidR="009B221F" w:rsidRDefault="00C12FD8" w:rsidP="009B221F">
            <w:pPr>
              <w:cnfStyle w:val="000000000000" w:firstRow="0" w:lastRow="0" w:firstColumn="0" w:lastColumn="0" w:oddVBand="0" w:evenVBand="0" w:oddHBand="0" w:evenHBand="0" w:firstRowFirstColumn="0" w:firstRowLastColumn="0" w:lastRowFirstColumn="0" w:lastRowLastColumn="0"/>
            </w:pPr>
            <w:r w:rsidRPr="00C12FD8">
              <w:t>31244.5667</w:t>
            </w:r>
          </w:p>
        </w:tc>
        <w:tc>
          <w:tcPr>
            <w:tcW w:w="1484" w:type="dxa"/>
          </w:tcPr>
          <w:p w14:paraId="2A40021B" w14:textId="4BC51ADC" w:rsidR="009B221F" w:rsidRDefault="00611204" w:rsidP="009B221F">
            <w:pPr>
              <w:cnfStyle w:val="000000000000" w:firstRow="0" w:lastRow="0" w:firstColumn="0" w:lastColumn="0" w:oddVBand="0" w:evenVBand="0" w:oddHBand="0" w:evenHBand="0" w:firstRowFirstColumn="0" w:firstRowLastColumn="0" w:lastRowFirstColumn="0" w:lastRowLastColumn="0"/>
            </w:pPr>
            <w:r w:rsidRPr="00611204">
              <w:t>28168.5235</w:t>
            </w:r>
          </w:p>
        </w:tc>
      </w:tr>
      <w:tr w:rsidR="009B221F" w14:paraId="6239227C"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5B085B46" w14:textId="5CBBDE3A" w:rsidR="009B221F" w:rsidRDefault="00C12FD8" w:rsidP="009B221F">
            <w:r>
              <w:t>kNN</w:t>
            </w:r>
          </w:p>
        </w:tc>
        <w:tc>
          <w:tcPr>
            <w:tcW w:w="1347" w:type="dxa"/>
          </w:tcPr>
          <w:p w14:paraId="6AA265F7" w14:textId="5586E20A" w:rsidR="009B221F" w:rsidRDefault="0052428B" w:rsidP="009B221F">
            <w:pPr>
              <w:cnfStyle w:val="000000100000" w:firstRow="0" w:lastRow="0" w:firstColumn="0" w:lastColumn="0" w:oddVBand="0" w:evenVBand="0" w:oddHBand="1" w:evenHBand="0" w:firstRowFirstColumn="0" w:firstRowLastColumn="0" w:lastRowFirstColumn="0" w:lastRowLastColumn="0"/>
            </w:pPr>
            <w:r>
              <w:t>32680.7791</w:t>
            </w:r>
          </w:p>
        </w:tc>
        <w:tc>
          <w:tcPr>
            <w:tcW w:w="1484" w:type="dxa"/>
          </w:tcPr>
          <w:p w14:paraId="732EB741" w14:textId="3D68A945" w:rsidR="009B221F" w:rsidRDefault="00611204" w:rsidP="009B221F">
            <w:pPr>
              <w:cnfStyle w:val="000000100000" w:firstRow="0" w:lastRow="0" w:firstColumn="0" w:lastColumn="0" w:oddVBand="0" w:evenVBand="0" w:oddHBand="1" w:evenHBand="0" w:firstRowFirstColumn="0" w:firstRowLastColumn="0" w:lastRowFirstColumn="0" w:lastRowLastColumn="0"/>
            </w:pPr>
            <w:r w:rsidRPr="00611204">
              <w:t>32801.205</w:t>
            </w:r>
            <w:r>
              <w:t>3</w:t>
            </w:r>
          </w:p>
        </w:tc>
      </w:tr>
      <w:tr w:rsidR="0052428B" w14:paraId="3BE2098A" w14:textId="77777777" w:rsidTr="009B221F">
        <w:trPr>
          <w:jc w:val="center"/>
        </w:trPr>
        <w:tc>
          <w:tcPr>
            <w:cnfStyle w:val="001000000000" w:firstRow="0" w:lastRow="0" w:firstColumn="1" w:lastColumn="0" w:oddVBand="0" w:evenVBand="0" w:oddHBand="0" w:evenHBand="0" w:firstRowFirstColumn="0" w:firstRowLastColumn="0" w:lastRowFirstColumn="0" w:lastRowLastColumn="0"/>
            <w:tcW w:w="808" w:type="dxa"/>
          </w:tcPr>
          <w:p w14:paraId="611D2CB9" w14:textId="49F24AC8" w:rsidR="0052428B" w:rsidRDefault="0052428B" w:rsidP="009B221F">
            <w:r>
              <w:t>MLR</w:t>
            </w:r>
          </w:p>
        </w:tc>
        <w:tc>
          <w:tcPr>
            <w:tcW w:w="1347" w:type="dxa"/>
          </w:tcPr>
          <w:p w14:paraId="37499DF5" w14:textId="403F834E" w:rsidR="0052428B" w:rsidRDefault="0052428B" w:rsidP="009B221F">
            <w:pPr>
              <w:cnfStyle w:val="000000000000" w:firstRow="0" w:lastRow="0" w:firstColumn="0" w:lastColumn="0" w:oddVBand="0" w:evenVBand="0" w:oddHBand="0" w:evenHBand="0" w:firstRowFirstColumn="0" w:firstRowLastColumn="0" w:lastRowFirstColumn="0" w:lastRowLastColumn="0"/>
            </w:pPr>
            <w:r>
              <w:t>38232.5707</w:t>
            </w:r>
          </w:p>
        </w:tc>
        <w:tc>
          <w:tcPr>
            <w:tcW w:w="1484" w:type="dxa"/>
          </w:tcPr>
          <w:p w14:paraId="1E3D974C" w14:textId="3179F496" w:rsidR="0052428B" w:rsidRDefault="00611204" w:rsidP="009B221F">
            <w:pPr>
              <w:cnfStyle w:val="000000000000" w:firstRow="0" w:lastRow="0" w:firstColumn="0" w:lastColumn="0" w:oddVBand="0" w:evenVBand="0" w:oddHBand="0" w:evenHBand="0" w:firstRowFirstColumn="0" w:firstRowLastColumn="0" w:lastRowFirstColumn="0" w:lastRowLastColumn="0"/>
            </w:pPr>
            <w:r w:rsidRPr="00611204">
              <w:t>43209.2730</w:t>
            </w:r>
          </w:p>
        </w:tc>
      </w:tr>
      <w:tr w:rsidR="0052428B" w14:paraId="54584024"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64991F27" w14:textId="7C44EBF5" w:rsidR="0052428B" w:rsidRDefault="0052428B" w:rsidP="009B221F">
            <w:r>
              <w:t>PR</w:t>
            </w:r>
          </w:p>
        </w:tc>
        <w:tc>
          <w:tcPr>
            <w:tcW w:w="1347" w:type="dxa"/>
          </w:tcPr>
          <w:p w14:paraId="614D0916" w14:textId="218C0403" w:rsidR="0052428B" w:rsidRDefault="0052428B" w:rsidP="009B221F">
            <w:pPr>
              <w:cnfStyle w:val="000000100000" w:firstRow="0" w:lastRow="0" w:firstColumn="0" w:lastColumn="0" w:oddVBand="0" w:evenVBand="0" w:oddHBand="1" w:evenHBand="0" w:firstRowFirstColumn="0" w:firstRowLastColumn="0" w:lastRowFirstColumn="0" w:lastRowLastColumn="0"/>
            </w:pPr>
            <w:r>
              <w:t>38253.1741</w:t>
            </w:r>
          </w:p>
        </w:tc>
        <w:tc>
          <w:tcPr>
            <w:tcW w:w="1484" w:type="dxa"/>
          </w:tcPr>
          <w:p w14:paraId="63627CBD" w14:textId="62CC82A9" w:rsidR="0052428B" w:rsidRDefault="00611204" w:rsidP="009B221F">
            <w:pPr>
              <w:cnfStyle w:val="000000100000" w:firstRow="0" w:lastRow="0" w:firstColumn="0" w:lastColumn="0" w:oddVBand="0" w:evenVBand="0" w:oddHBand="1" w:evenHBand="0" w:firstRowFirstColumn="0" w:firstRowLastColumn="0" w:lastRowFirstColumn="0" w:lastRowLastColumn="0"/>
            </w:pPr>
            <w:r w:rsidRPr="00611204">
              <w:t>43228.950</w:t>
            </w:r>
            <w:r>
              <w:t>5</w:t>
            </w:r>
          </w:p>
        </w:tc>
      </w:tr>
    </w:tbl>
    <w:p w14:paraId="4EAF126D" w14:textId="7712C871" w:rsidR="009B221F" w:rsidRDefault="009B221F" w:rsidP="009B221F">
      <w:pPr>
        <w:ind w:left="2160"/>
      </w:pPr>
      <w:r w:rsidRPr="00F005A9">
        <w:rPr>
          <w:sz w:val="14"/>
          <w:szCs w:val="14"/>
        </w:rPr>
        <w:t xml:space="preserve">(figure </w:t>
      </w:r>
      <w:r>
        <w:rPr>
          <w:sz w:val="14"/>
          <w:szCs w:val="14"/>
        </w:rPr>
        <w:t>1</w:t>
      </w:r>
      <w:r w:rsidR="00E536C8">
        <w:rPr>
          <w:sz w:val="14"/>
          <w:szCs w:val="14"/>
        </w:rPr>
        <w:t>2</w:t>
      </w:r>
      <w:r>
        <w:rPr>
          <w:sz w:val="14"/>
          <w:szCs w:val="14"/>
        </w:rPr>
        <w:t>)</w:t>
      </w:r>
    </w:p>
    <w:p w14:paraId="514856ED" w14:textId="6BD25E2A" w:rsidR="001A5A0E" w:rsidRDefault="009B221F" w:rsidP="005C2D2A">
      <w:pPr>
        <w:jc w:val="both"/>
      </w:pPr>
      <w:r>
        <w:t xml:space="preserve">Having performed model construction, the following delves into the ability for the each of the best models </w:t>
      </w:r>
      <w:r w:rsidR="00414E07">
        <w:t>to generalise with unseen data</w:t>
      </w:r>
      <w:r w:rsidR="006D34AD">
        <w:t xml:space="preserve"> i.e. test data. </w:t>
      </w:r>
      <w:r w:rsidR="00197ECF">
        <w:t>Across the best models of each of the types, the best overall was the first best random forest model attaining both a low CV RMSE and test RMSE of $</w:t>
      </w:r>
      <w:r w:rsidR="00197ECF" w:rsidRPr="00197ECF">
        <w:t>27721.3746</w:t>
      </w:r>
      <w:r w:rsidR="00197ECF">
        <w:t>. Following this is the next best random forest model achieving the second lowest CV RMSE and also second lowest test RMSE of $</w:t>
      </w:r>
      <w:r w:rsidR="00197ECF" w:rsidRPr="00197ECF">
        <w:t>28168.5235</w:t>
      </w:r>
      <w:r w:rsidR="00197ECF">
        <w:t>.</w:t>
      </w:r>
      <w:r w:rsidR="00ED1EF4">
        <w:t xml:space="preserve"> Then in both CV RMSE and test RMSE the following are the next best in their respective order: kNN, multiple linear regression and then polynomial regression. Considering, the cross validation and test RMSEs being relatively similar, these imply the bias-variance tradeoff is being most optimally met for each of the different model types and thus</w:t>
      </w:r>
      <w:r w:rsidR="005E602C">
        <w:t xml:space="preserve"> also</w:t>
      </w:r>
      <w:r w:rsidR="00ED1EF4">
        <w:t xml:space="preserve"> the best that has been selected of them.</w:t>
      </w:r>
    </w:p>
    <w:p w14:paraId="41132741" w14:textId="7A3B748C" w:rsidR="00D321B0" w:rsidRDefault="001A5A0E" w:rsidP="005C2D2A">
      <w:pPr>
        <w:jc w:val="both"/>
      </w:pPr>
      <w:r>
        <w:t xml:space="preserve">The best performance being attained by the random forest models can be best explained </w:t>
      </w:r>
      <w:r w:rsidR="00A63688">
        <w:t xml:space="preserve">by its use of </w:t>
      </w:r>
      <w:r w:rsidR="00346849">
        <w:t>bootstrapping aggregation techniques to build de-correlated trees. By averaging the noisy approximately unbiased decision tree models</w:t>
      </w:r>
      <w:r w:rsidR="005C2D2A">
        <w:t>,</w:t>
      </w:r>
      <w:r w:rsidR="001B2582">
        <w:t xml:space="preserve"> it is possible to capture the complex interaction of patterns in the data while keeping variance low </w:t>
      </w:r>
      <w:r w:rsidR="005C2D2A">
        <w:t>and bias the same</w:t>
      </w:r>
      <w:r w:rsidR="001B2582">
        <w:t xml:space="preserve">. </w:t>
      </w:r>
      <w:r w:rsidR="005C2D2A">
        <w:t xml:space="preserve">Therefore, the random forest model most optimally generalises with a bias-variance trade off that is more optimal than kNN, linear and polynomial regression. </w:t>
      </w:r>
    </w:p>
    <w:p w14:paraId="3582E543" w14:textId="40AF71DC" w:rsidR="00641FFE" w:rsidRDefault="00D321B0" w:rsidP="005C2D2A">
      <w:pPr>
        <w:jc w:val="both"/>
      </w:pPr>
      <w:r>
        <w:lastRenderedPageBreak/>
        <w:t xml:space="preserve">kNN regression comes in as third best, behind the two random forest models, as the data seems most suitably modelled by non-linear methods. </w:t>
      </w:r>
      <w:r w:rsidR="0072076C">
        <w:t>Moreover, the use of local methods by kNN regression means bias is also minimised, while its additive nature keeps variance low as well (</w:t>
      </w:r>
      <w:r w:rsidR="0072076C" w:rsidRPr="0072076C">
        <w:t>https://stats.stackexchange.com/questions/104255/why-would-anyone-use-knn-for-regression</w:t>
      </w:r>
      <w:r w:rsidR="0072076C">
        <w:t xml:space="preserve">). </w:t>
      </w:r>
      <w:r w:rsidR="008028DD">
        <w:t xml:space="preserve">However, the bias-variance tradeoff is not as optimal as random forest regression, since kNN performs poorly </w:t>
      </w:r>
      <w:r w:rsidR="00DD6279">
        <w:t xml:space="preserve">with outlier and noisy data, while random forests are more robust to both. </w:t>
      </w:r>
    </w:p>
    <w:p w14:paraId="0470DF61" w14:textId="4BD0773F" w:rsidR="00560AD4" w:rsidRDefault="00A57A11" w:rsidP="007859A6">
      <w:pPr>
        <w:jc w:val="both"/>
      </w:pPr>
      <w:r>
        <w:t>The linear and polynomial regression models perform similarly but worse than the other two types. Linear regression obviously does worse mainly in part of its failure to identify non-linear patterns. However, in an attempt to resolve this using polynomial regression performance is still slightly worse than linear regression in both cross validation and test RMSE. This could be due to the polynomial degree not being high enough to capture enough of the complexities that the linear model fails to account for.</w:t>
      </w:r>
      <w:r w:rsidR="00D44EC1">
        <w:t xml:space="preserve"> Moreover, there is the additional consideration of assumptions that come with polynomial and linear regression models that </w:t>
      </w:r>
      <w:r w:rsidR="00C424E2">
        <w:t xml:space="preserve">are </w:t>
      </w:r>
      <w:r w:rsidR="00D44EC1">
        <w:t>possibly undermining the overall effectiveness of these models.</w:t>
      </w:r>
      <w:r>
        <w:t xml:space="preserve"> </w:t>
      </w:r>
    </w:p>
    <w:p w14:paraId="7185E353" w14:textId="43CFFA0D" w:rsidR="00C22814" w:rsidRDefault="007859A6" w:rsidP="00B430CE">
      <w:pPr>
        <w:jc w:val="both"/>
      </w:pPr>
      <w:r>
        <w:t>Therefore, the random forest models are the best performers overall, since it is the most robust to outliers and noisy data and is model that is able to capture non-linear complexities while maintaining a suitable bias-variance tradeoff. Unlike random forest regression, kNN is not robust to outlier and noisy data, and polynomial and linear regression models are not sufficiently complex.</w:t>
      </w:r>
    </w:p>
    <w:p w14:paraId="459FEF85" w14:textId="5F15FCAC" w:rsidR="00FF3674" w:rsidRDefault="00FF3674" w:rsidP="00FF3674">
      <w:pPr>
        <w:pStyle w:val="Heading1"/>
      </w:pPr>
      <w:r>
        <w:t>Conclusion</w:t>
      </w:r>
    </w:p>
    <w:p w14:paraId="6F2C5217" w14:textId="57CD79A3" w:rsidR="00D024FF" w:rsidRDefault="00190A86" w:rsidP="00D024FF">
      <w:pPr>
        <w:jc w:val="both"/>
      </w:pPr>
      <w:r>
        <w:t xml:space="preserve">In conclusion, </w:t>
      </w:r>
      <w:r w:rsidR="00D024FF">
        <w:t xml:space="preserve">different model types gave varying results and thus interesting insights into the shortfalls of particular model formulations in predicting house sale prices. While the predictive capabilities of the random forest show the most promise in practical use, there are still limitations of the model that must be noted. </w:t>
      </w:r>
      <w:r w:rsidR="00613790">
        <w:t xml:space="preserve">Improvements to consider is that data is more complete, where although only a small proportion of the dataset required the imputing of mean values these may have impacted performance. </w:t>
      </w:r>
      <w:r w:rsidR="003D67EB">
        <w:t xml:space="preserve">In addition to having more complete data, </w:t>
      </w:r>
      <w:r w:rsidR="007E1485">
        <w:t>the “Kitchen Qual” feature being dropped due to training and test set inconsistencies meant a huge loss of useful data</w:t>
      </w:r>
      <w:r w:rsidR="003D67EB">
        <w:t xml:space="preserve">. </w:t>
      </w:r>
      <w:r w:rsidR="00613790">
        <w:t>Another aspect that was not delved into was the adjustment of hyperparameters concerning the random forest model</w:t>
      </w:r>
      <w:r w:rsidR="00254F99">
        <w:t>, these include max depth, the number of trees, minimum sample split, etc</w:t>
      </w:r>
      <w:r w:rsidR="00613790">
        <w:t>.</w:t>
      </w:r>
      <w:r w:rsidR="00254F99">
        <w:t xml:space="preserve"> Thus, the lacking experimentation of this aspect means the possible overlooking of potentially better models. Also, while the features selected for the best model are the best predictors to explain the housing sale prices, it must be acknowledged that these do not explain a causal relationship with housing sale prices but rather only an association. Therefore, from the limitations the most important consideration</w:t>
      </w:r>
      <w:r w:rsidR="003D67EB">
        <w:t>s</w:t>
      </w:r>
      <w:r w:rsidR="00254F99">
        <w:t xml:space="preserve"> for future research is the need to experiment with hyperparameters of the random forest model </w:t>
      </w:r>
      <w:r w:rsidR="003D67EB">
        <w:t>and the need to have more complete data or better value imputation through possibly using regression to predict those missing values</w:t>
      </w:r>
      <w:r w:rsidR="007E1485">
        <w:t xml:space="preserve"> </w:t>
      </w:r>
      <w:r w:rsidR="00254F99">
        <w:t>to possibly derive more improved results</w:t>
      </w:r>
      <w:r w:rsidR="007E1485">
        <w:t xml:space="preserve"> in predicting for housing sale prices</w:t>
      </w:r>
      <w:r w:rsidR="00254F99">
        <w:t>.</w:t>
      </w:r>
    </w:p>
    <w:p w14:paraId="1ABCA450" w14:textId="53EBB8A2" w:rsidR="00CF3EEB" w:rsidRDefault="007E1485" w:rsidP="00190A86">
      <w:pPr>
        <w:jc w:val="both"/>
      </w:pPr>
      <w:r>
        <w:t>Hence</w:t>
      </w:r>
      <w:r w:rsidR="006C3A14">
        <w:t>, while these models are definitely useful tools, these should not be the sole reasons to any final decisions</w:t>
      </w:r>
      <w:r w:rsidR="007A579F">
        <w:t>. This</w:t>
      </w:r>
      <w:r w:rsidR="006C3A14">
        <w:t xml:space="preserve"> requires that </w:t>
      </w:r>
      <w:r w:rsidR="005B6AA6">
        <w:t xml:space="preserve">the </w:t>
      </w:r>
      <w:r w:rsidR="006C3A14">
        <w:t>users of these tools make</w:t>
      </w:r>
      <w:r w:rsidR="0008559A">
        <w:t>s</w:t>
      </w:r>
      <w:r w:rsidR="006C3A14">
        <w:t xml:space="preserve"> use of domain knowledge</w:t>
      </w:r>
      <w:r w:rsidR="007A579F">
        <w:t xml:space="preserve"> </w:t>
      </w:r>
      <w:r w:rsidR="006C3A14">
        <w:lastRenderedPageBreak/>
        <w:t xml:space="preserve">and </w:t>
      </w:r>
      <w:proofErr w:type="gramStart"/>
      <w:r w:rsidR="0008559A">
        <w:t>takes into account</w:t>
      </w:r>
      <w:proofErr w:type="gramEnd"/>
      <w:r w:rsidR="0008559A">
        <w:t xml:space="preserve"> </w:t>
      </w:r>
      <w:r w:rsidR="006C3A14">
        <w:t xml:space="preserve">other factors that may not be </w:t>
      </w:r>
      <w:r w:rsidR="0008559A">
        <w:t>considered</w:t>
      </w:r>
      <w:r w:rsidR="006C3A14">
        <w:t xml:space="preserve"> by </w:t>
      </w:r>
      <w:r w:rsidR="005B6AA6">
        <w:t>them</w:t>
      </w:r>
      <w:r w:rsidR="007A579F">
        <w:t xml:space="preserve">, such as the constantly changing circumstances of </w:t>
      </w:r>
      <w:r>
        <w:t>sale prices in the housing market.</w:t>
      </w:r>
    </w:p>
    <w:p w14:paraId="1F0BFEDB" w14:textId="77777777" w:rsidR="00CF3EEB" w:rsidRDefault="00CF3EEB">
      <w:r>
        <w:br w:type="page"/>
      </w:r>
    </w:p>
    <w:p w14:paraId="2E28FEBA" w14:textId="443E9E38" w:rsidR="00BD3DA3" w:rsidRDefault="00BD3DA3" w:rsidP="00BD3DA3">
      <w:pPr>
        <w:pStyle w:val="Title"/>
      </w:pPr>
      <w:r>
        <w:lastRenderedPageBreak/>
        <w:t xml:space="preserve">Task B – </w:t>
      </w:r>
      <w:r w:rsidR="00E536C8">
        <w:t>Timeseries Forecasting</w:t>
      </w:r>
    </w:p>
    <w:p w14:paraId="4608AE7F" w14:textId="1C2C9785" w:rsidR="00BD3DA3" w:rsidRDefault="006471AE" w:rsidP="006471AE">
      <w:pPr>
        <w:pStyle w:val="Heading1"/>
      </w:pPr>
      <w:r>
        <w:t>Exploratory Data Analysis</w:t>
      </w:r>
    </w:p>
    <w:p w14:paraId="75BD80D6" w14:textId="2EC2CDEC" w:rsidR="006471AE" w:rsidRDefault="009B7F39" w:rsidP="00095539">
      <w:pPr>
        <w:jc w:val="both"/>
      </w:pPr>
      <w:r>
        <w:t>The column and row dimensions of the dataset are as follows.</w:t>
      </w:r>
    </w:p>
    <w:p w14:paraId="7AAE2866" w14:textId="5DDFEAE6" w:rsidR="009B7F39" w:rsidRPr="009B7F39" w:rsidRDefault="009B7F39" w:rsidP="009B7F39">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rPr>
        <w:t xml:space="preserve">The dataset has </w:t>
      </w:r>
      <w:r w:rsidR="00E536C8">
        <w:rPr>
          <w:rFonts w:ascii="Courier New" w:eastAsia="Times New Roman" w:hAnsi="Courier New" w:cs="Courier New"/>
          <w:color w:val="000000"/>
          <w:sz w:val="21"/>
          <w:szCs w:val="21"/>
        </w:rPr>
        <w:t>312</w:t>
      </w:r>
      <w:r w:rsidRPr="009B7F39">
        <w:rPr>
          <w:rFonts w:ascii="Courier New" w:eastAsia="Times New Roman" w:hAnsi="Courier New" w:cs="Courier New"/>
          <w:color w:val="000000"/>
          <w:sz w:val="21"/>
          <w:szCs w:val="21"/>
        </w:rPr>
        <w:t xml:space="preserve"> rows and </w:t>
      </w:r>
      <w:r w:rsidR="00E536C8">
        <w:rPr>
          <w:rFonts w:ascii="Courier New" w:eastAsia="Times New Roman" w:hAnsi="Courier New" w:cs="Courier New"/>
          <w:color w:val="000000"/>
          <w:sz w:val="21"/>
          <w:szCs w:val="21"/>
        </w:rPr>
        <w:t>2</w:t>
      </w:r>
      <w:r w:rsidRPr="009B7F39">
        <w:rPr>
          <w:rFonts w:ascii="Courier New" w:eastAsia="Times New Roman" w:hAnsi="Courier New" w:cs="Courier New"/>
          <w:color w:val="000000"/>
          <w:sz w:val="21"/>
          <w:szCs w:val="21"/>
        </w:rPr>
        <w:t xml:space="preserve"> columns.</w:t>
      </w:r>
      <w:r w:rsidR="00E536C8">
        <w:rPr>
          <w:rFonts w:ascii="Courier New" w:eastAsia="Times New Roman" w:hAnsi="Courier New" w:cs="Courier New"/>
          <w:color w:val="000000"/>
          <w:sz w:val="21"/>
          <w:szCs w:val="21"/>
        </w:rPr>
        <w:t xml:space="preserve"> </w:t>
      </w:r>
    </w:p>
    <w:p w14:paraId="56F77272" w14:textId="7764C68D" w:rsidR="009B7F39" w:rsidRPr="00F005A9" w:rsidRDefault="009B7F39" w:rsidP="009B7F39">
      <w:pPr>
        <w:rPr>
          <w:sz w:val="14"/>
          <w:szCs w:val="14"/>
        </w:rPr>
      </w:pPr>
      <w:r w:rsidRPr="00F005A9">
        <w:rPr>
          <w:sz w:val="14"/>
          <w:szCs w:val="14"/>
        </w:rPr>
        <w:t>(figure 1</w:t>
      </w:r>
      <w:r w:rsidR="00E536C8">
        <w:rPr>
          <w:sz w:val="14"/>
          <w:szCs w:val="14"/>
        </w:rPr>
        <w:t>3</w:t>
      </w:r>
      <w:r w:rsidRPr="00F005A9">
        <w:rPr>
          <w:sz w:val="14"/>
          <w:szCs w:val="14"/>
        </w:rPr>
        <w:t>)</w:t>
      </w:r>
    </w:p>
    <w:p w14:paraId="0262B24D" w14:textId="6F2CF1B9" w:rsidR="009B7F39" w:rsidRDefault="009B7F39" w:rsidP="00095539">
      <w:pPr>
        <w:jc w:val="both"/>
      </w:pPr>
      <w:r>
        <w:t>Determining the number of NA values, none were present.</w:t>
      </w:r>
    </w:p>
    <w:p w14:paraId="0753DE38" w14:textId="77777777" w:rsidR="009B7F39" w:rsidRPr="009B7F39" w:rsidRDefault="009B7F39" w:rsidP="009B7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shd w:val="clear" w:color="auto" w:fill="E3E4E6" w:themeFill="accent6" w:themeFillTint="33"/>
        </w:rPr>
        <w:t>There are 0 columns in train dataset with missing values.</w:t>
      </w:r>
    </w:p>
    <w:p w14:paraId="615C0B2D" w14:textId="25DA2827" w:rsidR="009B7F39" w:rsidRPr="00F005A9" w:rsidRDefault="009B7F39" w:rsidP="009B7F39">
      <w:pPr>
        <w:rPr>
          <w:sz w:val="14"/>
          <w:szCs w:val="14"/>
        </w:rPr>
      </w:pPr>
      <w:r w:rsidRPr="00F005A9">
        <w:rPr>
          <w:sz w:val="14"/>
          <w:szCs w:val="14"/>
        </w:rPr>
        <w:t>(figure 1</w:t>
      </w:r>
      <w:r w:rsidR="007F3181">
        <w:rPr>
          <w:sz w:val="14"/>
          <w:szCs w:val="14"/>
        </w:rPr>
        <w:t>4</w:t>
      </w:r>
      <w:r w:rsidRPr="00F005A9">
        <w:rPr>
          <w:sz w:val="14"/>
          <w:szCs w:val="14"/>
        </w:rPr>
        <w:t>)</w:t>
      </w:r>
    </w:p>
    <w:p w14:paraId="5BEE93B9" w14:textId="3B116BE1" w:rsidR="007F3181" w:rsidRDefault="007F3181" w:rsidP="00E27933">
      <w:r>
        <w:t>The data frame was adjusted to have the date as the index column. An inspection of the head is shown below</w:t>
      </w:r>
    </w:p>
    <w:p w14:paraId="26645E72" w14:textId="0EBA7587" w:rsidR="009F6A71" w:rsidRDefault="009F6A71" w:rsidP="009F6A71">
      <w:pPr>
        <w:jc w:val="center"/>
      </w:pPr>
      <w:r w:rsidRPr="009F6A71">
        <w:rPr>
          <w:noProof/>
        </w:rPr>
        <w:drawing>
          <wp:inline distT="0" distB="0" distL="0" distR="0" wp14:anchorId="223B7956" wp14:editId="2071E374">
            <wp:extent cx="1467135" cy="13761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8575" cy="1405688"/>
                    </a:xfrm>
                    <a:prstGeom prst="rect">
                      <a:avLst/>
                    </a:prstGeom>
                  </pic:spPr>
                </pic:pic>
              </a:graphicData>
            </a:graphic>
          </wp:inline>
        </w:drawing>
      </w:r>
    </w:p>
    <w:p w14:paraId="33DFB35F" w14:textId="33E7D229" w:rsidR="00E27933" w:rsidRPr="00F005A9" w:rsidRDefault="007F3181" w:rsidP="00E27933">
      <w:pPr>
        <w:rPr>
          <w:sz w:val="14"/>
          <w:szCs w:val="14"/>
        </w:rPr>
      </w:pPr>
      <w:r w:rsidRPr="00F005A9">
        <w:rPr>
          <w:sz w:val="14"/>
          <w:szCs w:val="14"/>
        </w:rPr>
        <w:t xml:space="preserve"> </w:t>
      </w:r>
      <w:r w:rsidR="00E27933" w:rsidRPr="00F005A9">
        <w:rPr>
          <w:sz w:val="14"/>
          <w:szCs w:val="14"/>
        </w:rPr>
        <w:t xml:space="preserve">(figure </w:t>
      </w:r>
      <w:r w:rsidR="00E27933">
        <w:rPr>
          <w:sz w:val="14"/>
          <w:szCs w:val="14"/>
        </w:rPr>
        <w:t>1</w:t>
      </w:r>
      <w:r>
        <w:rPr>
          <w:sz w:val="14"/>
          <w:szCs w:val="14"/>
        </w:rPr>
        <w:t>5</w:t>
      </w:r>
      <w:r w:rsidR="00E27933" w:rsidRPr="00F005A9">
        <w:rPr>
          <w:sz w:val="14"/>
          <w:szCs w:val="14"/>
        </w:rPr>
        <w:t>)</w:t>
      </w:r>
    </w:p>
    <w:p w14:paraId="27F1CFDE" w14:textId="490A7101" w:rsidR="0048258B" w:rsidRDefault="00FA6455" w:rsidP="00FA6455">
      <w:pPr>
        <w:jc w:val="both"/>
      </w:pPr>
      <w:r w:rsidRPr="00FA6455">
        <w:t>The following plots the pattern change in the number of visitors entering the country from 1991 to 2016. Using this we were able to delineate the overall seasonality and trend of the data.</w:t>
      </w:r>
    </w:p>
    <w:p w14:paraId="24933626" w14:textId="2976AE53" w:rsidR="0048258B" w:rsidRDefault="00DE10E2" w:rsidP="00DE10E2">
      <w:pPr>
        <w:jc w:val="center"/>
      </w:pPr>
      <w:r>
        <w:rPr>
          <w:noProof/>
        </w:rPr>
        <w:drawing>
          <wp:inline distT="0" distB="0" distL="0" distR="0" wp14:anchorId="04905B3E" wp14:editId="5D4010F1">
            <wp:extent cx="3275462" cy="2047164"/>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1846" cy="2069904"/>
                    </a:xfrm>
                    <a:prstGeom prst="rect">
                      <a:avLst/>
                    </a:prstGeom>
                    <a:noFill/>
                    <a:ln>
                      <a:noFill/>
                    </a:ln>
                  </pic:spPr>
                </pic:pic>
              </a:graphicData>
            </a:graphic>
          </wp:inline>
        </w:drawing>
      </w:r>
    </w:p>
    <w:p w14:paraId="4427C2AA" w14:textId="44AEDA2F" w:rsidR="00A955D1" w:rsidRPr="00A955D1" w:rsidRDefault="00FA6455" w:rsidP="00FA6455">
      <w:pPr>
        <w:jc w:val="both"/>
        <w:rPr>
          <w:sz w:val="14"/>
          <w:szCs w:val="14"/>
        </w:rPr>
      </w:pPr>
      <w:r w:rsidRPr="00FA6455">
        <w:t xml:space="preserve"> </w:t>
      </w:r>
      <w:r w:rsidR="00A955D1" w:rsidRPr="00F005A9">
        <w:rPr>
          <w:sz w:val="14"/>
          <w:szCs w:val="14"/>
        </w:rPr>
        <w:t xml:space="preserve">(figure </w:t>
      </w:r>
      <w:r w:rsidR="0048258B">
        <w:rPr>
          <w:sz w:val="14"/>
          <w:szCs w:val="14"/>
        </w:rPr>
        <w:t>16</w:t>
      </w:r>
      <w:r w:rsidR="00A955D1" w:rsidRPr="00F005A9">
        <w:rPr>
          <w:sz w:val="14"/>
          <w:szCs w:val="14"/>
        </w:rPr>
        <w:t>)</w:t>
      </w:r>
    </w:p>
    <w:p w14:paraId="6CC897D9" w14:textId="77777777" w:rsidR="00485377" w:rsidRDefault="00BD3D18" w:rsidP="00095539">
      <w:pPr>
        <w:jc w:val="both"/>
      </w:pPr>
      <w:r w:rsidRPr="00BD3D18">
        <w:t>Therefore, it was apparent that the data seemed to follow some rough yearly seasonality. A consistent upward trend was also observed while variance appeared to increase towards 2016. To understand the variations further a timeseries decomposition can be viewed as below.</w:t>
      </w:r>
    </w:p>
    <w:p w14:paraId="4F7B69E9"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lastRenderedPageBreak/>
        <w:t>count       312.0000</w:t>
      </w:r>
    </w:p>
    <w:p w14:paraId="4C9AFE17"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mean     419407.3718</w:t>
      </w:r>
    </w:p>
    <w:p w14:paraId="71128827"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std      132443.0593</w:t>
      </w:r>
    </w:p>
    <w:p w14:paraId="6EFE2B2A"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min      161400.0000</w:t>
      </w:r>
    </w:p>
    <w:p w14:paraId="47A569B9"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max      971800.0000</w:t>
      </w:r>
    </w:p>
    <w:p w14:paraId="46F800E1" w14:textId="2BC09715" w:rsidR="007F61A8" w:rsidRDefault="007F61A8" w:rsidP="008B3DFF">
      <w:pPr>
        <w:rPr>
          <w:sz w:val="14"/>
          <w:szCs w:val="14"/>
        </w:rPr>
      </w:pPr>
      <w:r w:rsidRPr="00F005A9">
        <w:rPr>
          <w:sz w:val="14"/>
          <w:szCs w:val="14"/>
        </w:rPr>
        <w:t xml:space="preserve">(figure </w:t>
      </w:r>
      <w:r w:rsidR="008B3DFF">
        <w:rPr>
          <w:sz w:val="14"/>
          <w:szCs w:val="14"/>
        </w:rPr>
        <w:t>17</w:t>
      </w:r>
      <w:r w:rsidR="00BA77A1">
        <w:rPr>
          <w:sz w:val="14"/>
          <w:szCs w:val="14"/>
        </w:rPr>
        <w:t xml:space="preserve"> - refer to full results in appendix v</w:t>
      </w:r>
      <w:r>
        <w:rPr>
          <w:sz w:val="14"/>
          <w:szCs w:val="14"/>
        </w:rPr>
        <w:t xml:space="preserve">) </w:t>
      </w:r>
    </w:p>
    <w:p w14:paraId="574FE341" w14:textId="7DD975F0" w:rsidR="00D03B5B" w:rsidRDefault="008B3DFF" w:rsidP="00B57021">
      <w:r w:rsidRPr="008B3DFF">
        <w:t xml:space="preserve">Moreover, the mean entrance of visitors is 419307 across the </w:t>
      </w:r>
      <w:r w:rsidR="00B63E49">
        <w:t xml:space="preserve">312 months (1991-2016). </w:t>
      </w:r>
      <w:proofErr w:type="gramStart"/>
      <w:r w:rsidRPr="008B3DFF">
        <w:t>Also</w:t>
      </w:r>
      <w:proofErr w:type="gramEnd"/>
      <w:r w:rsidRPr="008B3DFF">
        <w:t xml:space="preserve"> the highest recorded number was 971800 while the lowest was 161400.</w:t>
      </w:r>
    </w:p>
    <w:p w14:paraId="4FEDFF6C" w14:textId="6492A006" w:rsidR="00F65AE0" w:rsidRPr="00B57021" w:rsidRDefault="00F65AE0" w:rsidP="00B57021">
      <w:pPr>
        <w:pStyle w:val="Heading1"/>
      </w:pPr>
      <w:r w:rsidRPr="00B57021">
        <w:t>Multiplicative Holt-Winters Exponential Smoothing</w:t>
      </w:r>
    </w:p>
    <w:p w14:paraId="6811EC74" w14:textId="467E2EEE" w:rsidR="00F65AE0" w:rsidRDefault="00F65AE0" w:rsidP="00B57021">
      <w:pPr>
        <w:pStyle w:val="Heading2"/>
      </w:pPr>
      <w:r>
        <w:t>Rationale</w:t>
      </w:r>
    </w:p>
    <w:p w14:paraId="0195C897" w14:textId="40C01985" w:rsidR="00F65AE0" w:rsidRDefault="00F65AE0" w:rsidP="00F65AE0">
      <w:r>
        <w:t>The Holt-Winters exponential smoothing model considers trend and seasonal correctional methods. Therefore, the following model was selected on the rationale of seasonality and trend variations being key patterns in the data, as observed in the EDA.</w:t>
      </w:r>
    </w:p>
    <w:p w14:paraId="71DB4A42" w14:textId="75696CDE" w:rsidR="00F65AE0" w:rsidRDefault="00F65AE0" w:rsidP="00F65AE0">
      <w:commentRangeStart w:id="4"/>
      <w:r>
        <w:t>Also</w:t>
      </w:r>
      <w:commentRangeEnd w:id="4"/>
      <w:r>
        <w:rPr>
          <w:rStyle w:val="CommentReference"/>
        </w:rPr>
        <w:commentReference w:id="4"/>
      </w:r>
      <w:r>
        <w:t xml:space="preserve"> it is known that the additive model is most appropriate for data that has seasonal variations that are roughly constant across the provided period, while a multiplicative one suits data when the seasonal variation is proportional to the trend. Since the EDA showed that the variance of seasonal periods increased towards 2016 it made sense to proceed with a model formulation that applied the multiplicative method.</w:t>
      </w:r>
    </w:p>
    <w:p w14:paraId="68826653" w14:textId="40FA6E01" w:rsidR="00B57021" w:rsidRPr="00F65AE0" w:rsidRDefault="00B57021" w:rsidP="00B57021">
      <w:pPr>
        <w:pStyle w:val="Heading2"/>
      </w:pPr>
      <w:r>
        <w:t>Methodology</w:t>
      </w:r>
    </w:p>
    <w:p w14:paraId="420CD5C2" w14:textId="658CAE2F" w:rsidR="00B57021" w:rsidRDefault="00B57021" w:rsidP="00095539">
      <w:pPr>
        <w:jc w:val="both"/>
      </w:pPr>
      <w:r w:rsidRPr="00B57021">
        <w:t>The selected model compromises of three different components, these being the level, trend and seasonal indices.</w:t>
      </w:r>
    </w:p>
    <w:p w14:paraId="610320AE" w14:textId="5D853557" w:rsidR="00B57021" w:rsidRPr="00346544" w:rsidRDefault="00185776" w:rsidP="00095539">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t+1-L</m:t>
              </m:r>
            </m:sub>
          </m:sSub>
          <m:r>
            <w:rPr>
              <w:rFonts w:ascii="Cambria Math" w:hAnsi="Cambria Math"/>
            </w:rPr>
            <m:t xml:space="preserve"> </m:t>
          </m:r>
          <m:d>
            <m:dPr>
              <m:ctrlPr>
                <w:rPr>
                  <w:rFonts w:ascii="Cambria Math" w:hAnsi="Cambria Math"/>
                  <w:i/>
                </w:rPr>
              </m:ctrlPr>
            </m:dPr>
            <m:e>
              <m:r>
                <w:rPr>
                  <w:rFonts w:ascii="Cambria Math" w:hAnsi="Cambria Math"/>
                </w:rPr>
                <m:t>forecast equation</m:t>
              </m:r>
            </m:e>
          </m:d>
        </m:oMath>
      </m:oMathPara>
    </w:p>
    <w:p w14:paraId="5A5C31C8" w14:textId="6E980064" w:rsidR="00346544" w:rsidRPr="00346544" w:rsidRDefault="00185776" w:rsidP="0009553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=α</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level</m:t>
              </m:r>
            </m:e>
          </m:d>
        </m:oMath>
      </m:oMathPara>
    </w:p>
    <w:p w14:paraId="5853E647" w14:textId="278DE23B" w:rsidR="00346544" w:rsidRPr="0082596A" w:rsidRDefault="00185776" w:rsidP="0009553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1-β</m:t>
              </m:r>
            </m:e>
          </m:d>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r>
            <w:rPr>
              <w:rFonts w:ascii="Cambria Math" w:eastAsiaTheme="minorEastAsia" w:hAnsi="Cambria Math"/>
            </w:rPr>
            <m:t xml:space="preserve"> (trend)</m:t>
          </m:r>
        </m:oMath>
      </m:oMathPara>
    </w:p>
    <w:p w14:paraId="092CA7D6" w14:textId="06D1A60B" w:rsidR="0082596A" w:rsidRPr="0082596A" w:rsidRDefault="00185776" w:rsidP="0009553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=δ</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1-δ</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r>
            <w:rPr>
              <w:rFonts w:ascii="Cambria Math" w:eastAsiaTheme="minorEastAsia" w:hAnsi="Cambria Math"/>
            </w:rPr>
            <m:t xml:space="preserve"> (seasonal indices)</m:t>
          </m:r>
        </m:oMath>
      </m:oMathPara>
    </w:p>
    <w:p w14:paraId="33DB987D" w14:textId="51344C1B" w:rsidR="0082596A" w:rsidRDefault="00456629" w:rsidP="00095539">
      <w:pPr>
        <w:jc w:val="both"/>
        <w:rPr>
          <w:rFonts w:eastAsiaTheme="minorEastAsia"/>
        </w:rPr>
      </w:pPr>
      <w:r>
        <w:rPr>
          <w:rFonts w:eastAsiaTheme="minorEastAsia"/>
        </w:rPr>
        <w:t>Where L is the seasonal frequency, t</w:t>
      </w:r>
      <w:r w:rsidR="00176367" w:rsidRPr="00176367">
        <w:rPr>
          <w:rFonts w:eastAsiaTheme="minorEastAsia"/>
        </w:rPr>
        <w:t>hus, predictions of the future or of current instances are computed on the basis of these three influences.</w:t>
      </w:r>
    </w:p>
    <w:p w14:paraId="6D7E6519" w14:textId="438CBC27" w:rsidR="00176367" w:rsidRDefault="00176367" w:rsidP="00095539">
      <w:pPr>
        <w:jc w:val="both"/>
        <w:rPr>
          <w:rFonts w:eastAsiaTheme="minorEastAsia"/>
        </w:rPr>
      </w:pPr>
      <w:r w:rsidRPr="00176367">
        <w:rPr>
          <w:rFonts w:eastAsiaTheme="minorEastAsia"/>
        </w:rPr>
        <w:t xml:space="preserve">Using exponential smoothing across these different aspects that the model </w:t>
      </w:r>
      <w:proofErr w:type="gramStart"/>
      <w:r w:rsidRPr="00176367">
        <w:rPr>
          <w:rFonts w:eastAsiaTheme="minorEastAsia"/>
        </w:rPr>
        <w:t>considers</w:t>
      </w:r>
      <w:r w:rsidR="00F04943">
        <w:rPr>
          <w:rFonts w:eastAsiaTheme="minorEastAsia"/>
        </w:rPr>
        <w:t>,</w:t>
      </w:r>
      <w:proofErr w:type="gramEnd"/>
      <w:r w:rsidRPr="00176367">
        <w:rPr>
          <w:rFonts w:eastAsiaTheme="minorEastAsia"/>
        </w:rPr>
        <w:t xml:space="preserve"> it determines a weight for past observations. This means that the model gives greater weight to observations recorded more recent, than those recorded before them. Hence, parameters alpha, beta and delta influence the level of exponential smoothing applied to level, trend and seasonal components respectively. These values are optimised using least squares.</w:t>
      </w:r>
    </w:p>
    <w:p w14:paraId="091B0B33" w14:textId="6131C4D3" w:rsidR="009126C3" w:rsidRPr="00346544" w:rsidRDefault="00185776" w:rsidP="00095539">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=argmi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α,β,δ</m:t>
              </m:r>
            </m:sub>
          </m:sSub>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e>
                  </m:d>
                </m:e>
                <m:sup>
                  <m:r>
                    <w:rPr>
                      <w:rFonts w:ascii="Cambria Math" w:eastAsiaTheme="minorEastAsia" w:hAnsi="Cambria Math"/>
                    </w:rPr>
                    <m:t>2</m:t>
                  </m:r>
                </m:sup>
              </m:sSup>
            </m:e>
          </m:nary>
        </m:oMath>
      </m:oMathPara>
    </w:p>
    <w:p w14:paraId="184F0EE6" w14:textId="0693083C" w:rsidR="00312537" w:rsidRDefault="00312537" w:rsidP="00312537">
      <w:pPr>
        <w:pStyle w:val="Heading2"/>
      </w:pPr>
      <w:r>
        <w:lastRenderedPageBreak/>
        <w:t>Diagnostics</w:t>
      </w:r>
    </w:p>
    <w:p w14:paraId="590DD34B" w14:textId="5957CC8C" w:rsidR="00CE683C" w:rsidRDefault="00CE683C" w:rsidP="00095539">
      <w:pPr>
        <w:jc w:val="both"/>
      </w:pPr>
      <w:r w:rsidRPr="00CE683C">
        <w:t xml:space="preserve">Before deriving any forecasts, diagnostics were performed to ensure that the model was appropriate in forecasting of the provided data. </w:t>
      </w:r>
    </w:p>
    <w:p w14:paraId="2EA07DEE" w14:textId="6FE3B704" w:rsidR="00B87727" w:rsidRDefault="00B87727" w:rsidP="00095539">
      <w:pPr>
        <w:jc w:val="both"/>
      </w:pPr>
      <w:r>
        <w:rPr>
          <w:noProof/>
        </w:rPr>
        <w:drawing>
          <wp:anchor distT="0" distB="0" distL="114300" distR="114300" simplePos="0" relativeHeight="251768320" behindDoc="0" locked="0" layoutInCell="1" allowOverlap="1" wp14:anchorId="1D5DB560" wp14:editId="2581BEF7">
            <wp:simplePos x="0" y="0"/>
            <wp:positionH relativeFrom="column">
              <wp:posOffset>2630170</wp:posOffset>
            </wp:positionH>
            <wp:positionV relativeFrom="paragraph">
              <wp:posOffset>2185670</wp:posOffset>
            </wp:positionV>
            <wp:extent cx="3277235" cy="204787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296" behindDoc="0" locked="0" layoutInCell="1" allowOverlap="1" wp14:anchorId="536C7197" wp14:editId="1D6E24AD">
            <wp:simplePos x="0" y="0"/>
            <wp:positionH relativeFrom="margin">
              <wp:posOffset>-393700</wp:posOffset>
            </wp:positionH>
            <wp:positionV relativeFrom="paragraph">
              <wp:posOffset>2185670</wp:posOffset>
            </wp:positionV>
            <wp:extent cx="3277235" cy="20478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272" behindDoc="0" locked="0" layoutInCell="1" allowOverlap="1" wp14:anchorId="790D197F" wp14:editId="6FE0C839">
            <wp:simplePos x="0" y="0"/>
            <wp:positionH relativeFrom="column">
              <wp:posOffset>2616200</wp:posOffset>
            </wp:positionH>
            <wp:positionV relativeFrom="paragraph">
              <wp:posOffset>328295</wp:posOffset>
            </wp:positionV>
            <wp:extent cx="3277235" cy="20478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anchor>
        </w:drawing>
      </w:r>
      <w:r>
        <w:rPr>
          <w:noProof/>
        </w:rPr>
        <w:drawing>
          <wp:anchor distT="0" distB="0" distL="114300" distR="114300" simplePos="0" relativeHeight="251765248" behindDoc="0" locked="0" layoutInCell="1" allowOverlap="1" wp14:anchorId="7EF0B79C" wp14:editId="71BEFEF4">
            <wp:simplePos x="0" y="0"/>
            <wp:positionH relativeFrom="column">
              <wp:posOffset>-406400</wp:posOffset>
            </wp:positionH>
            <wp:positionV relativeFrom="paragraph">
              <wp:posOffset>391634</wp:posOffset>
            </wp:positionV>
            <wp:extent cx="3275965" cy="1965325"/>
            <wp:effectExtent l="0" t="0" r="63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596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727">
        <w:t>Holt-Winters exponential smoothing curve following very closely with the data was a good indication of model use for the given data.</w:t>
      </w:r>
    </w:p>
    <w:p w14:paraId="0DF10FF0" w14:textId="40EBE354" w:rsidR="00B0588D" w:rsidRDefault="00B0588D" w:rsidP="00095539">
      <w:pPr>
        <w:jc w:val="both"/>
      </w:pPr>
      <w:r w:rsidRPr="00F005A9">
        <w:rPr>
          <w:sz w:val="14"/>
          <w:szCs w:val="14"/>
        </w:rPr>
        <w:t xml:space="preserve">(figure </w:t>
      </w:r>
      <w:r>
        <w:rPr>
          <w:sz w:val="14"/>
          <w:szCs w:val="14"/>
        </w:rPr>
        <w:t>18)</w:t>
      </w:r>
    </w:p>
    <w:p w14:paraId="7921CFDA" w14:textId="52DA04D9" w:rsidR="00CE683C" w:rsidRDefault="00B87727" w:rsidP="00CE683C">
      <w:r w:rsidRPr="00B87727">
        <w:t>The residuals appeared not to follow any particular pattern, however, a qqplot of them showed some slight deviation from the line, through which did raise some concern for normality. Moreover, the autocorrelations did not give any unusual results and were reasonable. Thus, provided these diagnostics, other than the slight concern for normality, the model was confirmed appropriate for the data.</w:t>
      </w:r>
    </w:p>
    <w:p w14:paraId="375A989B" w14:textId="2EC44EA6" w:rsidR="00B87727" w:rsidRDefault="00B66806" w:rsidP="00CE683C">
      <w:r>
        <w:t>Before completing model validation and selection, the next model of comparison will be discussed first.</w:t>
      </w:r>
    </w:p>
    <w:p w14:paraId="5997B897" w14:textId="3B91C425" w:rsidR="00312537" w:rsidRDefault="00D30499" w:rsidP="00D30499">
      <w:pPr>
        <w:pStyle w:val="Heading1"/>
      </w:pPr>
      <w:r w:rsidRPr="00D30499">
        <w:t>Multiplicative Holt-Winters Exponential Smoothing with Dampening</w:t>
      </w:r>
    </w:p>
    <w:p w14:paraId="01E1B6F1" w14:textId="7A7BD6CF" w:rsidR="00D30499" w:rsidRDefault="00D30499" w:rsidP="00D30499">
      <w:pPr>
        <w:pStyle w:val="Heading2"/>
      </w:pPr>
      <w:r>
        <w:t>Rationale</w:t>
      </w:r>
    </w:p>
    <w:p w14:paraId="3085E351" w14:textId="0C05C817" w:rsidR="00E134BE" w:rsidRDefault="00D30499" w:rsidP="00D30499">
      <w:r w:rsidRPr="00D30499">
        <w:t xml:space="preserve">Since the multiplicative Holt-Winters Exponential Smoothing with Dampening model follows very similar principles to the previous model, the same rationale applies. However, the addition of dampening also allows us to address the potential issue of extrapolating the trend </w:t>
      </w:r>
      <w:r w:rsidRPr="00D30499">
        <w:lastRenderedPageBreak/>
        <w:t>indefinitely into the future. Therefore, producing such a model should be able to prevent the resulting of implausible forecasts</w:t>
      </w:r>
      <w:r w:rsidR="00C73386">
        <w:t>.</w:t>
      </w:r>
    </w:p>
    <w:p w14:paraId="070381B5" w14:textId="596D4A5F" w:rsidR="001C0580" w:rsidRDefault="001C0580" w:rsidP="001C0580">
      <w:pPr>
        <w:pStyle w:val="Heading2"/>
      </w:pPr>
      <w:r>
        <w:t>Methodology</w:t>
      </w:r>
    </w:p>
    <w:p w14:paraId="50CAF6B4" w14:textId="695EDED7" w:rsidR="001C0580" w:rsidRDefault="001C0580" w:rsidP="001C0580">
      <w:r w:rsidRPr="001C0580">
        <w:t>The model follows the same principles and components of the previous one, but with the inclusion of a dampening parameter (</w:t>
      </w:r>
      <m:oMath>
        <m:r>
          <w:rPr>
            <w:rFonts w:ascii="Cambria Math" w:hAnsi="Cambria Math"/>
          </w:rPr>
          <m:t>φ</m:t>
        </m:r>
      </m:oMath>
      <w:r w:rsidRPr="001C0580">
        <w:t>). Effectively, this applies an additional weight to both the seasonality and trend components.</w:t>
      </w:r>
    </w:p>
    <w:p w14:paraId="0497BE35" w14:textId="77777777" w:rsidR="00C73386" w:rsidRPr="00346544" w:rsidRDefault="00185776" w:rsidP="00C73386">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+φ</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t+1-L</m:t>
              </m:r>
            </m:sub>
          </m:sSub>
          <m:r>
            <w:rPr>
              <w:rFonts w:ascii="Cambria Math" w:hAnsi="Cambria Math"/>
            </w:rPr>
            <m:t xml:space="preserve"> </m:t>
          </m:r>
          <m:d>
            <m:dPr>
              <m:ctrlPr>
                <w:rPr>
                  <w:rFonts w:ascii="Cambria Math" w:hAnsi="Cambria Math"/>
                  <w:i/>
                </w:rPr>
              </m:ctrlPr>
            </m:dPr>
            <m:e>
              <m:r>
                <w:rPr>
                  <w:rFonts w:ascii="Cambria Math" w:hAnsi="Cambria Math"/>
                </w:rPr>
                <m:t>forecast equation</m:t>
              </m:r>
            </m:e>
          </m:d>
        </m:oMath>
      </m:oMathPara>
    </w:p>
    <w:p w14:paraId="4C689DD7" w14:textId="77777777" w:rsidR="00C73386" w:rsidRPr="00346544" w:rsidRDefault="00185776" w:rsidP="00C73386">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=α</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φb</m:t>
                  </m:r>
                </m:e>
                <m:sub>
                  <m:r>
                    <w:rPr>
                      <w:rFonts w:ascii="Cambria Math" w:eastAsiaTheme="minorEastAsia" w:hAnsi="Cambria Math"/>
                    </w:rPr>
                    <m:t>t-1</m:t>
                  </m:r>
                </m:sub>
              </m:sSub>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level</m:t>
              </m:r>
            </m:e>
          </m:d>
        </m:oMath>
      </m:oMathPara>
    </w:p>
    <w:p w14:paraId="647C2FD9" w14:textId="77777777" w:rsidR="00C73386" w:rsidRPr="0082596A" w:rsidRDefault="00185776" w:rsidP="00C73386">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1-β</m:t>
              </m:r>
            </m:e>
          </m:d>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r>
            <w:rPr>
              <w:rFonts w:ascii="Cambria Math" w:eastAsiaTheme="minorEastAsia" w:hAnsi="Cambria Math"/>
            </w:rPr>
            <m:t xml:space="preserve"> (trend)</m:t>
          </m:r>
        </m:oMath>
      </m:oMathPara>
    </w:p>
    <w:p w14:paraId="1E7B8B32" w14:textId="6F5A93C6" w:rsidR="00C73386" w:rsidRPr="00C73386" w:rsidRDefault="00185776" w:rsidP="00C73386">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=δ</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1-δ</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r>
            <w:rPr>
              <w:rFonts w:ascii="Cambria Math" w:eastAsiaTheme="minorEastAsia" w:hAnsi="Cambria Math"/>
            </w:rPr>
            <m:t xml:space="preserve"> (seasonal indices)</m:t>
          </m:r>
        </m:oMath>
      </m:oMathPara>
    </w:p>
    <w:p w14:paraId="02E7502E" w14:textId="69DB50A7" w:rsidR="004E07FF" w:rsidRDefault="00CE683C" w:rsidP="0028549A">
      <w:pPr>
        <w:pStyle w:val="Heading2"/>
      </w:pPr>
      <w:r>
        <w:t>Diagnostics</w:t>
      </w:r>
    </w:p>
    <w:p w14:paraId="44D6A794" w14:textId="347CD7C5" w:rsidR="004E07FF" w:rsidRDefault="004E07FF" w:rsidP="00CE683C">
      <w:r>
        <w:rPr>
          <w:noProof/>
        </w:rPr>
        <w:drawing>
          <wp:anchor distT="0" distB="0" distL="114300" distR="114300" simplePos="0" relativeHeight="251772416" behindDoc="0" locked="0" layoutInCell="1" allowOverlap="1" wp14:anchorId="3ADC7230" wp14:editId="79EBDB3C">
            <wp:simplePos x="0" y="0"/>
            <wp:positionH relativeFrom="column">
              <wp:posOffset>2609850</wp:posOffset>
            </wp:positionH>
            <wp:positionV relativeFrom="paragraph">
              <wp:posOffset>2285839</wp:posOffset>
            </wp:positionV>
            <wp:extent cx="3276600" cy="194500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t="4999"/>
                    <a:stretch/>
                  </pic:blipFill>
                  <pic:spPr bwMode="auto">
                    <a:xfrm>
                      <a:off x="0" y="0"/>
                      <a:ext cx="3276600" cy="1945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392" behindDoc="0" locked="0" layoutInCell="1" allowOverlap="1" wp14:anchorId="4AD10F91" wp14:editId="2B333275">
            <wp:simplePos x="0" y="0"/>
            <wp:positionH relativeFrom="margin">
              <wp:posOffset>-368489</wp:posOffset>
            </wp:positionH>
            <wp:positionV relativeFrom="paragraph">
              <wp:posOffset>2184760</wp:posOffset>
            </wp:positionV>
            <wp:extent cx="3277225" cy="2048400"/>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7225" cy="204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344" behindDoc="0" locked="0" layoutInCell="1" allowOverlap="1" wp14:anchorId="28595AC7" wp14:editId="43CA1754">
            <wp:simplePos x="0" y="0"/>
            <wp:positionH relativeFrom="column">
              <wp:posOffset>-385445</wp:posOffset>
            </wp:positionH>
            <wp:positionV relativeFrom="paragraph">
              <wp:posOffset>381474</wp:posOffset>
            </wp:positionV>
            <wp:extent cx="3275965" cy="1965325"/>
            <wp:effectExtent l="0" t="0" r="63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596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842351" wp14:editId="29206818">
            <wp:simplePos x="0" y="0"/>
            <wp:positionH relativeFrom="margin">
              <wp:posOffset>2608580</wp:posOffset>
            </wp:positionH>
            <wp:positionV relativeFrom="paragraph">
              <wp:posOffset>332579</wp:posOffset>
            </wp:positionV>
            <wp:extent cx="3277235" cy="20478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83C" w:rsidRPr="00CE683C">
        <w:t>Holt-Winters exponential smoothing curve following very closely with the data was a good indication of model use for the given data.</w:t>
      </w:r>
      <w:r w:rsidRPr="004E07FF">
        <w:t xml:space="preserve"> </w:t>
      </w:r>
    </w:p>
    <w:p w14:paraId="346E7AA2" w14:textId="14AA9173" w:rsidR="00B0588D" w:rsidRDefault="00B0588D" w:rsidP="00CE683C">
      <w:r w:rsidRPr="00F005A9">
        <w:rPr>
          <w:sz w:val="14"/>
          <w:szCs w:val="14"/>
        </w:rPr>
        <w:t xml:space="preserve">(figure </w:t>
      </w:r>
      <w:r>
        <w:rPr>
          <w:sz w:val="14"/>
          <w:szCs w:val="14"/>
        </w:rPr>
        <w:t>19)</w:t>
      </w:r>
    </w:p>
    <w:p w14:paraId="4C6A53B7" w14:textId="7B81FD12" w:rsidR="004A380A" w:rsidRDefault="004A380A" w:rsidP="00CE683C">
      <w:r w:rsidRPr="004A380A">
        <w:t xml:space="preserve">Similarly, to the previous model the residuals did not follow any patterns, while normality was also questionable but relatively reasonable with the slight deviations from the line at the </w:t>
      </w:r>
      <w:r w:rsidRPr="004A380A">
        <w:lastRenderedPageBreak/>
        <w:t>extremities. Moreover, the autocorrelations were also not an issue with these not containing any high values.</w:t>
      </w:r>
    </w:p>
    <w:p w14:paraId="6AFB5F34" w14:textId="095F466E" w:rsidR="00CE683C" w:rsidRDefault="003463EA" w:rsidP="003463EA">
      <w:pPr>
        <w:pStyle w:val="Heading1"/>
      </w:pPr>
      <w:r w:rsidRPr="003463EA">
        <w:rPr>
          <w:noProof/>
        </w:rPr>
        <w:drawing>
          <wp:anchor distT="0" distB="0" distL="114300" distR="114300" simplePos="0" relativeHeight="251773440" behindDoc="0" locked="0" layoutInCell="1" allowOverlap="1" wp14:anchorId="17FB6768" wp14:editId="2759CB04">
            <wp:simplePos x="0" y="0"/>
            <wp:positionH relativeFrom="margin">
              <wp:align>center</wp:align>
            </wp:positionH>
            <wp:positionV relativeFrom="paragraph">
              <wp:posOffset>361173</wp:posOffset>
            </wp:positionV>
            <wp:extent cx="2763520" cy="5581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63520" cy="558165"/>
                    </a:xfrm>
                    <a:prstGeom prst="rect">
                      <a:avLst/>
                    </a:prstGeom>
                  </pic:spPr>
                </pic:pic>
              </a:graphicData>
            </a:graphic>
            <wp14:sizeRelH relativeFrom="margin">
              <wp14:pctWidth>0</wp14:pctWidth>
            </wp14:sizeRelH>
            <wp14:sizeRelV relativeFrom="margin">
              <wp14:pctHeight>0</wp14:pctHeight>
            </wp14:sizeRelV>
          </wp:anchor>
        </w:drawing>
      </w:r>
      <w:r>
        <w:t>Model Validation and Selection</w:t>
      </w:r>
    </w:p>
    <w:p w14:paraId="5F89ED45" w14:textId="49605DD6" w:rsidR="00F93490" w:rsidRPr="00F93490" w:rsidRDefault="003463EA" w:rsidP="003463EA">
      <w:pPr>
        <w:rPr>
          <w:sz w:val="14"/>
          <w:szCs w:val="14"/>
        </w:rPr>
      </w:pPr>
      <w:r>
        <w:rPr>
          <w:sz w:val="14"/>
          <w:szCs w:val="14"/>
        </w:rPr>
        <w:t>(figure 20)</w:t>
      </w:r>
    </w:p>
    <w:p w14:paraId="2D94093C" w14:textId="0FE6F203" w:rsidR="00F93490" w:rsidRDefault="00F93490" w:rsidP="00095539">
      <w:pPr>
        <w:jc w:val="both"/>
      </w:pPr>
      <w:r w:rsidRPr="00F93490">
        <w:t>Given the results of the above models there was a slight difference in the RMSE and SE scores. The predictions were also slightly different, where the model with dampening had lower values compared to without dampening. While the differences in performance and forecasting were basically negligible the best model to consider would be the one with dampening. This is because it assess</w:t>
      </w:r>
      <w:r w:rsidR="00291B6F">
        <w:t>es</w:t>
      </w:r>
      <w:r w:rsidRPr="00F93490">
        <w:t xml:space="preserve"> uncertainty of the future better through not erroneously assuming indefinite growth.</w:t>
      </w:r>
    </w:p>
    <w:p w14:paraId="2445F488" w14:textId="76F5B493" w:rsidR="00BF4EE3" w:rsidRDefault="00104423" w:rsidP="00104423">
      <w:pPr>
        <w:jc w:val="center"/>
      </w:pPr>
      <w:r>
        <w:rPr>
          <w:noProof/>
        </w:rPr>
        <w:drawing>
          <wp:inline distT="0" distB="0" distL="0" distR="0" wp14:anchorId="50F242BF" wp14:editId="5A131CE0">
            <wp:extent cx="4148919" cy="2593074"/>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8551" cy="2599094"/>
                    </a:xfrm>
                    <a:prstGeom prst="rect">
                      <a:avLst/>
                    </a:prstGeom>
                    <a:noFill/>
                    <a:ln>
                      <a:noFill/>
                    </a:ln>
                  </pic:spPr>
                </pic:pic>
              </a:graphicData>
            </a:graphic>
          </wp:inline>
        </w:drawing>
      </w:r>
    </w:p>
    <w:p w14:paraId="7B17E84C" w14:textId="380BD3A5" w:rsidR="00F93490" w:rsidRDefault="00245A67" w:rsidP="00245A67">
      <w:pPr>
        <w:pStyle w:val="Heading1"/>
      </w:pPr>
      <w:r>
        <w:t>Conclusion</w:t>
      </w:r>
    </w:p>
    <w:p w14:paraId="43D32D1D" w14:textId="4B31F893" w:rsidR="00104423" w:rsidRDefault="00144EE4" w:rsidP="000D717A">
      <w:r>
        <w:t xml:space="preserve">In conclusion, the </w:t>
      </w:r>
      <w:r w:rsidR="00291B6F">
        <w:t>forecasting results were successfully able to forecast 24 months into future on the number of visitors that would enter the country. Although, the</w:t>
      </w:r>
      <w:r w:rsidR="00FD54D7">
        <w:t xml:space="preserve"> multiplicative Holt-Winters modelling with dampening</w:t>
      </w:r>
      <w:r w:rsidR="00291B6F">
        <w:t xml:space="preserve"> prevents the erroneous assumption that growth continues indefinitely, the model is still limited by historical data. This means that it is not able to account for influences that go beyond historical data, such as the enforcing of new regulations or the influence of economic factors. Therefore, an improvement to consider in further research would be how this understanding of external influences can be </w:t>
      </w:r>
      <w:r w:rsidR="00795B5E">
        <w:t xml:space="preserve">incorporated into time series forecasting. </w:t>
      </w:r>
    </w:p>
    <w:p w14:paraId="0AEC9DE0" w14:textId="78D0E354" w:rsidR="00104423" w:rsidRDefault="00FD54D7">
      <w:r>
        <w:t xml:space="preserve">Hence, while forecasting </w:t>
      </w:r>
      <w:r w:rsidR="00C8137B">
        <w:t xml:space="preserve">models </w:t>
      </w:r>
      <w:r>
        <w:t>can be a useful tool</w:t>
      </w:r>
      <w:r w:rsidR="00C8137B">
        <w:t>s,</w:t>
      </w:r>
      <w:r>
        <w:t xml:space="preserve"> any conclusions drawn from these models must be supported with strong domain knowledge and </w:t>
      </w:r>
      <w:r w:rsidR="00C8137B">
        <w:t>insight</w:t>
      </w:r>
      <w:r>
        <w:t xml:space="preserve"> of external factors that </w:t>
      </w:r>
      <w:r w:rsidR="00C8137B">
        <w:t>such</w:t>
      </w:r>
      <w:r>
        <w:t xml:space="preserve"> model</w:t>
      </w:r>
      <w:r w:rsidR="00C8137B">
        <w:t>s</w:t>
      </w:r>
      <w:r>
        <w:t xml:space="preserve"> </w:t>
      </w:r>
      <w:r w:rsidR="00C8137B">
        <w:t>are</w:t>
      </w:r>
      <w:r>
        <w:t xml:space="preserve"> limited by.</w:t>
      </w:r>
    </w:p>
    <w:p w14:paraId="0371BC68" w14:textId="77777777" w:rsidR="00D80A29" w:rsidRDefault="00D80A29" w:rsidP="00D80A29">
      <w:pPr>
        <w:pStyle w:val="Title"/>
      </w:pPr>
      <w:r>
        <w:lastRenderedPageBreak/>
        <w:t>References</w:t>
      </w:r>
    </w:p>
    <w:p w14:paraId="2C126F3E" w14:textId="71F7AE1A" w:rsidR="00AD7EC9" w:rsidRDefault="00AD7EC9" w:rsidP="00AD7EC9">
      <w:r>
        <w:t xml:space="preserve">Kumar, N., Kumar, N. and profile, V., 2020. Advantages </w:t>
      </w:r>
      <w:proofErr w:type="gramStart"/>
      <w:r>
        <w:t>And</w:t>
      </w:r>
      <w:proofErr w:type="gramEnd"/>
      <w:r>
        <w:t xml:space="preserve"> Disadvantages Of KNN Algorithm In Machine Learning. [online] Theprofessionalspoint.blogspot.com. Available at: &lt;http://theprofessionalspoint.blogspot.com/2019/02/advantages-and-disadvantages-of-knn.html&gt; [Accessed 18 November 2020].</w:t>
      </w:r>
    </w:p>
    <w:p w14:paraId="3F1B884D" w14:textId="45DF0073" w:rsidR="00AD7EC9" w:rsidRDefault="00AD7EC9" w:rsidP="00AD7EC9">
      <w:r>
        <w:t xml:space="preserve">Kumar, N., Kumar, N. and profile, V., 2020. Advantages </w:t>
      </w:r>
      <w:proofErr w:type="gramStart"/>
      <w:r>
        <w:t>And</w:t>
      </w:r>
      <w:proofErr w:type="gramEnd"/>
      <w:r>
        <w:t xml:space="preserve"> Disadvantages Of KNN Algorithm In Machine Learning. [online] Theprofessionalspoint.blogspot.com. Available at: &lt;http://theprofessionalspoint.blogspot.com/2019/02/advantages-and-disadvantages-of-knn.html&gt; [Accessed 19 November 2020].</w:t>
      </w:r>
    </w:p>
    <w:p w14:paraId="665303AD" w14:textId="17210FED" w:rsidR="00AD7EC9" w:rsidRDefault="00AD7EC9" w:rsidP="00AD7EC9">
      <w:r>
        <w:t>Math.mcgill.ca. 2020. [online] Available at: &lt;https://www.math.mcgill.ca/yyang/resources/doc/randomforest.pdf&gt; [Accessed 18 November 2020].</w:t>
      </w:r>
    </w:p>
    <w:p w14:paraId="1B5828D2" w14:textId="6A6CA9E6" w:rsidR="00AD7EC9" w:rsidRDefault="00AD7EC9" w:rsidP="00AD7EC9">
      <w:r>
        <w:t xml:space="preserve">Medium. 2020. Random Forest </w:t>
      </w:r>
      <w:proofErr w:type="gramStart"/>
      <w:r>
        <w:t>And</w:t>
      </w:r>
      <w:proofErr w:type="gramEnd"/>
      <w:r>
        <w:t xml:space="preserve"> Its Implementation. [online] Available at: &lt;https://medium.com/swlh/random-forest-and-its-implementation-71824ced454f&gt; [Accessed 18 November 2020].</w:t>
      </w:r>
    </w:p>
    <w:p w14:paraId="38ABE2D3" w14:textId="2022CBF8" w:rsidR="00B06739" w:rsidRDefault="00AD7EC9" w:rsidP="00AD7EC9">
      <w:r>
        <w:t xml:space="preserve">Scikit-learn.org. 2020. 3.2.4.3.2. </w:t>
      </w:r>
      <w:proofErr w:type="spellStart"/>
      <w:proofErr w:type="gramStart"/>
      <w:r>
        <w:t>Sklearn.Ensemble.Randomforestregressor</w:t>
      </w:r>
      <w:proofErr w:type="spellEnd"/>
      <w:proofErr w:type="gramEnd"/>
      <w:r>
        <w:t xml:space="preserve"> — Scikit-Learn 0.23.2 Documentation. [online] Available at: &lt;https://scikit-learn.org/stable/modules/generated/sklearn.ensemble.RandomForestRegressor.html&gt; [Accessed 16 November 2020].</w:t>
      </w:r>
    </w:p>
    <w:p w14:paraId="17C9EE99" w14:textId="551F7691" w:rsidR="00425BB6" w:rsidRDefault="00425BB6" w:rsidP="009E5256">
      <w:r>
        <w:br w:type="page"/>
      </w:r>
    </w:p>
    <w:p w14:paraId="17E2ECB3" w14:textId="1270153F" w:rsidR="00425BB6" w:rsidRDefault="00425BB6" w:rsidP="00425BB6">
      <w:pPr>
        <w:pStyle w:val="Heading1"/>
      </w:pPr>
      <w:r>
        <w:lastRenderedPageBreak/>
        <w:t>Appendix</w:t>
      </w:r>
    </w:p>
    <w:p w14:paraId="70EBC79C" w14:textId="3BEAF32A" w:rsidR="009B65AE" w:rsidRPr="009B65AE" w:rsidRDefault="009B65AE" w:rsidP="009B65AE">
      <w:pPr>
        <w:pStyle w:val="Heading2"/>
      </w:pPr>
      <w:r>
        <w:t>Appendix i</w:t>
      </w:r>
    </w:p>
    <w:p w14:paraId="28F1CE8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MS </w:t>
      </w:r>
      <w:proofErr w:type="spellStart"/>
      <w:r w:rsidRPr="00573131">
        <w:rPr>
          <w:rFonts w:ascii="Courier New" w:eastAsia="Times New Roman" w:hAnsi="Courier New" w:cs="Courier New"/>
          <w:color w:val="000000"/>
          <w:sz w:val="21"/>
          <w:szCs w:val="21"/>
        </w:rPr>
        <w:t>SubClass</w:t>
      </w:r>
      <w:proofErr w:type="spellEnd"/>
      <w:r w:rsidRPr="00573131">
        <w:rPr>
          <w:rFonts w:ascii="Courier New" w:eastAsia="Times New Roman" w:hAnsi="Courier New" w:cs="Courier New"/>
          <w:color w:val="000000"/>
          <w:sz w:val="21"/>
          <w:szCs w:val="21"/>
        </w:rPr>
        <w:t xml:space="preserve">          int64</w:t>
      </w:r>
    </w:p>
    <w:p w14:paraId="5F8C1AE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MS Zoning           object</w:t>
      </w:r>
    </w:p>
    <w:p w14:paraId="1CF018C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Frontage       float64</w:t>
      </w:r>
    </w:p>
    <w:p w14:paraId="41F391D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Area             int64</w:t>
      </w:r>
    </w:p>
    <w:p w14:paraId="382EAF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Street              object</w:t>
      </w:r>
    </w:p>
    <w:p w14:paraId="720196D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Alley               object</w:t>
      </w:r>
    </w:p>
    <w:p w14:paraId="4205DBF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Shape           object</w:t>
      </w:r>
    </w:p>
    <w:p w14:paraId="75D3EB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Contour        object</w:t>
      </w:r>
    </w:p>
    <w:p w14:paraId="5E05CD2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Utilities           object</w:t>
      </w:r>
    </w:p>
    <w:p w14:paraId="1F9C21B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Config          object</w:t>
      </w:r>
    </w:p>
    <w:p w14:paraId="43C64D6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Slope          object</w:t>
      </w:r>
    </w:p>
    <w:p w14:paraId="2995810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Neighborhood        object</w:t>
      </w:r>
    </w:p>
    <w:p w14:paraId="6782C97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1         object</w:t>
      </w:r>
    </w:p>
    <w:p w14:paraId="1F78E79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2         object</w:t>
      </w:r>
    </w:p>
    <w:p w14:paraId="7C58D57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Bldg</w:t>
      </w:r>
      <w:proofErr w:type="spellEnd"/>
      <w:r w:rsidRPr="00573131">
        <w:rPr>
          <w:rFonts w:ascii="Courier New" w:eastAsia="Times New Roman" w:hAnsi="Courier New" w:cs="Courier New"/>
          <w:color w:val="000000"/>
          <w:sz w:val="21"/>
          <w:szCs w:val="21"/>
        </w:rPr>
        <w:t xml:space="preserve"> Type           object</w:t>
      </w:r>
    </w:p>
    <w:p w14:paraId="7701C84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House Style         object</w:t>
      </w:r>
    </w:p>
    <w:p w14:paraId="1A6D902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Qual         int64</w:t>
      </w:r>
    </w:p>
    <w:p w14:paraId="784111B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Cond         int64</w:t>
      </w:r>
    </w:p>
    <w:p w14:paraId="7350C3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Year Built           int64</w:t>
      </w:r>
    </w:p>
    <w:p w14:paraId="7C6771F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Year </w:t>
      </w:r>
      <w:proofErr w:type="spellStart"/>
      <w:r w:rsidRPr="00573131">
        <w:rPr>
          <w:rFonts w:ascii="Courier New" w:eastAsia="Times New Roman" w:hAnsi="Courier New" w:cs="Courier New"/>
          <w:color w:val="000000"/>
          <w:sz w:val="21"/>
          <w:szCs w:val="21"/>
        </w:rPr>
        <w:t>Remod</w:t>
      </w:r>
      <w:proofErr w:type="spellEnd"/>
      <w:r w:rsidRPr="00573131">
        <w:rPr>
          <w:rFonts w:ascii="Courier New" w:eastAsia="Times New Roman" w:hAnsi="Courier New" w:cs="Courier New"/>
          <w:color w:val="000000"/>
          <w:sz w:val="21"/>
          <w:szCs w:val="21"/>
        </w:rPr>
        <w:t>/Add       int64</w:t>
      </w:r>
    </w:p>
    <w:p w14:paraId="278CD4F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Roof Style          object</w:t>
      </w:r>
    </w:p>
    <w:p w14:paraId="60D220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Roof </w:t>
      </w:r>
      <w:proofErr w:type="spellStart"/>
      <w:r w:rsidRPr="00573131">
        <w:rPr>
          <w:rFonts w:ascii="Courier New" w:eastAsia="Times New Roman" w:hAnsi="Courier New" w:cs="Courier New"/>
          <w:color w:val="000000"/>
          <w:sz w:val="21"/>
          <w:szCs w:val="21"/>
        </w:rPr>
        <w:t>Matl</w:t>
      </w:r>
      <w:proofErr w:type="spellEnd"/>
      <w:r w:rsidRPr="00573131">
        <w:rPr>
          <w:rFonts w:ascii="Courier New" w:eastAsia="Times New Roman" w:hAnsi="Courier New" w:cs="Courier New"/>
          <w:color w:val="000000"/>
          <w:sz w:val="21"/>
          <w:szCs w:val="21"/>
        </w:rPr>
        <w:t xml:space="preserve">           object</w:t>
      </w:r>
    </w:p>
    <w:p w14:paraId="782C3D5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1st        object</w:t>
      </w:r>
    </w:p>
    <w:p w14:paraId="543B449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2nd        object</w:t>
      </w:r>
    </w:p>
    <w:p w14:paraId="00C3686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Mas </w:t>
      </w:r>
      <w:proofErr w:type="spellStart"/>
      <w:r w:rsidRPr="00573131">
        <w:rPr>
          <w:rFonts w:ascii="Courier New" w:eastAsia="Times New Roman" w:hAnsi="Courier New" w:cs="Courier New"/>
          <w:color w:val="000000"/>
          <w:sz w:val="21"/>
          <w:szCs w:val="21"/>
        </w:rPr>
        <w:t>Vnr</w:t>
      </w:r>
      <w:proofErr w:type="spellEnd"/>
      <w:r w:rsidRPr="00573131">
        <w:rPr>
          <w:rFonts w:ascii="Courier New" w:eastAsia="Times New Roman" w:hAnsi="Courier New" w:cs="Courier New"/>
          <w:color w:val="000000"/>
          <w:sz w:val="21"/>
          <w:szCs w:val="21"/>
        </w:rPr>
        <w:t xml:space="preserve"> Type        object</w:t>
      </w:r>
    </w:p>
    <w:p w14:paraId="638890C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Mas </w:t>
      </w:r>
      <w:proofErr w:type="spellStart"/>
      <w:r w:rsidRPr="00573131">
        <w:rPr>
          <w:rFonts w:ascii="Courier New" w:eastAsia="Times New Roman" w:hAnsi="Courier New" w:cs="Courier New"/>
          <w:color w:val="000000"/>
          <w:sz w:val="21"/>
          <w:szCs w:val="21"/>
        </w:rPr>
        <w:t>Vnr</w:t>
      </w:r>
      <w:proofErr w:type="spellEnd"/>
      <w:r w:rsidRPr="00573131">
        <w:rPr>
          <w:rFonts w:ascii="Courier New" w:eastAsia="Times New Roman" w:hAnsi="Courier New" w:cs="Courier New"/>
          <w:color w:val="000000"/>
          <w:sz w:val="21"/>
          <w:szCs w:val="21"/>
        </w:rPr>
        <w:t xml:space="preserve"> Area       float64</w:t>
      </w:r>
    </w:p>
    <w:p w14:paraId="0926207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Exter</w:t>
      </w:r>
      <w:proofErr w:type="spellEnd"/>
      <w:r w:rsidRPr="00573131">
        <w:rPr>
          <w:rFonts w:ascii="Courier New" w:eastAsia="Times New Roman" w:hAnsi="Courier New" w:cs="Courier New"/>
          <w:color w:val="000000"/>
          <w:sz w:val="21"/>
          <w:szCs w:val="21"/>
        </w:rPr>
        <w:t xml:space="preserve"> Qual          object</w:t>
      </w:r>
    </w:p>
    <w:p w14:paraId="16B77CA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Exter</w:t>
      </w:r>
      <w:proofErr w:type="spellEnd"/>
      <w:r w:rsidRPr="00573131">
        <w:rPr>
          <w:rFonts w:ascii="Courier New" w:eastAsia="Times New Roman" w:hAnsi="Courier New" w:cs="Courier New"/>
          <w:color w:val="000000"/>
          <w:sz w:val="21"/>
          <w:szCs w:val="21"/>
        </w:rPr>
        <w:t xml:space="preserve"> Cond          object</w:t>
      </w:r>
    </w:p>
    <w:p w14:paraId="1836A2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Foundation          object</w:t>
      </w:r>
    </w:p>
    <w:p w14:paraId="02FF6F0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Qual           object</w:t>
      </w:r>
    </w:p>
    <w:p w14:paraId="1C531D9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Cond           object</w:t>
      </w:r>
    </w:p>
    <w:p w14:paraId="3BA2C6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Exposure       object</w:t>
      </w:r>
    </w:p>
    <w:p w14:paraId="6E9C966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Type 1      object</w:t>
      </w:r>
    </w:p>
    <w:p w14:paraId="084227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SF 1       float64</w:t>
      </w:r>
    </w:p>
    <w:p w14:paraId="6CF5743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Type 2      object</w:t>
      </w:r>
    </w:p>
    <w:p w14:paraId="1F7944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SF 2       float64</w:t>
      </w:r>
    </w:p>
    <w:p w14:paraId="0A4D0F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w:t>
      </w:r>
      <w:proofErr w:type="spellStart"/>
      <w:r w:rsidRPr="00573131">
        <w:rPr>
          <w:rFonts w:ascii="Courier New" w:eastAsia="Times New Roman" w:hAnsi="Courier New" w:cs="Courier New"/>
          <w:color w:val="000000"/>
          <w:sz w:val="21"/>
          <w:szCs w:val="21"/>
        </w:rPr>
        <w:t>Unf</w:t>
      </w:r>
      <w:proofErr w:type="spellEnd"/>
      <w:r w:rsidRPr="00573131">
        <w:rPr>
          <w:rFonts w:ascii="Courier New" w:eastAsia="Times New Roman" w:hAnsi="Courier New" w:cs="Courier New"/>
          <w:color w:val="000000"/>
          <w:sz w:val="21"/>
          <w:szCs w:val="21"/>
        </w:rPr>
        <w:t xml:space="preserve"> SF        float64</w:t>
      </w:r>
    </w:p>
    <w:p w14:paraId="496981F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Total </w:t>
      </w: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SF      float64</w:t>
      </w:r>
    </w:p>
    <w:p w14:paraId="6FACC7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object</w:t>
      </w:r>
    </w:p>
    <w:p w14:paraId="526534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QC          object</w:t>
      </w:r>
    </w:p>
    <w:p w14:paraId="0FAD1F6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Central Air         object</w:t>
      </w:r>
    </w:p>
    <w:p w14:paraId="7F9B679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Electrical          object</w:t>
      </w:r>
    </w:p>
    <w:p w14:paraId="07E1371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1st </w:t>
      </w:r>
      <w:proofErr w:type="spellStart"/>
      <w:r w:rsidRPr="00573131">
        <w:rPr>
          <w:rFonts w:ascii="Courier New" w:eastAsia="Times New Roman" w:hAnsi="Courier New" w:cs="Courier New"/>
          <w:color w:val="000000"/>
          <w:sz w:val="21"/>
          <w:szCs w:val="21"/>
        </w:rPr>
        <w:t>Flr</w:t>
      </w:r>
      <w:proofErr w:type="spellEnd"/>
      <w:r w:rsidRPr="00573131">
        <w:rPr>
          <w:rFonts w:ascii="Courier New" w:eastAsia="Times New Roman" w:hAnsi="Courier New" w:cs="Courier New"/>
          <w:color w:val="000000"/>
          <w:sz w:val="21"/>
          <w:szCs w:val="21"/>
        </w:rPr>
        <w:t xml:space="preserve"> SF           int64</w:t>
      </w:r>
    </w:p>
    <w:p w14:paraId="660C1CB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2nd </w:t>
      </w:r>
      <w:proofErr w:type="spellStart"/>
      <w:r w:rsidRPr="00573131">
        <w:rPr>
          <w:rFonts w:ascii="Courier New" w:eastAsia="Times New Roman" w:hAnsi="Courier New" w:cs="Courier New"/>
          <w:color w:val="000000"/>
          <w:sz w:val="21"/>
          <w:szCs w:val="21"/>
        </w:rPr>
        <w:t>Flr</w:t>
      </w:r>
      <w:proofErr w:type="spellEnd"/>
      <w:r w:rsidRPr="00573131">
        <w:rPr>
          <w:rFonts w:ascii="Courier New" w:eastAsia="Times New Roman" w:hAnsi="Courier New" w:cs="Courier New"/>
          <w:color w:val="000000"/>
          <w:sz w:val="21"/>
          <w:szCs w:val="21"/>
        </w:rPr>
        <w:t xml:space="preserve"> SF           int64</w:t>
      </w:r>
    </w:p>
    <w:p w14:paraId="79B76A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Low Qual Fin SF      int64</w:t>
      </w:r>
    </w:p>
    <w:p w14:paraId="0C74398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Gr Liv Area          int64</w:t>
      </w:r>
    </w:p>
    <w:p w14:paraId="61CF91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Full Bath     float64</w:t>
      </w:r>
    </w:p>
    <w:p w14:paraId="730F160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Half Bath     float64</w:t>
      </w:r>
    </w:p>
    <w:p w14:paraId="24CCDB8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Full Bath            int64</w:t>
      </w:r>
    </w:p>
    <w:p w14:paraId="620F249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Half Bath            int64</w:t>
      </w:r>
    </w:p>
    <w:p w14:paraId="79FC48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lastRenderedPageBreak/>
        <w:t xml:space="preserve">Bedroom </w:t>
      </w:r>
      <w:proofErr w:type="spellStart"/>
      <w:r w:rsidRPr="00573131">
        <w:rPr>
          <w:rFonts w:ascii="Courier New" w:eastAsia="Times New Roman" w:hAnsi="Courier New" w:cs="Courier New"/>
          <w:color w:val="000000"/>
          <w:sz w:val="21"/>
          <w:szCs w:val="21"/>
        </w:rPr>
        <w:t>AbvGr</w:t>
      </w:r>
      <w:proofErr w:type="spellEnd"/>
      <w:r w:rsidRPr="00573131">
        <w:rPr>
          <w:rFonts w:ascii="Courier New" w:eastAsia="Times New Roman" w:hAnsi="Courier New" w:cs="Courier New"/>
          <w:color w:val="000000"/>
          <w:sz w:val="21"/>
          <w:szCs w:val="21"/>
        </w:rPr>
        <w:t xml:space="preserve">        int64</w:t>
      </w:r>
    </w:p>
    <w:p w14:paraId="5E79B37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Kitchen </w:t>
      </w:r>
      <w:proofErr w:type="spellStart"/>
      <w:r w:rsidRPr="00573131">
        <w:rPr>
          <w:rFonts w:ascii="Courier New" w:eastAsia="Times New Roman" w:hAnsi="Courier New" w:cs="Courier New"/>
          <w:color w:val="000000"/>
          <w:sz w:val="21"/>
          <w:szCs w:val="21"/>
        </w:rPr>
        <w:t>AbvGr</w:t>
      </w:r>
      <w:proofErr w:type="spellEnd"/>
      <w:r w:rsidRPr="00573131">
        <w:rPr>
          <w:rFonts w:ascii="Courier New" w:eastAsia="Times New Roman" w:hAnsi="Courier New" w:cs="Courier New"/>
          <w:color w:val="000000"/>
          <w:sz w:val="21"/>
          <w:szCs w:val="21"/>
        </w:rPr>
        <w:t xml:space="preserve">        int64</w:t>
      </w:r>
    </w:p>
    <w:p w14:paraId="7DE73B7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Kitchen Qual        object</w:t>
      </w:r>
    </w:p>
    <w:p w14:paraId="2AE03C0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TotRms</w:t>
      </w:r>
      <w:proofErr w:type="spellEnd"/>
      <w:r w:rsidRPr="00573131">
        <w:rPr>
          <w:rFonts w:ascii="Courier New" w:eastAsia="Times New Roman" w:hAnsi="Courier New" w:cs="Courier New"/>
          <w:color w:val="000000"/>
          <w:sz w:val="21"/>
          <w:szCs w:val="21"/>
        </w:rPr>
        <w:t xml:space="preserve"> </w:t>
      </w:r>
      <w:proofErr w:type="spellStart"/>
      <w:r w:rsidRPr="00573131">
        <w:rPr>
          <w:rFonts w:ascii="Courier New" w:eastAsia="Times New Roman" w:hAnsi="Courier New" w:cs="Courier New"/>
          <w:color w:val="000000"/>
          <w:sz w:val="21"/>
          <w:szCs w:val="21"/>
        </w:rPr>
        <w:t>AbvGrd</w:t>
      </w:r>
      <w:proofErr w:type="spellEnd"/>
      <w:r w:rsidRPr="00573131">
        <w:rPr>
          <w:rFonts w:ascii="Courier New" w:eastAsia="Times New Roman" w:hAnsi="Courier New" w:cs="Courier New"/>
          <w:color w:val="000000"/>
          <w:sz w:val="21"/>
          <w:szCs w:val="21"/>
        </w:rPr>
        <w:t xml:space="preserve">        int64</w:t>
      </w:r>
    </w:p>
    <w:p w14:paraId="776B10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Functional          object</w:t>
      </w:r>
    </w:p>
    <w:p w14:paraId="6166429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Fireplaces           int64</w:t>
      </w:r>
    </w:p>
    <w:p w14:paraId="2B1682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 Qu        object</w:t>
      </w:r>
    </w:p>
    <w:p w14:paraId="198B514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Type         object</w:t>
      </w:r>
    </w:p>
    <w:p w14:paraId="10BA05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Garage </w:t>
      </w:r>
      <w:proofErr w:type="spellStart"/>
      <w:r w:rsidRPr="00573131">
        <w:rPr>
          <w:rFonts w:ascii="Courier New" w:eastAsia="Times New Roman" w:hAnsi="Courier New" w:cs="Courier New"/>
          <w:color w:val="000000"/>
          <w:sz w:val="21"/>
          <w:szCs w:val="21"/>
        </w:rPr>
        <w:t>Yr</w:t>
      </w:r>
      <w:proofErr w:type="spellEnd"/>
      <w:r w:rsidRPr="00573131">
        <w:rPr>
          <w:rFonts w:ascii="Courier New" w:eastAsia="Times New Roman" w:hAnsi="Courier New" w:cs="Courier New"/>
          <w:color w:val="000000"/>
          <w:sz w:val="21"/>
          <w:szCs w:val="21"/>
        </w:rPr>
        <w:t xml:space="preserve"> </w:t>
      </w:r>
      <w:proofErr w:type="spellStart"/>
      <w:r w:rsidRPr="00573131">
        <w:rPr>
          <w:rFonts w:ascii="Courier New" w:eastAsia="Times New Roman" w:hAnsi="Courier New" w:cs="Courier New"/>
          <w:color w:val="000000"/>
          <w:sz w:val="21"/>
          <w:szCs w:val="21"/>
        </w:rPr>
        <w:t>Blt</w:t>
      </w:r>
      <w:proofErr w:type="spellEnd"/>
      <w:r w:rsidRPr="00573131">
        <w:rPr>
          <w:rFonts w:ascii="Courier New" w:eastAsia="Times New Roman" w:hAnsi="Courier New" w:cs="Courier New"/>
          <w:color w:val="000000"/>
          <w:sz w:val="21"/>
          <w:szCs w:val="21"/>
        </w:rPr>
        <w:t xml:space="preserve">      float64</w:t>
      </w:r>
    </w:p>
    <w:p w14:paraId="4B702C3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Finish       object</w:t>
      </w:r>
    </w:p>
    <w:p w14:paraId="295D74E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Cars          int64</w:t>
      </w:r>
    </w:p>
    <w:p w14:paraId="015B89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Area          int64</w:t>
      </w:r>
    </w:p>
    <w:p w14:paraId="2FB1390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Qual         object</w:t>
      </w:r>
    </w:p>
    <w:p w14:paraId="3CE6B57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Cond         object</w:t>
      </w:r>
    </w:p>
    <w:p w14:paraId="79CD54D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Paved Drive         object</w:t>
      </w:r>
    </w:p>
    <w:p w14:paraId="553D795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Wood Deck SF         int64</w:t>
      </w:r>
    </w:p>
    <w:p w14:paraId="32654E3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Open Porch SF        int64</w:t>
      </w:r>
    </w:p>
    <w:p w14:paraId="737713C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Enclosed Porch       int64</w:t>
      </w:r>
    </w:p>
    <w:p w14:paraId="3A3EE48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3Ssn Porch           int64</w:t>
      </w:r>
    </w:p>
    <w:p w14:paraId="19D10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Screen Porch         int64</w:t>
      </w:r>
    </w:p>
    <w:p w14:paraId="02AC41B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Area            int64</w:t>
      </w:r>
    </w:p>
    <w:p w14:paraId="256151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QC             object</w:t>
      </w:r>
    </w:p>
    <w:p w14:paraId="217B0E6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Fence               object</w:t>
      </w:r>
    </w:p>
    <w:p w14:paraId="08E3E64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Misc</w:t>
      </w:r>
      <w:proofErr w:type="spellEnd"/>
      <w:r w:rsidRPr="00573131">
        <w:rPr>
          <w:rFonts w:ascii="Courier New" w:eastAsia="Times New Roman" w:hAnsi="Courier New" w:cs="Courier New"/>
          <w:color w:val="000000"/>
          <w:sz w:val="21"/>
          <w:szCs w:val="21"/>
        </w:rPr>
        <w:t xml:space="preserve"> Feature        object</w:t>
      </w:r>
    </w:p>
    <w:p w14:paraId="2A04E98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Misc</w:t>
      </w:r>
      <w:proofErr w:type="spellEnd"/>
      <w:r w:rsidRPr="00573131">
        <w:rPr>
          <w:rFonts w:ascii="Courier New" w:eastAsia="Times New Roman" w:hAnsi="Courier New" w:cs="Courier New"/>
          <w:color w:val="000000"/>
          <w:sz w:val="21"/>
          <w:szCs w:val="21"/>
        </w:rPr>
        <w:t xml:space="preserve"> Val             int64</w:t>
      </w:r>
    </w:p>
    <w:p w14:paraId="197F0C4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Mo Sold              int64</w:t>
      </w:r>
    </w:p>
    <w:p w14:paraId="3A06B06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Yr</w:t>
      </w:r>
      <w:proofErr w:type="spellEnd"/>
      <w:r w:rsidRPr="00573131">
        <w:rPr>
          <w:rFonts w:ascii="Courier New" w:eastAsia="Times New Roman" w:hAnsi="Courier New" w:cs="Courier New"/>
          <w:color w:val="000000"/>
          <w:sz w:val="21"/>
          <w:szCs w:val="21"/>
        </w:rPr>
        <w:t xml:space="preserve"> Sold              int64</w:t>
      </w:r>
    </w:p>
    <w:p w14:paraId="2DAAF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Type           object</w:t>
      </w:r>
    </w:p>
    <w:p w14:paraId="1278873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Condition      object</w:t>
      </w:r>
    </w:p>
    <w:p w14:paraId="34E7BC3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SalePrice</w:t>
      </w:r>
      <w:proofErr w:type="spellEnd"/>
      <w:r w:rsidRPr="00573131">
        <w:rPr>
          <w:rFonts w:ascii="Courier New" w:eastAsia="Times New Roman" w:hAnsi="Courier New" w:cs="Courier New"/>
          <w:color w:val="000000"/>
          <w:sz w:val="21"/>
          <w:szCs w:val="21"/>
        </w:rPr>
        <w:t xml:space="preserve">            int64</w:t>
      </w:r>
    </w:p>
    <w:p w14:paraId="129116AC" w14:textId="77777777" w:rsidR="009B65AE" w:rsidRDefault="00425BB6" w:rsidP="00B367EE">
      <w:pPr>
        <w:pStyle w:val="HTMLPreformatted"/>
        <w:shd w:val="clear" w:color="auto" w:fill="E3E4E6" w:themeFill="accent6" w:themeFillTint="33"/>
        <w:wordWrap w:val="0"/>
        <w:textAlignment w:val="baseline"/>
        <w:rPr>
          <w:color w:val="000000"/>
          <w:sz w:val="21"/>
          <w:szCs w:val="21"/>
        </w:rPr>
      </w:pPr>
      <w:proofErr w:type="spellStart"/>
      <w:r>
        <w:rPr>
          <w:color w:val="000000"/>
          <w:sz w:val="21"/>
          <w:szCs w:val="21"/>
        </w:rPr>
        <w:t>dtype</w:t>
      </w:r>
      <w:proofErr w:type="spellEnd"/>
      <w:r>
        <w:rPr>
          <w:color w:val="000000"/>
          <w:sz w:val="21"/>
          <w:szCs w:val="21"/>
        </w:rPr>
        <w:t>: object</w:t>
      </w:r>
    </w:p>
    <w:p w14:paraId="4C2F88AC" w14:textId="08100AAE" w:rsidR="009B65AE" w:rsidRDefault="009B65AE" w:rsidP="009B65AE">
      <w:pPr>
        <w:pStyle w:val="HTMLPreformatted"/>
        <w:shd w:val="clear" w:color="auto" w:fill="FFFFFF"/>
        <w:wordWrap w:val="0"/>
        <w:textAlignment w:val="baseline"/>
        <w:rPr>
          <w:color w:val="000000"/>
          <w:sz w:val="21"/>
          <w:szCs w:val="21"/>
        </w:rPr>
      </w:pPr>
    </w:p>
    <w:p w14:paraId="2310F28A" w14:textId="2CD1F101" w:rsidR="00425BB6" w:rsidRDefault="009B65AE" w:rsidP="00922850">
      <w:pPr>
        <w:pStyle w:val="Heading2"/>
      </w:pPr>
      <w:r>
        <w:rPr>
          <w:color w:val="000000"/>
          <w:sz w:val="21"/>
          <w:szCs w:val="21"/>
        </w:rPr>
        <w:t>A</w:t>
      </w:r>
      <w:r w:rsidRPr="009B65AE">
        <w:rPr>
          <w:color w:val="000000"/>
        </w:rPr>
        <w:t>ppendix ii</w:t>
      </w:r>
    </w:p>
    <w:p w14:paraId="32D6BE0A" w14:textId="161FE2FC" w:rsidR="00AC68C4" w:rsidRDefault="00922850" w:rsidP="00AC68C4">
      <w:r>
        <w:rPr>
          <w:noProof/>
        </w:rPr>
        <w:lastRenderedPageBreak/>
        <w:drawing>
          <wp:inline distT="0" distB="0" distL="0" distR="0" wp14:anchorId="240FE65B" wp14:editId="797D1086">
            <wp:extent cx="5486400" cy="3657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04FF83" wp14:editId="3F8C1808">
            <wp:extent cx="5486400" cy="3657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7CAFEE3" wp14:editId="5FADAA4F">
            <wp:extent cx="5486400" cy="3657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A10A15" wp14:editId="1354F75D">
            <wp:extent cx="5486400" cy="3657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0C8345" wp14:editId="6F8FCE15">
            <wp:extent cx="5486400" cy="3657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D14DE61" wp14:editId="1B75EA9E">
            <wp:extent cx="5486400" cy="36576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4A43A28" wp14:editId="12DF47D8">
            <wp:extent cx="5486400" cy="3657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B57E161" wp14:editId="52289FB6">
            <wp:extent cx="5486400" cy="3657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56E1FB5" wp14:editId="15445B00">
            <wp:extent cx="5486400" cy="3657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CC31195" wp14:editId="2A1F5DDB">
            <wp:extent cx="5486400" cy="365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866F20" wp14:editId="394DF028">
            <wp:extent cx="5486400" cy="365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A61EAFA" wp14:editId="4147DB51">
            <wp:extent cx="5486400" cy="3657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980562F" wp14:editId="0FA698E8">
            <wp:extent cx="54864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7708FD" wp14:editId="0F694DA1">
            <wp:extent cx="5486400" cy="3657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0A0A96D" wp14:editId="395247D0">
            <wp:extent cx="5486400" cy="3657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E909A6F" wp14:editId="60BD2105">
            <wp:extent cx="5486400" cy="3657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C815403" wp14:editId="146D321C">
            <wp:extent cx="5486400" cy="3657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80E010" wp14:editId="3F55208F">
            <wp:extent cx="5486400" cy="3657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320B203" wp14:editId="372D16AD">
            <wp:extent cx="5486400" cy="3657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59DBA9" wp14:editId="2A98F066">
            <wp:extent cx="5486400" cy="3657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A4C8934" wp14:editId="15DC9540">
            <wp:extent cx="54864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538938A" wp14:editId="6976A875">
            <wp:extent cx="5486400" cy="3657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680F484" wp14:editId="7ABEE4E5">
            <wp:extent cx="5486400"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C314E8F" wp14:editId="758180A3">
            <wp:extent cx="5486400" cy="3657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9F9F49" wp14:editId="4FB36FE1">
            <wp:extent cx="5486400" cy="3657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AE9D79" wp14:editId="1776B5B4">
            <wp:extent cx="5486400"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DDBD84A" wp14:editId="784D9B7A">
            <wp:extent cx="5486400" cy="3657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6056499" wp14:editId="3CD32B47">
            <wp:extent cx="5486400" cy="3657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7F139FD" wp14:editId="3E3532B7">
            <wp:extent cx="5486400" cy="3657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C4A9B23" wp14:editId="4239702A">
            <wp:extent cx="5486400" cy="3657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52E9436" wp14:editId="7906ABCE">
            <wp:extent cx="5486400" cy="3657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F8B740" wp14:editId="7E11CB5C">
            <wp:extent cx="5486400" cy="3657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E9B1813" wp14:editId="5D9D960F">
            <wp:extent cx="548640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EF75443" wp14:editId="7FB24DE8">
            <wp:extent cx="5486400" cy="3657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168737E" wp14:editId="3D803A7E">
            <wp:extent cx="5486400" cy="3657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F238ADB" wp14:editId="50B80647">
            <wp:extent cx="5486400" cy="3657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192C47C" wp14:editId="52F655FA">
            <wp:extent cx="5486400" cy="3657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88831D" wp14:editId="1440A7FB">
            <wp:extent cx="5486400" cy="3657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1AE6F8" wp14:editId="0FB1DA7F">
            <wp:extent cx="5486400" cy="3657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91BB201" wp14:editId="650F9DA5">
            <wp:extent cx="5486400" cy="3657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6889838" wp14:editId="28296518">
            <wp:extent cx="5486400" cy="3657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1447D9A" wp14:editId="78679331">
            <wp:extent cx="5486400" cy="3657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B934DF1" wp14:editId="407FBC1C">
            <wp:extent cx="5486400" cy="3657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D21FDF3" wp14:editId="6989AB7A">
            <wp:extent cx="5486400" cy="3657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C184697" wp14:editId="5ABAA8A4">
            <wp:extent cx="5486400" cy="3657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A58FDAC" wp14:editId="6FCDEF46">
            <wp:extent cx="5486400" cy="365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308A220" wp14:editId="55F40B2A">
            <wp:extent cx="5486400" cy="3657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D407C05" wp14:editId="6E16EF0D">
            <wp:extent cx="5486400" cy="3657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E28FDA" wp14:editId="4CD4C66A">
            <wp:extent cx="5486400" cy="3657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7B57557" wp14:editId="58446EA1">
            <wp:extent cx="5486400" cy="3657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7634799" wp14:editId="7FDAAA43">
            <wp:extent cx="5486400" cy="3657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6BE8CE1" wp14:editId="1BD666F7">
            <wp:extent cx="5486400" cy="3657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72F547A" wp14:editId="40A37B8A">
            <wp:extent cx="5486400"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DC8A3C3" wp14:editId="094C4D70">
            <wp:extent cx="5486400" cy="3657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53F48B4" wp14:editId="4FDB0C8B">
            <wp:extent cx="5486400" cy="3657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7D50B91" wp14:editId="0C8AD51A">
            <wp:extent cx="5486400" cy="3657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3297BFC" wp14:editId="7B1361E6">
            <wp:extent cx="5486400" cy="3657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986693C" wp14:editId="10C60FD7">
            <wp:extent cx="5486400" cy="3657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47FF1D9" wp14:editId="046491A2">
            <wp:extent cx="5486400" cy="3657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B6DDD82" wp14:editId="1D825181">
            <wp:extent cx="5486400" cy="3657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0D7AF99" wp14:editId="0A62CA79">
            <wp:extent cx="5486400" cy="3657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D7865A9" wp14:editId="0D5DE0B3">
            <wp:extent cx="5486400" cy="3657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EE0DF81" wp14:editId="468B5357">
            <wp:extent cx="5486400" cy="3657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3EB5346" wp14:editId="72C7DFA1">
            <wp:extent cx="5486400" cy="365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5E65E33" wp14:editId="3A328FFC">
            <wp:extent cx="5486400" cy="3657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1B8A617" wp14:editId="015710E5">
            <wp:extent cx="5486400" cy="3657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3C898D9" wp14:editId="39CD0BC9">
            <wp:extent cx="5486400" cy="3657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9C842B" wp14:editId="060B7FC1">
            <wp:extent cx="5486400"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C87161A" wp14:editId="2B4CB027">
            <wp:extent cx="5486400" cy="3657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567AAEE" wp14:editId="2F536493">
            <wp:extent cx="5486400" cy="3657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5152AE1" wp14:editId="4D857E95">
            <wp:extent cx="5486400" cy="3657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1AB8FA" wp14:editId="1288252F">
            <wp:extent cx="5486400" cy="3657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4373459" wp14:editId="20AF57FD">
            <wp:extent cx="5486400" cy="3657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4E018E4" wp14:editId="7B53D7D6">
            <wp:extent cx="5486400"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427C583" wp14:editId="08480192">
            <wp:extent cx="54864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4D0EE88" wp14:editId="7F9B2F13">
            <wp:extent cx="5486400" cy="365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5BBD3B" wp14:editId="228C9EFC">
            <wp:extent cx="54864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0777ADE" wp14:editId="032A8D0D">
            <wp:extent cx="5486400" cy="3657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B168FF" wp14:editId="2753480D">
            <wp:extent cx="548640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15CA04" wp14:editId="3010A5C3">
            <wp:extent cx="5486400" cy="3657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F3CAF4" wp14:editId="721476D6">
            <wp:extent cx="3822701" cy="2548467"/>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24913" cy="2549942"/>
                    </a:xfrm>
                    <a:prstGeom prst="rect">
                      <a:avLst/>
                    </a:prstGeom>
                    <a:noFill/>
                    <a:ln>
                      <a:noFill/>
                    </a:ln>
                  </pic:spPr>
                </pic:pic>
              </a:graphicData>
            </a:graphic>
          </wp:inline>
        </w:drawing>
      </w:r>
    </w:p>
    <w:p w14:paraId="7C10A1CD" w14:textId="0E5524ED" w:rsidR="00AC68C4" w:rsidRDefault="00AC68C4" w:rsidP="00412DA3">
      <w:pPr>
        <w:pStyle w:val="Heading2"/>
      </w:pPr>
      <w:r>
        <w:t>Appendix iii</w:t>
      </w:r>
      <w:r w:rsidR="00412DA3">
        <w:rPr>
          <w:noProof/>
        </w:rPr>
        <w:drawing>
          <wp:inline distT="0" distB="0" distL="0" distR="0" wp14:anchorId="72AD5EA5" wp14:editId="445BE01D">
            <wp:extent cx="5257800" cy="3543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7800" cy="3543300"/>
                    </a:xfrm>
                    <a:prstGeom prst="rect">
                      <a:avLst/>
                    </a:prstGeom>
                    <a:noFill/>
                    <a:ln>
                      <a:noFill/>
                    </a:ln>
                  </pic:spPr>
                </pic:pic>
              </a:graphicData>
            </a:graphic>
          </wp:inline>
        </w:drawing>
      </w:r>
      <w:r w:rsidR="00412DA3">
        <w:rPr>
          <w:noProof/>
        </w:rPr>
        <w:lastRenderedPageBreak/>
        <w:drawing>
          <wp:inline distT="0" distB="0" distL="0" distR="0" wp14:anchorId="0014D296" wp14:editId="2A8C0AED">
            <wp:extent cx="5283200" cy="35433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drawing>
          <wp:inline distT="0" distB="0" distL="0" distR="0" wp14:anchorId="39DF74AC" wp14:editId="796C7D83">
            <wp:extent cx="5219700" cy="35433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9700" cy="3543300"/>
                    </a:xfrm>
                    <a:prstGeom prst="rect">
                      <a:avLst/>
                    </a:prstGeom>
                    <a:noFill/>
                    <a:ln>
                      <a:noFill/>
                    </a:ln>
                  </pic:spPr>
                </pic:pic>
              </a:graphicData>
            </a:graphic>
          </wp:inline>
        </w:drawing>
      </w:r>
      <w:r w:rsidR="00412DA3">
        <w:rPr>
          <w:noProof/>
        </w:rPr>
        <w:lastRenderedPageBreak/>
        <w:drawing>
          <wp:inline distT="0" distB="0" distL="0" distR="0" wp14:anchorId="4C8BBC75" wp14:editId="1B955D75">
            <wp:extent cx="5207000" cy="3543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drawing>
          <wp:inline distT="0" distB="0" distL="0" distR="0" wp14:anchorId="27C9B10B" wp14:editId="66C66DE1">
            <wp:extent cx="5270500" cy="35433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r w:rsidR="00412DA3">
        <w:rPr>
          <w:noProof/>
        </w:rPr>
        <w:lastRenderedPageBreak/>
        <w:drawing>
          <wp:inline distT="0" distB="0" distL="0" distR="0" wp14:anchorId="7F99B2FB" wp14:editId="25F48822">
            <wp:extent cx="5308600" cy="35433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46744C08" wp14:editId="0B417DF1">
            <wp:extent cx="5207000" cy="3543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lastRenderedPageBreak/>
        <w:drawing>
          <wp:inline distT="0" distB="0" distL="0" distR="0" wp14:anchorId="7695AAB1" wp14:editId="4F70F113">
            <wp:extent cx="5308600" cy="35433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66C235B2" wp14:editId="0CD78405">
            <wp:extent cx="5232400" cy="35433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2400" cy="3543300"/>
                    </a:xfrm>
                    <a:prstGeom prst="rect">
                      <a:avLst/>
                    </a:prstGeom>
                    <a:noFill/>
                    <a:ln>
                      <a:noFill/>
                    </a:ln>
                  </pic:spPr>
                </pic:pic>
              </a:graphicData>
            </a:graphic>
          </wp:inline>
        </w:drawing>
      </w:r>
      <w:r w:rsidR="00412DA3">
        <w:rPr>
          <w:noProof/>
        </w:rPr>
        <w:lastRenderedPageBreak/>
        <w:drawing>
          <wp:inline distT="0" distB="0" distL="0" distR="0" wp14:anchorId="4392CEFF" wp14:editId="66669EE0">
            <wp:extent cx="5194300" cy="35433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721BE49A" wp14:editId="4478C40A">
            <wp:extent cx="5283200" cy="3543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31DCB3A" wp14:editId="5A23DB83">
            <wp:extent cx="5194300" cy="354330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190A3D79" wp14:editId="73E0322F">
            <wp:extent cx="5283200" cy="3543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8E516C9" wp14:editId="2A1B68D9">
            <wp:extent cx="5346700" cy="354330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6700" cy="3543300"/>
                    </a:xfrm>
                    <a:prstGeom prst="rect">
                      <a:avLst/>
                    </a:prstGeom>
                    <a:noFill/>
                    <a:ln>
                      <a:noFill/>
                    </a:ln>
                  </pic:spPr>
                </pic:pic>
              </a:graphicData>
            </a:graphic>
          </wp:inline>
        </w:drawing>
      </w:r>
      <w:r w:rsidR="00412DA3">
        <w:rPr>
          <w:noProof/>
        </w:rPr>
        <w:drawing>
          <wp:inline distT="0" distB="0" distL="0" distR="0" wp14:anchorId="47A7EFF7" wp14:editId="3D98AA1D">
            <wp:extent cx="5194300" cy="35433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EA5ACB">
        <w:rPr>
          <w:noProof/>
        </w:rPr>
        <w:lastRenderedPageBreak/>
        <w:drawing>
          <wp:anchor distT="0" distB="0" distL="114300" distR="114300" simplePos="0" relativeHeight="251763200" behindDoc="0" locked="0" layoutInCell="1" allowOverlap="1" wp14:anchorId="67692C4E" wp14:editId="1122279D">
            <wp:simplePos x="0" y="0"/>
            <wp:positionH relativeFrom="margin">
              <wp:posOffset>2820035</wp:posOffset>
            </wp:positionH>
            <wp:positionV relativeFrom="paragraph">
              <wp:posOffset>3663950</wp:posOffset>
            </wp:positionV>
            <wp:extent cx="2915920" cy="198755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592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ACB">
        <w:rPr>
          <w:noProof/>
        </w:rPr>
        <w:drawing>
          <wp:anchor distT="0" distB="0" distL="114300" distR="114300" simplePos="0" relativeHeight="251764224" behindDoc="0" locked="0" layoutInCell="1" allowOverlap="1" wp14:anchorId="72CBBDAA" wp14:editId="2B88BC61">
            <wp:simplePos x="0" y="0"/>
            <wp:positionH relativeFrom="column">
              <wp:posOffset>-328295</wp:posOffset>
            </wp:positionH>
            <wp:positionV relativeFrom="paragraph">
              <wp:posOffset>3676650</wp:posOffset>
            </wp:positionV>
            <wp:extent cx="2735580" cy="1865630"/>
            <wp:effectExtent l="0" t="0" r="7620" b="127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5580"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DA3">
        <w:rPr>
          <w:noProof/>
        </w:rPr>
        <w:drawing>
          <wp:inline distT="0" distB="0" distL="0" distR="0" wp14:anchorId="10ADB37F" wp14:editId="3AB438AF">
            <wp:extent cx="5194300" cy="354330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EA5ACB" w:rsidRPr="00EA5ACB">
        <w:t xml:space="preserve"> </w:t>
      </w:r>
    </w:p>
    <w:p w14:paraId="6A419B4D" w14:textId="1D56B6CF" w:rsidR="00EC3432" w:rsidRDefault="00EC3432" w:rsidP="00F72F6F">
      <w:pPr>
        <w:pStyle w:val="Heading2"/>
      </w:pPr>
    </w:p>
    <w:p w14:paraId="165D8833" w14:textId="64636EBF" w:rsidR="00EC3432" w:rsidRDefault="00EC3432" w:rsidP="00F72F6F">
      <w:pPr>
        <w:pStyle w:val="Heading2"/>
      </w:pPr>
    </w:p>
    <w:p w14:paraId="0C8F2A12" w14:textId="2779EA4A" w:rsidR="00EC3432" w:rsidRDefault="00EC3432" w:rsidP="00F72F6F">
      <w:pPr>
        <w:pStyle w:val="Heading2"/>
      </w:pPr>
    </w:p>
    <w:p w14:paraId="1F6C9985" w14:textId="77777777" w:rsidR="00EC3432" w:rsidRDefault="00EC3432" w:rsidP="00F72F6F">
      <w:pPr>
        <w:pStyle w:val="Heading2"/>
      </w:pPr>
    </w:p>
    <w:p w14:paraId="43C10257" w14:textId="30F01C30" w:rsidR="00D85F2E" w:rsidRPr="00D85F2E" w:rsidRDefault="00F72F6F" w:rsidP="00EC3432">
      <w:pPr>
        <w:pStyle w:val="Heading2"/>
      </w:pPr>
      <w:r>
        <w:lastRenderedPageBreak/>
        <w:t>Appendix iv</w:t>
      </w:r>
      <w:r w:rsidR="00EC3432">
        <w:rPr>
          <w:noProof/>
        </w:rPr>
        <w:drawing>
          <wp:inline distT="0" distB="0" distL="0" distR="0" wp14:anchorId="7852F80D" wp14:editId="18548180">
            <wp:extent cx="5020733" cy="4156051"/>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7956" cy="4170308"/>
                    </a:xfrm>
                    <a:prstGeom prst="rect">
                      <a:avLst/>
                    </a:prstGeom>
                    <a:noFill/>
                    <a:ln>
                      <a:noFill/>
                    </a:ln>
                  </pic:spPr>
                </pic:pic>
              </a:graphicData>
            </a:graphic>
          </wp:inline>
        </w:drawing>
      </w:r>
      <w:r w:rsidR="00EC3432">
        <w:rPr>
          <w:noProof/>
        </w:rPr>
        <w:drawing>
          <wp:inline distT="0" distB="0" distL="0" distR="0" wp14:anchorId="4851BD53" wp14:editId="05253470">
            <wp:extent cx="4504267" cy="362635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24466" cy="3642614"/>
                    </a:xfrm>
                    <a:prstGeom prst="rect">
                      <a:avLst/>
                    </a:prstGeom>
                    <a:noFill/>
                    <a:ln>
                      <a:noFill/>
                    </a:ln>
                  </pic:spPr>
                </pic:pic>
              </a:graphicData>
            </a:graphic>
          </wp:inline>
        </w:drawing>
      </w:r>
      <w:r w:rsidR="00EC3432">
        <w:rPr>
          <w:noProof/>
        </w:rPr>
        <w:lastRenderedPageBreak/>
        <w:drawing>
          <wp:inline distT="0" distB="0" distL="0" distR="0" wp14:anchorId="2A2198C8" wp14:editId="37110452">
            <wp:extent cx="4413362" cy="360680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22278" cy="3614087"/>
                    </a:xfrm>
                    <a:prstGeom prst="rect">
                      <a:avLst/>
                    </a:prstGeom>
                    <a:noFill/>
                    <a:ln>
                      <a:noFill/>
                    </a:ln>
                  </pic:spPr>
                </pic:pic>
              </a:graphicData>
            </a:graphic>
          </wp:inline>
        </w:drawing>
      </w:r>
      <w:r w:rsidR="00EC3432">
        <w:rPr>
          <w:noProof/>
        </w:rPr>
        <w:drawing>
          <wp:inline distT="0" distB="0" distL="0" distR="0" wp14:anchorId="65EEFE5B" wp14:editId="7295B430">
            <wp:extent cx="4660539" cy="3843866"/>
            <wp:effectExtent l="0" t="0" r="6985"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5802" cy="3848207"/>
                    </a:xfrm>
                    <a:prstGeom prst="rect">
                      <a:avLst/>
                    </a:prstGeom>
                    <a:noFill/>
                    <a:ln>
                      <a:noFill/>
                    </a:ln>
                  </pic:spPr>
                </pic:pic>
              </a:graphicData>
            </a:graphic>
          </wp:inline>
        </w:drawing>
      </w:r>
      <w:r w:rsidR="00EC3432">
        <w:rPr>
          <w:noProof/>
        </w:rPr>
        <w:lastRenderedPageBreak/>
        <w:drawing>
          <wp:inline distT="0" distB="0" distL="0" distR="0" wp14:anchorId="1CA0D0C3" wp14:editId="6B0F6A05">
            <wp:extent cx="4239583" cy="350943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0116" cy="3526430"/>
                    </a:xfrm>
                    <a:prstGeom prst="rect">
                      <a:avLst/>
                    </a:prstGeom>
                    <a:noFill/>
                    <a:ln>
                      <a:noFill/>
                    </a:ln>
                  </pic:spPr>
                </pic:pic>
              </a:graphicData>
            </a:graphic>
          </wp:inline>
        </w:drawing>
      </w:r>
      <w:r w:rsidR="00EC3432">
        <w:rPr>
          <w:noProof/>
        </w:rPr>
        <w:drawing>
          <wp:inline distT="0" distB="0" distL="0" distR="0" wp14:anchorId="60758B4D" wp14:editId="0585F484">
            <wp:extent cx="4249056" cy="3542847"/>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69245" cy="3559681"/>
                    </a:xfrm>
                    <a:prstGeom prst="rect">
                      <a:avLst/>
                    </a:prstGeom>
                    <a:noFill/>
                    <a:ln>
                      <a:noFill/>
                    </a:ln>
                  </pic:spPr>
                </pic:pic>
              </a:graphicData>
            </a:graphic>
          </wp:inline>
        </w:drawing>
      </w:r>
      <w:r w:rsidR="00EC3432">
        <w:rPr>
          <w:noProof/>
        </w:rPr>
        <w:lastRenderedPageBreak/>
        <w:drawing>
          <wp:inline distT="0" distB="0" distL="0" distR="0" wp14:anchorId="186DE73C" wp14:editId="00C80FFF">
            <wp:extent cx="4294947" cy="3691467"/>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05402" cy="3700453"/>
                    </a:xfrm>
                    <a:prstGeom prst="rect">
                      <a:avLst/>
                    </a:prstGeom>
                    <a:noFill/>
                    <a:ln>
                      <a:noFill/>
                    </a:ln>
                  </pic:spPr>
                </pic:pic>
              </a:graphicData>
            </a:graphic>
          </wp:inline>
        </w:drawing>
      </w:r>
      <w:r w:rsidR="00EC3432">
        <w:rPr>
          <w:noProof/>
        </w:rPr>
        <w:drawing>
          <wp:inline distT="0" distB="0" distL="0" distR="0" wp14:anchorId="57F999BC" wp14:editId="7B7A327D">
            <wp:extent cx="4462197" cy="350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3772" cy="3514293"/>
                    </a:xfrm>
                    <a:prstGeom prst="rect">
                      <a:avLst/>
                    </a:prstGeom>
                    <a:noFill/>
                    <a:ln>
                      <a:noFill/>
                    </a:ln>
                  </pic:spPr>
                </pic:pic>
              </a:graphicData>
            </a:graphic>
          </wp:inline>
        </w:drawing>
      </w:r>
      <w:r w:rsidR="00EC3432">
        <w:rPr>
          <w:noProof/>
        </w:rPr>
        <w:lastRenderedPageBreak/>
        <w:drawing>
          <wp:inline distT="0" distB="0" distL="0" distR="0" wp14:anchorId="1D8BA5A1" wp14:editId="3EBE0DB5">
            <wp:extent cx="4546600" cy="3592024"/>
            <wp:effectExtent l="0" t="0" r="635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58300" cy="3601267"/>
                    </a:xfrm>
                    <a:prstGeom prst="rect">
                      <a:avLst/>
                    </a:prstGeom>
                    <a:noFill/>
                    <a:ln>
                      <a:noFill/>
                    </a:ln>
                  </pic:spPr>
                </pic:pic>
              </a:graphicData>
            </a:graphic>
          </wp:inline>
        </w:drawing>
      </w:r>
      <w:r w:rsidR="00EC3432">
        <w:rPr>
          <w:noProof/>
        </w:rPr>
        <w:drawing>
          <wp:inline distT="0" distB="0" distL="0" distR="0" wp14:anchorId="115DCD49" wp14:editId="0D002414">
            <wp:extent cx="4766733" cy="373008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2871" cy="3742709"/>
                    </a:xfrm>
                    <a:prstGeom prst="rect">
                      <a:avLst/>
                    </a:prstGeom>
                    <a:noFill/>
                    <a:ln>
                      <a:noFill/>
                    </a:ln>
                  </pic:spPr>
                </pic:pic>
              </a:graphicData>
            </a:graphic>
          </wp:inline>
        </w:drawing>
      </w:r>
      <w:r w:rsidR="00EC3432">
        <w:rPr>
          <w:noProof/>
        </w:rPr>
        <w:lastRenderedPageBreak/>
        <w:drawing>
          <wp:inline distT="0" distB="0" distL="0" distR="0" wp14:anchorId="488ED2EE" wp14:editId="6118D5D2">
            <wp:extent cx="4821767" cy="392773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40142" cy="3942699"/>
                    </a:xfrm>
                    <a:prstGeom prst="rect">
                      <a:avLst/>
                    </a:prstGeom>
                    <a:noFill/>
                    <a:ln>
                      <a:noFill/>
                    </a:ln>
                  </pic:spPr>
                </pic:pic>
              </a:graphicData>
            </a:graphic>
          </wp:inline>
        </w:drawing>
      </w:r>
      <w:r w:rsidR="00EC3432">
        <w:rPr>
          <w:noProof/>
        </w:rPr>
        <w:drawing>
          <wp:inline distT="0" distB="0" distL="0" distR="0" wp14:anchorId="4909B44A" wp14:editId="3F508643">
            <wp:extent cx="4913594" cy="3881967"/>
            <wp:effectExtent l="0" t="0" r="1905"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24746" cy="3890778"/>
                    </a:xfrm>
                    <a:prstGeom prst="rect">
                      <a:avLst/>
                    </a:prstGeom>
                    <a:noFill/>
                    <a:ln>
                      <a:noFill/>
                    </a:ln>
                  </pic:spPr>
                </pic:pic>
              </a:graphicData>
            </a:graphic>
          </wp:inline>
        </w:drawing>
      </w:r>
      <w:r w:rsidR="00EC3432">
        <w:rPr>
          <w:noProof/>
        </w:rPr>
        <w:lastRenderedPageBreak/>
        <w:drawing>
          <wp:inline distT="0" distB="0" distL="0" distR="0" wp14:anchorId="4CB58922" wp14:editId="485C7929">
            <wp:extent cx="4433888" cy="3810886"/>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8336" cy="3814709"/>
                    </a:xfrm>
                    <a:prstGeom prst="rect">
                      <a:avLst/>
                    </a:prstGeom>
                    <a:noFill/>
                    <a:ln>
                      <a:noFill/>
                    </a:ln>
                  </pic:spPr>
                </pic:pic>
              </a:graphicData>
            </a:graphic>
          </wp:inline>
        </w:drawing>
      </w:r>
      <w:r w:rsidR="00EC3432">
        <w:rPr>
          <w:noProof/>
        </w:rPr>
        <w:drawing>
          <wp:inline distT="0" distB="0" distL="0" distR="0" wp14:anchorId="6B5AAF52" wp14:editId="36632909">
            <wp:extent cx="4291013" cy="3688086"/>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93871" cy="3690543"/>
                    </a:xfrm>
                    <a:prstGeom prst="rect">
                      <a:avLst/>
                    </a:prstGeom>
                    <a:noFill/>
                    <a:ln>
                      <a:noFill/>
                    </a:ln>
                  </pic:spPr>
                </pic:pic>
              </a:graphicData>
            </a:graphic>
          </wp:inline>
        </w:drawing>
      </w:r>
      <w:r w:rsidR="00EC3432">
        <w:rPr>
          <w:noProof/>
        </w:rPr>
        <w:lastRenderedPageBreak/>
        <w:drawing>
          <wp:inline distT="0" distB="0" distL="0" distR="0" wp14:anchorId="3D2A1223" wp14:editId="3341629B">
            <wp:extent cx="4720339" cy="3771900"/>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31845" cy="3781094"/>
                    </a:xfrm>
                    <a:prstGeom prst="rect">
                      <a:avLst/>
                    </a:prstGeom>
                    <a:noFill/>
                    <a:ln>
                      <a:noFill/>
                    </a:ln>
                  </pic:spPr>
                </pic:pic>
              </a:graphicData>
            </a:graphic>
          </wp:inline>
        </w:drawing>
      </w:r>
      <w:r w:rsidR="00EC3432">
        <w:rPr>
          <w:noProof/>
        </w:rPr>
        <w:drawing>
          <wp:inline distT="0" distB="0" distL="0" distR="0" wp14:anchorId="248873DC" wp14:editId="393DEF07">
            <wp:extent cx="4821312" cy="39909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34738" cy="4002089"/>
                    </a:xfrm>
                    <a:prstGeom prst="rect">
                      <a:avLst/>
                    </a:prstGeom>
                    <a:noFill/>
                    <a:ln>
                      <a:noFill/>
                    </a:ln>
                  </pic:spPr>
                </pic:pic>
              </a:graphicData>
            </a:graphic>
          </wp:inline>
        </w:drawing>
      </w:r>
      <w:r w:rsidR="00EC3432">
        <w:rPr>
          <w:noProof/>
        </w:rPr>
        <w:lastRenderedPageBreak/>
        <w:drawing>
          <wp:inline distT="0" distB="0" distL="0" distR="0" wp14:anchorId="1148C0A6" wp14:editId="5320E3DA">
            <wp:extent cx="4562747" cy="3652838"/>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67452" cy="3656604"/>
                    </a:xfrm>
                    <a:prstGeom prst="rect">
                      <a:avLst/>
                    </a:prstGeom>
                    <a:noFill/>
                    <a:ln>
                      <a:noFill/>
                    </a:ln>
                  </pic:spPr>
                </pic:pic>
              </a:graphicData>
            </a:graphic>
          </wp:inline>
        </w:drawing>
      </w:r>
      <w:r w:rsidR="00EC3432">
        <w:rPr>
          <w:noProof/>
        </w:rPr>
        <w:drawing>
          <wp:inline distT="0" distB="0" distL="0" distR="0" wp14:anchorId="2F136610" wp14:editId="48EB8EFF">
            <wp:extent cx="4617872" cy="36969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57756" cy="3728901"/>
                    </a:xfrm>
                    <a:prstGeom prst="rect">
                      <a:avLst/>
                    </a:prstGeom>
                    <a:noFill/>
                    <a:ln>
                      <a:noFill/>
                    </a:ln>
                  </pic:spPr>
                </pic:pic>
              </a:graphicData>
            </a:graphic>
          </wp:inline>
        </w:drawing>
      </w:r>
      <w:r w:rsidR="00EC3432">
        <w:rPr>
          <w:noProof/>
        </w:rPr>
        <w:lastRenderedPageBreak/>
        <w:drawing>
          <wp:inline distT="0" distB="0" distL="0" distR="0" wp14:anchorId="163F51C7" wp14:editId="330DE9EC">
            <wp:extent cx="4462463" cy="3538980"/>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84584" cy="3556523"/>
                    </a:xfrm>
                    <a:prstGeom prst="rect">
                      <a:avLst/>
                    </a:prstGeom>
                    <a:noFill/>
                    <a:ln>
                      <a:noFill/>
                    </a:ln>
                  </pic:spPr>
                </pic:pic>
              </a:graphicData>
            </a:graphic>
          </wp:inline>
        </w:drawing>
      </w:r>
      <w:r w:rsidR="00EC3432">
        <w:rPr>
          <w:noProof/>
        </w:rPr>
        <w:drawing>
          <wp:inline distT="0" distB="0" distL="0" distR="0" wp14:anchorId="6D968FFB" wp14:editId="2BBBFF9A">
            <wp:extent cx="4500563" cy="36848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06168" cy="3689425"/>
                    </a:xfrm>
                    <a:prstGeom prst="rect">
                      <a:avLst/>
                    </a:prstGeom>
                    <a:noFill/>
                    <a:ln>
                      <a:noFill/>
                    </a:ln>
                  </pic:spPr>
                </pic:pic>
              </a:graphicData>
            </a:graphic>
          </wp:inline>
        </w:drawing>
      </w:r>
      <w:r w:rsidR="00EC3432">
        <w:rPr>
          <w:noProof/>
        </w:rPr>
        <w:lastRenderedPageBreak/>
        <w:drawing>
          <wp:inline distT="0" distB="0" distL="0" distR="0" wp14:anchorId="441E7304" wp14:editId="37AA7EAB">
            <wp:extent cx="4723054" cy="3838575"/>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5887" cy="3857132"/>
                    </a:xfrm>
                    <a:prstGeom prst="rect">
                      <a:avLst/>
                    </a:prstGeom>
                    <a:noFill/>
                    <a:ln>
                      <a:noFill/>
                    </a:ln>
                  </pic:spPr>
                </pic:pic>
              </a:graphicData>
            </a:graphic>
          </wp:inline>
        </w:drawing>
      </w:r>
      <w:r w:rsidR="00EC3432">
        <w:rPr>
          <w:noProof/>
        </w:rPr>
        <w:drawing>
          <wp:inline distT="0" distB="0" distL="0" distR="0" wp14:anchorId="5F2F2A68" wp14:editId="7F54E4B8">
            <wp:extent cx="4717727" cy="3741420"/>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37043" cy="3756739"/>
                    </a:xfrm>
                    <a:prstGeom prst="rect">
                      <a:avLst/>
                    </a:prstGeom>
                    <a:noFill/>
                    <a:ln>
                      <a:noFill/>
                    </a:ln>
                  </pic:spPr>
                </pic:pic>
              </a:graphicData>
            </a:graphic>
          </wp:inline>
        </w:drawing>
      </w:r>
      <w:r w:rsidR="00EC3432">
        <w:rPr>
          <w:noProof/>
        </w:rPr>
        <w:lastRenderedPageBreak/>
        <w:drawing>
          <wp:inline distT="0" distB="0" distL="0" distR="0" wp14:anchorId="5004B8B3" wp14:editId="332D2A94">
            <wp:extent cx="4614863" cy="396643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26504" cy="3976437"/>
                    </a:xfrm>
                    <a:prstGeom prst="rect">
                      <a:avLst/>
                    </a:prstGeom>
                    <a:noFill/>
                    <a:ln>
                      <a:noFill/>
                    </a:ln>
                  </pic:spPr>
                </pic:pic>
              </a:graphicData>
            </a:graphic>
          </wp:inline>
        </w:drawing>
      </w:r>
      <w:r w:rsidR="00EC3432">
        <w:rPr>
          <w:noProof/>
        </w:rPr>
        <w:drawing>
          <wp:inline distT="0" distB="0" distL="0" distR="0" wp14:anchorId="602E9859" wp14:editId="03D64ED3">
            <wp:extent cx="4521515" cy="3886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27101" cy="3891001"/>
                    </a:xfrm>
                    <a:prstGeom prst="rect">
                      <a:avLst/>
                    </a:prstGeom>
                    <a:noFill/>
                    <a:ln>
                      <a:noFill/>
                    </a:ln>
                  </pic:spPr>
                </pic:pic>
              </a:graphicData>
            </a:graphic>
          </wp:inline>
        </w:drawing>
      </w:r>
      <w:r w:rsidR="00EC3432">
        <w:rPr>
          <w:noProof/>
        </w:rPr>
        <w:lastRenderedPageBreak/>
        <w:drawing>
          <wp:inline distT="0" distB="0" distL="0" distR="0" wp14:anchorId="769768B1" wp14:editId="78D4A09F">
            <wp:extent cx="4632336" cy="39814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39637" cy="3987725"/>
                    </a:xfrm>
                    <a:prstGeom prst="rect">
                      <a:avLst/>
                    </a:prstGeom>
                    <a:noFill/>
                    <a:ln>
                      <a:noFill/>
                    </a:ln>
                  </pic:spPr>
                </pic:pic>
              </a:graphicData>
            </a:graphic>
          </wp:inline>
        </w:drawing>
      </w:r>
      <w:r w:rsidR="00EC3432">
        <w:rPr>
          <w:noProof/>
        </w:rPr>
        <w:drawing>
          <wp:inline distT="0" distB="0" distL="0" distR="0" wp14:anchorId="73E1B5BF" wp14:editId="47DA832D">
            <wp:extent cx="4818280" cy="3871912"/>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30921" cy="3882070"/>
                    </a:xfrm>
                    <a:prstGeom prst="rect">
                      <a:avLst/>
                    </a:prstGeom>
                    <a:noFill/>
                    <a:ln>
                      <a:noFill/>
                    </a:ln>
                  </pic:spPr>
                </pic:pic>
              </a:graphicData>
            </a:graphic>
          </wp:inline>
        </w:drawing>
      </w:r>
      <w:r w:rsidR="00EC3432">
        <w:rPr>
          <w:noProof/>
        </w:rPr>
        <w:lastRenderedPageBreak/>
        <w:drawing>
          <wp:inline distT="0" distB="0" distL="0" distR="0" wp14:anchorId="5007DA5C" wp14:editId="1F95DD15">
            <wp:extent cx="4696968" cy="3838575"/>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2662" cy="3851401"/>
                    </a:xfrm>
                    <a:prstGeom prst="rect">
                      <a:avLst/>
                    </a:prstGeom>
                    <a:noFill/>
                    <a:ln>
                      <a:noFill/>
                    </a:ln>
                  </pic:spPr>
                </pic:pic>
              </a:graphicData>
            </a:graphic>
          </wp:inline>
        </w:drawing>
      </w:r>
      <w:r w:rsidR="00EC3432">
        <w:rPr>
          <w:noProof/>
        </w:rPr>
        <w:drawing>
          <wp:inline distT="0" distB="0" distL="0" distR="0" wp14:anchorId="339BB446" wp14:editId="57E4AD33">
            <wp:extent cx="4662488" cy="4007365"/>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81627" cy="4023815"/>
                    </a:xfrm>
                    <a:prstGeom prst="rect">
                      <a:avLst/>
                    </a:prstGeom>
                    <a:noFill/>
                    <a:ln>
                      <a:noFill/>
                    </a:ln>
                  </pic:spPr>
                </pic:pic>
              </a:graphicData>
            </a:graphic>
          </wp:inline>
        </w:drawing>
      </w:r>
      <w:r w:rsidR="00EC3432">
        <w:rPr>
          <w:noProof/>
        </w:rPr>
        <w:lastRenderedPageBreak/>
        <w:drawing>
          <wp:inline distT="0" distB="0" distL="0" distR="0" wp14:anchorId="775FC109" wp14:editId="3055A5C1">
            <wp:extent cx="4343400" cy="3733112"/>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7631" cy="3736749"/>
                    </a:xfrm>
                    <a:prstGeom prst="rect">
                      <a:avLst/>
                    </a:prstGeom>
                    <a:noFill/>
                    <a:ln>
                      <a:noFill/>
                    </a:ln>
                  </pic:spPr>
                </pic:pic>
              </a:graphicData>
            </a:graphic>
          </wp:inline>
        </w:drawing>
      </w:r>
      <w:r w:rsidR="00EC3432">
        <w:rPr>
          <w:noProof/>
        </w:rPr>
        <w:drawing>
          <wp:inline distT="0" distB="0" distL="0" distR="0" wp14:anchorId="2F7D6DC8" wp14:editId="2687427F">
            <wp:extent cx="4435944" cy="365760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49626" cy="3668882"/>
                    </a:xfrm>
                    <a:prstGeom prst="rect">
                      <a:avLst/>
                    </a:prstGeom>
                    <a:noFill/>
                    <a:ln>
                      <a:noFill/>
                    </a:ln>
                  </pic:spPr>
                </pic:pic>
              </a:graphicData>
            </a:graphic>
          </wp:inline>
        </w:drawing>
      </w:r>
      <w:r w:rsidR="00EC3432">
        <w:rPr>
          <w:noProof/>
        </w:rPr>
        <w:lastRenderedPageBreak/>
        <w:drawing>
          <wp:inline distT="0" distB="0" distL="0" distR="0" wp14:anchorId="79E960B4" wp14:editId="359A3E36">
            <wp:extent cx="4691063" cy="384786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9732" cy="3863179"/>
                    </a:xfrm>
                    <a:prstGeom prst="rect">
                      <a:avLst/>
                    </a:prstGeom>
                    <a:noFill/>
                    <a:ln>
                      <a:noFill/>
                    </a:ln>
                  </pic:spPr>
                </pic:pic>
              </a:graphicData>
            </a:graphic>
          </wp:inline>
        </w:drawing>
      </w:r>
      <w:r w:rsidR="00EC3432">
        <w:rPr>
          <w:noProof/>
        </w:rPr>
        <w:drawing>
          <wp:inline distT="0" distB="0" distL="0" distR="0" wp14:anchorId="092FCB6F" wp14:editId="284E21BF">
            <wp:extent cx="4708119" cy="3733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12197" cy="3737034"/>
                    </a:xfrm>
                    <a:prstGeom prst="rect">
                      <a:avLst/>
                    </a:prstGeom>
                    <a:noFill/>
                    <a:ln>
                      <a:noFill/>
                    </a:ln>
                  </pic:spPr>
                </pic:pic>
              </a:graphicData>
            </a:graphic>
          </wp:inline>
        </w:drawing>
      </w:r>
      <w:r w:rsidR="00EC3432">
        <w:rPr>
          <w:noProof/>
        </w:rPr>
        <w:lastRenderedPageBreak/>
        <w:drawing>
          <wp:inline distT="0" distB="0" distL="0" distR="0" wp14:anchorId="099C267D" wp14:editId="2E1DEEC7">
            <wp:extent cx="4551982" cy="3609975"/>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56633" cy="3613664"/>
                    </a:xfrm>
                    <a:prstGeom prst="rect">
                      <a:avLst/>
                    </a:prstGeom>
                    <a:noFill/>
                    <a:ln>
                      <a:noFill/>
                    </a:ln>
                  </pic:spPr>
                </pic:pic>
              </a:graphicData>
            </a:graphic>
          </wp:inline>
        </w:drawing>
      </w:r>
      <w:r w:rsidR="00EC3432">
        <w:rPr>
          <w:noProof/>
        </w:rPr>
        <w:drawing>
          <wp:inline distT="0" distB="0" distL="0" distR="0" wp14:anchorId="4B98D907" wp14:editId="6896AFF4">
            <wp:extent cx="4749421" cy="3867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52569" cy="3869713"/>
                    </a:xfrm>
                    <a:prstGeom prst="rect">
                      <a:avLst/>
                    </a:prstGeom>
                    <a:noFill/>
                    <a:ln>
                      <a:noFill/>
                    </a:ln>
                  </pic:spPr>
                </pic:pic>
              </a:graphicData>
            </a:graphic>
          </wp:inline>
        </w:drawing>
      </w:r>
      <w:r w:rsidR="00EC3432">
        <w:rPr>
          <w:noProof/>
        </w:rPr>
        <w:lastRenderedPageBreak/>
        <w:drawing>
          <wp:inline distT="0" distB="0" distL="0" distR="0" wp14:anchorId="41CABB75" wp14:editId="48EDBA68">
            <wp:extent cx="4461762" cy="3619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75404" cy="3630567"/>
                    </a:xfrm>
                    <a:prstGeom prst="rect">
                      <a:avLst/>
                    </a:prstGeom>
                    <a:noFill/>
                    <a:ln>
                      <a:noFill/>
                    </a:ln>
                  </pic:spPr>
                </pic:pic>
              </a:graphicData>
            </a:graphic>
          </wp:inline>
        </w:drawing>
      </w:r>
      <w:r w:rsidR="00EC3432">
        <w:rPr>
          <w:noProof/>
        </w:rPr>
        <w:drawing>
          <wp:inline distT="0" distB="0" distL="0" distR="0" wp14:anchorId="19865026" wp14:editId="7E428739">
            <wp:extent cx="4786313" cy="3882786"/>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89603" cy="3885455"/>
                    </a:xfrm>
                    <a:prstGeom prst="rect">
                      <a:avLst/>
                    </a:prstGeom>
                    <a:noFill/>
                    <a:ln>
                      <a:noFill/>
                    </a:ln>
                  </pic:spPr>
                </pic:pic>
              </a:graphicData>
            </a:graphic>
          </wp:inline>
        </w:drawing>
      </w:r>
      <w:r w:rsidR="00EC3432">
        <w:rPr>
          <w:noProof/>
        </w:rPr>
        <w:lastRenderedPageBreak/>
        <w:drawing>
          <wp:inline distT="0" distB="0" distL="0" distR="0" wp14:anchorId="50BD70B6" wp14:editId="095DD1C0">
            <wp:extent cx="4304564" cy="3381375"/>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5734" cy="3405860"/>
                    </a:xfrm>
                    <a:prstGeom prst="rect">
                      <a:avLst/>
                    </a:prstGeom>
                    <a:noFill/>
                    <a:ln>
                      <a:noFill/>
                    </a:ln>
                  </pic:spPr>
                </pic:pic>
              </a:graphicData>
            </a:graphic>
          </wp:inline>
        </w:drawing>
      </w:r>
      <w:r w:rsidR="00EC3432">
        <w:rPr>
          <w:noProof/>
        </w:rPr>
        <w:drawing>
          <wp:inline distT="0" distB="0" distL="0" distR="0" wp14:anchorId="0E99C4B8" wp14:editId="5FF2EB15">
            <wp:extent cx="4705350" cy="40442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10897" cy="4048972"/>
                    </a:xfrm>
                    <a:prstGeom prst="rect">
                      <a:avLst/>
                    </a:prstGeom>
                    <a:noFill/>
                    <a:ln>
                      <a:noFill/>
                    </a:ln>
                  </pic:spPr>
                </pic:pic>
              </a:graphicData>
            </a:graphic>
          </wp:inline>
        </w:drawing>
      </w:r>
      <w:r w:rsidR="00EC3432">
        <w:rPr>
          <w:noProof/>
        </w:rPr>
        <w:lastRenderedPageBreak/>
        <w:drawing>
          <wp:inline distT="0" distB="0" distL="0" distR="0" wp14:anchorId="3C1C8F13" wp14:editId="751E0474">
            <wp:extent cx="4495800" cy="3864098"/>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99595" cy="3867360"/>
                    </a:xfrm>
                    <a:prstGeom prst="rect">
                      <a:avLst/>
                    </a:prstGeom>
                    <a:noFill/>
                    <a:ln>
                      <a:noFill/>
                    </a:ln>
                  </pic:spPr>
                </pic:pic>
              </a:graphicData>
            </a:graphic>
          </wp:inline>
        </w:drawing>
      </w:r>
      <w:r w:rsidR="00EC3432">
        <w:rPr>
          <w:noProof/>
        </w:rPr>
        <w:drawing>
          <wp:inline distT="0" distB="0" distL="0" distR="0" wp14:anchorId="781432DA" wp14:editId="4D386F42">
            <wp:extent cx="4599090" cy="39528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4591" cy="3966198"/>
                    </a:xfrm>
                    <a:prstGeom prst="rect">
                      <a:avLst/>
                    </a:prstGeom>
                    <a:noFill/>
                    <a:ln>
                      <a:noFill/>
                    </a:ln>
                  </pic:spPr>
                </pic:pic>
              </a:graphicData>
            </a:graphic>
          </wp:inline>
        </w:drawing>
      </w:r>
      <w:r w:rsidR="00EC3432">
        <w:rPr>
          <w:noProof/>
        </w:rPr>
        <w:lastRenderedPageBreak/>
        <w:drawing>
          <wp:inline distT="0" distB="0" distL="0" distR="0" wp14:anchorId="39EFD001" wp14:editId="41FF4713">
            <wp:extent cx="4261085" cy="3662363"/>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71557" cy="3671364"/>
                    </a:xfrm>
                    <a:prstGeom prst="rect">
                      <a:avLst/>
                    </a:prstGeom>
                    <a:noFill/>
                    <a:ln>
                      <a:noFill/>
                    </a:ln>
                  </pic:spPr>
                </pic:pic>
              </a:graphicData>
            </a:graphic>
          </wp:inline>
        </w:drawing>
      </w:r>
      <w:r w:rsidR="00EC3432">
        <w:rPr>
          <w:noProof/>
        </w:rPr>
        <w:drawing>
          <wp:inline distT="0" distB="0" distL="0" distR="0" wp14:anchorId="400B851D" wp14:editId="7CFA6A66">
            <wp:extent cx="4410693" cy="37909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8038" cy="3797263"/>
                    </a:xfrm>
                    <a:prstGeom prst="rect">
                      <a:avLst/>
                    </a:prstGeom>
                    <a:noFill/>
                    <a:ln>
                      <a:noFill/>
                    </a:ln>
                  </pic:spPr>
                </pic:pic>
              </a:graphicData>
            </a:graphic>
          </wp:inline>
        </w:drawing>
      </w:r>
      <w:r w:rsidR="00EC3432">
        <w:rPr>
          <w:noProof/>
        </w:rPr>
        <w:lastRenderedPageBreak/>
        <w:drawing>
          <wp:inline distT="0" distB="0" distL="0" distR="0" wp14:anchorId="14FE7FB5" wp14:editId="1F27F869">
            <wp:extent cx="4305413" cy="370046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13294" cy="3707237"/>
                    </a:xfrm>
                    <a:prstGeom prst="rect">
                      <a:avLst/>
                    </a:prstGeom>
                    <a:noFill/>
                    <a:ln>
                      <a:noFill/>
                    </a:ln>
                  </pic:spPr>
                </pic:pic>
              </a:graphicData>
            </a:graphic>
          </wp:inline>
        </w:drawing>
      </w:r>
      <w:r w:rsidR="00EC3432">
        <w:rPr>
          <w:noProof/>
        </w:rPr>
        <w:drawing>
          <wp:inline distT="0" distB="0" distL="0" distR="0" wp14:anchorId="0275F1E3" wp14:editId="17E9EF10">
            <wp:extent cx="4177969" cy="3590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119" cy="3602227"/>
                    </a:xfrm>
                    <a:prstGeom prst="rect">
                      <a:avLst/>
                    </a:prstGeom>
                    <a:noFill/>
                    <a:ln>
                      <a:noFill/>
                    </a:ln>
                  </pic:spPr>
                </pic:pic>
              </a:graphicData>
            </a:graphic>
          </wp:inline>
        </w:drawing>
      </w:r>
      <w:r w:rsidR="00EC3432">
        <w:rPr>
          <w:noProof/>
        </w:rPr>
        <w:lastRenderedPageBreak/>
        <w:drawing>
          <wp:inline distT="0" distB="0" distL="0" distR="0" wp14:anchorId="01CD4E9C" wp14:editId="2A5BE60F">
            <wp:extent cx="4248150" cy="349095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52040" cy="3494154"/>
                    </a:xfrm>
                    <a:prstGeom prst="rect">
                      <a:avLst/>
                    </a:prstGeom>
                    <a:noFill/>
                    <a:ln>
                      <a:noFill/>
                    </a:ln>
                  </pic:spPr>
                </pic:pic>
              </a:graphicData>
            </a:graphic>
          </wp:inline>
        </w:drawing>
      </w:r>
      <w:r w:rsidR="00EC3432">
        <w:rPr>
          <w:noProof/>
        </w:rPr>
        <w:drawing>
          <wp:inline distT="0" distB="0" distL="0" distR="0" wp14:anchorId="3C4D728B" wp14:editId="40382D88">
            <wp:extent cx="4276884" cy="3443288"/>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81862" cy="3447295"/>
                    </a:xfrm>
                    <a:prstGeom prst="rect">
                      <a:avLst/>
                    </a:prstGeom>
                    <a:noFill/>
                    <a:ln>
                      <a:noFill/>
                    </a:ln>
                  </pic:spPr>
                </pic:pic>
              </a:graphicData>
            </a:graphic>
          </wp:inline>
        </w:drawing>
      </w:r>
    </w:p>
    <w:p w14:paraId="44C01E35" w14:textId="31547E54" w:rsidR="00F72F6F" w:rsidRPr="00F72F6F" w:rsidRDefault="00F72F6F" w:rsidP="00F72F6F"/>
    <w:p w14:paraId="73F1AE6A" w14:textId="6DA926D5" w:rsidR="00AC68C4" w:rsidRDefault="00AC68C4" w:rsidP="00AC68C4"/>
    <w:p w14:paraId="077803B6" w14:textId="5394603A" w:rsidR="00AC68C4" w:rsidRDefault="00AC68C4" w:rsidP="00AC68C4"/>
    <w:p w14:paraId="48F93E85" w14:textId="084D8C49" w:rsidR="009B01E8" w:rsidRDefault="00AC68C4" w:rsidP="00AC68C4">
      <w:pPr>
        <w:rPr>
          <w:noProof/>
        </w:rPr>
      </w:pPr>
      <w:r>
        <w:rPr>
          <w:noProof/>
        </w:rPr>
        <w:t xml:space="preserve"> </w:t>
      </w:r>
    </w:p>
    <w:p w14:paraId="16D44EE7" w14:textId="779F3E5B" w:rsidR="009B01E8" w:rsidRDefault="009B01E8" w:rsidP="009B01E8">
      <w:pPr>
        <w:pStyle w:val="Heading2"/>
      </w:pPr>
      <w:r>
        <w:lastRenderedPageBreak/>
        <w:t>Appendix v</w:t>
      </w:r>
    </w:p>
    <w:p w14:paraId="724363F0"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count       312.0000</w:t>
      </w:r>
    </w:p>
    <w:p w14:paraId="1E5DD3DE"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mean     419407.3718</w:t>
      </w:r>
    </w:p>
    <w:p w14:paraId="1095B1DC"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std      132443.0593</w:t>
      </w:r>
    </w:p>
    <w:p w14:paraId="59D4FFF7"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min      161400.0000</w:t>
      </w:r>
    </w:p>
    <w:p w14:paraId="5B6C85AA"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25%      332625.0000</w:t>
      </w:r>
    </w:p>
    <w:p w14:paraId="6D50A9EA"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50%      412950.0000</w:t>
      </w:r>
    </w:p>
    <w:p w14:paraId="4A936A12"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75%      488775.0000</w:t>
      </w:r>
    </w:p>
    <w:p w14:paraId="14591C51"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max      971800.0000</w:t>
      </w:r>
    </w:p>
    <w:p w14:paraId="39A018DB"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 xml:space="preserve">Name: Number of Visitors, </w:t>
      </w:r>
      <w:proofErr w:type="spellStart"/>
      <w:r w:rsidRPr="001C5BC8">
        <w:rPr>
          <w:rFonts w:ascii="Courier New" w:eastAsia="Times New Roman" w:hAnsi="Courier New" w:cs="Courier New"/>
          <w:color w:val="000000"/>
          <w:sz w:val="21"/>
          <w:szCs w:val="21"/>
        </w:rPr>
        <w:t>dtype</w:t>
      </w:r>
      <w:proofErr w:type="spellEnd"/>
      <w:r w:rsidRPr="001C5BC8">
        <w:rPr>
          <w:rFonts w:ascii="Courier New" w:eastAsia="Times New Roman" w:hAnsi="Courier New" w:cs="Courier New"/>
          <w:color w:val="000000"/>
          <w:sz w:val="21"/>
          <w:szCs w:val="21"/>
        </w:rPr>
        <w:t>: float64</w:t>
      </w:r>
    </w:p>
    <w:p w14:paraId="58C18699" w14:textId="77777777" w:rsidR="001C5BC8" w:rsidRDefault="001C5BC8" w:rsidP="00AE78AE">
      <w:pPr>
        <w:pStyle w:val="Heading2"/>
      </w:pPr>
    </w:p>
    <w:p w14:paraId="3328164E" w14:textId="407B643E" w:rsidR="009B01E8" w:rsidRDefault="00AE78AE" w:rsidP="00AE78AE">
      <w:pPr>
        <w:pStyle w:val="Heading2"/>
      </w:pPr>
      <w:r>
        <w:t>Appendix vi</w:t>
      </w:r>
    </w:p>
    <w:p w14:paraId="02709D3B"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54C90FE"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55631F5B"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56B6DC5F"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030FB15"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kNN model uses the features ['PER', 'DWS', 'Minutes', 'USG']</w:t>
      </w:r>
    </w:p>
    <w:p w14:paraId="321D34EA" w14:textId="61BD2F74"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CV RMSE: 3.6202</w:t>
      </w:r>
    </w:p>
    <w:p w14:paraId="2583B825" w14:textId="31D26589"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Test RMSE: 4.0645</w:t>
      </w:r>
    </w:p>
    <w:p w14:paraId="493C33B0"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Number of neighbours: 11</w:t>
      </w:r>
    </w:p>
    <w:p w14:paraId="2597D562"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CE1E066"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106A940E"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63BE9F3F"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2F01CA3"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0877081"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kNN model uses the features ['PER', 'WS', 'Minutes']</w:t>
      </w:r>
    </w:p>
    <w:p w14:paraId="16F3F628" w14:textId="5A982BAF"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CV RMSE: 3.977</w:t>
      </w:r>
      <w:r w:rsidR="00A01082">
        <w:rPr>
          <w:color w:val="000000"/>
          <w:sz w:val="21"/>
          <w:szCs w:val="21"/>
        </w:rPr>
        <w:t>4</w:t>
      </w:r>
    </w:p>
    <w:p w14:paraId="28372896" w14:textId="33EE3DA8"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Test RMSE: 3.974</w:t>
      </w:r>
      <w:r w:rsidR="00A01082">
        <w:rPr>
          <w:color w:val="000000"/>
          <w:sz w:val="21"/>
          <w:szCs w:val="21"/>
        </w:rPr>
        <w:t>1</w:t>
      </w:r>
    </w:p>
    <w:p w14:paraId="671CC3FA"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Number of neighbours: 16</w:t>
      </w:r>
    </w:p>
    <w:p w14:paraId="762B4D85" w14:textId="77777777" w:rsidR="00AE78AE" w:rsidRPr="00AE78AE" w:rsidRDefault="00AE78AE" w:rsidP="00AE78AE"/>
    <w:p w14:paraId="6434656D" w14:textId="18268CC0" w:rsidR="009B01E8" w:rsidRDefault="00822BAE" w:rsidP="00822BAE">
      <w:pPr>
        <w:pStyle w:val="Heading2"/>
      </w:pPr>
      <w:r>
        <w:t>Appendix vii</w:t>
      </w:r>
    </w:p>
    <w:p w14:paraId="27801E35"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913AC38"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CV-RMSE--------</w:t>
      </w:r>
    </w:p>
    <w:p w14:paraId="02C2DFCD"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09106DE7"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5654F3C3"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 xml:space="preserve">Overall Best </w:t>
      </w:r>
      <w:proofErr w:type="spellStart"/>
      <w:r w:rsidRPr="00582A8F">
        <w:rPr>
          <w:rFonts w:ascii="Courier New" w:eastAsia="Times New Roman" w:hAnsi="Courier New" w:cs="Courier New"/>
          <w:color w:val="000000"/>
          <w:sz w:val="21"/>
          <w:szCs w:val="21"/>
        </w:rPr>
        <w:t>svr</w:t>
      </w:r>
      <w:proofErr w:type="spellEnd"/>
      <w:r w:rsidRPr="00582A8F">
        <w:rPr>
          <w:rFonts w:ascii="Courier New" w:eastAsia="Times New Roman" w:hAnsi="Courier New" w:cs="Courier New"/>
          <w:color w:val="000000"/>
          <w:sz w:val="21"/>
          <w:szCs w:val="21"/>
        </w:rPr>
        <w:t xml:space="preserve"> model uses the features ['PER', 'DWS', 'Minutes', 'USG']</w:t>
      </w:r>
    </w:p>
    <w:p w14:paraId="14185D32" w14:textId="55C01D96"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3.7372</w:t>
      </w:r>
    </w:p>
    <w:p w14:paraId="05BBF7CC" w14:textId="0455D8A5"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4.076</w:t>
      </w:r>
      <w:r w:rsidR="00A01082">
        <w:rPr>
          <w:rFonts w:ascii="Courier New" w:eastAsia="Times New Roman" w:hAnsi="Courier New" w:cs="Courier New"/>
          <w:color w:val="000000"/>
          <w:sz w:val="21"/>
          <w:szCs w:val="21"/>
        </w:rPr>
        <w:t>8</w:t>
      </w:r>
    </w:p>
    <w:p w14:paraId="171DFC2B"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45FB3CB"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TEST-RMSE------</w:t>
      </w:r>
    </w:p>
    <w:p w14:paraId="1681591A"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B43F2B7"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8C34020"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 xml:space="preserve">Overall Best </w:t>
      </w:r>
      <w:proofErr w:type="spellStart"/>
      <w:r w:rsidRPr="00582A8F">
        <w:rPr>
          <w:rFonts w:ascii="Courier New" w:eastAsia="Times New Roman" w:hAnsi="Courier New" w:cs="Courier New"/>
          <w:color w:val="000000"/>
          <w:sz w:val="21"/>
          <w:szCs w:val="21"/>
        </w:rPr>
        <w:t>svr</w:t>
      </w:r>
      <w:proofErr w:type="spellEnd"/>
      <w:r w:rsidRPr="00582A8F">
        <w:rPr>
          <w:rFonts w:ascii="Courier New" w:eastAsia="Times New Roman" w:hAnsi="Courier New" w:cs="Courier New"/>
          <w:color w:val="000000"/>
          <w:sz w:val="21"/>
          <w:szCs w:val="21"/>
        </w:rPr>
        <w:t xml:space="preserve"> model uses the features ['PER', 'WS', 'Minutes']</w:t>
      </w:r>
    </w:p>
    <w:p w14:paraId="75801052" w14:textId="7790D6B8"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4.005</w:t>
      </w:r>
      <w:r w:rsidR="00A01082">
        <w:rPr>
          <w:rFonts w:ascii="Courier New" w:eastAsia="Times New Roman" w:hAnsi="Courier New" w:cs="Courier New"/>
          <w:color w:val="000000"/>
          <w:sz w:val="21"/>
          <w:szCs w:val="21"/>
        </w:rPr>
        <w:t>2</w:t>
      </w:r>
    </w:p>
    <w:p w14:paraId="4CFF0E01" w14:textId="0A8A455C"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4.0079</w:t>
      </w:r>
    </w:p>
    <w:p w14:paraId="19F267E3" w14:textId="31BE6077" w:rsidR="00822BAE" w:rsidRDefault="00822BAE" w:rsidP="00822BAE"/>
    <w:p w14:paraId="6F879224" w14:textId="076AAFC4" w:rsidR="00224650" w:rsidRDefault="00224650" w:rsidP="00224650">
      <w:pPr>
        <w:pStyle w:val="Heading2"/>
      </w:pPr>
      <w:r>
        <w:t>Appendix viii</w:t>
      </w:r>
    </w:p>
    <w:p w14:paraId="49E187C5"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lastRenderedPageBreak/>
        <w:t>crim       float64</w:t>
      </w:r>
    </w:p>
    <w:p w14:paraId="6C2260AA"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zn</w:t>
      </w:r>
      <w:proofErr w:type="spellEnd"/>
      <w:r w:rsidRPr="00E27933">
        <w:rPr>
          <w:rFonts w:ascii="Courier New" w:eastAsia="Times New Roman" w:hAnsi="Courier New" w:cs="Courier New"/>
          <w:color w:val="000000"/>
          <w:sz w:val="21"/>
          <w:szCs w:val="21"/>
        </w:rPr>
        <w:t xml:space="preserve">         float64</w:t>
      </w:r>
    </w:p>
    <w:p w14:paraId="7DE33A43"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indus</w:t>
      </w:r>
      <w:proofErr w:type="spellEnd"/>
      <w:r w:rsidRPr="00E27933">
        <w:rPr>
          <w:rFonts w:ascii="Courier New" w:eastAsia="Times New Roman" w:hAnsi="Courier New" w:cs="Courier New"/>
          <w:color w:val="000000"/>
          <w:sz w:val="21"/>
          <w:szCs w:val="21"/>
        </w:rPr>
        <w:t xml:space="preserve">      float64</w:t>
      </w:r>
    </w:p>
    <w:p w14:paraId="113F1ABF"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chas</w:t>
      </w:r>
      <w:proofErr w:type="spellEnd"/>
      <w:r w:rsidRPr="00E27933">
        <w:rPr>
          <w:rFonts w:ascii="Courier New" w:eastAsia="Times New Roman" w:hAnsi="Courier New" w:cs="Courier New"/>
          <w:color w:val="000000"/>
          <w:sz w:val="21"/>
          <w:szCs w:val="21"/>
        </w:rPr>
        <w:t xml:space="preserve">         int64</w:t>
      </w:r>
    </w:p>
    <w:p w14:paraId="3CF1D559"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nox</w:t>
      </w:r>
      <w:proofErr w:type="spellEnd"/>
      <w:r w:rsidRPr="00E27933">
        <w:rPr>
          <w:rFonts w:ascii="Courier New" w:eastAsia="Times New Roman" w:hAnsi="Courier New" w:cs="Courier New"/>
          <w:color w:val="000000"/>
          <w:sz w:val="21"/>
          <w:szCs w:val="21"/>
        </w:rPr>
        <w:t xml:space="preserve">        float64</w:t>
      </w:r>
    </w:p>
    <w:p w14:paraId="24928782"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rm         float64</w:t>
      </w:r>
    </w:p>
    <w:p w14:paraId="24654757"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age</w:t>
      </w:r>
      <w:proofErr w:type="spellEnd"/>
      <w:r w:rsidRPr="00E27933">
        <w:rPr>
          <w:rFonts w:ascii="Courier New" w:eastAsia="Times New Roman" w:hAnsi="Courier New" w:cs="Courier New"/>
          <w:color w:val="000000"/>
          <w:sz w:val="21"/>
          <w:szCs w:val="21"/>
        </w:rPr>
        <w:t xml:space="preserve">        float64</w:t>
      </w:r>
    </w:p>
    <w:p w14:paraId="5C6EA886"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dis        float64</w:t>
      </w:r>
    </w:p>
    <w:p w14:paraId="1C44074E"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rad          int64</w:t>
      </w:r>
    </w:p>
    <w:p w14:paraId="78D90104"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tax          int64</w:t>
      </w:r>
    </w:p>
    <w:p w14:paraId="3808F3CF"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ptratio</w:t>
      </w:r>
      <w:proofErr w:type="spellEnd"/>
      <w:r w:rsidRPr="00E27933">
        <w:rPr>
          <w:rFonts w:ascii="Courier New" w:eastAsia="Times New Roman" w:hAnsi="Courier New" w:cs="Courier New"/>
          <w:color w:val="000000"/>
          <w:sz w:val="21"/>
          <w:szCs w:val="21"/>
        </w:rPr>
        <w:t xml:space="preserve">    float64</w:t>
      </w:r>
    </w:p>
    <w:p w14:paraId="4A7E21B1"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black      float64</w:t>
      </w:r>
    </w:p>
    <w:p w14:paraId="63DF66CE"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lstat</w:t>
      </w:r>
      <w:proofErr w:type="spellEnd"/>
      <w:r w:rsidRPr="00E27933">
        <w:rPr>
          <w:rFonts w:ascii="Courier New" w:eastAsia="Times New Roman" w:hAnsi="Courier New" w:cs="Courier New"/>
          <w:color w:val="000000"/>
          <w:sz w:val="21"/>
          <w:szCs w:val="21"/>
        </w:rPr>
        <w:t xml:space="preserve">      float64</w:t>
      </w:r>
    </w:p>
    <w:p w14:paraId="0C77CF12"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medv</w:t>
      </w:r>
      <w:proofErr w:type="spellEnd"/>
      <w:r w:rsidRPr="00E27933">
        <w:rPr>
          <w:rFonts w:ascii="Courier New" w:eastAsia="Times New Roman" w:hAnsi="Courier New" w:cs="Courier New"/>
          <w:color w:val="000000"/>
          <w:sz w:val="21"/>
          <w:szCs w:val="21"/>
        </w:rPr>
        <w:t xml:space="preserve">       float64</w:t>
      </w:r>
    </w:p>
    <w:p w14:paraId="6B4F9E08"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E27933">
        <w:rPr>
          <w:rFonts w:ascii="Courier New" w:eastAsia="Times New Roman" w:hAnsi="Courier New" w:cs="Courier New"/>
          <w:color w:val="000000"/>
          <w:sz w:val="21"/>
          <w:szCs w:val="21"/>
        </w:rPr>
        <w:t>dtype</w:t>
      </w:r>
      <w:proofErr w:type="spellEnd"/>
      <w:r w:rsidRPr="00E27933">
        <w:rPr>
          <w:rFonts w:ascii="Courier New" w:eastAsia="Times New Roman" w:hAnsi="Courier New" w:cs="Courier New"/>
          <w:color w:val="000000"/>
          <w:sz w:val="21"/>
          <w:szCs w:val="21"/>
        </w:rPr>
        <w:t>: object</w:t>
      </w:r>
    </w:p>
    <w:p w14:paraId="22E59858" w14:textId="7768A01A" w:rsidR="00224650" w:rsidRPr="00224650" w:rsidRDefault="00224650" w:rsidP="00224650"/>
    <w:p w14:paraId="789F74DB" w14:textId="3D11C325" w:rsidR="00E27933" w:rsidRDefault="00F65D2A" w:rsidP="00E27933">
      <w:pPr>
        <w:pStyle w:val="Heading2"/>
      </w:pPr>
      <w:r>
        <w:rPr>
          <w:noProof/>
        </w:rPr>
        <w:drawing>
          <wp:anchor distT="0" distB="0" distL="114300" distR="114300" simplePos="0" relativeHeight="251733504" behindDoc="0" locked="0" layoutInCell="1" allowOverlap="1" wp14:anchorId="38595A50" wp14:editId="17C4164D">
            <wp:simplePos x="0" y="0"/>
            <wp:positionH relativeFrom="column">
              <wp:posOffset>2694664</wp:posOffset>
            </wp:positionH>
            <wp:positionV relativeFrom="paragraph">
              <wp:posOffset>4422619</wp:posOffset>
            </wp:positionV>
            <wp:extent cx="3240000" cy="21600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r>
        <w:rPr>
          <w:noProof/>
        </w:rPr>
        <w:drawing>
          <wp:anchor distT="0" distB="0" distL="114300" distR="114300" simplePos="0" relativeHeight="251732480" behindDoc="0" locked="0" layoutInCell="1" allowOverlap="1" wp14:anchorId="4FCE4C7E" wp14:editId="2BD80A66">
            <wp:simplePos x="0" y="0"/>
            <wp:positionH relativeFrom="column">
              <wp:posOffset>-444500</wp:posOffset>
            </wp:positionH>
            <wp:positionV relativeFrom="paragraph">
              <wp:posOffset>4439285</wp:posOffset>
            </wp:positionV>
            <wp:extent cx="3239770" cy="215963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1456" behindDoc="0" locked="0" layoutInCell="1" allowOverlap="1" wp14:anchorId="51A55C2F" wp14:editId="7798818E">
            <wp:simplePos x="0" y="0"/>
            <wp:positionH relativeFrom="column">
              <wp:posOffset>2737270</wp:posOffset>
            </wp:positionH>
            <wp:positionV relativeFrom="paragraph">
              <wp:posOffset>2299970</wp:posOffset>
            </wp:positionV>
            <wp:extent cx="3240000" cy="216000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r>
        <w:rPr>
          <w:noProof/>
        </w:rPr>
        <w:drawing>
          <wp:anchor distT="0" distB="0" distL="114300" distR="114300" simplePos="0" relativeHeight="251730432" behindDoc="0" locked="0" layoutInCell="1" allowOverlap="1" wp14:anchorId="5E03C4E5" wp14:editId="60114397">
            <wp:simplePos x="0" y="0"/>
            <wp:positionH relativeFrom="column">
              <wp:posOffset>-445135</wp:posOffset>
            </wp:positionH>
            <wp:positionV relativeFrom="paragraph">
              <wp:posOffset>2317666</wp:posOffset>
            </wp:positionV>
            <wp:extent cx="3240000" cy="21600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408" behindDoc="0" locked="0" layoutInCell="1" allowOverlap="1" wp14:anchorId="2129DCAE" wp14:editId="766D1421">
            <wp:simplePos x="0" y="0"/>
            <wp:positionH relativeFrom="column">
              <wp:posOffset>2721083</wp:posOffset>
            </wp:positionH>
            <wp:positionV relativeFrom="paragraph">
              <wp:posOffset>258493</wp:posOffset>
            </wp:positionV>
            <wp:extent cx="3240000" cy="216000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384" behindDoc="0" locked="0" layoutInCell="1" allowOverlap="1" wp14:anchorId="1EF7BD67" wp14:editId="73DACF86">
            <wp:simplePos x="0" y="0"/>
            <wp:positionH relativeFrom="column">
              <wp:posOffset>-400697</wp:posOffset>
            </wp:positionH>
            <wp:positionV relativeFrom="paragraph">
              <wp:posOffset>274979</wp:posOffset>
            </wp:positionV>
            <wp:extent cx="3240000" cy="2160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933">
        <w:t>Appendix ix</w:t>
      </w:r>
    </w:p>
    <w:p w14:paraId="49AD2725" w14:textId="2FE77A99" w:rsidR="00E27933" w:rsidRDefault="00E27933" w:rsidP="00E27933"/>
    <w:p w14:paraId="5E5700FE" w14:textId="0A92F89C" w:rsidR="00D570CD" w:rsidRDefault="00D570CD" w:rsidP="00E27933"/>
    <w:p w14:paraId="43584194" w14:textId="2BD89A7E" w:rsidR="00D570CD" w:rsidRDefault="00D570CD" w:rsidP="00E27933"/>
    <w:p w14:paraId="2FAB9171" w14:textId="03B7EC3B" w:rsidR="00D570CD" w:rsidRDefault="00D570CD" w:rsidP="00E27933">
      <w:r>
        <w:rPr>
          <w:noProof/>
        </w:rPr>
        <w:drawing>
          <wp:anchor distT="0" distB="0" distL="114300" distR="114300" simplePos="0" relativeHeight="251738624" behindDoc="0" locked="0" layoutInCell="1" allowOverlap="1" wp14:anchorId="2FDAE41A" wp14:editId="6BF50FD4">
            <wp:simplePos x="0" y="0"/>
            <wp:positionH relativeFrom="column">
              <wp:posOffset>-315367</wp:posOffset>
            </wp:positionH>
            <wp:positionV relativeFrom="paragraph">
              <wp:posOffset>4226452</wp:posOffset>
            </wp:positionV>
            <wp:extent cx="3239770" cy="21596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7600" behindDoc="0" locked="0" layoutInCell="1" allowOverlap="1" wp14:anchorId="31AF5EF6" wp14:editId="5F7DD282">
            <wp:simplePos x="0" y="0"/>
            <wp:positionH relativeFrom="column">
              <wp:posOffset>2652119</wp:posOffset>
            </wp:positionH>
            <wp:positionV relativeFrom="paragraph">
              <wp:posOffset>2087053</wp:posOffset>
            </wp:positionV>
            <wp:extent cx="3240000" cy="216000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576" behindDoc="0" locked="0" layoutInCell="1" allowOverlap="1" wp14:anchorId="7C78645E" wp14:editId="663302CE">
            <wp:simplePos x="0" y="0"/>
            <wp:positionH relativeFrom="column">
              <wp:posOffset>-306741</wp:posOffset>
            </wp:positionH>
            <wp:positionV relativeFrom="paragraph">
              <wp:posOffset>2044317</wp:posOffset>
            </wp:positionV>
            <wp:extent cx="3239770" cy="21596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5552" behindDoc="0" locked="0" layoutInCell="1" allowOverlap="1" wp14:anchorId="03FF8405" wp14:editId="4C5E8F7A">
            <wp:simplePos x="0" y="0"/>
            <wp:positionH relativeFrom="column">
              <wp:posOffset>2669325</wp:posOffset>
            </wp:positionH>
            <wp:positionV relativeFrom="paragraph">
              <wp:posOffset>335</wp:posOffset>
            </wp:positionV>
            <wp:extent cx="3240000" cy="216000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332A976A" wp14:editId="7D31DA5F">
            <wp:simplePos x="0" y="0"/>
            <wp:positionH relativeFrom="column">
              <wp:posOffset>-306740</wp:posOffset>
            </wp:positionH>
            <wp:positionV relativeFrom="paragraph">
              <wp:posOffset>0</wp:posOffset>
            </wp:positionV>
            <wp:extent cx="3240000" cy="216000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p>
    <w:p w14:paraId="41EE56B8" w14:textId="6F81AF07" w:rsidR="00500CC5" w:rsidRDefault="00500CC5" w:rsidP="00E27933"/>
    <w:p w14:paraId="5D2485BE" w14:textId="5D2BC0EF" w:rsidR="00500CC5" w:rsidRDefault="00500CC5" w:rsidP="00E27933"/>
    <w:p w14:paraId="729574C7" w14:textId="6AADDBF8" w:rsidR="00500CC5" w:rsidRDefault="00500CC5" w:rsidP="00E27933"/>
    <w:p w14:paraId="2ADCA5AB" w14:textId="6DCC4C2A" w:rsidR="00500CC5" w:rsidRDefault="00500CC5" w:rsidP="00E27933"/>
    <w:p w14:paraId="5192C631" w14:textId="77777777" w:rsidR="00500CC5" w:rsidRDefault="00500CC5" w:rsidP="00E27933"/>
    <w:p w14:paraId="4589F312" w14:textId="7692108F" w:rsidR="0035053A" w:rsidRDefault="0035053A" w:rsidP="0035053A">
      <w:pPr>
        <w:pStyle w:val="Heading2"/>
      </w:pPr>
      <w:r>
        <w:t>Appendix x</w:t>
      </w:r>
    </w:p>
    <w:p w14:paraId="5C922C64" w14:textId="7A3A2CAD" w:rsidR="0035053A" w:rsidRPr="0035053A" w:rsidRDefault="001F2011" w:rsidP="0035053A">
      <w:r>
        <w:rPr>
          <w:noProof/>
        </w:rPr>
        <w:drawing>
          <wp:inline distT="0" distB="0" distL="0" distR="0" wp14:anchorId="27219F30" wp14:editId="5E7A570C">
            <wp:extent cx="5486400" cy="5486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sectPr w:rsidR="0035053A" w:rsidRPr="0035053A" w:rsidSect="00E07CC7">
      <w:headerReference w:type="default" r:id="rId188"/>
      <w:footerReference w:type="default" r:id="rId189"/>
      <w:type w:val="continuous"/>
      <w:pgSz w:w="12240" w:h="15840"/>
      <w:pgMar w:top="1440" w:right="1800" w:bottom="1440" w:left="1800" w:header="720" w:footer="432"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nosh Samsudeen" w:date="2020-11-20T12:37:00Z" w:initials="AS">
    <w:p w14:paraId="20A9DF19" w14:textId="2FE08751" w:rsidR="00BF4EE3" w:rsidRDefault="00BF4EE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A9DF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A9DF19" w16cid:durableId="236237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019D1" w14:textId="77777777" w:rsidR="00185776" w:rsidRDefault="00185776">
      <w:pPr>
        <w:spacing w:after="0" w:line="240" w:lineRule="auto"/>
      </w:pPr>
      <w:r>
        <w:separator/>
      </w:r>
    </w:p>
  </w:endnote>
  <w:endnote w:type="continuationSeparator" w:id="0">
    <w:p w14:paraId="52221C00" w14:textId="77777777" w:rsidR="00185776" w:rsidRDefault="00185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8F84E" w14:textId="77777777" w:rsidR="00BF4EE3" w:rsidRDefault="00BF4EE3">
    <w:pPr>
      <w:pStyle w:val="Footer"/>
    </w:pPr>
    <w:r>
      <w:ptab w:relativeTo="margin" w:alignment="right" w:leader="none"/>
    </w:r>
    <w:r>
      <w:fldChar w:fldCharType="begin"/>
    </w:r>
    <w:r>
      <w:instrText xml:space="preserve"> PAGE </w:instrText>
    </w:r>
    <w:r>
      <w:fldChar w:fldCharType="separate"/>
    </w:r>
    <w:r>
      <w:rPr>
        <w:noProof/>
      </w:rPr>
      <w:t>1</w:t>
    </w:r>
    <w:r>
      <w:rPr>
        <w:noProof/>
      </w:rPr>
      <w:fldChar w:fldCharType="end"/>
    </w:r>
    <w:r>
      <w:t xml:space="preserve"> </w:t>
    </w:r>
    <w:r>
      <w:rPr>
        <w:noProof/>
        <w:lang w:val="en-AU" w:eastAsia="en-AU"/>
      </w:rPr>
      <mc:AlternateContent>
        <mc:Choice Requires="wps">
          <w:drawing>
            <wp:inline distT="0" distB="0" distL="0" distR="0" wp14:anchorId="36F7C648" wp14:editId="5A7E8DCC">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3880DE41"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fe8637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D797B" w14:textId="77777777" w:rsidR="00185776" w:rsidRDefault="00185776">
      <w:pPr>
        <w:spacing w:after="0" w:line="240" w:lineRule="auto"/>
      </w:pPr>
      <w:r>
        <w:separator/>
      </w:r>
    </w:p>
  </w:footnote>
  <w:footnote w:type="continuationSeparator" w:id="0">
    <w:p w14:paraId="5673F551" w14:textId="77777777" w:rsidR="00185776" w:rsidRDefault="00185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BF83F" w14:textId="3BA877A3" w:rsidR="00BF4EE3" w:rsidRPr="00E949A9" w:rsidRDefault="00B251A0">
    <w:pPr>
      <w:pStyle w:val="Header"/>
    </w:pPr>
    <w:r>
      <w:t>Predictive Analytics</w:t>
    </w:r>
    <w:r w:rsidR="00BF4EE3">
      <w:t xml:space="preserve"> – Anosh S</w:t>
    </w:r>
    <w:r w:rsidR="00BF4EE3">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3C41"/>
    <w:multiLevelType w:val="hybridMultilevel"/>
    <w:tmpl w:val="A972EB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348020D"/>
    <w:multiLevelType w:val="hybridMultilevel"/>
    <w:tmpl w:val="2DD0DF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522E6"/>
    <w:multiLevelType w:val="hybridMultilevel"/>
    <w:tmpl w:val="7948263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4" w15:restartNumberingAfterBreak="0">
    <w:nsid w:val="0D4D637F"/>
    <w:multiLevelType w:val="hybridMultilevel"/>
    <w:tmpl w:val="F582445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127702E5"/>
    <w:multiLevelType w:val="hybridMultilevel"/>
    <w:tmpl w:val="C5B06F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DF67B3"/>
    <w:multiLevelType w:val="hybridMultilevel"/>
    <w:tmpl w:val="2F24F5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8" w15:restartNumberingAfterBreak="0">
    <w:nsid w:val="19EE6B35"/>
    <w:multiLevelType w:val="hybridMultilevel"/>
    <w:tmpl w:val="0B5ABD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A2B1495"/>
    <w:multiLevelType w:val="hybridMultilevel"/>
    <w:tmpl w:val="852458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BE25E7"/>
    <w:multiLevelType w:val="hybridMultilevel"/>
    <w:tmpl w:val="9D904A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D5E489B"/>
    <w:multiLevelType w:val="hybridMultilevel"/>
    <w:tmpl w:val="3FC281F0"/>
    <w:lvl w:ilvl="0" w:tplc="82DA6362">
      <w:numFmt w:val="bullet"/>
      <w:lvlText w:val="-"/>
      <w:lvlJc w:val="left"/>
      <w:pPr>
        <w:ind w:left="720" w:hanging="360"/>
      </w:pPr>
      <w:rPr>
        <w:rFonts w:ascii="Century Schoolbook" w:eastAsiaTheme="minorHAnsi" w:hAnsi="Century School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6B374B"/>
    <w:multiLevelType w:val="hybridMultilevel"/>
    <w:tmpl w:val="D67AB0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2C62E4C"/>
    <w:multiLevelType w:val="hybridMultilevel"/>
    <w:tmpl w:val="A8C65E6E"/>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2CA5ACE"/>
    <w:multiLevelType w:val="hybridMultilevel"/>
    <w:tmpl w:val="9C2853C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76339F5"/>
    <w:multiLevelType w:val="hybridMultilevel"/>
    <w:tmpl w:val="5E0C836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80A2ECB"/>
    <w:multiLevelType w:val="hybridMultilevel"/>
    <w:tmpl w:val="C3C60E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8DF3D45"/>
    <w:multiLevelType w:val="hybridMultilevel"/>
    <w:tmpl w:val="EE1EB0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5B2030"/>
    <w:multiLevelType w:val="hybridMultilevel"/>
    <w:tmpl w:val="71485326"/>
    <w:lvl w:ilvl="0" w:tplc="0409001B">
      <w:start w:val="1"/>
      <w:numFmt w:val="lowerRoman"/>
      <w:lvlText w:val="%1."/>
      <w:lvlJc w:val="right"/>
      <w:pPr>
        <w:ind w:left="775" w:hanging="360"/>
      </w:p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15:restartNumberingAfterBreak="0">
    <w:nsid w:val="353319C6"/>
    <w:multiLevelType w:val="hybridMultilevel"/>
    <w:tmpl w:val="241A701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5A00085"/>
    <w:multiLevelType w:val="hybridMultilevel"/>
    <w:tmpl w:val="1FB85D2A"/>
    <w:lvl w:ilvl="0" w:tplc="258A60D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A21ABD"/>
    <w:multiLevelType w:val="hybridMultilevel"/>
    <w:tmpl w:val="0A4C55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83631F8"/>
    <w:multiLevelType w:val="hybridMultilevel"/>
    <w:tmpl w:val="8DBABF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E185E56"/>
    <w:multiLevelType w:val="hybridMultilevel"/>
    <w:tmpl w:val="72F49F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C1101"/>
    <w:multiLevelType w:val="hybridMultilevel"/>
    <w:tmpl w:val="12E660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3FB7088E"/>
    <w:multiLevelType w:val="hybridMultilevel"/>
    <w:tmpl w:val="C7AA7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624C"/>
    <w:multiLevelType w:val="hybridMultilevel"/>
    <w:tmpl w:val="AB52F1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3D21A73"/>
    <w:multiLevelType w:val="hybridMultilevel"/>
    <w:tmpl w:val="D72A27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787393E"/>
    <w:multiLevelType w:val="hybridMultilevel"/>
    <w:tmpl w:val="5F0E07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92A190F"/>
    <w:multiLevelType w:val="hybridMultilevel"/>
    <w:tmpl w:val="F0AC94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ADF0666"/>
    <w:multiLevelType w:val="hybridMultilevel"/>
    <w:tmpl w:val="695C52C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C75CBC"/>
    <w:multiLevelType w:val="hybridMultilevel"/>
    <w:tmpl w:val="E61C57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ED1A19"/>
    <w:multiLevelType w:val="hybridMultilevel"/>
    <w:tmpl w:val="EC3C78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5652524D"/>
    <w:multiLevelType w:val="hybridMultilevel"/>
    <w:tmpl w:val="57A0E9A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DB826C5"/>
    <w:multiLevelType w:val="hybridMultilevel"/>
    <w:tmpl w:val="FF46A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0AC698A"/>
    <w:multiLevelType w:val="hybridMultilevel"/>
    <w:tmpl w:val="D81E89C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616D5B6A"/>
    <w:multiLevelType w:val="hybridMultilevel"/>
    <w:tmpl w:val="909AF35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3494550"/>
    <w:multiLevelType w:val="hybridMultilevel"/>
    <w:tmpl w:val="A5EAB4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655071B4"/>
    <w:multiLevelType w:val="hybridMultilevel"/>
    <w:tmpl w:val="961663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9B34CB8"/>
    <w:multiLevelType w:val="hybridMultilevel"/>
    <w:tmpl w:val="4D3A01E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6AB45532"/>
    <w:multiLevelType w:val="hybridMultilevel"/>
    <w:tmpl w:val="D4C63D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142CB"/>
    <w:multiLevelType w:val="hybridMultilevel"/>
    <w:tmpl w:val="705270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6C6C3E94"/>
    <w:multiLevelType w:val="hybridMultilevel"/>
    <w:tmpl w:val="0E6E02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6D911273"/>
    <w:multiLevelType w:val="hybridMultilevel"/>
    <w:tmpl w:val="CCD838C8"/>
    <w:lvl w:ilvl="0" w:tplc="5644D30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1A81CA1"/>
    <w:multiLevelType w:val="hybridMultilevel"/>
    <w:tmpl w:val="23FA93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46F20"/>
    <w:multiLevelType w:val="hybridMultilevel"/>
    <w:tmpl w:val="EDAC67D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75993A8B"/>
    <w:multiLevelType w:val="hybridMultilevel"/>
    <w:tmpl w:val="B942A91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B1763A4"/>
    <w:multiLevelType w:val="hybridMultilevel"/>
    <w:tmpl w:val="4B5C5E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7BED022A"/>
    <w:multiLevelType w:val="hybridMultilevel"/>
    <w:tmpl w:val="5B4C01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7E816CAF"/>
    <w:multiLevelType w:val="hybridMultilevel"/>
    <w:tmpl w:val="8E1AE2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39"/>
  </w:num>
  <w:num w:numId="4">
    <w:abstractNumId w:val="33"/>
  </w:num>
  <w:num w:numId="5">
    <w:abstractNumId w:val="14"/>
  </w:num>
  <w:num w:numId="6">
    <w:abstractNumId w:val="4"/>
  </w:num>
  <w:num w:numId="7">
    <w:abstractNumId w:val="17"/>
  </w:num>
  <w:num w:numId="8">
    <w:abstractNumId w:val="13"/>
  </w:num>
  <w:num w:numId="9">
    <w:abstractNumId w:val="15"/>
  </w:num>
  <w:num w:numId="10">
    <w:abstractNumId w:val="35"/>
  </w:num>
  <w:num w:numId="11">
    <w:abstractNumId w:val="6"/>
  </w:num>
  <w:num w:numId="12">
    <w:abstractNumId w:val="21"/>
  </w:num>
  <w:num w:numId="13">
    <w:abstractNumId w:val="32"/>
  </w:num>
  <w:num w:numId="14">
    <w:abstractNumId w:val="45"/>
  </w:num>
  <w:num w:numId="15">
    <w:abstractNumId w:val="2"/>
  </w:num>
  <w:num w:numId="16">
    <w:abstractNumId w:val="30"/>
  </w:num>
  <w:num w:numId="17">
    <w:abstractNumId w:val="27"/>
  </w:num>
  <w:num w:numId="18">
    <w:abstractNumId w:val="48"/>
  </w:num>
  <w:num w:numId="19">
    <w:abstractNumId w:val="8"/>
  </w:num>
  <w:num w:numId="20">
    <w:abstractNumId w:val="38"/>
  </w:num>
  <w:num w:numId="21">
    <w:abstractNumId w:val="22"/>
  </w:num>
  <w:num w:numId="22">
    <w:abstractNumId w:val="19"/>
  </w:num>
  <w:num w:numId="23">
    <w:abstractNumId w:val="16"/>
  </w:num>
  <w:num w:numId="24">
    <w:abstractNumId w:val="10"/>
  </w:num>
  <w:num w:numId="25">
    <w:abstractNumId w:val="46"/>
  </w:num>
  <w:num w:numId="26">
    <w:abstractNumId w:val="41"/>
  </w:num>
  <w:num w:numId="27">
    <w:abstractNumId w:val="29"/>
  </w:num>
  <w:num w:numId="28">
    <w:abstractNumId w:val="26"/>
  </w:num>
  <w:num w:numId="29">
    <w:abstractNumId w:val="0"/>
  </w:num>
  <w:num w:numId="30">
    <w:abstractNumId w:val="24"/>
  </w:num>
  <w:num w:numId="31">
    <w:abstractNumId w:val="47"/>
  </w:num>
  <w:num w:numId="32">
    <w:abstractNumId w:val="12"/>
  </w:num>
  <w:num w:numId="33">
    <w:abstractNumId w:val="36"/>
  </w:num>
  <w:num w:numId="34">
    <w:abstractNumId w:val="37"/>
  </w:num>
  <w:num w:numId="35">
    <w:abstractNumId w:val="5"/>
  </w:num>
  <w:num w:numId="36">
    <w:abstractNumId w:val="34"/>
  </w:num>
  <w:num w:numId="37">
    <w:abstractNumId w:val="42"/>
  </w:num>
  <w:num w:numId="38">
    <w:abstractNumId w:val="43"/>
  </w:num>
  <w:num w:numId="39">
    <w:abstractNumId w:val="20"/>
  </w:num>
  <w:num w:numId="40">
    <w:abstractNumId w:val="9"/>
  </w:num>
  <w:num w:numId="41">
    <w:abstractNumId w:val="40"/>
  </w:num>
  <w:num w:numId="42">
    <w:abstractNumId w:val="49"/>
  </w:num>
  <w:num w:numId="43">
    <w:abstractNumId w:val="1"/>
  </w:num>
  <w:num w:numId="44">
    <w:abstractNumId w:val="28"/>
  </w:num>
  <w:num w:numId="45">
    <w:abstractNumId w:val="31"/>
  </w:num>
  <w:num w:numId="46">
    <w:abstractNumId w:val="11"/>
  </w:num>
  <w:num w:numId="47">
    <w:abstractNumId w:val="18"/>
  </w:num>
  <w:num w:numId="48">
    <w:abstractNumId w:val="44"/>
  </w:num>
  <w:num w:numId="49">
    <w:abstractNumId w:val="25"/>
  </w:num>
  <w:num w:numId="50">
    <w:abstractNumId w:val="23"/>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osh Samsudeen">
    <w15:presenceInfo w15:providerId="Windows Live" w15:userId="d00e06fe3feba8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729"/>
    <w:rsid w:val="0000435D"/>
    <w:rsid w:val="000043F0"/>
    <w:rsid w:val="000051D3"/>
    <w:rsid w:val="00005F97"/>
    <w:rsid w:val="0000632F"/>
    <w:rsid w:val="00006488"/>
    <w:rsid w:val="000064B5"/>
    <w:rsid w:val="00010A3D"/>
    <w:rsid w:val="00011CC3"/>
    <w:rsid w:val="000170F0"/>
    <w:rsid w:val="00020018"/>
    <w:rsid w:val="00021335"/>
    <w:rsid w:val="00026070"/>
    <w:rsid w:val="000324AF"/>
    <w:rsid w:val="00033520"/>
    <w:rsid w:val="000357FB"/>
    <w:rsid w:val="00036570"/>
    <w:rsid w:val="0004202D"/>
    <w:rsid w:val="0004263C"/>
    <w:rsid w:val="0004345E"/>
    <w:rsid w:val="000442C3"/>
    <w:rsid w:val="00045333"/>
    <w:rsid w:val="00054F78"/>
    <w:rsid w:val="0005694F"/>
    <w:rsid w:val="00061658"/>
    <w:rsid w:val="0006291C"/>
    <w:rsid w:val="000641F7"/>
    <w:rsid w:val="000648F9"/>
    <w:rsid w:val="00067AAF"/>
    <w:rsid w:val="00070D17"/>
    <w:rsid w:val="000720AF"/>
    <w:rsid w:val="00072B87"/>
    <w:rsid w:val="000745BD"/>
    <w:rsid w:val="000757E2"/>
    <w:rsid w:val="00075FEB"/>
    <w:rsid w:val="0007731E"/>
    <w:rsid w:val="000810B5"/>
    <w:rsid w:val="00081911"/>
    <w:rsid w:val="0008559A"/>
    <w:rsid w:val="00094B06"/>
    <w:rsid w:val="00095539"/>
    <w:rsid w:val="0009583F"/>
    <w:rsid w:val="000A05ED"/>
    <w:rsid w:val="000A174B"/>
    <w:rsid w:val="000A3030"/>
    <w:rsid w:val="000A638D"/>
    <w:rsid w:val="000B52F7"/>
    <w:rsid w:val="000B7BE7"/>
    <w:rsid w:val="000C1EFB"/>
    <w:rsid w:val="000C283D"/>
    <w:rsid w:val="000C343C"/>
    <w:rsid w:val="000C48FD"/>
    <w:rsid w:val="000C5C02"/>
    <w:rsid w:val="000C68E5"/>
    <w:rsid w:val="000D3CA8"/>
    <w:rsid w:val="000D4DBA"/>
    <w:rsid w:val="000D6291"/>
    <w:rsid w:val="000D7170"/>
    <w:rsid w:val="000D717A"/>
    <w:rsid w:val="000D7B31"/>
    <w:rsid w:val="000E21F9"/>
    <w:rsid w:val="000E2B85"/>
    <w:rsid w:val="000E3158"/>
    <w:rsid w:val="000E38A0"/>
    <w:rsid w:val="000E4262"/>
    <w:rsid w:val="000E4370"/>
    <w:rsid w:val="000E5C66"/>
    <w:rsid w:val="000E6587"/>
    <w:rsid w:val="000E7CFD"/>
    <w:rsid w:val="000F2346"/>
    <w:rsid w:val="000F2761"/>
    <w:rsid w:val="000F53E8"/>
    <w:rsid w:val="00100DC9"/>
    <w:rsid w:val="00102B4C"/>
    <w:rsid w:val="00104423"/>
    <w:rsid w:val="00104610"/>
    <w:rsid w:val="001067AF"/>
    <w:rsid w:val="001068CF"/>
    <w:rsid w:val="00107D30"/>
    <w:rsid w:val="00110DE9"/>
    <w:rsid w:val="001110BE"/>
    <w:rsid w:val="001117ED"/>
    <w:rsid w:val="00111B4D"/>
    <w:rsid w:val="001142C5"/>
    <w:rsid w:val="001148C3"/>
    <w:rsid w:val="00120595"/>
    <w:rsid w:val="00122A81"/>
    <w:rsid w:val="00123D48"/>
    <w:rsid w:val="001258FF"/>
    <w:rsid w:val="00127177"/>
    <w:rsid w:val="0014082D"/>
    <w:rsid w:val="00144EE4"/>
    <w:rsid w:val="00146E1D"/>
    <w:rsid w:val="00151D9C"/>
    <w:rsid w:val="0015396F"/>
    <w:rsid w:val="00170981"/>
    <w:rsid w:val="00171B4B"/>
    <w:rsid w:val="0017261F"/>
    <w:rsid w:val="0017326B"/>
    <w:rsid w:val="00176367"/>
    <w:rsid w:val="001812DA"/>
    <w:rsid w:val="001840F8"/>
    <w:rsid w:val="001841D1"/>
    <w:rsid w:val="00185776"/>
    <w:rsid w:val="0018716B"/>
    <w:rsid w:val="00190A86"/>
    <w:rsid w:val="00196BE7"/>
    <w:rsid w:val="00197ECF"/>
    <w:rsid w:val="001A0D31"/>
    <w:rsid w:val="001A136F"/>
    <w:rsid w:val="001A2F7B"/>
    <w:rsid w:val="001A5A0E"/>
    <w:rsid w:val="001A724B"/>
    <w:rsid w:val="001B0601"/>
    <w:rsid w:val="001B2582"/>
    <w:rsid w:val="001B36A2"/>
    <w:rsid w:val="001B41B3"/>
    <w:rsid w:val="001C0320"/>
    <w:rsid w:val="001C0580"/>
    <w:rsid w:val="001C1BE6"/>
    <w:rsid w:val="001C2B4A"/>
    <w:rsid w:val="001C4AA1"/>
    <w:rsid w:val="001C5BC8"/>
    <w:rsid w:val="001C5E4F"/>
    <w:rsid w:val="001C60D4"/>
    <w:rsid w:val="001D0113"/>
    <w:rsid w:val="001D13BF"/>
    <w:rsid w:val="001D5E0F"/>
    <w:rsid w:val="001D5FC0"/>
    <w:rsid w:val="001E075F"/>
    <w:rsid w:val="001F13A3"/>
    <w:rsid w:val="001F2011"/>
    <w:rsid w:val="001F3F1D"/>
    <w:rsid w:val="00200709"/>
    <w:rsid w:val="002009F1"/>
    <w:rsid w:val="0020558D"/>
    <w:rsid w:val="002075C5"/>
    <w:rsid w:val="0021212D"/>
    <w:rsid w:val="00213451"/>
    <w:rsid w:val="002150CC"/>
    <w:rsid w:val="00217590"/>
    <w:rsid w:val="00224650"/>
    <w:rsid w:val="00245A67"/>
    <w:rsid w:val="002526B6"/>
    <w:rsid w:val="00252B60"/>
    <w:rsid w:val="00253AEA"/>
    <w:rsid w:val="00254B4B"/>
    <w:rsid w:val="00254F99"/>
    <w:rsid w:val="00261982"/>
    <w:rsid w:val="00262787"/>
    <w:rsid w:val="00262F5B"/>
    <w:rsid w:val="002636E1"/>
    <w:rsid w:val="002670E7"/>
    <w:rsid w:val="002723C5"/>
    <w:rsid w:val="002746C7"/>
    <w:rsid w:val="002760F8"/>
    <w:rsid w:val="002764C7"/>
    <w:rsid w:val="00283001"/>
    <w:rsid w:val="0028549A"/>
    <w:rsid w:val="00291B6F"/>
    <w:rsid w:val="00295AE1"/>
    <w:rsid w:val="00296A4E"/>
    <w:rsid w:val="002A5DE8"/>
    <w:rsid w:val="002A6490"/>
    <w:rsid w:val="002A7F22"/>
    <w:rsid w:val="002B2201"/>
    <w:rsid w:val="002B455C"/>
    <w:rsid w:val="002B6B76"/>
    <w:rsid w:val="002C081B"/>
    <w:rsid w:val="002C103C"/>
    <w:rsid w:val="002C2238"/>
    <w:rsid w:val="002C3EAD"/>
    <w:rsid w:val="002C7FC7"/>
    <w:rsid w:val="002D38A9"/>
    <w:rsid w:val="002D69F9"/>
    <w:rsid w:val="002E21B1"/>
    <w:rsid w:val="002E2910"/>
    <w:rsid w:val="002E552C"/>
    <w:rsid w:val="002E5A90"/>
    <w:rsid w:val="002E7837"/>
    <w:rsid w:val="002F05B0"/>
    <w:rsid w:val="002F16B4"/>
    <w:rsid w:val="002F348C"/>
    <w:rsid w:val="002F6A4C"/>
    <w:rsid w:val="002F72D8"/>
    <w:rsid w:val="00302D41"/>
    <w:rsid w:val="00311C05"/>
    <w:rsid w:val="00312537"/>
    <w:rsid w:val="00313389"/>
    <w:rsid w:val="00320DD9"/>
    <w:rsid w:val="00321037"/>
    <w:rsid w:val="00321C2E"/>
    <w:rsid w:val="00323783"/>
    <w:rsid w:val="003267AC"/>
    <w:rsid w:val="0033158C"/>
    <w:rsid w:val="00333990"/>
    <w:rsid w:val="003363D7"/>
    <w:rsid w:val="00336848"/>
    <w:rsid w:val="00340054"/>
    <w:rsid w:val="003463EA"/>
    <w:rsid w:val="00346544"/>
    <w:rsid w:val="00346849"/>
    <w:rsid w:val="0035053A"/>
    <w:rsid w:val="00350AF1"/>
    <w:rsid w:val="00352024"/>
    <w:rsid w:val="00354BF6"/>
    <w:rsid w:val="00365D19"/>
    <w:rsid w:val="00370067"/>
    <w:rsid w:val="0038444D"/>
    <w:rsid w:val="0038644F"/>
    <w:rsid w:val="0038694F"/>
    <w:rsid w:val="0038794A"/>
    <w:rsid w:val="003911C1"/>
    <w:rsid w:val="0039137E"/>
    <w:rsid w:val="00392D3F"/>
    <w:rsid w:val="003A2B76"/>
    <w:rsid w:val="003A59F8"/>
    <w:rsid w:val="003B15CA"/>
    <w:rsid w:val="003B3979"/>
    <w:rsid w:val="003B4CAB"/>
    <w:rsid w:val="003C1C51"/>
    <w:rsid w:val="003C20C7"/>
    <w:rsid w:val="003C5D48"/>
    <w:rsid w:val="003D1DCF"/>
    <w:rsid w:val="003D28BE"/>
    <w:rsid w:val="003D4B85"/>
    <w:rsid w:val="003D4CA1"/>
    <w:rsid w:val="003D67EB"/>
    <w:rsid w:val="003E11F7"/>
    <w:rsid w:val="003E1D09"/>
    <w:rsid w:val="003E2F47"/>
    <w:rsid w:val="003E31BA"/>
    <w:rsid w:val="003E7DE7"/>
    <w:rsid w:val="003E7F24"/>
    <w:rsid w:val="003F0A66"/>
    <w:rsid w:val="003F0C71"/>
    <w:rsid w:val="003F23F0"/>
    <w:rsid w:val="003F3C12"/>
    <w:rsid w:val="003F42D7"/>
    <w:rsid w:val="003F4D25"/>
    <w:rsid w:val="003F622E"/>
    <w:rsid w:val="003F75D8"/>
    <w:rsid w:val="00401F7D"/>
    <w:rsid w:val="00402D42"/>
    <w:rsid w:val="00402FB3"/>
    <w:rsid w:val="004043C1"/>
    <w:rsid w:val="004055E4"/>
    <w:rsid w:val="00405F1E"/>
    <w:rsid w:val="00412DA3"/>
    <w:rsid w:val="0041487D"/>
    <w:rsid w:val="00414E07"/>
    <w:rsid w:val="00415CAE"/>
    <w:rsid w:val="0041660F"/>
    <w:rsid w:val="00420F47"/>
    <w:rsid w:val="0042141A"/>
    <w:rsid w:val="00422544"/>
    <w:rsid w:val="00424B18"/>
    <w:rsid w:val="00425BB6"/>
    <w:rsid w:val="00427660"/>
    <w:rsid w:val="00430358"/>
    <w:rsid w:val="0043305D"/>
    <w:rsid w:val="00434EE3"/>
    <w:rsid w:val="00441A33"/>
    <w:rsid w:val="004427B0"/>
    <w:rsid w:val="00446671"/>
    <w:rsid w:val="0044673C"/>
    <w:rsid w:val="004535BA"/>
    <w:rsid w:val="004548FC"/>
    <w:rsid w:val="00455ED4"/>
    <w:rsid w:val="0045660C"/>
    <w:rsid w:val="00456629"/>
    <w:rsid w:val="00457EEA"/>
    <w:rsid w:val="00461336"/>
    <w:rsid w:val="00463F5B"/>
    <w:rsid w:val="0046423B"/>
    <w:rsid w:val="0046610F"/>
    <w:rsid w:val="00473C29"/>
    <w:rsid w:val="0048258B"/>
    <w:rsid w:val="00485377"/>
    <w:rsid w:val="004921A7"/>
    <w:rsid w:val="00493398"/>
    <w:rsid w:val="0049611C"/>
    <w:rsid w:val="00496F0D"/>
    <w:rsid w:val="00497B0C"/>
    <w:rsid w:val="004A1D03"/>
    <w:rsid w:val="004A380A"/>
    <w:rsid w:val="004A45DE"/>
    <w:rsid w:val="004A4B35"/>
    <w:rsid w:val="004A4F02"/>
    <w:rsid w:val="004B61B8"/>
    <w:rsid w:val="004C0584"/>
    <w:rsid w:val="004C142F"/>
    <w:rsid w:val="004C1BDD"/>
    <w:rsid w:val="004C21E4"/>
    <w:rsid w:val="004C55EC"/>
    <w:rsid w:val="004D34CC"/>
    <w:rsid w:val="004D7C7B"/>
    <w:rsid w:val="004E0548"/>
    <w:rsid w:val="004E07FF"/>
    <w:rsid w:val="004E0C69"/>
    <w:rsid w:val="004E2E15"/>
    <w:rsid w:val="004E3379"/>
    <w:rsid w:val="004E6B49"/>
    <w:rsid w:val="004E7E1D"/>
    <w:rsid w:val="004F56C2"/>
    <w:rsid w:val="004F5800"/>
    <w:rsid w:val="00500CC5"/>
    <w:rsid w:val="00500E6E"/>
    <w:rsid w:val="00501631"/>
    <w:rsid w:val="00502565"/>
    <w:rsid w:val="00503A1D"/>
    <w:rsid w:val="00503CE3"/>
    <w:rsid w:val="00506C8F"/>
    <w:rsid w:val="00511975"/>
    <w:rsid w:val="005151F6"/>
    <w:rsid w:val="00520AC8"/>
    <w:rsid w:val="00522D0D"/>
    <w:rsid w:val="0052428B"/>
    <w:rsid w:val="00525E6B"/>
    <w:rsid w:val="0052613E"/>
    <w:rsid w:val="005301C8"/>
    <w:rsid w:val="005348FC"/>
    <w:rsid w:val="00536447"/>
    <w:rsid w:val="00536838"/>
    <w:rsid w:val="005374D0"/>
    <w:rsid w:val="00543494"/>
    <w:rsid w:val="00546839"/>
    <w:rsid w:val="0054787A"/>
    <w:rsid w:val="00547A52"/>
    <w:rsid w:val="00551161"/>
    <w:rsid w:val="005515F4"/>
    <w:rsid w:val="005547CD"/>
    <w:rsid w:val="0055575A"/>
    <w:rsid w:val="005564AA"/>
    <w:rsid w:val="00556BAF"/>
    <w:rsid w:val="005578ED"/>
    <w:rsid w:val="00560AD4"/>
    <w:rsid w:val="00560E8E"/>
    <w:rsid w:val="00570CC5"/>
    <w:rsid w:val="00573131"/>
    <w:rsid w:val="00574031"/>
    <w:rsid w:val="00577181"/>
    <w:rsid w:val="00580841"/>
    <w:rsid w:val="00582A8F"/>
    <w:rsid w:val="005840ED"/>
    <w:rsid w:val="00590648"/>
    <w:rsid w:val="00592D9F"/>
    <w:rsid w:val="005962D5"/>
    <w:rsid w:val="00597264"/>
    <w:rsid w:val="00597670"/>
    <w:rsid w:val="005A01AF"/>
    <w:rsid w:val="005A2DD4"/>
    <w:rsid w:val="005A4C20"/>
    <w:rsid w:val="005A5C45"/>
    <w:rsid w:val="005B0014"/>
    <w:rsid w:val="005B43D5"/>
    <w:rsid w:val="005B6AA6"/>
    <w:rsid w:val="005B6F92"/>
    <w:rsid w:val="005C2373"/>
    <w:rsid w:val="005C28C5"/>
    <w:rsid w:val="005C2D2A"/>
    <w:rsid w:val="005C4658"/>
    <w:rsid w:val="005C4BAF"/>
    <w:rsid w:val="005C748C"/>
    <w:rsid w:val="005D276A"/>
    <w:rsid w:val="005E0492"/>
    <w:rsid w:val="005E12CE"/>
    <w:rsid w:val="005E30CB"/>
    <w:rsid w:val="005E34FD"/>
    <w:rsid w:val="005E50F9"/>
    <w:rsid w:val="005E602C"/>
    <w:rsid w:val="005E769C"/>
    <w:rsid w:val="005E7D53"/>
    <w:rsid w:val="005F0A51"/>
    <w:rsid w:val="005F0B1D"/>
    <w:rsid w:val="005F57FC"/>
    <w:rsid w:val="005F604E"/>
    <w:rsid w:val="005F710D"/>
    <w:rsid w:val="005F71EB"/>
    <w:rsid w:val="005F7939"/>
    <w:rsid w:val="006001E7"/>
    <w:rsid w:val="0060264A"/>
    <w:rsid w:val="00603CD8"/>
    <w:rsid w:val="00605231"/>
    <w:rsid w:val="00610601"/>
    <w:rsid w:val="00610C60"/>
    <w:rsid w:val="00611204"/>
    <w:rsid w:val="006114C0"/>
    <w:rsid w:val="00611881"/>
    <w:rsid w:val="006127D2"/>
    <w:rsid w:val="00613790"/>
    <w:rsid w:val="00613ED0"/>
    <w:rsid w:val="00620D79"/>
    <w:rsid w:val="006227FA"/>
    <w:rsid w:val="00622A6C"/>
    <w:rsid w:val="00626226"/>
    <w:rsid w:val="006269EA"/>
    <w:rsid w:val="006364E7"/>
    <w:rsid w:val="00636BEC"/>
    <w:rsid w:val="00641FFE"/>
    <w:rsid w:val="00642EC3"/>
    <w:rsid w:val="006471AE"/>
    <w:rsid w:val="006476A0"/>
    <w:rsid w:val="006555FD"/>
    <w:rsid w:val="00656768"/>
    <w:rsid w:val="00656795"/>
    <w:rsid w:val="00657A53"/>
    <w:rsid w:val="00661975"/>
    <w:rsid w:val="00665C26"/>
    <w:rsid w:val="00667E10"/>
    <w:rsid w:val="00675AA3"/>
    <w:rsid w:val="00676173"/>
    <w:rsid w:val="00684743"/>
    <w:rsid w:val="00685438"/>
    <w:rsid w:val="006862A3"/>
    <w:rsid w:val="00686550"/>
    <w:rsid w:val="006867E3"/>
    <w:rsid w:val="0068725E"/>
    <w:rsid w:val="00691556"/>
    <w:rsid w:val="006940B2"/>
    <w:rsid w:val="0069524E"/>
    <w:rsid w:val="00696C44"/>
    <w:rsid w:val="006A146C"/>
    <w:rsid w:val="006A38AE"/>
    <w:rsid w:val="006A4C55"/>
    <w:rsid w:val="006A6D9F"/>
    <w:rsid w:val="006B09A4"/>
    <w:rsid w:val="006B1C42"/>
    <w:rsid w:val="006B2233"/>
    <w:rsid w:val="006B7A3D"/>
    <w:rsid w:val="006C3A14"/>
    <w:rsid w:val="006D3373"/>
    <w:rsid w:val="006D34AD"/>
    <w:rsid w:val="006D493D"/>
    <w:rsid w:val="006D4D1B"/>
    <w:rsid w:val="006E0D9E"/>
    <w:rsid w:val="006E0DBF"/>
    <w:rsid w:val="006E1E4E"/>
    <w:rsid w:val="006E58A6"/>
    <w:rsid w:val="006E7CD9"/>
    <w:rsid w:val="006F680E"/>
    <w:rsid w:val="006F69CA"/>
    <w:rsid w:val="006F712A"/>
    <w:rsid w:val="007028D8"/>
    <w:rsid w:val="00702C69"/>
    <w:rsid w:val="00702EDA"/>
    <w:rsid w:val="00704622"/>
    <w:rsid w:val="0071263C"/>
    <w:rsid w:val="0071362D"/>
    <w:rsid w:val="0071437B"/>
    <w:rsid w:val="00714D8F"/>
    <w:rsid w:val="0071543E"/>
    <w:rsid w:val="00716284"/>
    <w:rsid w:val="00716AA0"/>
    <w:rsid w:val="00720209"/>
    <w:rsid w:val="0072076C"/>
    <w:rsid w:val="00721503"/>
    <w:rsid w:val="00723997"/>
    <w:rsid w:val="00725A17"/>
    <w:rsid w:val="00725A54"/>
    <w:rsid w:val="0073306E"/>
    <w:rsid w:val="00733314"/>
    <w:rsid w:val="0073463C"/>
    <w:rsid w:val="00736EE6"/>
    <w:rsid w:val="007428F6"/>
    <w:rsid w:val="0074359F"/>
    <w:rsid w:val="007435B2"/>
    <w:rsid w:val="00743D6E"/>
    <w:rsid w:val="00744A3F"/>
    <w:rsid w:val="00747CE0"/>
    <w:rsid w:val="00752A48"/>
    <w:rsid w:val="007558DF"/>
    <w:rsid w:val="007564F3"/>
    <w:rsid w:val="00756786"/>
    <w:rsid w:val="00757955"/>
    <w:rsid w:val="007719E8"/>
    <w:rsid w:val="007721B0"/>
    <w:rsid w:val="00780771"/>
    <w:rsid w:val="007838F8"/>
    <w:rsid w:val="00783D47"/>
    <w:rsid w:val="0078490F"/>
    <w:rsid w:val="007859A6"/>
    <w:rsid w:val="00786A01"/>
    <w:rsid w:val="00793634"/>
    <w:rsid w:val="00795B5E"/>
    <w:rsid w:val="00796DCD"/>
    <w:rsid w:val="007A464B"/>
    <w:rsid w:val="007A579F"/>
    <w:rsid w:val="007A74BA"/>
    <w:rsid w:val="007B06F2"/>
    <w:rsid w:val="007B0DB7"/>
    <w:rsid w:val="007B5581"/>
    <w:rsid w:val="007B7B62"/>
    <w:rsid w:val="007C014F"/>
    <w:rsid w:val="007C1B1B"/>
    <w:rsid w:val="007C1C85"/>
    <w:rsid w:val="007C365D"/>
    <w:rsid w:val="007D1003"/>
    <w:rsid w:val="007D1747"/>
    <w:rsid w:val="007D72FC"/>
    <w:rsid w:val="007E1485"/>
    <w:rsid w:val="007E1BF7"/>
    <w:rsid w:val="007F081C"/>
    <w:rsid w:val="007F0E0D"/>
    <w:rsid w:val="007F2304"/>
    <w:rsid w:val="007F3181"/>
    <w:rsid w:val="007F3C43"/>
    <w:rsid w:val="007F409F"/>
    <w:rsid w:val="007F4699"/>
    <w:rsid w:val="007F4932"/>
    <w:rsid w:val="007F58AF"/>
    <w:rsid w:val="007F61A8"/>
    <w:rsid w:val="008028DD"/>
    <w:rsid w:val="00803855"/>
    <w:rsid w:val="008042F3"/>
    <w:rsid w:val="00805FC7"/>
    <w:rsid w:val="008076F8"/>
    <w:rsid w:val="008102C2"/>
    <w:rsid w:val="00812A1C"/>
    <w:rsid w:val="008133FA"/>
    <w:rsid w:val="00815FD0"/>
    <w:rsid w:val="00817F22"/>
    <w:rsid w:val="00822BAE"/>
    <w:rsid w:val="0082314F"/>
    <w:rsid w:val="0082596A"/>
    <w:rsid w:val="008267DC"/>
    <w:rsid w:val="00830A41"/>
    <w:rsid w:val="008310D7"/>
    <w:rsid w:val="008342E2"/>
    <w:rsid w:val="00834C10"/>
    <w:rsid w:val="00841C4C"/>
    <w:rsid w:val="0084221F"/>
    <w:rsid w:val="008461E1"/>
    <w:rsid w:val="00847B7B"/>
    <w:rsid w:val="00852CD4"/>
    <w:rsid w:val="0085535E"/>
    <w:rsid w:val="00857FAD"/>
    <w:rsid w:val="0086018B"/>
    <w:rsid w:val="00861D87"/>
    <w:rsid w:val="00863D30"/>
    <w:rsid w:val="00865FEC"/>
    <w:rsid w:val="00866DE1"/>
    <w:rsid w:val="00877CDF"/>
    <w:rsid w:val="00882CFC"/>
    <w:rsid w:val="00885088"/>
    <w:rsid w:val="008869E6"/>
    <w:rsid w:val="008A49AA"/>
    <w:rsid w:val="008A54B4"/>
    <w:rsid w:val="008B0DED"/>
    <w:rsid w:val="008B28C5"/>
    <w:rsid w:val="008B3DFF"/>
    <w:rsid w:val="008B5719"/>
    <w:rsid w:val="008C1BD6"/>
    <w:rsid w:val="008C21A0"/>
    <w:rsid w:val="008C5544"/>
    <w:rsid w:val="008D0561"/>
    <w:rsid w:val="008D0860"/>
    <w:rsid w:val="008D41E0"/>
    <w:rsid w:val="008D46B6"/>
    <w:rsid w:val="008E138D"/>
    <w:rsid w:val="008E2146"/>
    <w:rsid w:val="008E2FA5"/>
    <w:rsid w:val="008E30EB"/>
    <w:rsid w:val="008E6CBE"/>
    <w:rsid w:val="008E75D7"/>
    <w:rsid w:val="008F07F1"/>
    <w:rsid w:val="008F172A"/>
    <w:rsid w:val="008F41CD"/>
    <w:rsid w:val="008F47B7"/>
    <w:rsid w:val="008F5408"/>
    <w:rsid w:val="00900567"/>
    <w:rsid w:val="00902884"/>
    <w:rsid w:val="00907EDF"/>
    <w:rsid w:val="009125F5"/>
    <w:rsid w:val="009126C3"/>
    <w:rsid w:val="009128F9"/>
    <w:rsid w:val="00912E71"/>
    <w:rsid w:val="0091661F"/>
    <w:rsid w:val="00916F9D"/>
    <w:rsid w:val="00920FE9"/>
    <w:rsid w:val="00922850"/>
    <w:rsid w:val="00932A1C"/>
    <w:rsid w:val="00936D79"/>
    <w:rsid w:val="00940CD8"/>
    <w:rsid w:val="009431DF"/>
    <w:rsid w:val="00946A71"/>
    <w:rsid w:val="009477BC"/>
    <w:rsid w:val="00953051"/>
    <w:rsid w:val="00964988"/>
    <w:rsid w:val="00965675"/>
    <w:rsid w:val="00966180"/>
    <w:rsid w:val="00966192"/>
    <w:rsid w:val="0096703F"/>
    <w:rsid w:val="009670CC"/>
    <w:rsid w:val="00970481"/>
    <w:rsid w:val="00971050"/>
    <w:rsid w:val="009710AF"/>
    <w:rsid w:val="00971351"/>
    <w:rsid w:val="009717B2"/>
    <w:rsid w:val="00973CF2"/>
    <w:rsid w:val="00974556"/>
    <w:rsid w:val="009800D4"/>
    <w:rsid w:val="0098480E"/>
    <w:rsid w:val="00991617"/>
    <w:rsid w:val="00994314"/>
    <w:rsid w:val="00997A0C"/>
    <w:rsid w:val="009A0E11"/>
    <w:rsid w:val="009A4BF5"/>
    <w:rsid w:val="009A4F65"/>
    <w:rsid w:val="009B01E8"/>
    <w:rsid w:val="009B05F3"/>
    <w:rsid w:val="009B1A54"/>
    <w:rsid w:val="009B221F"/>
    <w:rsid w:val="009B65AE"/>
    <w:rsid w:val="009B7F39"/>
    <w:rsid w:val="009C1C0B"/>
    <w:rsid w:val="009C2C57"/>
    <w:rsid w:val="009C5D77"/>
    <w:rsid w:val="009C632F"/>
    <w:rsid w:val="009D1D73"/>
    <w:rsid w:val="009D22F6"/>
    <w:rsid w:val="009D2C82"/>
    <w:rsid w:val="009E0498"/>
    <w:rsid w:val="009E0F96"/>
    <w:rsid w:val="009E27BA"/>
    <w:rsid w:val="009E5256"/>
    <w:rsid w:val="009F1EDF"/>
    <w:rsid w:val="009F22EB"/>
    <w:rsid w:val="009F2A4E"/>
    <w:rsid w:val="009F39AB"/>
    <w:rsid w:val="009F490D"/>
    <w:rsid w:val="009F5AD7"/>
    <w:rsid w:val="009F65F1"/>
    <w:rsid w:val="009F6A71"/>
    <w:rsid w:val="009F6D8A"/>
    <w:rsid w:val="00A005FB"/>
    <w:rsid w:val="00A01082"/>
    <w:rsid w:val="00A01396"/>
    <w:rsid w:val="00A04C52"/>
    <w:rsid w:val="00A072A8"/>
    <w:rsid w:val="00A13D6C"/>
    <w:rsid w:val="00A1486A"/>
    <w:rsid w:val="00A150AA"/>
    <w:rsid w:val="00A166D8"/>
    <w:rsid w:val="00A17DB5"/>
    <w:rsid w:val="00A20297"/>
    <w:rsid w:val="00A20536"/>
    <w:rsid w:val="00A21637"/>
    <w:rsid w:val="00A21EB0"/>
    <w:rsid w:val="00A22D85"/>
    <w:rsid w:val="00A2399B"/>
    <w:rsid w:val="00A24919"/>
    <w:rsid w:val="00A24C4D"/>
    <w:rsid w:val="00A3360A"/>
    <w:rsid w:val="00A35279"/>
    <w:rsid w:val="00A434F8"/>
    <w:rsid w:val="00A43AF9"/>
    <w:rsid w:val="00A539B8"/>
    <w:rsid w:val="00A547B6"/>
    <w:rsid w:val="00A57A11"/>
    <w:rsid w:val="00A57DD9"/>
    <w:rsid w:val="00A63688"/>
    <w:rsid w:val="00A649F2"/>
    <w:rsid w:val="00A66D39"/>
    <w:rsid w:val="00A71C15"/>
    <w:rsid w:val="00A77D20"/>
    <w:rsid w:val="00A81182"/>
    <w:rsid w:val="00A8126B"/>
    <w:rsid w:val="00A81C17"/>
    <w:rsid w:val="00A92847"/>
    <w:rsid w:val="00A94789"/>
    <w:rsid w:val="00A955D1"/>
    <w:rsid w:val="00A96E1F"/>
    <w:rsid w:val="00A979C0"/>
    <w:rsid w:val="00A97A1D"/>
    <w:rsid w:val="00AA2321"/>
    <w:rsid w:val="00AA7DB8"/>
    <w:rsid w:val="00AB1C6A"/>
    <w:rsid w:val="00AB1E50"/>
    <w:rsid w:val="00AB3617"/>
    <w:rsid w:val="00AB4D7D"/>
    <w:rsid w:val="00AB5524"/>
    <w:rsid w:val="00AB7849"/>
    <w:rsid w:val="00AC3906"/>
    <w:rsid w:val="00AC68C4"/>
    <w:rsid w:val="00AC7795"/>
    <w:rsid w:val="00AD1590"/>
    <w:rsid w:val="00AD1A12"/>
    <w:rsid w:val="00AD2E4E"/>
    <w:rsid w:val="00AD396D"/>
    <w:rsid w:val="00AD4222"/>
    <w:rsid w:val="00AD568F"/>
    <w:rsid w:val="00AD6B0F"/>
    <w:rsid w:val="00AD6F21"/>
    <w:rsid w:val="00AD7437"/>
    <w:rsid w:val="00AD7EC9"/>
    <w:rsid w:val="00AE626C"/>
    <w:rsid w:val="00AE74B2"/>
    <w:rsid w:val="00AE78AE"/>
    <w:rsid w:val="00AF0CE0"/>
    <w:rsid w:val="00AF0EFE"/>
    <w:rsid w:val="00AF5806"/>
    <w:rsid w:val="00AF5E2D"/>
    <w:rsid w:val="00B022BC"/>
    <w:rsid w:val="00B0588D"/>
    <w:rsid w:val="00B05B4D"/>
    <w:rsid w:val="00B06739"/>
    <w:rsid w:val="00B07902"/>
    <w:rsid w:val="00B07BAF"/>
    <w:rsid w:val="00B108D7"/>
    <w:rsid w:val="00B13CD8"/>
    <w:rsid w:val="00B154E4"/>
    <w:rsid w:val="00B21256"/>
    <w:rsid w:val="00B21BE7"/>
    <w:rsid w:val="00B22708"/>
    <w:rsid w:val="00B24527"/>
    <w:rsid w:val="00B25047"/>
    <w:rsid w:val="00B251A0"/>
    <w:rsid w:val="00B25800"/>
    <w:rsid w:val="00B26561"/>
    <w:rsid w:val="00B26F37"/>
    <w:rsid w:val="00B31EFD"/>
    <w:rsid w:val="00B32D97"/>
    <w:rsid w:val="00B3632F"/>
    <w:rsid w:val="00B36607"/>
    <w:rsid w:val="00B367EE"/>
    <w:rsid w:val="00B36824"/>
    <w:rsid w:val="00B36F52"/>
    <w:rsid w:val="00B37B58"/>
    <w:rsid w:val="00B4130C"/>
    <w:rsid w:val="00B430CE"/>
    <w:rsid w:val="00B45903"/>
    <w:rsid w:val="00B47D13"/>
    <w:rsid w:val="00B55180"/>
    <w:rsid w:val="00B56FFE"/>
    <w:rsid w:val="00B57021"/>
    <w:rsid w:val="00B57D6E"/>
    <w:rsid w:val="00B6081E"/>
    <w:rsid w:val="00B626AB"/>
    <w:rsid w:val="00B62E72"/>
    <w:rsid w:val="00B63E49"/>
    <w:rsid w:val="00B64954"/>
    <w:rsid w:val="00B650BA"/>
    <w:rsid w:val="00B65755"/>
    <w:rsid w:val="00B66806"/>
    <w:rsid w:val="00B702D4"/>
    <w:rsid w:val="00B721AF"/>
    <w:rsid w:val="00B7419A"/>
    <w:rsid w:val="00B778EB"/>
    <w:rsid w:val="00B82E53"/>
    <w:rsid w:val="00B86AC0"/>
    <w:rsid w:val="00B87727"/>
    <w:rsid w:val="00B9072B"/>
    <w:rsid w:val="00B9379C"/>
    <w:rsid w:val="00B94BE7"/>
    <w:rsid w:val="00BA12CD"/>
    <w:rsid w:val="00BA3F95"/>
    <w:rsid w:val="00BA44BE"/>
    <w:rsid w:val="00BA6911"/>
    <w:rsid w:val="00BA77A1"/>
    <w:rsid w:val="00BB1958"/>
    <w:rsid w:val="00BB324D"/>
    <w:rsid w:val="00BB6DD9"/>
    <w:rsid w:val="00BB7E8B"/>
    <w:rsid w:val="00BC052C"/>
    <w:rsid w:val="00BC0BB4"/>
    <w:rsid w:val="00BC2BE4"/>
    <w:rsid w:val="00BC4FCF"/>
    <w:rsid w:val="00BC58EA"/>
    <w:rsid w:val="00BD1A25"/>
    <w:rsid w:val="00BD2601"/>
    <w:rsid w:val="00BD3C58"/>
    <w:rsid w:val="00BD3D18"/>
    <w:rsid w:val="00BD3DA3"/>
    <w:rsid w:val="00BD4736"/>
    <w:rsid w:val="00BD5BA6"/>
    <w:rsid w:val="00BD6A27"/>
    <w:rsid w:val="00BD76DD"/>
    <w:rsid w:val="00BE3219"/>
    <w:rsid w:val="00BE46C1"/>
    <w:rsid w:val="00BE61D6"/>
    <w:rsid w:val="00BF251F"/>
    <w:rsid w:val="00BF3192"/>
    <w:rsid w:val="00BF37F2"/>
    <w:rsid w:val="00BF4EE3"/>
    <w:rsid w:val="00BF6F1F"/>
    <w:rsid w:val="00BF7F4E"/>
    <w:rsid w:val="00C000DC"/>
    <w:rsid w:val="00C02DAA"/>
    <w:rsid w:val="00C03021"/>
    <w:rsid w:val="00C04A04"/>
    <w:rsid w:val="00C05729"/>
    <w:rsid w:val="00C06995"/>
    <w:rsid w:val="00C12FD8"/>
    <w:rsid w:val="00C13FF8"/>
    <w:rsid w:val="00C151B9"/>
    <w:rsid w:val="00C15724"/>
    <w:rsid w:val="00C15912"/>
    <w:rsid w:val="00C1681A"/>
    <w:rsid w:val="00C206D9"/>
    <w:rsid w:val="00C20C7E"/>
    <w:rsid w:val="00C22814"/>
    <w:rsid w:val="00C25AE5"/>
    <w:rsid w:val="00C31468"/>
    <w:rsid w:val="00C32C9E"/>
    <w:rsid w:val="00C340EF"/>
    <w:rsid w:val="00C361A4"/>
    <w:rsid w:val="00C40288"/>
    <w:rsid w:val="00C424E2"/>
    <w:rsid w:val="00C4273D"/>
    <w:rsid w:val="00C46661"/>
    <w:rsid w:val="00C505D0"/>
    <w:rsid w:val="00C50902"/>
    <w:rsid w:val="00C52AE2"/>
    <w:rsid w:val="00C53438"/>
    <w:rsid w:val="00C53C0B"/>
    <w:rsid w:val="00C546D0"/>
    <w:rsid w:val="00C6065B"/>
    <w:rsid w:val="00C63148"/>
    <w:rsid w:val="00C7079C"/>
    <w:rsid w:val="00C70EAC"/>
    <w:rsid w:val="00C73301"/>
    <w:rsid w:val="00C73386"/>
    <w:rsid w:val="00C73C63"/>
    <w:rsid w:val="00C73F55"/>
    <w:rsid w:val="00C76B3E"/>
    <w:rsid w:val="00C77934"/>
    <w:rsid w:val="00C8137B"/>
    <w:rsid w:val="00C87F37"/>
    <w:rsid w:val="00C92868"/>
    <w:rsid w:val="00C95031"/>
    <w:rsid w:val="00C9541B"/>
    <w:rsid w:val="00CA02E0"/>
    <w:rsid w:val="00CA142D"/>
    <w:rsid w:val="00CA147B"/>
    <w:rsid w:val="00CA3FCC"/>
    <w:rsid w:val="00CA5117"/>
    <w:rsid w:val="00CA75FF"/>
    <w:rsid w:val="00CB0524"/>
    <w:rsid w:val="00CB36B3"/>
    <w:rsid w:val="00CB6E48"/>
    <w:rsid w:val="00CC0317"/>
    <w:rsid w:val="00CC0AEB"/>
    <w:rsid w:val="00CC1AAF"/>
    <w:rsid w:val="00CC21F9"/>
    <w:rsid w:val="00CC2577"/>
    <w:rsid w:val="00CC5686"/>
    <w:rsid w:val="00CC7380"/>
    <w:rsid w:val="00CD2572"/>
    <w:rsid w:val="00CD2F5D"/>
    <w:rsid w:val="00CD4262"/>
    <w:rsid w:val="00CD57A0"/>
    <w:rsid w:val="00CD6ECD"/>
    <w:rsid w:val="00CE44A6"/>
    <w:rsid w:val="00CE4AAA"/>
    <w:rsid w:val="00CE683C"/>
    <w:rsid w:val="00CE6DA6"/>
    <w:rsid w:val="00CF112D"/>
    <w:rsid w:val="00CF145E"/>
    <w:rsid w:val="00CF2E2B"/>
    <w:rsid w:val="00CF3C47"/>
    <w:rsid w:val="00CF3EEB"/>
    <w:rsid w:val="00CF4C4F"/>
    <w:rsid w:val="00CF56D0"/>
    <w:rsid w:val="00CF6FC4"/>
    <w:rsid w:val="00CF7E8A"/>
    <w:rsid w:val="00D00410"/>
    <w:rsid w:val="00D015FD"/>
    <w:rsid w:val="00D024FF"/>
    <w:rsid w:val="00D03A86"/>
    <w:rsid w:val="00D03B5B"/>
    <w:rsid w:val="00D03FF0"/>
    <w:rsid w:val="00D04B3E"/>
    <w:rsid w:val="00D124C7"/>
    <w:rsid w:val="00D1325E"/>
    <w:rsid w:val="00D14F1D"/>
    <w:rsid w:val="00D154A7"/>
    <w:rsid w:val="00D15FDE"/>
    <w:rsid w:val="00D16AC9"/>
    <w:rsid w:val="00D20488"/>
    <w:rsid w:val="00D22C3C"/>
    <w:rsid w:val="00D232C5"/>
    <w:rsid w:val="00D259D7"/>
    <w:rsid w:val="00D26249"/>
    <w:rsid w:val="00D26E6F"/>
    <w:rsid w:val="00D30499"/>
    <w:rsid w:val="00D321B0"/>
    <w:rsid w:val="00D323DA"/>
    <w:rsid w:val="00D355E2"/>
    <w:rsid w:val="00D35F74"/>
    <w:rsid w:val="00D36FCC"/>
    <w:rsid w:val="00D37A8B"/>
    <w:rsid w:val="00D44EC1"/>
    <w:rsid w:val="00D44FF2"/>
    <w:rsid w:val="00D45B0A"/>
    <w:rsid w:val="00D4694D"/>
    <w:rsid w:val="00D47CE9"/>
    <w:rsid w:val="00D47EB1"/>
    <w:rsid w:val="00D570CD"/>
    <w:rsid w:val="00D63AD7"/>
    <w:rsid w:val="00D652AB"/>
    <w:rsid w:val="00D72BB8"/>
    <w:rsid w:val="00D759B6"/>
    <w:rsid w:val="00D772C5"/>
    <w:rsid w:val="00D80A29"/>
    <w:rsid w:val="00D83FEE"/>
    <w:rsid w:val="00D85F2E"/>
    <w:rsid w:val="00D93BE7"/>
    <w:rsid w:val="00D93C0D"/>
    <w:rsid w:val="00D97946"/>
    <w:rsid w:val="00DA045A"/>
    <w:rsid w:val="00DA2D4E"/>
    <w:rsid w:val="00DA4E56"/>
    <w:rsid w:val="00DA6152"/>
    <w:rsid w:val="00DA68AF"/>
    <w:rsid w:val="00DA6B67"/>
    <w:rsid w:val="00DB0768"/>
    <w:rsid w:val="00DB0A9B"/>
    <w:rsid w:val="00DB0ED2"/>
    <w:rsid w:val="00DB146F"/>
    <w:rsid w:val="00DB2B55"/>
    <w:rsid w:val="00DB627A"/>
    <w:rsid w:val="00DB6F21"/>
    <w:rsid w:val="00DC6DEF"/>
    <w:rsid w:val="00DC6F44"/>
    <w:rsid w:val="00DD3DB0"/>
    <w:rsid w:val="00DD3E91"/>
    <w:rsid w:val="00DD4259"/>
    <w:rsid w:val="00DD6279"/>
    <w:rsid w:val="00DE10E2"/>
    <w:rsid w:val="00DE172E"/>
    <w:rsid w:val="00DE311D"/>
    <w:rsid w:val="00DE3A3D"/>
    <w:rsid w:val="00DE713C"/>
    <w:rsid w:val="00DF0AEA"/>
    <w:rsid w:val="00DF0DE9"/>
    <w:rsid w:val="00DF2409"/>
    <w:rsid w:val="00DF35DE"/>
    <w:rsid w:val="00E00A2C"/>
    <w:rsid w:val="00E02162"/>
    <w:rsid w:val="00E02175"/>
    <w:rsid w:val="00E04FB7"/>
    <w:rsid w:val="00E05F33"/>
    <w:rsid w:val="00E07CC7"/>
    <w:rsid w:val="00E11D79"/>
    <w:rsid w:val="00E126A8"/>
    <w:rsid w:val="00E12B73"/>
    <w:rsid w:val="00E134BE"/>
    <w:rsid w:val="00E136FB"/>
    <w:rsid w:val="00E150C8"/>
    <w:rsid w:val="00E16C22"/>
    <w:rsid w:val="00E1700B"/>
    <w:rsid w:val="00E208DA"/>
    <w:rsid w:val="00E228D2"/>
    <w:rsid w:val="00E234ED"/>
    <w:rsid w:val="00E27933"/>
    <w:rsid w:val="00E3069A"/>
    <w:rsid w:val="00E30780"/>
    <w:rsid w:val="00E324AB"/>
    <w:rsid w:val="00E335C2"/>
    <w:rsid w:val="00E415C4"/>
    <w:rsid w:val="00E44355"/>
    <w:rsid w:val="00E461F8"/>
    <w:rsid w:val="00E50049"/>
    <w:rsid w:val="00E50735"/>
    <w:rsid w:val="00E522B4"/>
    <w:rsid w:val="00E53406"/>
    <w:rsid w:val="00E536C8"/>
    <w:rsid w:val="00E64947"/>
    <w:rsid w:val="00E64BF7"/>
    <w:rsid w:val="00E660B6"/>
    <w:rsid w:val="00E777DC"/>
    <w:rsid w:val="00E824E3"/>
    <w:rsid w:val="00E83AB7"/>
    <w:rsid w:val="00E86710"/>
    <w:rsid w:val="00E90351"/>
    <w:rsid w:val="00E949A9"/>
    <w:rsid w:val="00E95A38"/>
    <w:rsid w:val="00E96562"/>
    <w:rsid w:val="00E9692D"/>
    <w:rsid w:val="00EA1491"/>
    <w:rsid w:val="00EA5ACB"/>
    <w:rsid w:val="00EA7EE2"/>
    <w:rsid w:val="00EB10E4"/>
    <w:rsid w:val="00EB3E2C"/>
    <w:rsid w:val="00EB5749"/>
    <w:rsid w:val="00EB6FC1"/>
    <w:rsid w:val="00EB7AFA"/>
    <w:rsid w:val="00EC0D65"/>
    <w:rsid w:val="00EC0E9B"/>
    <w:rsid w:val="00EC1F7E"/>
    <w:rsid w:val="00EC3432"/>
    <w:rsid w:val="00EC3875"/>
    <w:rsid w:val="00EC7F13"/>
    <w:rsid w:val="00ED14BA"/>
    <w:rsid w:val="00ED1EF4"/>
    <w:rsid w:val="00ED2C64"/>
    <w:rsid w:val="00ED3DE0"/>
    <w:rsid w:val="00ED49B5"/>
    <w:rsid w:val="00ED68C2"/>
    <w:rsid w:val="00EE007D"/>
    <w:rsid w:val="00EE0784"/>
    <w:rsid w:val="00EE188E"/>
    <w:rsid w:val="00EE1938"/>
    <w:rsid w:val="00EE321E"/>
    <w:rsid w:val="00EE7AC6"/>
    <w:rsid w:val="00EF1524"/>
    <w:rsid w:val="00EF2D86"/>
    <w:rsid w:val="00EF35D9"/>
    <w:rsid w:val="00EF6C43"/>
    <w:rsid w:val="00EF7044"/>
    <w:rsid w:val="00EF7B63"/>
    <w:rsid w:val="00F005A9"/>
    <w:rsid w:val="00F03D8D"/>
    <w:rsid w:val="00F04943"/>
    <w:rsid w:val="00F0561A"/>
    <w:rsid w:val="00F06D77"/>
    <w:rsid w:val="00F11F5B"/>
    <w:rsid w:val="00F14CD3"/>
    <w:rsid w:val="00F20D21"/>
    <w:rsid w:val="00F23941"/>
    <w:rsid w:val="00F31CCD"/>
    <w:rsid w:val="00F36BE5"/>
    <w:rsid w:val="00F408D6"/>
    <w:rsid w:val="00F43360"/>
    <w:rsid w:val="00F4717A"/>
    <w:rsid w:val="00F47A6C"/>
    <w:rsid w:val="00F504C3"/>
    <w:rsid w:val="00F513B0"/>
    <w:rsid w:val="00F546C6"/>
    <w:rsid w:val="00F55CE8"/>
    <w:rsid w:val="00F56D2F"/>
    <w:rsid w:val="00F56F2A"/>
    <w:rsid w:val="00F57D7D"/>
    <w:rsid w:val="00F61E72"/>
    <w:rsid w:val="00F62AD1"/>
    <w:rsid w:val="00F65AE0"/>
    <w:rsid w:val="00F65D2A"/>
    <w:rsid w:val="00F66374"/>
    <w:rsid w:val="00F66FB6"/>
    <w:rsid w:val="00F70A5C"/>
    <w:rsid w:val="00F7156E"/>
    <w:rsid w:val="00F727CF"/>
    <w:rsid w:val="00F72F6F"/>
    <w:rsid w:val="00F8040B"/>
    <w:rsid w:val="00F8220A"/>
    <w:rsid w:val="00F82F7C"/>
    <w:rsid w:val="00F84395"/>
    <w:rsid w:val="00F844C6"/>
    <w:rsid w:val="00F86556"/>
    <w:rsid w:val="00F90220"/>
    <w:rsid w:val="00F90DD4"/>
    <w:rsid w:val="00F92B99"/>
    <w:rsid w:val="00F93490"/>
    <w:rsid w:val="00F94588"/>
    <w:rsid w:val="00F94FE4"/>
    <w:rsid w:val="00F95BB7"/>
    <w:rsid w:val="00FA1425"/>
    <w:rsid w:val="00FA2271"/>
    <w:rsid w:val="00FA4405"/>
    <w:rsid w:val="00FA57FA"/>
    <w:rsid w:val="00FA6455"/>
    <w:rsid w:val="00FB1915"/>
    <w:rsid w:val="00FB7C1F"/>
    <w:rsid w:val="00FC10DF"/>
    <w:rsid w:val="00FC2BC0"/>
    <w:rsid w:val="00FC4280"/>
    <w:rsid w:val="00FC433F"/>
    <w:rsid w:val="00FC43CB"/>
    <w:rsid w:val="00FC5403"/>
    <w:rsid w:val="00FC5566"/>
    <w:rsid w:val="00FD2703"/>
    <w:rsid w:val="00FD2C79"/>
    <w:rsid w:val="00FD2EB5"/>
    <w:rsid w:val="00FD3A92"/>
    <w:rsid w:val="00FD54D7"/>
    <w:rsid w:val="00FE1614"/>
    <w:rsid w:val="00FE5F7B"/>
    <w:rsid w:val="00FE7F10"/>
    <w:rsid w:val="00FF16CC"/>
    <w:rsid w:val="00FF2FD0"/>
    <w:rsid w:val="00FF3674"/>
    <w:rsid w:val="00FF3A41"/>
    <w:rsid w:val="00FF4F6C"/>
    <w:rsid w:val="00FF57DA"/>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7E02E"/>
  <w15:docId w15:val="{0826BAD8-0C31-4194-8E7C-C6761987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4D7"/>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pPr>
      <w:spacing w:after="0"/>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unhideWhenUsed/>
    <w:qFormat/>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3667C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Pr>
      <w:i/>
      <w:color w:val="575F6D" w:themeColor="text2"/>
      <w:spacing w:val="5"/>
      <w:sz w:val="24"/>
      <w:szCs w:val="24"/>
    </w:rPr>
  </w:style>
  <w:style w:type="character" w:customStyle="1" w:styleId="SubtitleChar">
    <w:name w:val="Subtitle Char"/>
    <w:basedOn w:val="DefaultParagraphFont"/>
    <w:link w:val="Subtitle"/>
    <w:uiPriority w:val="11"/>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E65B01" w:themeColor="accent1" w:themeShade="BF"/>
      <w:sz w:val="16"/>
      <w:szCs w:val="16"/>
    </w:rPr>
  </w:style>
  <w:style w:type="character" w:styleId="Emphasis">
    <w:name w:val="Emphasis"/>
    <w:uiPriority w:val="20"/>
    <w:qFormat/>
    <w:rPr>
      <w:b/>
      <w:i/>
      <w:color w:val="2B2F3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41475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Pr>
      <w:i/>
      <w:caps/>
      <w:color w:val="E65B01"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Pr>
      <w:rFonts w:cstheme="minorHAnsi"/>
      <w:color w:val="E65B01" w:themeColor="accent1" w:themeShade="BF"/>
      <w:sz w:val="20"/>
      <w:szCs w:val="20"/>
      <w:lang w:eastAsia="ja-JP"/>
    </w:rPr>
  </w:style>
  <w:style w:type="character" w:styleId="IntenseReference">
    <w:name w:val="Intense Reference"/>
    <w:basedOn w:val="DefaultParagraphFont"/>
    <w:uiPriority w:val="32"/>
    <w:qFormat/>
    <w:rPr>
      <w:rFonts w:cs="Times New Roman"/>
      <w:b/>
      <w:caps/>
      <w:color w:val="3667C3" w:themeColor="accent2" w:themeShade="BF"/>
      <w:spacing w:val="5"/>
      <w:sz w:val="18"/>
      <w:szCs w:val="18"/>
    </w:rPr>
  </w:style>
  <w:style w:type="paragraph" w:styleId="ListParagraph">
    <w:name w:val="List Paragraph"/>
    <w:basedOn w:val="Normal"/>
    <w:uiPriority w:val="36"/>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E65B01" w:themeColor="accent1" w:themeShade="BF"/>
    </w:rPr>
  </w:style>
  <w:style w:type="character" w:styleId="SubtleReference">
    <w:name w:val="Subtle Reference"/>
    <w:basedOn w:val="DefaultParagraphFont"/>
    <w:uiPriority w:val="31"/>
    <w:qFormat/>
    <w:rPr>
      <w:rFonts w:cs="Times New Roman"/>
      <w:b/>
      <w:i/>
      <w:color w:val="3667C3" w:themeColor="accent2" w:themeShade="BF"/>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6114C0"/>
    <w:rPr>
      <w:sz w:val="16"/>
      <w:szCs w:val="16"/>
    </w:rPr>
  </w:style>
  <w:style w:type="paragraph" w:styleId="CommentText">
    <w:name w:val="annotation text"/>
    <w:basedOn w:val="Normal"/>
    <w:link w:val="CommentTextChar"/>
    <w:uiPriority w:val="99"/>
    <w:semiHidden/>
    <w:unhideWhenUsed/>
    <w:rsid w:val="006114C0"/>
    <w:pPr>
      <w:spacing w:line="240" w:lineRule="auto"/>
    </w:pPr>
  </w:style>
  <w:style w:type="character" w:customStyle="1" w:styleId="CommentTextChar">
    <w:name w:val="Comment Text Char"/>
    <w:basedOn w:val="DefaultParagraphFont"/>
    <w:link w:val="CommentText"/>
    <w:uiPriority w:val="99"/>
    <w:semiHidden/>
    <w:rsid w:val="006114C0"/>
    <w:rPr>
      <w:rFonts w:cstheme="minorHAnsi"/>
      <w:color w:val="414751" w:themeColor="text2" w:themeShade="BF"/>
      <w:sz w:val="20"/>
      <w:szCs w:val="20"/>
      <w:lang w:eastAsia="ja-JP"/>
    </w:rPr>
  </w:style>
  <w:style w:type="paragraph" w:styleId="CommentSubject">
    <w:name w:val="annotation subject"/>
    <w:basedOn w:val="CommentText"/>
    <w:next w:val="CommentText"/>
    <w:link w:val="CommentSubjectChar"/>
    <w:uiPriority w:val="99"/>
    <w:semiHidden/>
    <w:unhideWhenUsed/>
    <w:rsid w:val="006114C0"/>
    <w:rPr>
      <w:b/>
      <w:bCs/>
    </w:rPr>
  </w:style>
  <w:style w:type="character" w:customStyle="1" w:styleId="CommentSubjectChar">
    <w:name w:val="Comment Subject Char"/>
    <w:basedOn w:val="CommentTextChar"/>
    <w:link w:val="CommentSubject"/>
    <w:uiPriority w:val="99"/>
    <w:semiHidden/>
    <w:rsid w:val="006114C0"/>
    <w:rPr>
      <w:rFonts w:cstheme="minorHAnsi"/>
      <w:b/>
      <w:bCs/>
      <w:color w:val="414751" w:themeColor="text2" w:themeShade="BF"/>
      <w:sz w:val="20"/>
      <w:szCs w:val="20"/>
      <w:lang w:eastAsia="ja-JP"/>
    </w:rPr>
  </w:style>
  <w:style w:type="character" w:customStyle="1" w:styleId="texhtml">
    <w:name w:val="texhtml"/>
    <w:basedOn w:val="DefaultParagraphFont"/>
    <w:rsid w:val="001812DA"/>
  </w:style>
  <w:style w:type="paragraph" w:styleId="HTMLPreformatted">
    <w:name w:val="HTML Preformatted"/>
    <w:basedOn w:val="Normal"/>
    <w:link w:val="HTMLPreformattedChar"/>
    <w:uiPriority w:val="99"/>
    <w:unhideWhenUsed/>
    <w:rsid w:val="00B37B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rsid w:val="00B37B58"/>
    <w:rPr>
      <w:rFonts w:ascii="Courier New" w:eastAsia="Times New Roman" w:hAnsi="Courier New" w:cs="Courier New"/>
      <w:sz w:val="20"/>
      <w:szCs w:val="20"/>
      <w:lang w:eastAsia="ja-JP"/>
    </w:rPr>
  </w:style>
  <w:style w:type="paragraph" w:styleId="NoSpacing">
    <w:name w:val="No Spacing"/>
    <w:uiPriority w:val="1"/>
    <w:qFormat/>
    <w:rsid w:val="009B65AE"/>
    <w:pPr>
      <w:spacing w:after="0" w:line="240" w:lineRule="auto"/>
    </w:pPr>
    <w:rPr>
      <w:rFonts w:cstheme="minorHAnsi"/>
      <w:color w:val="414751" w:themeColor="text2" w:themeShade="BF"/>
      <w:sz w:val="20"/>
      <w:szCs w:val="20"/>
      <w:lang w:eastAsia="ja-JP"/>
    </w:rPr>
  </w:style>
  <w:style w:type="table" w:styleId="GridTable7Colorful-Accent1">
    <w:name w:val="Grid Table 7 Colorful Accent 1"/>
    <w:basedOn w:val="TableNormal"/>
    <w:uiPriority w:val="52"/>
    <w:rsid w:val="00B778EB"/>
    <w:pPr>
      <w:spacing w:after="0" w:line="240" w:lineRule="auto"/>
    </w:pPr>
    <w:rPr>
      <w:color w:val="E65B01" w:themeColor="accent1" w:themeShade="BF"/>
    </w:rPr>
    <w:tblPr>
      <w:tblStyleRowBandSize w:val="1"/>
      <w:tblStyleColBandSize w:val="1"/>
      <w:tblBorders>
        <w:top w:val="single" w:sz="4" w:space="0" w:color="FEB686" w:themeColor="accent1" w:themeTint="99"/>
        <w:left w:val="single" w:sz="4" w:space="0" w:color="FEB686" w:themeColor="accent1" w:themeTint="99"/>
        <w:bottom w:val="single" w:sz="4" w:space="0" w:color="FEB686" w:themeColor="accent1" w:themeTint="99"/>
        <w:right w:val="single" w:sz="4" w:space="0" w:color="FEB686" w:themeColor="accent1" w:themeTint="99"/>
        <w:insideH w:val="single" w:sz="4" w:space="0" w:color="FEB686" w:themeColor="accent1" w:themeTint="99"/>
        <w:insideV w:val="single" w:sz="4" w:space="0" w:color="FEB68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D6" w:themeFill="accent1" w:themeFillTint="33"/>
      </w:tcPr>
    </w:tblStylePr>
    <w:tblStylePr w:type="band1Horz">
      <w:tblPr/>
      <w:tcPr>
        <w:shd w:val="clear" w:color="auto" w:fill="FEE6D6" w:themeFill="accent1" w:themeFillTint="33"/>
      </w:tcPr>
    </w:tblStylePr>
    <w:tblStylePr w:type="neCell">
      <w:tblPr/>
      <w:tcPr>
        <w:tcBorders>
          <w:bottom w:val="single" w:sz="4" w:space="0" w:color="FEB686" w:themeColor="accent1" w:themeTint="99"/>
        </w:tcBorders>
      </w:tcPr>
    </w:tblStylePr>
    <w:tblStylePr w:type="nwCell">
      <w:tblPr/>
      <w:tcPr>
        <w:tcBorders>
          <w:bottom w:val="single" w:sz="4" w:space="0" w:color="FEB686" w:themeColor="accent1" w:themeTint="99"/>
        </w:tcBorders>
      </w:tcPr>
    </w:tblStylePr>
    <w:tblStylePr w:type="seCell">
      <w:tblPr/>
      <w:tcPr>
        <w:tcBorders>
          <w:top w:val="single" w:sz="4" w:space="0" w:color="FEB686" w:themeColor="accent1" w:themeTint="99"/>
        </w:tcBorders>
      </w:tcPr>
    </w:tblStylePr>
    <w:tblStylePr w:type="swCell">
      <w:tblPr/>
      <w:tcPr>
        <w:tcBorders>
          <w:top w:val="single" w:sz="4" w:space="0" w:color="FEB686" w:themeColor="accent1" w:themeTint="99"/>
        </w:tcBorders>
      </w:tcPr>
    </w:tblStylePr>
  </w:style>
  <w:style w:type="character" w:styleId="Hyperlink">
    <w:name w:val="Hyperlink"/>
    <w:basedOn w:val="DefaultParagraphFont"/>
    <w:uiPriority w:val="99"/>
    <w:unhideWhenUsed/>
    <w:rsid w:val="009E27BA"/>
    <w:rPr>
      <w:color w:val="D2611C" w:themeColor="hyperlink"/>
      <w:u w:val="single"/>
    </w:rPr>
  </w:style>
  <w:style w:type="character" w:styleId="UnresolvedMention">
    <w:name w:val="Unresolved Mention"/>
    <w:basedOn w:val="DefaultParagraphFont"/>
    <w:uiPriority w:val="99"/>
    <w:semiHidden/>
    <w:unhideWhenUsed/>
    <w:rsid w:val="009E27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9282">
      <w:bodyDiv w:val="1"/>
      <w:marLeft w:val="0"/>
      <w:marRight w:val="0"/>
      <w:marTop w:val="0"/>
      <w:marBottom w:val="0"/>
      <w:divBdr>
        <w:top w:val="none" w:sz="0" w:space="0" w:color="auto"/>
        <w:left w:val="none" w:sz="0" w:space="0" w:color="auto"/>
        <w:bottom w:val="none" w:sz="0" w:space="0" w:color="auto"/>
        <w:right w:val="none" w:sz="0" w:space="0" w:color="auto"/>
      </w:divBdr>
    </w:div>
    <w:div w:id="30886038">
      <w:bodyDiv w:val="1"/>
      <w:marLeft w:val="0"/>
      <w:marRight w:val="0"/>
      <w:marTop w:val="0"/>
      <w:marBottom w:val="0"/>
      <w:divBdr>
        <w:top w:val="none" w:sz="0" w:space="0" w:color="auto"/>
        <w:left w:val="none" w:sz="0" w:space="0" w:color="auto"/>
        <w:bottom w:val="none" w:sz="0" w:space="0" w:color="auto"/>
        <w:right w:val="none" w:sz="0" w:space="0" w:color="auto"/>
      </w:divBdr>
      <w:divsChild>
        <w:div w:id="168104618">
          <w:marLeft w:val="576"/>
          <w:marRight w:val="0"/>
          <w:marTop w:val="115"/>
          <w:marBottom w:val="0"/>
          <w:divBdr>
            <w:top w:val="none" w:sz="0" w:space="0" w:color="auto"/>
            <w:left w:val="none" w:sz="0" w:space="0" w:color="auto"/>
            <w:bottom w:val="none" w:sz="0" w:space="0" w:color="auto"/>
            <w:right w:val="none" w:sz="0" w:space="0" w:color="auto"/>
          </w:divBdr>
        </w:div>
        <w:div w:id="985352432">
          <w:marLeft w:val="576"/>
          <w:marRight w:val="0"/>
          <w:marTop w:val="115"/>
          <w:marBottom w:val="0"/>
          <w:divBdr>
            <w:top w:val="none" w:sz="0" w:space="0" w:color="auto"/>
            <w:left w:val="none" w:sz="0" w:space="0" w:color="auto"/>
            <w:bottom w:val="none" w:sz="0" w:space="0" w:color="auto"/>
            <w:right w:val="none" w:sz="0" w:space="0" w:color="auto"/>
          </w:divBdr>
        </w:div>
        <w:div w:id="635184615">
          <w:marLeft w:val="576"/>
          <w:marRight w:val="0"/>
          <w:marTop w:val="115"/>
          <w:marBottom w:val="0"/>
          <w:divBdr>
            <w:top w:val="none" w:sz="0" w:space="0" w:color="auto"/>
            <w:left w:val="none" w:sz="0" w:space="0" w:color="auto"/>
            <w:bottom w:val="none" w:sz="0" w:space="0" w:color="auto"/>
            <w:right w:val="none" w:sz="0" w:space="0" w:color="auto"/>
          </w:divBdr>
        </w:div>
        <w:div w:id="726490094">
          <w:marLeft w:val="576"/>
          <w:marRight w:val="0"/>
          <w:marTop w:val="115"/>
          <w:marBottom w:val="0"/>
          <w:divBdr>
            <w:top w:val="none" w:sz="0" w:space="0" w:color="auto"/>
            <w:left w:val="none" w:sz="0" w:space="0" w:color="auto"/>
            <w:bottom w:val="none" w:sz="0" w:space="0" w:color="auto"/>
            <w:right w:val="none" w:sz="0" w:space="0" w:color="auto"/>
          </w:divBdr>
        </w:div>
        <w:div w:id="878860441">
          <w:marLeft w:val="576"/>
          <w:marRight w:val="0"/>
          <w:marTop w:val="115"/>
          <w:marBottom w:val="0"/>
          <w:divBdr>
            <w:top w:val="none" w:sz="0" w:space="0" w:color="auto"/>
            <w:left w:val="none" w:sz="0" w:space="0" w:color="auto"/>
            <w:bottom w:val="none" w:sz="0" w:space="0" w:color="auto"/>
            <w:right w:val="none" w:sz="0" w:space="0" w:color="auto"/>
          </w:divBdr>
        </w:div>
        <w:div w:id="1897400156">
          <w:marLeft w:val="576"/>
          <w:marRight w:val="0"/>
          <w:marTop w:val="115"/>
          <w:marBottom w:val="0"/>
          <w:divBdr>
            <w:top w:val="none" w:sz="0" w:space="0" w:color="auto"/>
            <w:left w:val="none" w:sz="0" w:space="0" w:color="auto"/>
            <w:bottom w:val="none" w:sz="0" w:space="0" w:color="auto"/>
            <w:right w:val="none" w:sz="0" w:space="0" w:color="auto"/>
          </w:divBdr>
        </w:div>
        <w:div w:id="1079669514">
          <w:marLeft w:val="576"/>
          <w:marRight w:val="0"/>
          <w:marTop w:val="115"/>
          <w:marBottom w:val="0"/>
          <w:divBdr>
            <w:top w:val="none" w:sz="0" w:space="0" w:color="auto"/>
            <w:left w:val="none" w:sz="0" w:space="0" w:color="auto"/>
            <w:bottom w:val="none" w:sz="0" w:space="0" w:color="auto"/>
            <w:right w:val="none" w:sz="0" w:space="0" w:color="auto"/>
          </w:divBdr>
        </w:div>
      </w:divsChild>
    </w:div>
    <w:div w:id="66847035">
      <w:bodyDiv w:val="1"/>
      <w:marLeft w:val="0"/>
      <w:marRight w:val="0"/>
      <w:marTop w:val="0"/>
      <w:marBottom w:val="0"/>
      <w:divBdr>
        <w:top w:val="none" w:sz="0" w:space="0" w:color="auto"/>
        <w:left w:val="none" w:sz="0" w:space="0" w:color="auto"/>
        <w:bottom w:val="none" w:sz="0" w:space="0" w:color="auto"/>
        <w:right w:val="none" w:sz="0" w:space="0" w:color="auto"/>
      </w:divBdr>
    </w:div>
    <w:div w:id="90469292">
      <w:bodyDiv w:val="1"/>
      <w:marLeft w:val="0"/>
      <w:marRight w:val="0"/>
      <w:marTop w:val="0"/>
      <w:marBottom w:val="0"/>
      <w:divBdr>
        <w:top w:val="none" w:sz="0" w:space="0" w:color="auto"/>
        <w:left w:val="none" w:sz="0" w:space="0" w:color="auto"/>
        <w:bottom w:val="none" w:sz="0" w:space="0" w:color="auto"/>
        <w:right w:val="none" w:sz="0" w:space="0" w:color="auto"/>
      </w:divBdr>
    </w:div>
    <w:div w:id="127014507">
      <w:bodyDiv w:val="1"/>
      <w:marLeft w:val="0"/>
      <w:marRight w:val="0"/>
      <w:marTop w:val="0"/>
      <w:marBottom w:val="0"/>
      <w:divBdr>
        <w:top w:val="none" w:sz="0" w:space="0" w:color="auto"/>
        <w:left w:val="none" w:sz="0" w:space="0" w:color="auto"/>
        <w:bottom w:val="none" w:sz="0" w:space="0" w:color="auto"/>
        <w:right w:val="none" w:sz="0" w:space="0" w:color="auto"/>
      </w:divBdr>
      <w:divsChild>
        <w:div w:id="1614701812">
          <w:marLeft w:val="0"/>
          <w:marRight w:val="0"/>
          <w:marTop w:val="100"/>
          <w:marBottom w:val="100"/>
          <w:divBdr>
            <w:top w:val="dashed" w:sz="6" w:space="0" w:color="A8A8A8"/>
            <w:left w:val="none" w:sz="0" w:space="0" w:color="auto"/>
            <w:bottom w:val="none" w:sz="0" w:space="0" w:color="auto"/>
            <w:right w:val="none" w:sz="0" w:space="0" w:color="auto"/>
          </w:divBdr>
          <w:divsChild>
            <w:div w:id="827551537">
              <w:marLeft w:val="0"/>
              <w:marRight w:val="0"/>
              <w:marTop w:val="750"/>
              <w:marBottom w:val="750"/>
              <w:divBdr>
                <w:top w:val="none" w:sz="0" w:space="0" w:color="auto"/>
                <w:left w:val="none" w:sz="0" w:space="0" w:color="auto"/>
                <w:bottom w:val="none" w:sz="0" w:space="0" w:color="auto"/>
                <w:right w:val="none" w:sz="0" w:space="0" w:color="auto"/>
              </w:divBdr>
              <w:divsChild>
                <w:div w:id="85153429">
                  <w:marLeft w:val="0"/>
                  <w:marRight w:val="0"/>
                  <w:marTop w:val="0"/>
                  <w:marBottom w:val="0"/>
                  <w:divBdr>
                    <w:top w:val="none" w:sz="0" w:space="0" w:color="auto"/>
                    <w:left w:val="none" w:sz="0" w:space="0" w:color="auto"/>
                    <w:bottom w:val="none" w:sz="0" w:space="0" w:color="auto"/>
                    <w:right w:val="none" w:sz="0" w:space="0" w:color="auto"/>
                  </w:divBdr>
                  <w:divsChild>
                    <w:div w:id="576717521">
                      <w:marLeft w:val="0"/>
                      <w:marRight w:val="0"/>
                      <w:marTop w:val="0"/>
                      <w:marBottom w:val="0"/>
                      <w:divBdr>
                        <w:top w:val="none" w:sz="0" w:space="0" w:color="auto"/>
                        <w:left w:val="none" w:sz="0" w:space="0" w:color="auto"/>
                        <w:bottom w:val="none" w:sz="0" w:space="0" w:color="auto"/>
                        <w:right w:val="none" w:sz="0" w:space="0" w:color="auto"/>
                      </w:divBdr>
                      <w:divsChild>
                        <w:div w:id="2985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5594">
          <w:marLeft w:val="0"/>
          <w:marRight w:val="0"/>
          <w:marTop w:val="100"/>
          <w:marBottom w:val="100"/>
          <w:divBdr>
            <w:top w:val="dashed" w:sz="6" w:space="0" w:color="A8A8A8"/>
            <w:left w:val="none" w:sz="0" w:space="0" w:color="auto"/>
            <w:bottom w:val="none" w:sz="0" w:space="0" w:color="auto"/>
            <w:right w:val="none" w:sz="0" w:space="0" w:color="auto"/>
          </w:divBdr>
          <w:divsChild>
            <w:div w:id="272564925">
              <w:marLeft w:val="0"/>
              <w:marRight w:val="0"/>
              <w:marTop w:val="750"/>
              <w:marBottom w:val="750"/>
              <w:divBdr>
                <w:top w:val="none" w:sz="0" w:space="0" w:color="auto"/>
                <w:left w:val="none" w:sz="0" w:space="0" w:color="auto"/>
                <w:bottom w:val="none" w:sz="0" w:space="0" w:color="auto"/>
                <w:right w:val="none" w:sz="0" w:space="0" w:color="auto"/>
              </w:divBdr>
              <w:divsChild>
                <w:div w:id="1332831683">
                  <w:marLeft w:val="0"/>
                  <w:marRight w:val="0"/>
                  <w:marTop w:val="0"/>
                  <w:marBottom w:val="0"/>
                  <w:divBdr>
                    <w:top w:val="none" w:sz="0" w:space="0" w:color="auto"/>
                    <w:left w:val="none" w:sz="0" w:space="0" w:color="auto"/>
                    <w:bottom w:val="none" w:sz="0" w:space="0" w:color="auto"/>
                    <w:right w:val="none" w:sz="0" w:space="0" w:color="auto"/>
                  </w:divBdr>
                  <w:divsChild>
                    <w:div w:id="769392932">
                      <w:marLeft w:val="0"/>
                      <w:marRight w:val="0"/>
                      <w:marTop w:val="0"/>
                      <w:marBottom w:val="0"/>
                      <w:divBdr>
                        <w:top w:val="none" w:sz="0" w:space="0" w:color="auto"/>
                        <w:left w:val="none" w:sz="0" w:space="0" w:color="auto"/>
                        <w:bottom w:val="none" w:sz="0" w:space="0" w:color="auto"/>
                        <w:right w:val="none" w:sz="0" w:space="0" w:color="auto"/>
                      </w:divBdr>
                      <w:divsChild>
                        <w:div w:id="237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16401">
      <w:bodyDiv w:val="1"/>
      <w:marLeft w:val="0"/>
      <w:marRight w:val="0"/>
      <w:marTop w:val="0"/>
      <w:marBottom w:val="0"/>
      <w:divBdr>
        <w:top w:val="none" w:sz="0" w:space="0" w:color="auto"/>
        <w:left w:val="none" w:sz="0" w:space="0" w:color="auto"/>
        <w:bottom w:val="none" w:sz="0" w:space="0" w:color="auto"/>
        <w:right w:val="none" w:sz="0" w:space="0" w:color="auto"/>
      </w:divBdr>
    </w:div>
    <w:div w:id="148793251">
      <w:bodyDiv w:val="1"/>
      <w:marLeft w:val="0"/>
      <w:marRight w:val="0"/>
      <w:marTop w:val="0"/>
      <w:marBottom w:val="0"/>
      <w:divBdr>
        <w:top w:val="none" w:sz="0" w:space="0" w:color="auto"/>
        <w:left w:val="none" w:sz="0" w:space="0" w:color="auto"/>
        <w:bottom w:val="none" w:sz="0" w:space="0" w:color="auto"/>
        <w:right w:val="none" w:sz="0" w:space="0" w:color="auto"/>
      </w:divBdr>
    </w:div>
    <w:div w:id="186263734">
      <w:bodyDiv w:val="1"/>
      <w:marLeft w:val="0"/>
      <w:marRight w:val="0"/>
      <w:marTop w:val="0"/>
      <w:marBottom w:val="0"/>
      <w:divBdr>
        <w:top w:val="none" w:sz="0" w:space="0" w:color="auto"/>
        <w:left w:val="none" w:sz="0" w:space="0" w:color="auto"/>
        <w:bottom w:val="none" w:sz="0" w:space="0" w:color="auto"/>
        <w:right w:val="none" w:sz="0" w:space="0" w:color="auto"/>
      </w:divBdr>
    </w:div>
    <w:div w:id="198250377">
      <w:bodyDiv w:val="1"/>
      <w:marLeft w:val="0"/>
      <w:marRight w:val="0"/>
      <w:marTop w:val="0"/>
      <w:marBottom w:val="0"/>
      <w:divBdr>
        <w:top w:val="none" w:sz="0" w:space="0" w:color="auto"/>
        <w:left w:val="none" w:sz="0" w:space="0" w:color="auto"/>
        <w:bottom w:val="none" w:sz="0" w:space="0" w:color="auto"/>
        <w:right w:val="none" w:sz="0" w:space="0" w:color="auto"/>
      </w:divBdr>
    </w:div>
    <w:div w:id="253437329">
      <w:bodyDiv w:val="1"/>
      <w:marLeft w:val="0"/>
      <w:marRight w:val="0"/>
      <w:marTop w:val="0"/>
      <w:marBottom w:val="0"/>
      <w:divBdr>
        <w:top w:val="none" w:sz="0" w:space="0" w:color="auto"/>
        <w:left w:val="none" w:sz="0" w:space="0" w:color="auto"/>
        <w:bottom w:val="none" w:sz="0" w:space="0" w:color="auto"/>
        <w:right w:val="none" w:sz="0" w:space="0" w:color="auto"/>
      </w:divBdr>
    </w:div>
    <w:div w:id="281421088">
      <w:bodyDiv w:val="1"/>
      <w:marLeft w:val="0"/>
      <w:marRight w:val="0"/>
      <w:marTop w:val="0"/>
      <w:marBottom w:val="0"/>
      <w:divBdr>
        <w:top w:val="none" w:sz="0" w:space="0" w:color="auto"/>
        <w:left w:val="none" w:sz="0" w:space="0" w:color="auto"/>
        <w:bottom w:val="none" w:sz="0" w:space="0" w:color="auto"/>
        <w:right w:val="none" w:sz="0" w:space="0" w:color="auto"/>
      </w:divBdr>
      <w:divsChild>
        <w:div w:id="1951816879">
          <w:marLeft w:val="706"/>
          <w:marRight w:val="0"/>
          <w:marTop w:val="144"/>
          <w:marBottom w:val="0"/>
          <w:divBdr>
            <w:top w:val="none" w:sz="0" w:space="0" w:color="auto"/>
            <w:left w:val="none" w:sz="0" w:space="0" w:color="auto"/>
            <w:bottom w:val="none" w:sz="0" w:space="0" w:color="auto"/>
            <w:right w:val="none" w:sz="0" w:space="0" w:color="auto"/>
          </w:divBdr>
        </w:div>
        <w:div w:id="1437366871">
          <w:marLeft w:val="706"/>
          <w:marRight w:val="0"/>
          <w:marTop w:val="144"/>
          <w:marBottom w:val="0"/>
          <w:divBdr>
            <w:top w:val="none" w:sz="0" w:space="0" w:color="auto"/>
            <w:left w:val="none" w:sz="0" w:space="0" w:color="auto"/>
            <w:bottom w:val="none" w:sz="0" w:space="0" w:color="auto"/>
            <w:right w:val="none" w:sz="0" w:space="0" w:color="auto"/>
          </w:divBdr>
        </w:div>
      </w:divsChild>
    </w:div>
    <w:div w:id="315843675">
      <w:bodyDiv w:val="1"/>
      <w:marLeft w:val="0"/>
      <w:marRight w:val="0"/>
      <w:marTop w:val="0"/>
      <w:marBottom w:val="0"/>
      <w:divBdr>
        <w:top w:val="none" w:sz="0" w:space="0" w:color="auto"/>
        <w:left w:val="none" w:sz="0" w:space="0" w:color="auto"/>
        <w:bottom w:val="none" w:sz="0" w:space="0" w:color="auto"/>
        <w:right w:val="none" w:sz="0" w:space="0" w:color="auto"/>
      </w:divBdr>
    </w:div>
    <w:div w:id="330837634">
      <w:bodyDiv w:val="1"/>
      <w:marLeft w:val="0"/>
      <w:marRight w:val="0"/>
      <w:marTop w:val="0"/>
      <w:marBottom w:val="0"/>
      <w:divBdr>
        <w:top w:val="none" w:sz="0" w:space="0" w:color="auto"/>
        <w:left w:val="none" w:sz="0" w:space="0" w:color="auto"/>
        <w:bottom w:val="none" w:sz="0" w:space="0" w:color="auto"/>
        <w:right w:val="none" w:sz="0" w:space="0" w:color="auto"/>
      </w:divBdr>
    </w:div>
    <w:div w:id="348412154">
      <w:bodyDiv w:val="1"/>
      <w:marLeft w:val="0"/>
      <w:marRight w:val="0"/>
      <w:marTop w:val="0"/>
      <w:marBottom w:val="0"/>
      <w:divBdr>
        <w:top w:val="none" w:sz="0" w:space="0" w:color="auto"/>
        <w:left w:val="none" w:sz="0" w:space="0" w:color="auto"/>
        <w:bottom w:val="none" w:sz="0" w:space="0" w:color="auto"/>
        <w:right w:val="none" w:sz="0" w:space="0" w:color="auto"/>
      </w:divBdr>
    </w:div>
    <w:div w:id="395468958">
      <w:bodyDiv w:val="1"/>
      <w:marLeft w:val="0"/>
      <w:marRight w:val="0"/>
      <w:marTop w:val="0"/>
      <w:marBottom w:val="0"/>
      <w:divBdr>
        <w:top w:val="none" w:sz="0" w:space="0" w:color="auto"/>
        <w:left w:val="none" w:sz="0" w:space="0" w:color="auto"/>
        <w:bottom w:val="none" w:sz="0" w:space="0" w:color="auto"/>
        <w:right w:val="none" w:sz="0" w:space="0" w:color="auto"/>
      </w:divBdr>
    </w:div>
    <w:div w:id="536509613">
      <w:bodyDiv w:val="1"/>
      <w:marLeft w:val="0"/>
      <w:marRight w:val="0"/>
      <w:marTop w:val="0"/>
      <w:marBottom w:val="0"/>
      <w:divBdr>
        <w:top w:val="none" w:sz="0" w:space="0" w:color="auto"/>
        <w:left w:val="none" w:sz="0" w:space="0" w:color="auto"/>
        <w:bottom w:val="none" w:sz="0" w:space="0" w:color="auto"/>
        <w:right w:val="none" w:sz="0" w:space="0" w:color="auto"/>
      </w:divBdr>
    </w:div>
    <w:div w:id="542449029">
      <w:bodyDiv w:val="1"/>
      <w:marLeft w:val="0"/>
      <w:marRight w:val="0"/>
      <w:marTop w:val="0"/>
      <w:marBottom w:val="0"/>
      <w:divBdr>
        <w:top w:val="none" w:sz="0" w:space="0" w:color="auto"/>
        <w:left w:val="none" w:sz="0" w:space="0" w:color="auto"/>
        <w:bottom w:val="none" w:sz="0" w:space="0" w:color="auto"/>
        <w:right w:val="none" w:sz="0" w:space="0" w:color="auto"/>
      </w:divBdr>
    </w:div>
    <w:div w:id="589580019">
      <w:bodyDiv w:val="1"/>
      <w:marLeft w:val="0"/>
      <w:marRight w:val="0"/>
      <w:marTop w:val="0"/>
      <w:marBottom w:val="0"/>
      <w:divBdr>
        <w:top w:val="none" w:sz="0" w:space="0" w:color="auto"/>
        <w:left w:val="none" w:sz="0" w:space="0" w:color="auto"/>
        <w:bottom w:val="none" w:sz="0" w:space="0" w:color="auto"/>
        <w:right w:val="none" w:sz="0" w:space="0" w:color="auto"/>
      </w:divBdr>
      <w:divsChild>
        <w:div w:id="1355885229">
          <w:marLeft w:val="0"/>
          <w:marRight w:val="0"/>
          <w:marTop w:val="115"/>
          <w:marBottom w:val="0"/>
          <w:divBdr>
            <w:top w:val="none" w:sz="0" w:space="0" w:color="auto"/>
            <w:left w:val="none" w:sz="0" w:space="0" w:color="auto"/>
            <w:bottom w:val="none" w:sz="0" w:space="0" w:color="auto"/>
            <w:right w:val="none" w:sz="0" w:space="0" w:color="auto"/>
          </w:divBdr>
        </w:div>
        <w:div w:id="1362897668">
          <w:marLeft w:val="0"/>
          <w:marRight w:val="0"/>
          <w:marTop w:val="115"/>
          <w:marBottom w:val="0"/>
          <w:divBdr>
            <w:top w:val="none" w:sz="0" w:space="0" w:color="auto"/>
            <w:left w:val="none" w:sz="0" w:space="0" w:color="auto"/>
            <w:bottom w:val="none" w:sz="0" w:space="0" w:color="auto"/>
            <w:right w:val="none" w:sz="0" w:space="0" w:color="auto"/>
          </w:divBdr>
        </w:div>
        <w:div w:id="1287007733">
          <w:marLeft w:val="0"/>
          <w:marRight w:val="0"/>
          <w:marTop w:val="115"/>
          <w:marBottom w:val="0"/>
          <w:divBdr>
            <w:top w:val="none" w:sz="0" w:space="0" w:color="auto"/>
            <w:left w:val="none" w:sz="0" w:space="0" w:color="auto"/>
            <w:bottom w:val="none" w:sz="0" w:space="0" w:color="auto"/>
            <w:right w:val="none" w:sz="0" w:space="0" w:color="auto"/>
          </w:divBdr>
        </w:div>
      </w:divsChild>
    </w:div>
    <w:div w:id="609356089">
      <w:bodyDiv w:val="1"/>
      <w:marLeft w:val="0"/>
      <w:marRight w:val="0"/>
      <w:marTop w:val="0"/>
      <w:marBottom w:val="0"/>
      <w:divBdr>
        <w:top w:val="none" w:sz="0" w:space="0" w:color="auto"/>
        <w:left w:val="none" w:sz="0" w:space="0" w:color="auto"/>
        <w:bottom w:val="none" w:sz="0" w:space="0" w:color="auto"/>
        <w:right w:val="none" w:sz="0" w:space="0" w:color="auto"/>
      </w:divBdr>
      <w:divsChild>
        <w:div w:id="1904945259">
          <w:marLeft w:val="576"/>
          <w:marRight w:val="0"/>
          <w:marTop w:val="115"/>
          <w:marBottom w:val="0"/>
          <w:divBdr>
            <w:top w:val="none" w:sz="0" w:space="0" w:color="auto"/>
            <w:left w:val="none" w:sz="0" w:space="0" w:color="auto"/>
            <w:bottom w:val="none" w:sz="0" w:space="0" w:color="auto"/>
            <w:right w:val="none" w:sz="0" w:space="0" w:color="auto"/>
          </w:divBdr>
        </w:div>
      </w:divsChild>
    </w:div>
    <w:div w:id="627708173">
      <w:bodyDiv w:val="1"/>
      <w:marLeft w:val="0"/>
      <w:marRight w:val="0"/>
      <w:marTop w:val="0"/>
      <w:marBottom w:val="0"/>
      <w:divBdr>
        <w:top w:val="none" w:sz="0" w:space="0" w:color="auto"/>
        <w:left w:val="none" w:sz="0" w:space="0" w:color="auto"/>
        <w:bottom w:val="none" w:sz="0" w:space="0" w:color="auto"/>
        <w:right w:val="none" w:sz="0" w:space="0" w:color="auto"/>
      </w:divBdr>
      <w:divsChild>
        <w:div w:id="868025879">
          <w:marLeft w:val="576"/>
          <w:marRight w:val="0"/>
          <w:marTop w:val="115"/>
          <w:marBottom w:val="0"/>
          <w:divBdr>
            <w:top w:val="none" w:sz="0" w:space="0" w:color="auto"/>
            <w:left w:val="none" w:sz="0" w:space="0" w:color="auto"/>
            <w:bottom w:val="none" w:sz="0" w:space="0" w:color="auto"/>
            <w:right w:val="none" w:sz="0" w:space="0" w:color="auto"/>
          </w:divBdr>
        </w:div>
      </w:divsChild>
    </w:div>
    <w:div w:id="644116969">
      <w:bodyDiv w:val="1"/>
      <w:marLeft w:val="0"/>
      <w:marRight w:val="0"/>
      <w:marTop w:val="0"/>
      <w:marBottom w:val="0"/>
      <w:divBdr>
        <w:top w:val="none" w:sz="0" w:space="0" w:color="auto"/>
        <w:left w:val="none" w:sz="0" w:space="0" w:color="auto"/>
        <w:bottom w:val="none" w:sz="0" w:space="0" w:color="auto"/>
        <w:right w:val="none" w:sz="0" w:space="0" w:color="auto"/>
      </w:divBdr>
    </w:div>
    <w:div w:id="673458985">
      <w:bodyDiv w:val="1"/>
      <w:marLeft w:val="0"/>
      <w:marRight w:val="0"/>
      <w:marTop w:val="0"/>
      <w:marBottom w:val="0"/>
      <w:divBdr>
        <w:top w:val="none" w:sz="0" w:space="0" w:color="auto"/>
        <w:left w:val="none" w:sz="0" w:space="0" w:color="auto"/>
        <w:bottom w:val="none" w:sz="0" w:space="0" w:color="auto"/>
        <w:right w:val="none" w:sz="0" w:space="0" w:color="auto"/>
      </w:divBdr>
    </w:div>
    <w:div w:id="774592743">
      <w:bodyDiv w:val="1"/>
      <w:marLeft w:val="0"/>
      <w:marRight w:val="0"/>
      <w:marTop w:val="0"/>
      <w:marBottom w:val="0"/>
      <w:divBdr>
        <w:top w:val="none" w:sz="0" w:space="0" w:color="auto"/>
        <w:left w:val="none" w:sz="0" w:space="0" w:color="auto"/>
        <w:bottom w:val="none" w:sz="0" w:space="0" w:color="auto"/>
        <w:right w:val="none" w:sz="0" w:space="0" w:color="auto"/>
      </w:divBdr>
    </w:div>
    <w:div w:id="789779962">
      <w:bodyDiv w:val="1"/>
      <w:marLeft w:val="0"/>
      <w:marRight w:val="0"/>
      <w:marTop w:val="0"/>
      <w:marBottom w:val="0"/>
      <w:divBdr>
        <w:top w:val="none" w:sz="0" w:space="0" w:color="auto"/>
        <w:left w:val="none" w:sz="0" w:space="0" w:color="auto"/>
        <w:bottom w:val="none" w:sz="0" w:space="0" w:color="auto"/>
        <w:right w:val="none" w:sz="0" w:space="0" w:color="auto"/>
      </w:divBdr>
      <w:divsChild>
        <w:div w:id="870992370">
          <w:marLeft w:val="576"/>
          <w:marRight w:val="0"/>
          <w:marTop w:val="72"/>
          <w:marBottom w:val="0"/>
          <w:divBdr>
            <w:top w:val="none" w:sz="0" w:space="0" w:color="auto"/>
            <w:left w:val="none" w:sz="0" w:space="0" w:color="auto"/>
            <w:bottom w:val="none" w:sz="0" w:space="0" w:color="auto"/>
            <w:right w:val="none" w:sz="0" w:space="0" w:color="auto"/>
          </w:divBdr>
        </w:div>
        <w:div w:id="1189948220">
          <w:marLeft w:val="576"/>
          <w:marRight w:val="0"/>
          <w:marTop w:val="72"/>
          <w:marBottom w:val="0"/>
          <w:divBdr>
            <w:top w:val="none" w:sz="0" w:space="0" w:color="auto"/>
            <w:left w:val="none" w:sz="0" w:space="0" w:color="auto"/>
            <w:bottom w:val="none" w:sz="0" w:space="0" w:color="auto"/>
            <w:right w:val="none" w:sz="0" w:space="0" w:color="auto"/>
          </w:divBdr>
        </w:div>
      </w:divsChild>
    </w:div>
    <w:div w:id="795608451">
      <w:bodyDiv w:val="1"/>
      <w:marLeft w:val="0"/>
      <w:marRight w:val="0"/>
      <w:marTop w:val="0"/>
      <w:marBottom w:val="0"/>
      <w:divBdr>
        <w:top w:val="none" w:sz="0" w:space="0" w:color="auto"/>
        <w:left w:val="none" w:sz="0" w:space="0" w:color="auto"/>
        <w:bottom w:val="none" w:sz="0" w:space="0" w:color="auto"/>
        <w:right w:val="none" w:sz="0" w:space="0" w:color="auto"/>
      </w:divBdr>
    </w:div>
    <w:div w:id="797459336">
      <w:bodyDiv w:val="1"/>
      <w:marLeft w:val="0"/>
      <w:marRight w:val="0"/>
      <w:marTop w:val="0"/>
      <w:marBottom w:val="0"/>
      <w:divBdr>
        <w:top w:val="none" w:sz="0" w:space="0" w:color="auto"/>
        <w:left w:val="none" w:sz="0" w:space="0" w:color="auto"/>
        <w:bottom w:val="none" w:sz="0" w:space="0" w:color="auto"/>
        <w:right w:val="none" w:sz="0" w:space="0" w:color="auto"/>
      </w:divBdr>
    </w:div>
    <w:div w:id="800877291">
      <w:bodyDiv w:val="1"/>
      <w:marLeft w:val="0"/>
      <w:marRight w:val="0"/>
      <w:marTop w:val="0"/>
      <w:marBottom w:val="0"/>
      <w:divBdr>
        <w:top w:val="none" w:sz="0" w:space="0" w:color="auto"/>
        <w:left w:val="none" w:sz="0" w:space="0" w:color="auto"/>
        <w:bottom w:val="none" w:sz="0" w:space="0" w:color="auto"/>
        <w:right w:val="none" w:sz="0" w:space="0" w:color="auto"/>
      </w:divBdr>
    </w:div>
    <w:div w:id="852454097">
      <w:bodyDiv w:val="1"/>
      <w:marLeft w:val="0"/>
      <w:marRight w:val="0"/>
      <w:marTop w:val="0"/>
      <w:marBottom w:val="0"/>
      <w:divBdr>
        <w:top w:val="none" w:sz="0" w:space="0" w:color="auto"/>
        <w:left w:val="none" w:sz="0" w:space="0" w:color="auto"/>
        <w:bottom w:val="none" w:sz="0" w:space="0" w:color="auto"/>
        <w:right w:val="none" w:sz="0" w:space="0" w:color="auto"/>
      </w:divBdr>
    </w:div>
    <w:div w:id="890308536">
      <w:bodyDiv w:val="1"/>
      <w:marLeft w:val="0"/>
      <w:marRight w:val="0"/>
      <w:marTop w:val="0"/>
      <w:marBottom w:val="0"/>
      <w:divBdr>
        <w:top w:val="none" w:sz="0" w:space="0" w:color="auto"/>
        <w:left w:val="none" w:sz="0" w:space="0" w:color="auto"/>
        <w:bottom w:val="none" w:sz="0" w:space="0" w:color="auto"/>
        <w:right w:val="none" w:sz="0" w:space="0" w:color="auto"/>
      </w:divBdr>
    </w:div>
    <w:div w:id="942684030">
      <w:bodyDiv w:val="1"/>
      <w:marLeft w:val="0"/>
      <w:marRight w:val="0"/>
      <w:marTop w:val="0"/>
      <w:marBottom w:val="0"/>
      <w:divBdr>
        <w:top w:val="none" w:sz="0" w:space="0" w:color="auto"/>
        <w:left w:val="none" w:sz="0" w:space="0" w:color="auto"/>
        <w:bottom w:val="none" w:sz="0" w:space="0" w:color="auto"/>
        <w:right w:val="none" w:sz="0" w:space="0" w:color="auto"/>
      </w:divBdr>
    </w:div>
    <w:div w:id="1019963004">
      <w:bodyDiv w:val="1"/>
      <w:marLeft w:val="0"/>
      <w:marRight w:val="0"/>
      <w:marTop w:val="0"/>
      <w:marBottom w:val="0"/>
      <w:divBdr>
        <w:top w:val="none" w:sz="0" w:space="0" w:color="auto"/>
        <w:left w:val="none" w:sz="0" w:space="0" w:color="auto"/>
        <w:bottom w:val="none" w:sz="0" w:space="0" w:color="auto"/>
        <w:right w:val="none" w:sz="0" w:space="0" w:color="auto"/>
      </w:divBdr>
      <w:divsChild>
        <w:div w:id="1700424002">
          <w:marLeft w:val="1109"/>
          <w:marRight w:val="0"/>
          <w:marTop w:val="106"/>
          <w:marBottom w:val="0"/>
          <w:divBdr>
            <w:top w:val="none" w:sz="0" w:space="0" w:color="auto"/>
            <w:left w:val="none" w:sz="0" w:space="0" w:color="auto"/>
            <w:bottom w:val="none" w:sz="0" w:space="0" w:color="auto"/>
            <w:right w:val="none" w:sz="0" w:space="0" w:color="auto"/>
          </w:divBdr>
        </w:div>
        <w:div w:id="1533111448">
          <w:marLeft w:val="1109"/>
          <w:marRight w:val="0"/>
          <w:marTop w:val="106"/>
          <w:marBottom w:val="0"/>
          <w:divBdr>
            <w:top w:val="none" w:sz="0" w:space="0" w:color="auto"/>
            <w:left w:val="none" w:sz="0" w:space="0" w:color="auto"/>
            <w:bottom w:val="none" w:sz="0" w:space="0" w:color="auto"/>
            <w:right w:val="none" w:sz="0" w:space="0" w:color="auto"/>
          </w:divBdr>
        </w:div>
      </w:divsChild>
    </w:div>
    <w:div w:id="1038629404">
      <w:bodyDiv w:val="1"/>
      <w:marLeft w:val="0"/>
      <w:marRight w:val="0"/>
      <w:marTop w:val="0"/>
      <w:marBottom w:val="0"/>
      <w:divBdr>
        <w:top w:val="none" w:sz="0" w:space="0" w:color="auto"/>
        <w:left w:val="none" w:sz="0" w:space="0" w:color="auto"/>
        <w:bottom w:val="none" w:sz="0" w:space="0" w:color="auto"/>
        <w:right w:val="none" w:sz="0" w:space="0" w:color="auto"/>
      </w:divBdr>
    </w:div>
    <w:div w:id="1045060873">
      <w:bodyDiv w:val="1"/>
      <w:marLeft w:val="0"/>
      <w:marRight w:val="0"/>
      <w:marTop w:val="0"/>
      <w:marBottom w:val="0"/>
      <w:divBdr>
        <w:top w:val="none" w:sz="0" w:space="0" w:color="auto"/>
        <w:left w:val="none" w:sz="0" w:space="0" w:color="auto"/>
        <w:bottom w:val="none" w:sz="0" w:space="0" w:color="auto"/>
        <w:right w:val="none" w:sz="0" w:space="0" w:color="auto"/>
      </w:divBdr>
    </w:div>
    <w:div w:id="1063138496">
      <w:bodyDiv w:val="1"/>
      <w:marLeft w:val="0"/>
      <w:marRight w:val="0"/>
      <w:marTop w:val="0"/>
      <w:marBottom w:val="0"/>
      <w:divBdr>
        <w:top w:val="none" w:sz="0" w:space="0" w:color="auto"/>
        <w:left w:val="none" w:sz="0" w:space="0" w:color="auto"/>
        <w:bottom w:val="none" w:sz="0" w:space="0" w:color="auto"/>
        <w:right w:val="none" w:sz="0" w:space="0" w:color="auto"/>
      </w:divBdr>
    </w:div>
    <w:div w:id="1081482889">
      <w:bodyDiv w:val="1"/>
      <w:marLeft w:val="0"/>
      <w:marRight w:val="0"/>
      <w:marTop w:val="0"/>
      <w:marBottom w:val="0"/>
      <w:divBdr>
        <w:top w:val="none" w:sz="0" w:space="0" w:color="auto"/>
        <w:left w:val="none" w:sz="0" w:space="0" w:color="auto"/>
        <w:bottom w:val="none" w:sz="0" w:space="0" w:color="auto"/>
        <w:right w:val="none" w:sz="0" w:space="0" w:color="auto"/>
      </w:divBdr>
    </w:div>
    <w:div w:id="1086267120">
      <w:bodyDiv w:val="1"/>
      <w:marLeft w:val="0"/>
      <w:marRight w:val="0"/>
      <w:marTop w:val="0"/>
      <w:marBottom w:val="0"/>
      <w:divBdr>
        <w:top w:val="none" w:sz="0" w:space="0" w:color="auto"/>
        <w:left w:val="none" w:sz="0" w:space="0" w:color="auto"/>
        <w:bottom w:val="none" w:sz="0" w:space="0" w:color="auto"/>
        <w:right w:val="none" w:sz="0" w:space="0" w:color="auto"/>
      </w:divBdr>
    </w:div>
    <w:div w:id="1182165641">
      <w:bodyDiv w:val="1"/>
      <w:marLeft w:val="0"/>
      <w:marRight w:val="0"/>
      <w:marTop w:val="0"/>
      <w:marBottom w:val="0"/>
      <w:divBdr>
        <w:top w:val="none" w:sz="0" w:space="0" w:color="auto"/>
        <w:left w:val="none" w:sz="0" w:space="0" w:color="auto"/>
        <w:bottom w:val="none" w:sz="0" w:space="0" w:color="auto"/>
        <w:right w:val="none" w:sz="0" w:space="0" w:color="auto"/>
      </w:divBdr>
    </w:div>
    <w:div w:id="1200361518">
      <w:bodyDiv w:val="1"/>
      <w:marLeft w:val="0"/>
      <w:marRight w:val="0"/>
      <w:marTop w:val="0"/>
      <w:marBottom w:val="0"/>
      <w:divBdr>
        <w:top w:val="none" w:sz="0" w:space="0" w:color="auto"/>
        <w:left w:val="none" w:sz="0" w:space="0" w:color="auto"/>
        <w:bottom w:val="none" w:sz="0" w:space="0" w:color="auto"/>
        <w:right w:val="none" w:sz="0" w:space="0" w:color="auto"/>
      </w:divBdr>
    </w:div>
    <w:div w:id="1211845015">
      <w:bodyDiv w:val="1"/>
      <w:marLeft w:val="0"/>
      <w:marRight w:val="0"/>
      <w:marTop w:val="0"/>
      <w:marBottom w:val="0"/>
      <w:divBdr>
        <w:top w:val="none" w:sz="0" w:space="0" w:color="auto"/>
        <w:left w:val="none" w:sz="0" w:space="0" w:color="auto"/>
        <w:bottom w:val="none" w:sz="0" w:space="0" w:color="auto"/>
        <w:right w:val="none" w:sz="0" w:space="0" w:color="auto"/>
      </w:divBdr>
    </w:div>
    <w:div w:id="1317034656">
      <w:bodyDiv w:val="1"/>
      <w:marLeft w:val="0"/>
      <w:marRight w:val="0"/>
      <w:marTop w:val="0"/>
      <w:marBottom w:val="0"/>
      <w:divBdr>
        <w:top w:val="none" w:sz="0" w:space="0" w:color="auto"/>
        <w:left w:val="none" w:sz="0" w:space="0" w:color="auto"/>
        <w:bottom w:val="none" w:sz="0" w:space="0" w:color="auto"/>
        <w:right w:val="none" w:sz="0" w:space="0" w:color="auto"/>
      </w:divBdr>
    </w:div>
    <w:div w:id="1477794277">
      <w:bodyDiv w:val="1"/>
      <w:marLeft w:val="0"/>
      <w:marRight w:val="0"/>
      <w:marTop w:val="0"/>
      <w:marBottom w:val="0"/>
      <w:divBdr>
        <w:top w:val="none" w:sz="0" w:space="0" w:color="auto"/>
        <w:left w:val="none" w:sz="0" w:space="0" w:color="auto"/>
        <w:bottom w:val="none" w:sz="0" w:space="0" w:color="auto"/>
        <w:right w:val="none" w:sz="0" w:space="0" w:color="auto"/>
      </w:divBdr>
    </w:div>
    <w:div w:id="1518345435">
      <w:bodyDiv w:val="1"/>
      <w:marLeft w:val="0"/>
      <w:marRight w:val="0"/>
      <w:marTop w:val="0"/>
      <w:marBottom w:val="0"/>
      <w:divBdr>
        <w:top w:val="none" w:sz="0" w:space="0" w:color="auto"/>
        <w:left w:val="none" w:sz="0" w:space="0" w:color="auto"/>
        <w:bottom w:val="none" w:sz="0" w:space="0" w:color="auto"/>
        <w:right w:val="none" w:sz="0" w:space="0" w:color="auto"/>
      </w:divBdr>
      <w:divsChild>
        <w:div w:id="570621991">
          <w:marLeft w:val="0"/>
          <w:marRight w:val="0"/>
          <w:marTop w:val="0"/>
          <w:marBottom w:val="0"/>
          <w:divBdr>
            <w:top w:val="single" w:sz="6" w:space="4" w:color="auto"/>
            <w:left w:val="single" w:sz="6" w:space="4" w:color="auto"/>
            <w:bottom w:val="single" w:sz="6" w:space="4" w:color="auto"/>
            <w:right w:val="single" w:sz="6" w:space="4" w:color="auto"/>
          </w:divBdr>
          <w:divsChild>
            <w:div w:id="32078220">
              <w:marLeft w:val="0"/>
              <w:marRight w:val="0"/>
              <w:marTop w:val="0"/>
              <w:marBottom w:val="0"/>
              <w:divBdr>
                <w:top w:val="none" w:sz="0" w:space="0" w:color="auto"/>
                <w:left w:val="none" w:sz="0" w:space="0" w:color="auto"/>
                <w:bottom w:val="none" w:sz="0" w:space="0" w:color="auto"/>
                <w:right w:val="none" w:sz="0" w:space="0" w:color="auto"/>
              </w:divBdr>
              <w:divsChild>
                <w:div w:id="12322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230">
          <w:marLeft w:val="0"/>
          <w:marRight w:val="0"/>
          <w:marTop w:val="0"/>
          <w:marBottom w:val="0"/>
          <w:divBdr>
            <w:top w:val="single" w:sz="6" w:space="4" w:color="auto"/>
            <w:left w:val="single" w:sz="6" w:space="4" w:color="auto"/>
            <w:bottom w:val="single" w:sz="6" w:space="4" w:color="auto"/>
            <w:right w:val="single" w:sz="6" w:space="4" w:color="auto"/>
          </w:divBdr>
          <w:divsChild>
            <w:div w:id="1091316537">
              <w:marLeft w:val="0"/>
              <w:marRight w:val="0"/>
              <w:marTop w:val="0"/>
              <w:marBottom w:val="0"/>
              <w:divBdr>
                <w:top w:val="none" w:sz="0" w:space="0" w:color="auto"/>
                <w:left w:val="none" w:sz="0" w:space="0" w:color="auto"/>
                <w:bottom w:val="none" w:sz="0" w:space="0" w:color="auto"/>
                <w:right w:val="none" w:sz="0" w:space="0" w:color="auto"/>
              </w:divBdr>
              <w:divsChild>
                <w:div w:id="150578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1180">
          <w:marLeft w:val="0"/>
          <w:marRight w:val="0"/>
          <w:marTop w:val="0"/>
          <w:marBottom w:val="0"/>
          <w:divBdr>
            <w:top w:val="single" w:sz="6" w:space="4" w:color="auto"/>
            <w:left w:val="single" w:sz="6" w:space="4" w:color="auto"/>
            <w:bottom w:val="single" w:sz="6" w:space="4" w:color="auto"/>
            <w:right w:val="single" w:sz="6" w:space="4" w:color="auto"/>
          </w:divBdr>
          <w:divsChild>
            <w:div w:id="1574969031">
              <w:marLeft w:val="0"/>
              <w:marRight w:val="0"/>
              <w:marTop w:val="0"/>
              <w:marBottom w:val="0"/>
              <w:divBdr>
                <w:top w:val="none" w:sz="0" w:space="0" w:color="auto"/>
                <w:left w:val="none" w:sz="0" w:space="0" w:color="auto"/>
                <w:bottom w:val="none" w:sz="0" w:space="0" w:color="auto"/>
                <w:right w:val="none" w:sz="0" w:space="0" w:color="auto"/>
              </w:divBdr>
              <w:divsChild>
                <w:div w:id="5480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0342">
          <w:marLeft w:val="0"/>
          <w:marRight w:val="0"/>
          <w:marTop w:val="0"/>
          <w:marBottom w:val="0"/>
          <w:divBdr>
            <w:top w:val="single" w:sz="6" w:space="4" w:color="auto"/>
            <w:left w:val="single" w:sz="6" w:space="4" w:color="auto"/>
            <w:bottom w:val="single" w:sz="6" w:space="4" w:color="auto"/>
            <w:right w:val="single" w:sz="6" w:space="4" w:color="auto"/>
          </w:divBdr>
          <w:divsChild>
            <w:div w:id="521894196">
              <w:marLeft w:val="0"/>
              <w:marRight w:val="0"/>
              <w:marTop w:val="0"/>
              <w:marBottom w:val="0"/>
              <w:divBdr>
                <w:top w:val="none" w:sz="0" w:space="0" w:color="auto"/>
                <w:left w:val="none" w:sz="0" w:space="0" w:color="auto"/>
                <w:bottom w:val="none" w:sz="0" w:space="0" w:color="auto"/>
                <w:right w:val="none" w:sz="0" w:space="0" w:color="auto"/>
              </w:divBdr>
              <w:divsChild>
                <w:div w:id="17860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757059">
      <w:bodyDiv w:val="1"/>
      <w:marLeft w:val="0"/>
      <w:marRight w:val="0"/>
      <w:marTop w:val="0"/>
      <w:marBottom w:val="0"/>
      <w:divBdr>
        <w:top w:val="none" w:sz="0" w:space="0" w:color="auto"/>
        <w:left w:val="none" w:sz="0" w:space="0" w:color="auto"/>
        <w:bottom w:val="none" w:sz="0" w:space="0" w:color="auto"/>
        <w:right w:val="none" w:sz="0" w:space="0" w:color="auto"/>
      </w:divBdr>
    </w:div>
    <w:div w:id="1613587742">
      <w:bodyDiv w:val="1"/>
      <w:marLeft w:val="0"/>
      <w:marRight w:val="0"/>
      <w:marTop w:val="0"/>
      <w:marBottom w:val="0"/>
      <w:divBdr>
        <w:top w:val="none" w:sz="0" w:space="0" w:color="auto"/>
        <w:left w:val="none" w:sz="0" w:space="0" w:color="auto"/>
        <w:bottom w:val="none" w:sz="0" w:space="0" w:color="auto"/>
        <w:right w:val="none" w:sz="0" w:space="0" w:color="auto"/>
      </w:divBdr>
    </w:div>
    <w:div w:id="1631201336">
      <w:bodyDiv w:val="1"/>
      <w:marLeft w:val="0"/>
      <w:marRight w:val="0"/>
      <w:marTop w:val="0"/>
      <w:marBottom w:val="0"/>
      <w:divBdr>
        <w:top w:val="none" w:sz="0" w:space="0" w:color="auto"/>
        <w:left w:val="none" w:sz="0" w:space="0" w:color="auto"/>
        <w:bottom w:val="none" w:sz="0" w:space="0" w:color="auto"/>
        <w:right w:val="none" w:sz="0" w:space="0" w:color="auto"/>
      </w:divBdr>
    </w:div>
    <w:div w:id="1735884161">
      <w:bodyDiv w:val="1"/>
      <w:marLeft w:val="0"/>
      <w:marRight w:val="0"/>
      <w:marTop w:val="0"/>
      <w:marBottom w:val="0"/>
      <w:divBdr>
        <w:top w:val="none" w:sz="0" w:space="0" w:color="auto"/>
        <w:left w:val="none" w:sz="0" w:space="0" w:color="auto"/>
        <w:bottom w:val="none" w:sz="0" w:space="0" w:color="auto"/>
        <w:right w:val="none" w:sz="0" w:space="0" w:color="auto"/>
      </w:divBdr>
    </w:div>
    <w:div w:id="1801460493">
      <w:bodyDiv w:val="1"/>
      <w:marLeft w:val="0"/>
      <w:marRight w:val="0"/>
      <w:marTop w:val="0"/>
      <w:marBottom w:val="0"/>
      <w:divBdr>
        <w:top w:val="none" w:sz="0" w:space="0" w:color="auto"/>
        <w:left w:val="none" w:sz="0" w:space="0" w:color="auto"/>
        <w:bottom w:val="none" w:sz="0" w:space="0" w:color="auto"/>
        <w:right w:val="none" w:sz="0" w:space="0" w:color="auto"/>
      </w:divBdr>
    </w:div>
    <w:div w:id="1879387837">
      <w:bodyDiv w:val="1"/>
      <w:marLeft w:val="0"/>
      <w:marRight w:val="0"/>
      <w:marTop w:val="0"/>
      <w:marBottom w:val="0"/>
      <w:divBdr>
        <w:top w:val="none" w:sz="0" w:space="0" w:color="auto"/>
        <w:left w:val="none" w:sz="0" w:space="0" w:color="auto"/>
        <w:bottom w:val="none" w:sz="0" w:space="0" w:color="auto"/>
        <w:right w:val="none" w:sz="0" w:space="0" w:color="auto"/>
      </w:divBdr>
    </w:div>
    <w:div w:id="1968005262">
      <w:bodyDiv w:val="1"/>
      <w:marLeft w:val="0"/>
      <w:marRight w:val="0"/>
      <w:marTop w:val="0"/>
      <w:marBottom w:val="0"/>
      <w:divBdr>
        <w:top w:val="none" w:sz="0" w:space="0" w:color="auto"/>
        <w:left w:val="none" w:sz="0" w:space="0" w:color="auto"/>
        <w:bottom w:val="none" w:sz="0" w:space="0" w:color="auto"/>
        <w:right w:val="none" w:sz="0" w:space="0" w:color="auto"/>
      </w:divBdr>
    </w:div>
    <w:div w:id="1974169412">
      <w:bodyDiv w:val="1"/>
      <w:marLeft w:val="0"/>
      <w:marRight w:val="0"/>
      <w:marTop w:val="0"/>
      <w:marBottom w:val="0"/>
      <w:divBdr>
        <w:top w:val="none" w:sz="0" w:space="0" w:color="auto"/>
        <w:left w:val="none" w:sz="0" w:space="0" w:color="auto"/>
        <w:bottom w:val="none" w:sz="0" w:space="0" w:color="auto"/>
        <w:right w:val="none" w:sz="0" w:space="0" w:color="auto"/>
      </w:divBdr>
    </w:div>
    <w:div w:id="1996377251">
      <w:bodyDiv w:val="1"/>
      <w:marLeft w:val="0"/>
      <w:marRight w:val="0"/>
      <w:marTop w:val="0"/>
      <w:marBottom w:val="0"/>
      <w:divBdr>
        <w:top w:val="none" w:sz="0" w:space="0" w:color="auto"/>
        <w:left w:val="none" w:sz="0" w:space="0" w:color="auto"/>
        <w:bottom w:val="none" w:sz="0" w:space="0" w:color="auto"/>
        <w:right w:val="none" w:sz="0" w:space="0" w:color="auto"/>
      </w:divBdr>
      <w:divsChild>
        <w:div w:id="2124181888">
          <w:marLeft w:val="576"/>
          <w:marRight w:val="0"/>
          <w:marTop w:val="115"/>
          <w:marBottom w:val="0"/>
          <w:divBdr>
            <w:top w:val="none" w:sz="0" w:space="0" w:color="auto"/>
            <w:left w:val="none" w:sz="0" w:space="0" w:color="auto"/>
            <w:bottom w:val="none" w:sz="0" w:space="0" w:color="auto"/>
            <w:right w:val="none" w:sz="0" w:space="0" w:color="auto"/>
          </w:divBdr>
        </w:div>
      </w:divsChild>
    </w:div>
    <w:div w:id="2081363773">
      <w:bodyDiv w:val="1"/>
      <w:marLeft w:val="0"/>
      <w:marRight w:val="0"/>
      <w:marTop w:val="0"/>
      <w:marBottom w:val="0"/>
      <w:divBdr>
        <w:top w:val="none" w:sz="0" w:space="0" w:color="auto"/>
        <w:left w:val="none" w:sz="0" w:space="0" w:color="auto"/>
        <w:bottom w:val="none" w:sz="0" w:space="0" w:color="auto"/>
        <w:right w:val="none" w:sz="0" w:space="0" w:color="auto"/>
      </w:divBdr>
    </w:div>
    <w:div w:id="2085028289">
      <w:bodyDiv w:val="1"/>
      <w:marLeft w:val="0"/>
      <w:marRight w:val="0"/>
      <w:marTop w:val="0"/>
      <w:marBottom w:val="0"/>
      <w:divBdr>
        <w:top w:val="none" w:sz="0" w:space="0" w:color="auto"/>
        <w:left w:val="none" w:sz="0" w:space="0" w:color="auto"/>
        <w:bottom w:val="none" w:sz="0" w:space="0" w:color="auto"/>
        <w:right w:val="none" w:sz="0" w:space="0" w:color="auto"/>
      </w:divBdr>
    </w:div>
    <w:div w:id="2095087557">
      <w:bodyDiv w:val="1"/>
      <w:marLeft w:val="0"/>
      <w:marRight w:val="0"/>
      <w:marTop w:val="0"/>
      <w:marBottom w:val="0"/>
      <w:divBdr>
        <w:top w:val="none" w:sz="0" w:space="0" w:color="auto"/>
        <w:left w:val="none" w:sz="0" w:space="0" w:color="auto"/>
        <w:bottom w:val="none" w:sz="0" w:space="0" w:color="auto"/>
        <w:right w:val="none" w:sz="0" w:space="0" w:color="auto"/>
      </w:divBdr>
    </w:div>
    <w:div w:id="2106069356">
      <w:bodyDiv w:val="1"/>
      <w:marLeft w:val="0"/>
      <w:marRight w:val="0"/>
      <w:marTop w:val="0"/>
      <w:marBottom w:val="0"/>
      <w:divBdr>
        <w:top w:val="none" w:sz="0" w:space="0" w:color="auto"/>
        <w:left w:val="none" w:sz="0" w:space="0" w:color="auto"/>
        <w:bottom w:val="none" w:sz="0" w:space="0" w:color="auto"/>
        <w:right w:val="none" w:sz="0" w:space="0" w:color="auto"/>
      </w:divBdr>
    </w:div>
    <w:div w:id="2111656919">
      <w:bodyDiv w:val="1"/>
      <w:marLeft w:val="0"/>
      <w:marRight w:val="0"/>
      <w:marTop w:val="0"/>
      <w:marBottom w:val="0"/>
      <w:divBdr>
        <w:top w:val="none" w:sz="0" w:space="0" w:color="auto"/>
        <w:left w:val="none" w:sz="0" w:space="0" w:color="auto"/>
        <w:bottom w:val="none" w:sz="0" w:space="0" w:color="auto"/>
        <w:right w:val="none" w:sz="0" w:space="0" w:color="auto"/>
      </w:divBdr>
    </w:div>
    <w:div w:id="214364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microsoft.com/office/2011/relationships/people" Target="people.xm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comments" Target="comments.xm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glossaryDocument" Target="glossary/document.xm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ettings" Target="settings.xml"/><Relationship Id="rId23" Type="http://schemas.microsoft.com/office/2011/relationships/commentsExtended" Target="commentsExtended.xml"/><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microsoft.com/office/2016/09/relationships/commentsIds" Target="commentsIds.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8" Type="http://schemas.openxmlformats.org/officeDocument/2006/relationships/image" Target="media/image9.png"/><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osh\AppData\Roaming\Microsoft\Templates\Report%20(Oriel%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3BED4322E44E28A873940D3864D4AC"/>
        <w:category>
          <w:name w:val="General"/>
          <w:gallery w:val="placeholder"/>
        </w:category>
        <w:types>
          <w:type w:val="bbPlcHdr"/>
        </w:types>
        <w:behaviors>
          <w:behavior w:val="content"/>
        </w:behaviors>
        <w:guid w:val="{4458CBEC-F7D0-46A8-9707-494A60EE7024}"/>
      </w:docPartPr>
      <w:docPartBody>
        <w:p w:rsidR="00A6011A" w:rsidRDefault="00657C36">
          <w:pPr>
            <w:pStyle w:val="613BED4322E44E28A873940D3864D4AC"/>
          </w:pPr>
          <w:r>
            <w:rPr>
              <w:rFonts w:asciiTheme="majorHAnsi" w:eastAsiaTheme="majorEastAsia" w:hAnsiTheme="majorHAnsi" w:cstheme="majorBidi"/>
              <w:smallCaps/>
              <w:color w:val="833C0B" w:themeColor="accent2" w:themeShade="80"/>
              <w:spacing w:val="20"/>
              <w:sz w:val="56"/>
              <w:szCs w:val="5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C36"/>
    <w:rsid w:val="000460A8"/>
    <w:rsid w:val="00132FE3"/>
    <w:rsid w:val="001C6E36"/>
    <w:rsid w:val="002F3793"/>
    <w:rsid w:val="00367785"/>
    <w:rsid w:val="003B4109"/>
    <w:rsid w:val="003C37A7"/>
    <w:rsid w:val="003C5DD0"/>
    <w:rsid w:val="00404C54"/>
    <w:rsid w:val="004064D4"/>
    <w:rsid w:val="00461837"/>
    <w:rsid w:val="004776DE"/>
    <w:rsid w:val="004B7EBD"/>
    <w:rsid w:val="0052007E"/>
    <w:rsid w:val="005808D9"/>
    <w:rsid w:val="00582AEE"/>
    <w:rsid w:val="005D5847"/>
    <w:rsid w:val="00627189"/>
    <w:rsid w:val="00657C36"/>
    <w:rsid w:val="00690995"/>
    <w:rsid w:val="006D2E08"/>
    <w:rsid w:val="00753EF1"/>
    <w:rsid w:val="0084061B"/>
    <w:rsid w:val="008773A8"/>
    <w:rsid w:val="008E3672"/>
    <w:rsid w:val="008F061A"/>
    <w:rsid w:val="0090260D"/>
    <w:rsid w:val="009254A7"/>
    <w:rsid w:val="0094489E"/>
    <w:rsid w:val="0095312E"/>
    <w:rsid w:val="00975722"/>
    <w:rsid w:val="00982B1F"/>
    <w:rsid w:val="0099516D"/>
    <w:rsid w:val="00A6011A"/>
    <w:rsid w:val="00A61F2E"/>
    <w:rsid w:val="00A82CA3"/>
    <w:rsid w:val="00AA1478"/>
    <w:rsid w:val="00B431D2"/>
    <w:rsid w:val="00B5057C"/>
    <w:rsid w:val="00B8578D"/>
    <w:rsid w:val="00C071AE"/>
    <w:rsid w:val="00C430D4"/>
    <w:rsid w:val="00C67AF1"/>
    <w:rsid w:val="00C85613"/>
    <w:rsid w:val="00D22904"/>
    <w:rsid w:val="00D42CB7"/>
    <w:rsid w:val="00D67785"/>
    <w:rsid w:val="00EE2947"/>
    <w:rsid w:val="00EE3D40"/>
    <w:rsid w:val="00F64675"/>
    <w:rsid w:val="00FB12E6"/>
    <w:rsid w:val="00FC665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spacing w:before="360" w:after="40" w:line="276" w:lineRule="auto"/>
      <w:outlineLvl w:val="0"/>
    </w:pPr>
    <w:rPr>
      <w:rFonts w:asciiTheme="majorHAnsi" w:eastAsiaTheme="minorHAnsi" w:hAnsiTheme="majorHAnsi" w:cstheme="minorHAnsi"/>
      <w:smallCaps/>
      <w:color w:val="323E4F" w:themeColor="text2" w:themeShade="BF"/>
      <w:spacing w:val="5"/>
      <w:sz w:val="32"/>
      <w:szCs w:val="32"/>
      <w:lang w:val="en-US" w:eastAsia="ja-JP"/>
    </w:rPr>
  </w:style>
  <w:style w:type="paragraph" w:styleId="Heading2">
    <w:name w:val="heading 2"/>
    <w:basedOn w:val="Normal"/>
    <w:next w:val="Normal"/>
    <w:link w:val="Heading2Char"/>
    <w:uiPriority w:val="9"/>
    <w:unhideWhenUsed/>
    <w:qFormat/>
    <w:pPr>
      <w:spacing w:after="0" w:line="276" w:lineRule="auto"/>
      <w:outlineLvl w:val="1"/>
    </w:pPr>
    <w:rPr>
      <w:rFonts w:asciiTheme="majorHAnsi" w:eastAsiaTheme="minorHAnsi" w:hAnsiTheme="majorHAnsi" w:cstheme="minorHAnsi"/>
      <w:color w:val="323E4F" w:themeColor="text2"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466894EE4D413F8FE14CB86903C420">
    <w:name w:val="BE466894EE4D413F8FE14CB86903C420"/>
  </w:style>
  <w:style w:type="paragraph" w:customStyle="1" w:styleId="D7551E5C92D447E68EC49743EBCC4B64">
    <w:name w:val="D7551E5C92D447E68EC49743EBCC4B64"/>
  </w:style>
  <w:style w:type="character" w:customStyle="1" w:styleId="Heading1Char">
    <w:name w:val="Heading 1 Char"/>
    <w:basedOn w:val="DefaultParagraphFont"/>
    <w:link w:val="Heading1"/>
    <w:uiPriority w:val="1"/>
    <w:rPr>
      <w:rFonts w:asciiTheme="majorHAnsi" w:eastAsiaTheme="minorHAnsi" w:hAnsiTheme="majorHAnsi" w:cstheme="minorHAnsi"/>
      <w:smallCaps/>
      <w:color w:val="323E4F" w:themeColor="text2" w:themeShade="BF"/>
      <w:spacing w:val="5"/>
      <w:sz w:val="32"/>
      <w:szCs w:val="32"/>
      <w:lang w:val="en-US" w:eastAsia="ja-JP"/>
    </w:rPr>
  </w:style>
  <w:style w:type="character" w:customStyle="1" w:styleId="Heading2Char">
    <w:name w:val="Heading 2 Char"/>
    <w:basedOn w:val="DefaultParagraphFont"/>
    <w:link w:val="Heading2"/>
    <w:uiPriority w:val="9"/>
    <w:rPr>
      <w:rFonts w:asciiTheme="majorHAnsi" w:eastAsiaTheme="minorHAnsi" w:hAnsiTheme="majorHAnsi" w:cstheme="minorHAnsi"/>
      <w:color w:val="323E4F" w:themeColor="text2" w:themeShade="BF"/>
      <w:sz w:val="28"/>
      <w:szCs w:val="28"/>
      <w:lang w:val="en-US" w:eastAsia="ja-JP"/>
    </w:rPr>
  </w:style>
  <w:style w:type="paragraph" w:customStyle="1" w:styleId="6363AE81D0F746C3BAA2269E3A8A1AAD">
    <w:name w:val="6363AE81D0F746C3BAA2269E3A8A1AAD"/>
  </w:style>
  <w:style w:type="paragraph" w:customStyle="1" w:styleId="613BED4322E44E28A873940D3864D4AC">
    <w:name w:val="613BED4322E44E28A873940D3864D4AC"/>
  </w:style>
  <w:style w:type="paragraph" w:customStyle="1" w:styleId="67A47095B7374A6090FB5ED7396A71AC">
    <w:name w:val="67A47095B7374A6090FB5ED7396A71AC"/>
  </w:style>
  <w:style w:type="paragraph" w:customStyle="1" w:styleId="CA601B47E81E499AB3F7DF600FAE59BA">
    <w:name w:val="CA601B47E81E499AB3F7DF600FAE59BA"/>
  </w:style>
  <w:style w:type="character" w:styleId="PlaceholderText">
    <w:name w:val="Placeholder Text"/>
    <w:basedOn w:val="DefaultParagraphFont"/>
    <w:uiPriority w:val="99"/>
    <w:unhideWhenUsed/>
    <w:rsid w:val="00D229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6.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7/30/207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9A104D65-46CB-424D-96F1-3F2F240B6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3544</TotalTime>
  <Pages>95</Pages>
  <Words>4930</Words>
  <Characters>28101</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QBUS2820 – Predictive Analytics</vt:lpstr>
    </vt:vector>
  </TitlesOfParts>
  <Company/>
  <LinksUpToDate>false</LinksUpToDate>
  <CharactersWithSpaces>32966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Analytics</dc:title>
  <dc:subject>Assignment 2</dc:subject>
  <dc:creator>Anosh Samsudeen</dc:creator>
  <cp:keywords/>
  <cp:lastModifiedBy>Anosh Samsudeen</cp:lastModifiedBy>
  <cp:revision>374</cp:revision>
  <cp:lastPrinted>2020-09-27T11:45:00Z</cp:lastPrinted>
  <dcterms:created xsi:type="dcterms:W3CDTF">2020-10-13T23:46:00Z</dcterms:created>
  <dcterms:modified xsi:type="dcterms:W3CDTF">2020-11-20T03:07:00Z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